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6159798A" w:rsidR="008238BA" w:rsidRPr="008238BA" w:rsidRDefault="00E00CD9" w:rsidP="008238BA">
      <w:pPr>
        <w:pStyle w:val="Corpodetexto"/>
        <w:jc w:val="center"/>
        <w:rPr>
          <w:b/>
          <w:sz w:val="40"/>
        </w:rPr>
      </w:pPr>
      <w:proofErr w:type="spellStart"/>
      <w:r w:rsidRPr="00E00CD9">
        <w:rPr>
          <w:b/>
          <w:sz w:val="40"/>
        </w:rPr>
        <w:t>LEDs</w:t>
      </w:r>
      <w:proofErr w:type="spellEnd"/>
      <w:r w:rsidRPr="00E00CD9">
        <w:rPr>
          <w:b/>
          <w:sz w:val="40"/>
        </w:rPr>
        <w:t xml:space="preserve"> RGB</w:t>
      </w:r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4098958C" w:rsidR="007E1141" w:rsidRPr="00EA4180" w:rsidRDefault="00E00CD9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38AE03B6" w:rsidR="007E1141" w:rsidRPr="00EA4180" w:rsidRDefault="00E00CD9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E00CD9" w14:paraId="540C49C1" w14:textId="77777777" w:rsidTr="00E00CD9">
        <w:trPr>
          <w:trHeight w:hRule="exact" w:val="801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48C9E76C" w:rsidR="0028689A" w:rsidRPr="00EA4180" w:rsidRDefault="00E00CD9" w:rsidP="00A24EE5">
            <w:pPr>
              <w:pStyle w:val="ItemdeTabela10"/>
              <w:rPr>
                <w:sz w:val="18"/>
              </w:rPr>
            </w:pPr>
            <w:r w:rsidRPr="00E00CD9">
              <w:rPr>
                <w:sz w:val="18"/>
              </w:rPr>
              <w:t xml:space="preserve">Repita a atividade realizada no vídeo e teste seu circuito. Use apenas o comando </w:t>
            </w:r>
            <w:proofErr w:type="spellStart"/>
            <w:proofErr w:type="gramStart"/>
            <w:r w:rsidRPr="00E00CD9">
              <w:rPr>
                <w:sz w:val="18"/>
              </w:rPr>
              <w:t>digitalWrite</w:t>
            </w:r>
            <w:proofErr w:type="spellEnd"/>
            <w:proofErr w:type="gramEnd"/>
            <w:r w:rsidRPr="00E00CD9">
              <w:rPr>
                <w:sz w:val="18"/>
              </w:rPr>
              <w:t>;</w:t>
            </w:r>
          </w:p>
        </w:tc>
        <w:tc>
          <w:tcPr>
            <w:tcW w:w="1701" w:type="dxa"/>
          </w:tcPr>
          <w:p w14:paraId="3BDEBB17" w14:textId="04BFFC8B" w:rsidR="0028689A" w:rsidRPr="00EA4180" w:rsidRDefault="00E00CD9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00CD9" w14:paraId="6DC43331" w14:textId="77777777" w:rsidTr="00E00CD9">
        <w:trPr>
          <w:trHeight w:hRule="exact" w:val="699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35E684A1" w14:textId="68F43EE2" w:rsidR="0028689A" w:rsidRPr="00EA4180" w:rsidRDefault="00E00CD9" w:rsidP="00A24EE5">
            <w:pPr>
              <w:pStyle w:val="ItemdeTabela10"/>
              <w:rPr>
                <w:sz w:val="18"/>
              </w:rPr>
            </w:pPr>
            <w:r w:rsidRPr="00E00CD9">
              <w:rPr>
                <w:sz w:val="18"/>
              </w:rPr>
              <w:t>RGB + Botão. Com apenas um botão, ao clicar as três cores acendem ao mesmo tempo (cor branca);</w:t>
            </w:r>
          </w:p>
        </w:tc>
        <w:tc>
          <w:tcPr>
            <w:tcW w:w="1701" w:type="dxa"/>
          </w:tcPr>
          <w:p w14:paraId="677AE1BD" w14:textId="561CB230" w:rsidR="0028689A" w:rsidRPr="00EA4180" w:rsidRDefault="004066A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00CD9" w14:paraId="2C3552CA" w14:textId="77777777" w:rsidTr="00E00CD9">
        <w:trPr>
          <w:trHeight w:hRule="exact" w:val="709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0C8A373C" w14:textId="4D2F8972" w:rsidR="0028689A" w:rsidRPr="00EA4180" w:rsidRDefault="00E00CD9" w:rsidP="00A24EE5">
            <w:pPr>
              <w:pStyle w:val="ItemdeTabela10"/>
              <w:rPr>
                <w:sz w:val="18"/>
              </w:rPr>
            </w:pPr>
            <w:r w:rsidRPr="00E00CD9">
              <w:rPr>
                <w:sz w:val="18"/>
              </w:rPr>
              <w:t xml:space="preserve">RGB + 3 botões. Com </w:t>
            </w:r>
            <w:proofErr w:type="gramStart"/>
            <w:r w:rsidRPr="00E00CD9">
              <w:rPr>
                <w:sz w:val="18"/>
              </w:rPr>
              <w:t>3</w:t>
            </w:r>
            <w:proofErr w:type="gramEnd"/>
            <w:r w:rsidRPr="00E00CD9">
              <w:rPr>
                <w:sz w:val="18"/>
              </w:rPr>
              <w:t xml:space="preserve"> botões cada um acende uma cor. Um botão o vermelho, um para o verde e um para o azul;</w:t>
            </w:r>
          </w:p>
        </w:tc>
        <w:tc>
          <w:tcPr>
            <w:tcW w:w="1701" w:type="dxa"/>
          </w:tcPr>
          <w:p w14:paraId="2D75AA40" w14:textId="0F41C867" w:rsidR="0028689A" w:rsidRPr="00EA4180" w:rsidRDefault="0030518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00CD9" w14:paraId="5319AC39" w14:textId="77777777" w:rsidTr="00E00CD9">
        <w:trPr>
          <w:trHeight w:hRule="exact" w:val="988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4</w:t>
            </w:r>
            <w:proofErr w:type="gramEnd"/>
          </w:p>
        </w:tc>
        <w:tc>
          <w:tcPr>
            <w:tcW w:w="4106" w:type="dxa"/>
          </w:tcPr>
          <w:p w14:paraId="1E7F66E3" w14:textId="5B404E94" w:rsidR="0028689A" w:rsidRPr="00EA4180" w:rsidRDefault="00E00CD9" w:rsidP="00A24EE5">
            <w:pPr>
              <w:pStyle w:val="ItemdeTabela10"/>
              <w:rPr>
                <w:sz w:val="18"/>
              </w:rPr>
            </w:pPr>
            <w:r w:rsidRPr="00E00CD9">
              <w:rPr>
                <w:sz w:val="18"/>
              </w:rPr>
              <w:t xml:space="preserve">RGB + 3 Potenciômetro. Usando </w:t>
            </w:r>
            <w:proofErr w:type="gramStart"/>
            <w:r w:rsidRPr="00E00CD9">
              <w:rPr>
                <w:sz w:val="18"/>
              </w:rPr>
              <w:t>3</w:t>
            </w:r>
            <w:proofErr w:type="gramEnd"/>
            <w:r w:rsidRPr="00E00CD9">
              <w:rPr>
                <w:sz w:val="18"/>
              </w:rPr>
              <w:t xml:space="preserve"> potenciômetros cada um controla uma das 3 cores, use os </w:t>
            </w:r>
            <w:proofErr w:type="spellStart"/>
            <w:r w:rsidRPr="00E00CD9">
              <w:rPr>
                <w:sz w:val="18"/>
              </w:rPr>
              <w:t>LEDs</w:t>
            </w:r>
            <w:proofErr w:type="spellEnd"/>
            <w:r w:rsidRPr="00E00CD9">
              <w:rPr>
                <w:sz w:val="18"/>
              </w:rPr>
              <w:t xml:space="preserve"> como analógico (</w:t>
            </w:r>
            <w:proofErr w:type="spellStart"/>
            <w:r w:rsidRPr="00E00CD9">
              <w:rPr>
                <w:sz w:val="18"/>
              </w:rPr>
              <w:t>analogWrite</w:t>
            </w:r>
            <w:proofErr w:type="spellEnd"/>
            <w:r w:rsidRPr="00E00CD9">
              <w:rPr>
                <w:sz w:val="18"/>
              </w:rPr>
              <w:t>);</w:t>
            </w:r>
          </w:p>
        </w:tc>
        <w:tc>
          <w:tcPr>
            <w:tcW w:w="1701" w:type="dxa"/>
          </w:tcPr>
          <w:p w14:paraId="189ACB57" w14:textId="553E5F94" w:rsidR="0028689A" w:rsidRPr="00EA4180" w:rsidRDefault="006F26B9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00CD9" w14:paraId="4FA06BA3" w14:textId="77777777" w:rsidTr="00E00CD9">
        <w:trPr>
          <w:trHeight w:hRule="exact" w:val="705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28307205" w14:textId="421B59E6" w:rsidR="0028689A" w:rsidRPr="00EA4180" w:rsidRDefault="00E00CD9" w:rsidP="00A24EE5">
            <w:pPr>
              <w:pStyle w:val="ItemdeTabela10"/>
              <w:rPr>
                <w:sz w:val="18"/>
              </w:rPr>
            </w:pPr>
            <w:r w:rsidRPr="00E00CD9">
              <w:rPr>
                <w:sz w:val="18"/>
              </w:rPr>
              <w:t xml:space="preserve">RGB piscando + 4 Potenciômetro. Três potenciômetros para as cores e um para mudar a velocidade que os </w:t>
            </w:r>
            <w:proofErr w:type="spellStart"/>
            <w:r w:rsidRPr="00E00CD9">
              <w:rPr>
                <w:sz w:val="18"/>
              </w:rPr>
              <w:t>LEDs</w:t>
            </w:r>
            <w:proofErr w:type="spellEnd"/>
            <w:r w:rsidRPr="00E00CD9">
              <w:rPr>
                <w:sz w:val="18"/>
              </w:rPr>
              <w:t xml:space="preserve"> piscam.</w:t>
            </w:r>
          </w:p>
        </w:tc>
        <w:tc>
          <w:tcPr>
            <w:tcW w:w="1701" w:type="dxa"/>
          </w:tcPr>
          <w:p w14:paraId="65930261" w14:textId="0487D26F" w:rsidR="0028689A" w:rsidRPr="00EA4180" w:rsidRDefault="00FC64B4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F3372C" w14:paraId="4D15D67E" w14:textId="77777777" w:rsidTr="00E00CD9">
        <w:trPr>
          <w:trHeight w:hRule="exact" w:val="1126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4C249595" w14:textId="0E411497" w:rsidR="0028689A" w:rsidRPr="00EA4180" w:rsidRDefault="00E00CD9" w:rsidP="00A24EE5">
            <w:pPr>
              <w:pStyle w:val="ItemdeTabela10"/>
              <w:rPr>
                <w:sz w:val="18"/>
              </w:rPr>
            </w:pPr>
            <w:r w:rsidRPr="00E00CD9">
              <w:rPr>
                <w:sz w:val="18"/>
              </w:rPr>
              <w:t>RGB + 3 botões + 1 potenciômetro e uso do Switch. Com três botões, cada um liga uma cor de acordo como valor do potenciômetro, pesquise e utilize a condicional SWITCH [FB1] para resolver essa atividade.</w:t>
            </w:r>
          </w:p>
        </w:tc>
        <w:tc>
          <w:tcPr>
            <w:tcW w:w="1701" w:type="dxa"/>
          </w:tcPr>
          <w:p w14:paraId="328B4621" w14:textId="70BF38E6" w:rsidR="0028689A" w:rsidRPr="00EA4180" w:rsidRDefault="008A0DD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EA4180" w14:paraId="17827AD4" w14:textId="77777777" w:rsidTr="0028689A">
        <w:trPr>
          <w:trHeight w:hRule="exact" w:val="298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7</w:t>
            </w:r>
            <w:proofErr w:type="gramEnd"/>
          </w:p>
        </w:tc>
        <w:tc>
          <w:tcPr>
            <w:tcW w:w="4106" w:type="dxa"/>
          </w:tcPr>
          <w:p w14:paraId="7DB2499F" w14:textId="40ED12E7" w:rsidR="00BC205D" w:rsidRPr="00EA4180" w:rsidRDefault="00E00CD9" w:rsidP="00A24EE5">
            <w:pPr>
              <w:pStyle w:val="ItemdeTabela10"/>
              <w:rPr>
                <w:sz w:val="18"/>
              </w:rPr>
            </w:pPr>
            <w:r w:rsidRPr="00E00CD9">
              <w:rPr>
                <w:sz w:val="18"/>
              </w:rPr>
              <w:t>Desafio</w:t>
            </w:r>
          </w:p>
        </w:tc>
        <w:tc>
          <w:tcPr>
            <w:tcW w:w="1701" w:type="dxa"/>
          </w:tcPr>
          <w:p w14:paraId="3BBF59A4" w14:textId="72F6BCDF" w:rsidR="00BC205D" w:rsidRPr="00EA4180" w:rsidRDefault="008A0DD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0EBA59B8" w14:textId="77777777" w:rsidR="00DE1959" w:rsidRDefault="00DE1959" w:rsidP="00E00CD9">
      <w:pPr>
        <w:pStyle w:val="Ttulo"/>
        <w:jc w:val="left"/>
      </w:pPr>
    </w:p>
    <w:p w14:paraId="1E10A836" w14:textId="77777777" w:rsidR="00DE1959" w:rsidRDefault="00DE1959" w:rsidP="00E00CD9">
      <w:pPr>
        <w:pStyle w:val="Ttulo"/>
        <w:jc w:val="left"/>
      </w:pPr>
    </w:p>
    <w:p w14:paraId="0011D439" w14:textId="77777777" w:rsidR="00DE1959" w:rsidRDefault="00DE1959" w:rsidP="00E00CD9">
      <w:pPr>
        <w:pStyle w:val="Ttulo"/>
        <w:jc w:val="left"/>
      </w:pPr>
    </w:p>
    <w:p w14:paraId="47072F73" w14:textId="77777777" w:rsidR="00DE1959" w:rsidRDefault="00DE1959" w:rsidP="00E00CD9">
      <w:pPr>
        <w:pStyle w:val="Ttulo"/>
        <w:jc w:val="left"/>
      </w:pPr>
    </w:p>
    <w:p w14:paraId="79B43713" w14:textId="77777777" w:rsidR="00DE1959" w:rsidRDefault="00DE1959" w:rsidP="00E00CD9">
      <w:pPr>
        <w:pStyle w:val="Ttulo"/>
        <w:jc w:val="left"/>
      </w:pPr>
    </w:p>
    <w:p w14:paraId="11B1DBC0" w14:textId="77777777" w:rsidR="00DE1959" w:rsidRDefault="00DE1959" w:rsidP="00E00CD9">
      <w:pPr>
        <w:pStyle w:val="Ttulo"/>
        <w:jc w:val="left"/>
      </w:pPr>
    </w:p>
    <w:p w14:paraId="6F48145D" w14:textId="77777777" w:rsidR="00DE1959" w:rsidRDefault="00DE1959" w:rsidP="00E00CD9">
      <w:pPr>
        <w:pStyle w:val="Ttulo"/>
        <w:jc w:val="left"/>
      </w:pPr>
    </w:p>
    <w:p w14:paraId="3B4215CB" w14:textId="77777777" w:rsidR="00DE1959" w:rsidRDefault="00DE1959" w:rsidP="00E00CD9">
      <w:pPr>
        <w:pStyle w:val="Ttulo"/>
        <w:jc w:val="left"/>
      </w:pPr>
    </w:p>
    <w:p w14:paraId="714AD6B3" w14:textId="77777777" w:rsidR="00DE1959" w:rsidRDefault="00DE1959" w:rsidP="00E00CD9">
      <w:pPr>
        <w:pStyle w:val="Ttulo"/>
        <w:jc w:val="left"/>
      </w:pPr>
    </w:p>
    <w:p w14:paraId="118F4E20" w14:textId="25ECBB59" w:rsidR="003276F2" w:rsidRPr="003276F2" w:rsidRDefault="00333772" w:rsidP="00E00CD9">
      <w:pPr>
        <w:pStyle w:val="Ttulo"/>
        <w:jc w:val="left"/>
      </w:pPr>
      <w:r>
        <w:lastRenderedPageBreak/>
        <w:t>Montagem</w:t>
      </w: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44DCE06F" w14:textId="179E2D33" w:rsidR="008301B5" w:rsidRDefault="00B94D52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5815F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53.65pt;height:172.2pt;visibility:visible;mso-wrap-style:square">
            <v:imagedata r:id="rId9" o:title=""/>
          </v:shape>
        </w:pict>
      </w:r>
    </w:p>
    <w:p w14:paraId="20795A6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2</w:t>
      </w:r>
      <w:proofErr w:type="gramEnd"/>
    </w:p>
    <w:p w14:paraId="1DD30E6B" w14:textId="689AD9B0" w:rsidR="008301B5" w:rsidRDefault="00B94D52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74A9602C">
          <v:shape id="_x0000_i1026" type="#_x0000_t75" style="width:355.4pt;height:173.4pt;visibility:visible;mso-wrap-style:square">
            <v:imagedata r:id="rId10" o:title=""/>
          </v:shape>
        </w:pict>
      </w:r>
    </w:p>
    <w:p w14:paraId="690D1434" w14:textId="77777777" w:rsidR="00CA3BA3" w:rsidRPr="00CA3BA3" w:rsidRDefault="00CA3BA3" w:rsidP="00CA3BA3">
      <w:pPr>
        <w:pStyle w:val="Corpodetexto"/>
      </w:pPr>
      <w:r>
        <w:t xml:space="preserve">Montagem </w:t>
      </w:r>
      <w:proofErr w:type="gramStart"/>
      <w:r>
        <w:t>3</w:t>
      </w:r>
      <w:proofErr w:type="gramEnd"/>
    </w:p>
    <w:p w14:paraId="41A2CE59" w14:textId="2A38C576" w:rsidR="008301B5" w:rsidRDefault="00B94D52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6D1FA24A">
          <v:shape id="_x0000_i1027" type="#_x0000_t75" style="width:367.5pt;height:248.25pt;visibility:visible;mso-wrap-style:square">
            <v:imagedata r:id="rId11" o:title=""/>
          </v:shape>
        </w:pict>
      </w:r>
    </w:p>
    <w:p w14:paraId="1BD133BD" w14:textId="77777777" w:rsidR="00CA3BA3" w:rsidRDefault="00CA3BA3" w:rsidP="00CA3BA3">
      <w:pPr>
        <w:pStyle w:val="Corpodetexto"/>
      </w:pPr>
      <w:r>
        <w:lastRenderedPageBreak/>
        <w:t xml:space="preserve">Montagem </w:t>
      </w:r>
      <w:proofErr w:type="gramStart"/>
      <w:r>
        <w:t>4</w:t>
      </w:r>
      <w:proofErr w:type="gramEnd"/>
    </w:p>
    <w:p w14:paraId="02BA56DB" w14:textId="5EFC01BA" w:rsidR="008301B5" w:rsidRDefault="00B94D52" w:rsidP="00CA3BA3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pict w14:anchorId="0DEF110F">
          <v:shape id="_x0000_i1028" type="#_x0000_t75" style="width:362.3pt;height:228.65pt;visibility:visible;mso-wrap-style:square">
            <v:imagedata r:id="rId12" o:title=""/>
          </v:shape>
        </w:pict>
      </w:r>
    </w:p>
    <w:p w14:paraId="34F5A07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5</w:t>
      </w:r>
      <w:proofErr w:type="gramEnd"/>
    </w:p>
    <w:p w14:paraId="62ECD398" w14:textId="0D2FED96" w:rsidR="00CA3BA3" w:rsidRDefault="00B94D52" w:rsidP="00CA3BA3">
      <w:pPr>
        <w:pStyle w:val="Corpodetexto"/>
      </w:pPr>
      <w:r>
        <w:rPr>
          <w:noProof/>
          <w:lang w:eastAsia="pt-BR"/>
        </w:rPr>
        <w:pict w14:anchorId="1015C88A">
          <v:shape id="_x0000_i1029" type="#_x0000_t75" style="width:368.05pt;height:231pt;visibility:visible;mso-wrap-style:square">
            <v:imagedata r:id="rId13" o:title=""/>
          </v:shape>
        </w:pict>
      </w:r>
    </w:p>
    <w:p w14:paraId="29B39B3F" w14:textId="77777777" w:rsidR="008301B5" w:rsidRDefault="008301B5" w:rsidP="00CA3BA3">
      <w:pPr>
        <w:pStyle w:val="Corpodetexto"/>
      </w:pPr>
    </w:p>
    <w:p w14:paraId="6A579680" w14:textId="77777777" w:rsidR="008301B5" w:rsidRDefault="008301B5" w:rsidP="00CA3BA3">
      <w:pPr>
        <w:pStyle w:val="Corpodetexto"/>
      </w:pPr>
    </w:p>
    <w:p w14:paraId="3D35ABCE" w14:textId="77777777" w:rsidR="008301B5" w:rsidRDefault="008301B5" w:rsidP="00CA3BA3">
      <w:pPr>
        <w:pStyle w:val="Corpodetexto"/>
      </w:pPr>
    </w:p>
    <w:p w14:paraId="4F0CC89D" w14:textId="77777777" w:rsidR="008301B5" w:rsidRDefault="008301B5" w:rsidP="00CA3BA3">
      <w:pPr>
        <w:pStyle w:val="Corpodetexto"/>
      </w:pPr>
    </w:p>
    <w:p w14:paraId="38791384" w14:textId="77777777" w:rsidR="008301B5" w:rsidRDefault="008301B5" w:rsidP="00CA3BA3">
      <w:pPr>
        <w:pStyle w:val="Corpodetexto"/>
      </w:pPr>
    </w:p>
    <w:p w14:paraId="17EE78AF" w14:textId="77777777" w:rsidR="008301B5" w:rsidRDefault="008301B5" w:rsidP="00CA3BA3">
      <w:pPr>
        <w:pStyle w:val="Corpodetexto"/>
      </w:pPr>
    </w:p>
    <w:p w14:paraId="3298A139" w14:textId="77777777" w:rsidR="008301B5" w:rsidRDefault="008301B5" w:rsidP="00CA3BA3">
      <w:pPr>
        <w:pStyle w:val="Corpodetexto"/>
      </w:pPr>
    </w:p>
    <w:p w14:paraId="246DE4C5" w14:textId="77777777" w:rsidR="008301B5" w:rsidRDefault="008301B5" w:rsidP="00CA3BA3">
      <w:pPr>
        <w:pStyle w:val="Corpodetexto"/>
      </w:pPr>
    </w:p>
    <w:p w14:paraId="68BD7C0D" w14:textId="77777777" w:rsidR="008301B5" w:rsidRDefault="008301B5" w:rsidP="00CA3BA3">
      <w:pPr>
        <w:pStyle w:val="Corpodetexto"/>
      </w:pPr>
    </w:p>
    <w:p w14:paraId="327E6B93" w14:textId="77777777" w:rsidR="00CA3BA3" w:rsidRDefault="00CA3BA3" w:rsidP="00CA3BA3">
      <w:pPr>
        <w:pStyle w:val="Corpodetexto"/>
      </w:pPr>
      <w:r>
        <w:lastRenderedPageBreak/>
        <w:t xml:space="preserve">Montagem </w:t>
      </w:r>
      <w:proofErr w:type="gramStart"/>
      <w:r>
        <w:t>6</w:t>
      </w:r>
      <w:proofErr w:type="gramEnd"/>
    </w:p>
    <w:p w14:paraId="05AC2F82" w14:textId="4B0DD097" w:rsidR="008301B5" w:rsidRDefault="00B94D52" w:rsidP="00CA3BA3">
      <w:pPr>
        <w:pStyle w:val="Corpodetexto"/>
      </w:pPr>
      <w:r>
        <w:rPr>
          <w:noProof/>
          <w:lang w:eastAsia="pt-BR"/>
        </w:rPr>
        <w:pict w14:anchorId="3915727E">
          <v:shape id="_x0000_i1030" type="#_x0000_t75" style="width:358.85pt;height:243.05pt;visibility:visible;mso-wrap-style:square">
            <v:imagedata r:id="rId14" o:title=""/>
          </v:shape>
        </w:pict>
      </w:r>
    </w:p>
    <w:p w14:paraId="72BF43D3" w14:textId="77777777" w:rsidR="00CA3BA3" w:rsidRDefault="00CA3BA3" w:rsidP="00CA3BA3">
      <w:pPr>
        <w:pStyle w:val="Corpodetexto"/>
      </w:pPr>
    </w:p>
    <w:p w14:paraId="413A8B28" w14:textId="65C4CDC3" w:rsidR="00D84F56" w:rsidRDefault="00CA3BA3" w:rsidP="004066AE">
      <w:pPr>
        <w:pStyle w:val="Corpodetexto"/>
      </w:pPr>
      <w:r>
        <w:t xml:space="preserve">Montagem </w:t>
      </w:r>
      <w:proofErr w:type="gramStart"/>
      <w:r>
        <w:t>7</w:t>
      </w:r>
      <w:proofErr w:type="gramEnd"/>
    </w:p>
    <w:p w14:paraId="69B1DEBF" w14:textId="77777777" w:rsidR="0030518B" w:rsidRDefault="0030518B" w:rsidP="00D84F56">
      <w:pPr>
        <w:pStyle w:val="Ttulo"/>
        <w:jc w:val="left"/>
      </w:pPr>
    </w:p>
    <w:p w14:paraId="67BB4297" w14:textId="094F5603" w:rsidR="0030518B" w:rsidRDefault="0030518B" w:rsidP="00D84F56">
      <w:pPr>
        <w:pStyle w:val="Ttulo"/>
        <w:jc w:val="left"/>
      </w:pPr>
    </w:p>
    <w:p w14:paraId="15F688B4" w14:textId="77777777" w:rsidR="0030518B" w:rsidRDefault="0030518B" w:rsidP="00D84F56">
      <w:pPr>
        <w:pStyle w:val="Ttulo"/>
        <w:jc w:val="left"/>
      </w:pPr>
    </w:p>
    <w:p w14:paraId="04DB2FD0" w14:textId="77777777" w:rsidR="008301B5" w:rsidRDefault="008301B5" w:rsidP="008301B5">
      <w:pPr>
        <w:pStyle w:val="Corpodetexto"/>
      </w:pPr>
    </w:p>
    <w:p w14:paraId="67C5FFF9" w14:textId="77777777" w:rsidR="008301B5" w:rsidRDefault="008301B5" w:rsidP="008301B5">
      <w:pPr>
        <w:pStyle w:val="Corpodetexto"/>
      </w:pPr>
    </w:p>
    <w:p w14:paraId="31F9E340" w14:textId="77777777" w:rsidR="008301B5" w:rsidRDefault="008301B5" w:rsidP="008301B5">
      <w:pPr>
        <w:pStyle w:val="Corpodetexto"/>
      </w:pPr>
    </w:p>
    <w:p w14:paraId="5A8FE863" w14:textId="77777777" w:rsidR="008301B5" w:rsidRDefault="008301B5" w:rsidP="008301B5">
      <w:pPr>
        <w:pStyle w:val="Corpodetexto"/>
      </w:pPr>
    </w:p>
    <w:p w14:paraId="5DD30B82" w14:textId="77777777" w:rsidR="008301B5" w:rsidRDefault="008301B5" w:rsidP="008301B5">
      <w:pPr>
        <w:pStyle w:val="Corpodetexto"/>
      </w:pPr>
    </w:p>
    <w:p w14:paraId="046D6980" w14:textId="77777777" w:rsidR="008301B5" w:rsidRDefault="008301B5" w:rsidP="008301B5">
      <w:pPr>
        <w:pStyle w:val="Corpodetexto"/>
      </w:pPr>
    </w:p>
    <w:p w14:paraId="7474FCDC" w14:textId="77777777" w:rsidR="008301B5" w:rsidRDefault="008301B5" w:rsidP="008301B5">
      <w:pPr>
        <w:pStyle w:val="Corpodetexto"/>
      </w:pPr>
    </w:p>
    <w:p w14:paraId="471567F3" w14:textId="77777777" w:rsidR="008301B5" w:rsidRDefault="008301B5" w:rsidP="008301B5">
      <w:pPr>
        <w:pStyle w:val="Corpodetexto"/>
      </w:pPr>
    </w:p>
    <w:p w14:paraId="1B41C200" w14:textId="77777777" w:rsidR="008301B5" w:rsidRDefault="008301B5" w:rsidP="008301B5">
      <w:pPr>
        <w:pStyle w:val="Corpodetexto"/>
      </w:pPr>
    </w:p>
    <w:p w14:paraId="44BC42FB" w14:textId="77777777" w:rsidR="008301B5" w:rsidRDefault="008301B5" w:rsidP="008301B5">
      <w:pPr>
        <w:pStyle w:val="Corpodetexto"/>
      </w:pPr>
    </w:p>
    <w:p w14:paraId="05626DE1" w14:textId="77777777" w:rsidR="008301B5" w:rsidRDefault="008301B5" w:rsidP="008301B5">
      <w:pPr>
        <w:pStyle w:val="Corpodetexto"/>
      </w:pPr>
    </w:p>
    <w:p w14:paraId="2C1E0A49" w14:textId="77777777" w:rsidR="008301B5" w:rsidRDefault="008301B5" w:rsidP="008301B5">
      <w:pPr>
        <w:pStyle w:val="Corpodetexto"/>
      </w:pPr>
    </w:p>
    <w:p w14:paraId="177D592E" w14:textId="77777777" w:rsidR="008301B5" w:rsidRDefault="008301B5" w:rsidP="008301B5">
      <w:pPr>
        <w:pStyle w:val="Corpodetexto"/>
      </w:pPr>
    </w:p>
    <w:p w14:paraId="3ED2F834" w14:textId="77777777" w:rsidR="008301B5" w:rsidRDefault="008301B5" w:rsidP="008301B5">
      <w:pPr>
        <w:pStyle w:val="Corpodetexto"/>
      </w:pPr>
    </w:p>
    <w:p w14:paraId="3E88A919" w14:textId="77777777" w:rsidR="008301B5" w:rsidRPr="008301B5" w:rsidRDefault="008301B5" w:rsidP="008301B5">
      <w:pPr>
        <w:pStyle w:val="Corpodetexto"/>
      </w:pPr>
    </w:p>
    <w:p w14:paraId="2DE71FCF" w14:textId="77777777" w:rsidR="0030518B" w:rsidRDefault="0030518B" w:rsidP="00D84F56">
      <w:pPr>
        <w:pStyle w:val="Ttulo"/>
        <w:jc w:val="left"/>
      </w:pPr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31DA1E7C" w:rsidR="00D84F56" w:rsidRPr="00EA4180" w:rsidRDefault="006A0E6E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  <w:r>
              <w:rPr>
                <w:sz w:val="18"/>
              </w:rPr>
              <w:t xml:space="preserve"> </w:t>
            </w:r>
          </w:p>
        </w:tc>
        <w:tc>
          <w:tcPr>
            <w:tcW w:w="8322" w:type="dxa"/>
          </w:tcPr>
          <w:p w14:paraId="5E881EFD" w14:textId="34D2ED9F" w:rsidR="00D84F56" w:rsidRPr="00EA4180" w:rsidRDefault="006A0E6E" w:rsidP="006A0E6E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Uno R3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1AF2AB8E" w:rsidR="00D84F56" w:rsidRPr="00EA4180" w:rsidRDefault="006A0E6E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63C18A2" w14:textId="6AAC224D" w:rsidR="00D84F56" w:rsidRPr="00EA4180" w:rsidRDefault="006A0E6E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3AE0F4B2" w:rsidR="00D84F56" w:rsidRPr="00EA4180" w:rsidRDefault="006A0E6E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Diversos </w:t>
            </w:r>
          </w:p>
        </w:tc>
        <w:tc>
          <w:tcPr>
            <w:tcW w:w="8322" w:type="dxa"/>
          </w:tcPr>
          <w:p w14:paraId="76774112" w14:textId="63181F69" w:rsidR="00D84F56" w:rsidRPr="00EA4180" w:rsidRDefault="006A0E6E" w:rsidP="006A0E6E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2E5C12B5" w:rsidR="00D84F56" w:rsidRPr="00EA4180" w:rsidRDefault="004A24D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A26773F" w14:textId="1D467489" w:rsidR="00D84F56" w:rsidRPr="00EA4180" w:rsidRDefault="004A24D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Led RGB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23815C47" w:rsidR="00D84F56" w:rsidRPr="00EA4180" w:rsidRDefault="006A0E6E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FAA41E4" w14:textId="794122A0" w:rsidR="00D84F56" w:rsidRPr="00EA4180" w:rsidRDefault="00B94D52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Resistores 220</w:t>
            </w:r>
            <w:r w:rsidR="006A0E6E">
              <w:rPr>
                <w:sz w:val="18"/>
              </w:rPr>
              <w:t>h</w:t>
            </w:r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1C607761" w:rsidR="00D84F56" w:rsidRDefault="006A0E6E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37F6C1B3" w14:textId="3137AB3A" w:rsidR="00D84F56" w:rsidRPr="00EA4180" w:rsidRDefault="006A0E6E" w:rsidP="006A0E6E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Resistores 10k</w:t>
            </w:r>
          </w:p>
        </w:tc>
      </w:tr>
      <w:tr w:rsidR="004A24D5" w:rsidRPr="00EA4180" w14:paraId="7D84CE16" w14:textId="77777777" w:rsidTr="00D84F56">
        <w:trPr>
          <w:trHeight w:hRule="exact" w:val="290"/>
        </w:trPr>
        <w:tc>
          <w:tcPr>
            <w:tcW w:w="1560" w:type="dxa"/>
          </w:tcPr>
          <w:p w14:paraId="15661E1A" w14:textId="32F169E3" w:rsidR="004A24D5" w:rsidRDefault="004A24D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99D95B4" w14:textId="058082D0" w:rsidR="004A24D5" w:rsidRDefault="004A24D5" w:rsidP="006A0E6E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Botão</w:t>
            </w:r>
          </w:p>
        </w:tc>
      </w:tr>
      <w:tr w:rsidR="004A24D5" w:rsidRPr="00EA4180" w14:paraId="1B97CCCF" w14:textId="77777777" w:rsidTr="00D84F56">
        <w:trPr>
          <w:trHeight w:hRule="exact" w:val="290"/>
        </w:trPr>
        <w:tc>
          <w:tcPr>
            <w:tcW w:w="1560" w:type="dxa"/>
          </w:tcPr>
          <w:p w14:paraId="308ECCB3" w14:textId="2998D593" w:rsidR="004A24D5" w:rsidRDefault="004A24D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714FC079" w14:textId="1A7B4D6A" w:rsidR="004A24D5" w:rsidRDefault="004A24D5" w:rsidP="006A0E6E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Potenciômetro</w:t>
            </w:r>
          </w:p>
        </w:tc>
      </w:tr>
    </w:tbl>
    <w:p w14:paraId="3DD5DAED" w14:textId="03100F42" w:rsidR="003D2174" w:rsidRDefault="003276F2" w:rsidP="0030518B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Pr="00F3372C" w:rsidRDefault="00CA3BA3" w:rsidP="003276F2">
      <w:pPr>
        <w:pStyle w:val="Corpodetexto"/>
        <w:rPr>
          <w:lang w:val="en-US"/>
        </w:rPr>
      </w:pPr>
      <w:proofErr w:type="spellStart"/>
      <w:r w:rsidRPr="00F3372C">
        <w:rPr>
          <w:lang w:val="en-US"/>
        </w:rPr>
        <w:t>Código</w:t>
      </w:r>
      <w:proofErr w:type="spellEnd"/>
      <w:r w:rsidRPr="00F3372C">
        <w:rPr>
          <w:lang w:val="en-US"/>
        </w:rPr>
        <w:t xml:space="preserve"> </w:t>
      </w:r>
      <w:proofErr w:type="spellStart"/>
      <w:r w:rsidRPr="00F3372C">
        <w:rPr>
          <w:lang w:val="en-US"/>
        </w:rPr>
        <w:t>Montagem</w:t>
      </w:r>
      <w:proofErr w:type="spellEnd"/>
      <w:r w:rsidRPr="00F3372C">
        <w:rPr>
          <w:lang w:val="en-US"/>
        </w:rPr>
        <w:t xml:space="preserve"> 1</w:t>
      </w:r>
    </w:p>
    <w:p w14:paraId="1A52A47E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00CD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6F7D232D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00CD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2EBB7866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00CD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6906AF0E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076894C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1E7E00F4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2F74A09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00CD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43E01A5B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00CD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075FDBCB" w14:textId="4DB6AC21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00CD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037FC035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6FD7357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43EB263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044E5B62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D1462CB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00CD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221ED552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00CD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00CD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E00CD9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13EA80E2" w14:textId="77777777" w:rsidR="00E00CD9" w:rsidRPr="00F3372C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3372C">
        <w:rPr>
          <w:rFonts w:ascii="Courier New" w:hAnsi="Courier New" w:cs="Courier New"/>
          <w:sz w:val="18"/>
          <w:szCs w:val="18"/>
        </w:rPr>
        <w:t>ledB</w:t>
      </w:r>
      <w:proofErr w:type="spellEnd"/>
      <w:r w:rsidRPr="00F3372C">
        <w:rPr>
          <w:rFonts w:ascii="Courier New" w:hAnsi="Courier New" w:cs="Courier New"/>
          <w:sz w:val="18"/>
          <w:szCs w:val="18"/>
        </w:rPr>
        <w:t>, HIGH);</w:t>
      </w:r>
    </w:p>
    <w:p w14:paraId="265F2CA1" w14:textId="77777777" w:rsidR="00E00CD9" w:rsidRPr="00F3372C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F3372C">
        <w:rPr>
          <w:rFonts w:ascii="Courier New" w:hAnsi="Courier New" w:cs="Courier New"/>
          <w:sz w:val="18"/>
          <w:szCs w:val="18"/>
        </w:rPr>
        <w:t xml:space="preserve">  </w:t>
      </w:r>
    </w:p>
    <w:p w14:paraId="2C3FDDC1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F3372C">
        <w:rPr>
          <w:rFonts w:ascii="Courier New" w:hAnsi="Courier New" w:cs="Courier New"/>
          <w:sz w:val="18"/>
          <w:szCs w:val="18"/>
        </w:rPr>
        <w:t xml:space="preserve">  </w:t>
      </w:r>
      <w:r w:rsidRPr="00F3372C">
        <w:rPr>
          <w:rFonts w:ascii="Courier New" w:hAnsi="Courier New" w:cs="Courier New"/>
          <w:sz w:val="18"/>
          <w:szCs w:val="18"/>
        </w:rPr>
        <w:tab/>
      </w:r>
      <w:r w:rsidRPr="00E00CD9">
        <w:rPr>
          <w:rFonts w:ascii="Courier New" w:hAnsi="Courier New" w:cs="Courier New"/>
          <w:sz w:val="18"/>
          <w:szCs w:val="18"/>
        </w:rPr>
        <w:t xml:space="preserve">/* </w:t>
      </w:r>
    </w:p>
    <w:p w14:paraId="292AF09C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</w:t>
      </w:r>
      <w:r w:rsidRPr="00E00CD9">
        <w:rPr>
          <w:rFonts w:ascii="Courier New" w:hAnsi="Courier New" w:cs="Courier New"/>
          <w:sz w:val="18"/>
          <w:szCs w:val="18"/>
        </w:rPr>
        <w:tab/>
        <w:t>--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analog</w:t>
      </w:r>
      <w:proofErr w:type="spellEnd"/>
      <w:r w:rsidRPr="00E00CD9">
        <w:rPr>
          <w:rFonts w:ascii="Courier New" w:hAnsi="Courier New" w:cs="Courier New"/>
          <w:sz w:val="18"/>
          <w:szCs w:val="18"/>
        </w:rPr>
        <w:t xml:space="preserve"> vai de 0 a 255. Altera a intensidade</w:t>
      </w:r>
    </w:p>
    <w:p w14:paraId="6F5D4CB0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</w:t>
      </w:r>
      <w:r w:rsidRPr="00E00CD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</w:rPr>
        <w:t>analogWrite</w:t>
      </w:r>
      <w:proofErr w:type="spellEnd"/>
      <w:proofErr w:type="gramEnd"/>
      <w:r w:rsidRPr="00E00C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ledR</w:t>
      </w:r>
      <w:proofErr w:type="spellEnd"/>
      <w:r w:rsidRPr="00E00CD9">
        <w:rPr>
          <w:rFonts w:ascii="Courier New" w:hAnsi="Courier New" w:cs="Courier New"/>
          <w:sz w:val="18"/>
          <w:szCs w:val="18"/>
        </w:rPr>
        <w:t xml:space="preserve">, 255); // acende o 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red</w:t>
      </w:r>
      <w:proofErr w:type="spellEnd"/>
    </w:p>
    <w:p w14:paraId="6953E8BB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</w:t>
      </w:r>
      <w:r w:rsidRPr="00E00CD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</w:rPr>
        <w:t>analogWrite</w:t>
      </w:r>
      <w:proofErr w:type="spellEnd"/>
      <w:proofErr w:type="gramEnd"/>
      <w:r w:rsidRPr="00E00C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ledR</w:t>
      </w:r>
      <w:proofErr w:type="spellEnd"/>
      <w:r w:rsidRPr="00E00CD9">
        <w:rPr>
          <w:rFonts w:ascii="Courier New" w:hAnsi="Courier New" w:cs="Courier New"/>
          <w:sz w:val="18"/>
          <w:szCs w:val="18"/>
        </w:rPr>
        <w:t xml:space="preserve">, 127); // acende o 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red</w:t>
      </w:r>
      <w:proofErr w:type="spellEnd"/>
      <w:r w:rsidRPr="00E00CD9">
        <w:rPr>
          <w:rFonts w:ascii="Courier New" w:hAnsi="Courier New" w:cs="Courier New"/>
          <w:sz w:val="18"/>
          <w:szCs w:val="18"/>
        </w:rPr>
        <w:t xml:space="preserve"> mais fraco</w:t>
      </w:r>
    </w:p>
    <w:p w14:paraId="5314443F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</w:p>
    <w:p w14:paraId="4B8AF775" w14:textId="3C134018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E00CD9">
        <w:rPr>
          <w:rFonts w:ascii="Courier New" w:hAnsi="Courier New" w:cs="Courier New"/>
          <w:sz w:val="18"/>
          <w:szCs w:val="18"/>
        </w:rPr>
        <w:t>usar</w:t>
      </w:r>
      <w:proofErr w:type="gramEnd"/>
      <w:r w:rsidRPr="00E00C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variaveis</w:t>
      </w:r>
      <w:proofErr w:type="spellEnd"/>
    </w:p>
    <w:p w14:paraId="2D4423CA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</w:p>
    <w:p w14:paraId="2A1DBF85" w14:textId="498EA200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E00CD9">
        <w:rPr>
          <w:rFonts w:ascii="Courier New" w:hAnsi="Courier New" w:cs="Courier New"/>
          <w:sz w:val="18"/>
          <w:szCs w:val="18"/>
        </w:rPr>
        <w:t xml:space="preserve"> NR = 200; // declara no começo</w:t>
      </w:r>
    </w:p>
    <w:p w14:paraId="52492190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</w:p>
    <w:p w14:paraId="5A997FC1" w14:textId="7FE9A633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00CD9">
        <w:rPr>
          <w:rFonts w:ascii="Courier New" w:hAnsi="Courier New" w:cs="Courier New"/>
          <w:sz w:val="18"/>
          <w:szCs w:val="18"/>
        </w:rPr>
        <w:t>analogWrite</w:t>
      </w:r>
      <w:proofErr w:type="spellEnd"/>
      <w:proofErr w:type="gramEnd"/>
      <w:r w:rsidRPr="00E00C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ledR</w:t>
      </w:r>
      <w:proofErr w:type="spellEnd"/>
      <w:r w:rsidRPr="00E00CD9">
        <w:rPr>
          <w:rFonts w:ascii="Courier New" w:hAnsi="Courier New" w:cs="Courier New"/>
          <w:sz w:val="18"/>
          <w:szCs w:val="18"/>
        </w:rPr>
        <w:t>, NR);</w:t>
      </w:r>
    </w:p>
    <w:p w14:paraId="4DC70546" w14:textId="77777777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</w:p>
    <w:p w14:paraId="6722396D" w14:textId="4199E851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E00CD9">
        <w:rPr>
          <w:rFonts w:ascii="Courier New" w:hAnsi="Courier New" w:cs="Courier New"/>
          <w:sz w:val="18"/>
          <w:szCs w:val="18"/>
        </w:rPr>
        <w:t xml:space="preserve">// quando passa aqui a 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variavel</w:t>
      </w:r>
      <w:proofErr w:type="spellEnd"/>
      <w:r w:rsidRPr="00E00C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diminue</w:t>
      </w:r>
      <w:proofErr w:type="spellEnd"/>
      <w:r w:rsidRPr="00E00CD9">
        <w:rPr>
          <w:rFonts w:ascii="Courier New" w:hAnsi="Courier New" w:cs="Courier New"/>
          <w:sz w:val="18"/>
          <w:szCs w:val="18"/>
        </w:rPr>
        <w:t xml:space="preserve"> ou </w:t>
      </w:r>
      <w:proofErr w:type="spellStart"/>
      <w:r w:rsidRPr="00E00CD9">
        <w:rPr>
          <w:rFonts w:ascii="Courier New" w:hAnsi="Courier New" w:cs="Courier New"/>
          <w:sz w:val="18"/>
          <w:szCs w:val="18"/>
        </w:rPr>
        <w:t>almenta</w:t>
      </w:r>
      <w:proofErr w:type="spellEnd"/>
    </w:p>
    <w:p w14:paraId="2701F320" w14:textId="48723395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E00CD9">
        <w:rPr>
          <w:rFonts w:ascii="Courier New" w:hAnsi="Courier New" w:cs="Courier New"/>
          <w:sz w:val="18"/>
          <w:szCs w:val="18"/>
        </w:rPr>
        <w:t>NR--;</w:t>
      </w:r>
    </w:p>
    <w:p w14:paraId="10D8D504" w14:textId="6031B1E5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E00CD9">
        <w:rPr>
          <w:rFonts w:ascii="Courier New" w:hAnsi="Courier New" w:cs="Courier New"/>
          <w:sz w:val="18"/>
          <w:szCs w:val="18"/>
        </w:rPr>
        <w:t xml:space="preserve">NR++; </w:t>
      </w:r>
    </w:p>
    <w:p w14:paraId="6970AB61" w14:textId="6D828511" w:rsidR="00E00CD9" w:rsidRPr="00E00CD9" w:rsidRDefault="00E00CD9" w:rsidP="00E00CD9">
      <w:pPr>
        <w:pStyle w:val="Corpodetexto"/>
        <w:rPr>
          <w:rFonts w:ascii="Courier New" w:hAnsi="Courier New" w:cs="Courier New"/>
          <w:sz w:val="18"/>
          <w:szCs w:val="18"/>
        </w:rPr>
      </w:pPr>
      <w:r w:rsidRPr="00E00CD9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E00CD9">
        <w:rPr>
          <w:rFonts w:ascii="Courier New" w:hAnsi="Courier New" w:cs="Courier New"/>
          <w:sz w:val="18"/>
          <w:szCs w:val="18"/>
        </w:rPr>
        <w:t>*/</w:t>
      </w:r>
    </w:p>
    <w:p w14:paraId="4D2BF3A4" w14:textId="226B9988" w:rsidR="00E00CD9" w:rsidRPr="00F3372C" w:rsidRDefault="00E00CD9" w:rsidP="00E00CD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DF2014B" w14:textId="77777777" w:rsidR="00CA3BA3" w:rsidRPr="00F3372C" w:rsidRDefault="00CA3BA3" w:rsidP="003276F2">
      <w:pPr>
        <w:pStyle w:val="Corpodetexto"/>
        <w:rPr>
          <w:lang w:val="en-US"/>
        </w:rPr>
      </w:pPr>
    </w:p>
    <w:p w14:paraId="2E0DF4D0" w14:textId="77777777" w:rsidR="00E5563D" w:rsidRPr="00F3372C" w:rsidRDefault="00E5563D" w:rsidP="003276F2">
      <w:pPr>
        <w:pStyle w:val="Corpodetexto"/>
        <w:rPr>
          <w:lang w:val="en-US"/>
        </w:rPr>
      </w:pPr>
    </w:p>
    <w:p w14:paraId="68758D9A" w14:textId="77777777" w:rsidR="00E5563D" w:rsidRPr="00F3372C" w:rsidRDefault="00E5563D" w:rsidP="003276F2">
      <w:pPr>
        <w:pStyle w:val="Corpodetexto"/>
        <w:rPr>
          <w:lang w:val="en-US"/>
        </w:rPr>
      </w:pPr>
    </w:p>
    <w:p w14:paraId="082860E8" w14:textId="77777777" w:rsidR="00CA3BA3" w:rsidRPr="00F3372C" w:rsidRDefault="00CA3BA3" w:rsidP="00CA3BA3">
      <w:pPr>
        <w:pStyle w:val="Corpodetexto"/>
        <w:rPr>
          <w:lang w:val="en-US"/>
        </w:rPr>
      </w:pPr>
      <w:proofErr w:type="spellStart"/>
      <w:r w:rsidRPr="00F3372C">
        <w:rPr>
          <w:lang w:val="en-US"/>
        </w:rPr>
        <w:lastRenderedPageBreak/>
        <w:t>Código</w:t>
      </w:r>
      <w:proofErr w:type="spellEnd"/>
      <w:r w:rsidRPr="00F3372C">
        <w:rPr>
          <w:lang w:val="en-US"/>
        </w:rPr>
        <w:t xml:space="preserve"> </w:t>
      </w:r>
      <w:proofErr w:type="spellStart"/>
      <w:r w:rsidRPr="00F3372C">
        <w:rPr>
          <w:lang w:val="en-US"/>
        </w:rPr>
        <w:t>Montagem</w:t>
      </w:r>
      <w:proofErr w:type="spellEnd"/>
      <w:r w:rsidRPr="00F3372C">
        <w:rPr>
          <w:lang w:val="en-US"/>
        </w:rPr>
        <w:t xml:space="preserve"> 2</w:t>
      </w:r>
    </w:p>
    <w:p w14:paraId="54E2A390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066AE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15A99F89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066AE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275A048B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066AE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436CFDB2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74D6E27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bot = 2;</w:t>
      </w:r>
    </w:p>
    <w:p w14:paraId="0087BBDE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valor;</w:t>
      </w:r>
    </w:p>
    <w:p w14:paraId="723EE420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1C28D78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4FBA24E9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326E346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75E9CC18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2547A27E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4831734C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bot, INPUT);</w:t>
      </w:r>
    </w:p>
    <w:p w14:paraId="2C20F4F1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4066AE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7617C39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41E752CD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4066AE">
        <w:rPr>
          <w:rFonts w:ascii="Courier New" w:hAnsi="Courier New" w:cs="Courier New"/>
          <w:sz w:val="18"/>
          <w:szCs w:val="18"/>
        </w:rPr>
        <w:t xml:space="preserve"> loop()</w:t>
      </w:r>
    </w:p>
    <w:p w14:paraId="62604FDF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3E51034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valor</w:t>
      </w:r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066AE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(bot);</w:t>
      </w:r>
    </w:p>
    <w:p w14:paraId="25AB6DD7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CA18781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valor == HIGH){</w:t>
      </w:r>
    </w:p>
    <w:p w14:paraId="1BD834C2" w14:textId="061888C2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506CC899" w14:textId="76431DD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7858726A" w14:textId="07DCB71F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161B5073" w14:textId="4227978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0EA10A3" w14:textId="7777777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1E8D1449" w14:textId="3969D709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254FEA8B" w14:textId="2C6B45A5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066AE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066AE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4066AE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05E5AEEA" w14:textId="2A5B8876" w:rsidR="004066AE" w:rsidRPr="00F3372C" w:rsidRDefault="004066AE" w:rsidP="004066AE">
      <w:pPr>
        <w:pStyle w:val="Corpodetexto"/>
        <w:rPr>
          <w:rFonts w:ascii="Courier New" w:hAnsi="Courier New" w:cs="Courier New"/>
          <w:sz w:val="18"/>
          <w:szCs w:val="18"/>
        </w:rPr>
      </w:pPr>
      <w:r w:rsidRPr="004066AE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4066AE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3372C">
        <w:rPr>
          <w:rFonts w:ascii="Courier New" w:hAnsi="Courier New" w:cs="Courier New"/>
          <w:sz w:val="18"/>
          <w:szCs w:val="18"/>
        </w:rPr>
        <w:t>ledB</w:t>
      </w:r>
      <w:proofErr w:type="spellEnd"/>
      <w:r w:rsidRPr="00F3372C">
        <w:rPr>
          <w:rFonts w:ascii="Courier New" w:hAnsi="Courier New" w:cs="Courier New"/>
          <w:sz w:val="18"/>
          <w:szCs w:val="18"/>
        </w:rPr>
        <w:t>, LOW);</w:t>
      </w:r>
    </w:p>
    <w:p w14:paraId="5774075F" w14:textId="148ECF37" w:rsidR="004066AE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</w:rPr>
      </w:pPr>
      <w:r w:rsidRPr="00F3372C">
        <w:rPr>
          <w:rFonts w:ascii="Courier New" w:hAnsi="Courier New" w:cs="Courier New"/>
          <w:sz w:val="18"/>
          <w:szCs w:val="18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</w:rPr>
        <w:tab/>
      </w:r>
      <w:proofErr w:type="gramStart"/>
      <w:r w:rsidRPr="004066AE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01A62C6" w14:textId="194BA27A" w:rsidR="00CA3BA3" w:rsidRPr="004066AE" w:rsidRDefault="004066AE" w:rsidP="004066AE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4066AE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5F4C0C2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3</w:t>
      </w:r>
      <w:proofErr w:type="gramEnd"/>
    </w:p>
    <w:p w14:paraId="2578F034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411B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2BA3B184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411B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41DDE3E4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411B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787C763B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9D0BA35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bot1 = 11;</w:t>
      </w:r>
    </w:p>
    <w:p w14:paraId="37845800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bot2 = 10;</w:t>
      </w:r>
    </w:p>
    <w:p w14:paraId="6B30BC2F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bot3 = 9;</w:t>
      </w:r>
    </w:p>
    <w:p w14:paraId="47B03C27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F007F5B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</w:rPr>
        <w:t xml:space="preserve"> valor1;</w:t>
      </w:r>
    </w:p>
    <w:p w14:paraId="6122A212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</w:rPr>
        <w:t xml:space="preserve"> valor2;</w:t>
      </w:r>
    </w:p>
    <w:p w14:paraId="08B0687B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</w:rPr>
        <w:t xml:space="preserve"> valor3;</w:t>
      </w:r>
    </w:p>
    <w:p w14:paraId="72A4E549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3AFD20F9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1BE6C940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FC35917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043DB415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4E322C52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75DB2372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bot1, INPUT);</w:t>
      </w:r>
    </w:p>
    <w:p w14:paraId="72EBCE90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bot2, INPUT);</w:t>
      </w:r>
    </w:p>
    <w:p w14:paraId="1A147C09" w14:textId="65485681" w:rsidR="0007411B" w:rsidRPr="0007411B" w:rsidRDefault="0007411B" w:rsidP="0043614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bot3, INPUT);</w:t>
      </w:r>
    </w:p>
    <w:p w14:paraId="1EE719B9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2D28761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1A05E6C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005301F9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B7F4B6F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  <w:t xml:space="preserve">valor1 = </w:t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bot1);</w:t>
      </w:r>
    </w:p>
    <w:p w14:paraId="2D7D931D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  <w:t xml:space="preserve">valor2 = </w:t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45818CF0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  <w:t xml:space="preserve">valor3 = </w:t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bot3);</w:t>
      </w:r>
    </w:p>
    <w:p w14:paraId="16089F05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3C92F66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valor1 == HIGH){</w:t>
      </w:r>
    </w:p>
    <w:p w14:paraId="382C38D1" w14:textId="68CA9BC9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138C7ED3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FEA106A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218468FC" w14:textId="3FC75E7D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6FBC410B" w14:textId="5E80AD89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7411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418375D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010A1B5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valor2 == HIGH){</w:t>
      </w:r>
    </w:p>
    <w:p w14:paraId="29187C10" w14:textId="098E4F98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2B5C4D74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411B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F14143D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r w:rsidRPr="0007411B">
        <w:rPr>
          <w:rFonts w:ascii="Courier New" w:hAnsi="Courier New" w:cs="Courier New"/>
          <w:sz w:val="18"/>
          <w:szCs w:val="18"/>
        </w:rPr>
        <w:t xml:space="preserve">  </w:t>
      </w:r>
      <w:r w:rsidRPr="0007411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</w:rPr>
        <w:t>{</w:t>
      </w:r>
    </w:p>
    <w:p w14:paraId="10592B60" w14:textId="33902022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r w:rsidRPr="0007411B">
        <w:rPr>
          <w:rFonts w:ascii="Courier New" w:hAnsi="Courier New" w:cs="Courier New"/>
          <w:sz w:val="18"/>
          <w:szCs w:val="18"/>
        </w:rPr>
        <w:t xml:space="preserve">      </w:t>
      </w:r>
      <w:r w:rsidRPr="000741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11B">
        <w:rPr>
          <w:rFonts w:ascii="Courier New" w:hAnsi="Courier New" w:cs="Courier New"/>
          <w:sz w:val="18"/>
          <w:szCs w:val="18"/>
        </w:rPr>
        <w:t>ledG</w:t>
      </w:r>
      <w:proofErr w:type="spellEnd"/>
      <w:r w:rsidRPr="0007411B">
        <w:rPr>
          <w:rFonts w:ascii="Courier New" w:hAnsi="Courier New" w:cs="Courier New"/>
          <w:sz w:val="18"/>
          <w:szCs w:val="18"/>
        </w:rPr>
        <w:t>, LOW);</w:t>
      </w:r>
    </w:p>
    <w:p w14:paraId="47E1B2BA" w14:textId="3B2D8EBF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7411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89273E5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574E85D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valor3 == HIGH){</w:t>
      </w:r>
    </w:p>
    <w:p w14:paraId="51031F43" w14:textId="28727B61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7411B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07411B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7FD32142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r w:rsidRPr="0007411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07411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411B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61AFCB99" w14:textId="77777777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r w:rsidRPr="0007411B">
        <w:rPr>
          <w:rFonts w:ascii="Courier New" w:hAnsi="Courier New" w:cs="Courier New"/>
          <w:sz w:val="18"/>
          <w:szCs w:val="18"/>
        </w:rPr>
        <w:t xml:space="preserve">  </w:t>
      </w:r>
      <w:r w:rsidRPr="0007411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</w:rPr>
        <w:t>{</w:t>
      </w:r>
    </w:p>
    <w:p w14:paraId="302298B4" w14:textId="5DC9F96C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r w:rsidRPr="0007411B">
        <w:rPr>
          <w:rFonts w:ascii="Courier New" w:hAnsi="Courier New" w:cs="Courier New"/>
          <w:sz w:val="18"/>
          <w:szCs w:val="18"/>
        </w:rPr>
        <w:t xml:space="preserve">      </w:t>
      </w:r>
      <w:r w:rsidRPr="000741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7411B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07411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7411B">
        <w:rPr>
          <w:rFonts w:ascii="Courier New" w:hAnsi="Courier New" w:cs="Courier New"/>
          <w:sz w:val="18"/>
          <w:szCs w:val="18"/>
        </w:rPr>
        <w:t>ledB</w:t>
      </w:r>
      <w:proofErr w:type="spellEnd"/>
      <w:r w:rsidRPr="0007411B">
        <w:rPr>
          <w:rFonts w:ascii="Courier New" w:hAnsi="Courier New" w:cs="Courier New"/>
          <w:sz w:val="18"/>
          <w:szCs w:val="18"/>
        </w:rPr>
        <w:t>, LOW);</w:t>
      </w:r>
    </w:p>
    <w:p w14:paraId="3A490F5A" w14:textId="7013913F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r w:rsidRPr="0007411B">
        <w:rPr>
          <w:rFonts w:ascii="Courier New" w:hAnsi="Courier New" w:cs="Courier New"/>
          <w:sz w:val="18"/>
          <w:szCs w:val="18"/>
        </w:rPr>
        <w:t xml:space="preserve">    </w:t>
      </w:r>
      <w:r w:rsidR="00581032">
        <w:rPr>
          <w:rFonts w:ascii="Courier New" w:hAnsi="Courier New" w:cs="Courier New"/>
          <w:sz w:val="18"/>
          <w:szCs w:val="18"/>
        </w:rPr>
        <w:tab/>
      </w:r>
      <w:bookmarkStart w:id="0" w:name="_GoBack"/>
      <w:bookmarkEnd w:id="0"/>
      <w:r w:rsidRPr="0007411B">
        <w:rPr>
          <w:rFonts w:ascii="Courier New" w:hAnsi="Courier New" w:cs="Courier New"/>
          <w:sz w:val="18"/>
          <w:szCs w:val="18"/>
        </w:rPr>
        <w:t>}</w:t>
      </w:r>
    </w:p>
    <w:p w14:paraId="3589E3A2" w14:textId="1FDEC0FF" w:rsidR="0007411B" w:rsidRPr="0007411B" w:rsidRDefault="0007411B" w:rsidP="0007411B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07411B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37A7C20" w14:textId="77777777" w:rsidR="00CA3BA3" w:rsidRDefault="00CA3BA3" w:rsidP="003276F2">
      <w:pPr>
        <w:pStyle w:val="Corpodetexto"/>
      </w:pPr>
    </w:p>
    <w:p w14:paraId="0CF89033" w14:textId="77777777" w:rsidR="00CA3BA3" w:rsidRPr="003276F2" w:rsidRDefault="00CA3BA3" w:rsidP="00CA3BA3">
      <w:pPr>
        <w:pStyle w:val="Corpodetexto"/>
      </w:pPr>
      <w:r>
        <w:t>Código Montagem 4</w:t>
      </w:r>
    </w:p>
    <w:p w14:paraId="5E43E3D4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6D88231D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1AB80D58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21E49B8C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A3014A3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A4;</w:t>
      </w:r>
    </w:p>
    <w:p w14:paraId="019495B3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A3;</w:t>
      </w:r>
    </w:p>
    <w:p w14:paraId="3C3F9765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A2;</w:t>
      </w:r>
    </w:p>
    <w:p w14:paraId="6E9FCD57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3956B22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63BB9D1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C543ED3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6FAEB76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327DA4C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1AEE5394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409108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2ACD15D7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18CBB56B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24825D47" w14:textId="02F93933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8412105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359C8772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104F6F5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682E6FA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0, 1023, 0, 255);</w:t>
      </w:r>
    </w:p>
    <w:p w14:paraId="26E3D3B9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D3E1DF4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30FC088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0, 1023, 0, 255);</w:t>
      </w:r>
    </w:p>
    <w:p w14:paraId="2E59DF4C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8D841CC" w14:textId="77777777" w:rsidR="006F26B9" w:rsidRPr="00F3372C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potB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B610B1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0, 1023, 0, 255);</w:t>
      </w:r>
    </w:p>
    <w:p w14:paraId="44F48033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2E6F97E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1FE563B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53EC7DC" w14:textId="77777777" w:rsidR="006F26B9" w:rsidRPr="00F3372C" w:rsidRDefault="006F26B9" w:rsidP="006F26B9">
      <w:pPr>
        <w:pStyle w:val="Corpodetexto"/>
        <w:rPr>
          <w:rFonts w:ascii="Courier New" w:hAnsi="Courier New" w:cs="Courier New"/>
          <w:sz w:val="18"/>
          <w:szCs w:val="18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3372C">
        <w:rPr>
          <w:rFonts w:ascii="Courier New" w:hAnsi="Courier New" w:cs="Courier New"/>
          <w:sz w:val="18"/>
          <w:szCs w:val="18"/>
        </w:rPr>
        <w:t>ledB</w:t>
      </w:r>
      <w:proofErr w:type="spellEnd"/>
      <w:r w:rsidRPr="00F3372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3372C">
        <w:rPr>
          <w:rFonts w:ascii="Courier New" w:hAnsi="Courier New" w:cs="Courier New"/>
          <w:sz w:val="18"/>
          <w:szCs w:val="18"/>
        </w:rPr>
        <w:t>potenB</w:t>
      </w:r>
      <w:proofErr w:type="spellEnd"/>
      <w:r w:rsidRPr="00F3372C">
        <w:rPr>
          <w:rFonts w:ascii="Courier New" w:hAnsi="Courier New" w:cs="Courier New"/>
          <w:sz w:val="18"/>
          <w:szCs w:val="18"/>
        </w:rPr>
        <w:t>);</w:t>
      </w:r>
    </w:p>
    <w:p w14:paraId="36C0AD53" w14:textId="44862621" w:rsidR="00CA3BA3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6F26B9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8C616DB" w14:textId="77777777" w:rsidR="00CA3BA3" w:rsidRPr="003276F2" w:rsidRDefault="00CA3BA3" w:rsidP="00CA3BA3">
      <w:pPr>
        <w:pStyle w:val="Corpodetexto"/>
      </w:pPr>
      <w:r>
        <w:t xml:space="preserve">Código Montagem </w:t>
      </w:r>
      <w:proofErr w:type="gramStart"/>
      <w:r>
        <w:t>5</w:t>
      </w:r>
      <w:proofErr w:type="gramEnd"/>
    </w:p>
    <w:p w14:paraId="3B2ADF18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76BD6572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5AE9BC6D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53EE7EBC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F80C3AA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A4;</w:t>
      </w:r>
    </w:p>
    <w:p w14:paraId="09DF5B01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A3;</w:t>
      </w:r>
    </w:p>
    <w:p w14:paraId="58B2EDC8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A2;</w:t>
      </w:r>
    </w:p>
    <w:p w14:paraId="6359093D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potVEL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A1;</w:t>
      </w:r>
    </w:p>
    <w:p w14:paraId="69C46577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E756D2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9EA6D94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17AA7D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86FF70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potenVEL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B0234F9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EB6DA4B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77E16508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CEDD26E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6AAE7670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42029488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78090A2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DD892AE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87FDC60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6C362D6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579DE00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F46AEBE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0, 1023, 0, 255);</w:t>
      </w:r>
    </w:p>
    <w:p w14:paraId="35AA9BE5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D2B771B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7853B9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0, 1023, 0, 255);</w:t>
      </w:r>
    </w:p>
    <w:p w14:paraId="0D4D237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35785B8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FB1C1BB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0, 1023, 0, 255);</w:t>
      </w:r>
    </w:p>
    <w:p w14:paraId="5161ED43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4D8045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potenVEL</w:t>
      </w:r>
      <w:proofErr w:type="spellEnd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potVEL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E2C92F7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F0F017E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DB930F7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9846AD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0DC379C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potenVEL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B4E3091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71A9FCCB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2153FAF3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2DCEF1DA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potenVEL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7210D29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potenR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A02DD59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potenG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AF2781F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F26B9">
        <w:rPr>
          <w:rFonts w:ascii="Courier New" w:hAnsi="Courier New" w:cs="Courier New"/>
          <w:sz w:val="18"/>
          <w:szCs w:val="18"/>
          <w:lang w:val="en-US"/>
        </w:rPr>
        <w:t>potenB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2F72077" w14:textId="77777777" w:rsidR="006F26B9" w:rsidRPr="006F26B9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6F26B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6B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F26B9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spellStart"/>
      <w:proofErr w:type="gramEnd"/>
      <w:r w:rsidRPr="006F26B9">
        <w:rPr>
          <w:rFonts w:ascii="Courier New" w:hAnsi="Courier New" w:cs="Courier New"/>
          <w:sz w:val="18"/>
          <w:szCs w:val="18"/>
          <w:lang w:val="en-US"/>
        </w:rPr>
        <w:t>potenVEL</w:t>
      </w:r>
      <w:proofErr w:type="spellEnd"/>
      <w:r w:rsidRPr="006F26B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26790E6" w14:textId="0DA561F4" w:rsidR="00CA3BA3" w:rsidRPr="00B94D52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94D5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CD574BA" w14:textId="77777777" w:rsidR="006F26B9" w:rsidRPr="00B94D52" w:rsidRDefault="006F26B9" w:rsidP="006F26B9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A2E8A04" w14:textId="77777777" w:rsidR="00CA3BA3" w:rsidRPr="00B94D52" w:rsidRDefault="00CA3BA3" w:rsidP="00CA3BA3">
      <w:pPr>
        <w:pStyle w:val="Corpodetexto"/>
        <w:rPr>
          <w:lang w:val="en-US"/>
        </w:rPr>
      </w:pPr>
      <w:proofErr w:type="spellStart"/>
      <w:r w:rsidRPr="00B94D52">
        <w:rPr>
          <w:lang w:val="en-US"/>
        </w:rPr>
        <w:t>Código</w:t>
      </w:r>
      <w:proofErr w:type="spellEnd"/>
      <w:r w:rsidRPr="00B94D52">
        <w:rPr>
          <w:lang w:val="en-US"/>
        </w:rPr>
        <w:t xml:space="preserve"> </w:t>
      </w:r>
      <w:proofErr w:type="spellStart"/>
      <w:r w:rsidRPr="00B94D52">
        <w:rPr>
          <w:lang w:val="en-US"/>
        </w:rPr>
        <w:t>Montagem</w:t>
      </w:r>
      <w:proofErr w:type="spellEnd"/>
      <w:r w:rsidRPr="00B94D52">
        <w:rPr>
          <w:lang w:val="en-US"/>
        </w:rPr>
        <w:t xml:space="preserve"> 6</w:t>
      </w:r>
    </w:p>
    <w:p w14:paraId="4EB906C1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= 5;</w:t>
      </w:r>
    </w:p>
    <w:p w14:paraId="2B44F8F9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14:paraId="101040A7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= 7;</w:t>
      </w:r>
    </w:p>
    <w:p w14:paraId="5A8CF220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C319CF3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bot1 = 11;</w:t>
      </w:r>
    </w:p>
    <w:p w14:paraId="465F02A0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bot2 = 10;</w:t>
      </w:r>
    </w:p>
    <w:p w14:paraId="45F480C7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bot3 = 9;</w:t>
      </w:r>
    </w:p>
    <w:p w14:paraId="4FFD252A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D87920D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pot = A1;</w:t>
      </w:r>
    </w:p>
    <w:p w14:paraId="14FAD5BE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E68567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798C724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</w:rPr>
        <w:t xml:space="preserve"> valor1;</w:t>
      </w:r>
    </w:p>
    <w:p w14:paraId="2B1C7A55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</w:rPr>
        <w:t xml:space="preserve"> valor2;</w:t>
      </w:r>
    </w:p>
    <w:p w14:paraId="7E8DE8F0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</w:rPr>
        <w:t xml:space="preserve"> valor3;</w:t>
      </w:r>
    </w:p>
    <w:p w14:paraId="252E4C21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7C2B5B16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265257AD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FFA44EA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7F32A044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543B5A0C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03FA5641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bot1, INPUT);</w:t>
      </w:r>
    </w:p>
    <w:p w14:paraId="35CBB190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bot2, INPUT);</w:t>
      </w:r>
    </w:p>
    <w:p w14:paraId="3F41A753" w14:textId="3E9C7203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bot3, INPUT);</w:t>
      </w:r>
    </w:p>
    <w:p w14:paraId="702C44A6" w14:textId="6F7AA823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D529135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lastRenderedPageBreak/>
        <w:t>void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139996AB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635CDB4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  <w:t xml:space="preserve">valor1 = </w:t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bot1);</w:t>
      </w:r>
    </w:p>
    <w:p w14:paraId="592132FA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  <w:t xml:space="preserve">valor2 = </w:t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bot2);</w:t>
      </w:r>
    </w:p>
    <w:p w14:paraId="69AD90B0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  <w:t xml:space="preserve">valor3 = </w:t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digitalRead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bot3);</w:t>
      </w:r>
    </w:p>
    <w:p w14:paraId="4294910B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88D3C6B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(pot);</w:t>
      </w:r>
    </w:p>
    <w:p w14:paraId="3D53C484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, 0, 1023, 0, 255);</w:t>
      </w:r>
    </w:p>
    <w:p w14:paraId="51A6C828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</w:p>
    <w:p w14:paraId="065975F6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(valor1 == HIGH) {</w:t>
      </w:r>
    </w:p>
    <w:p w14:paraId="310F0029" w14:textId="7E55524C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1:</w:t>
      </w:r>
    </w:p>
    <w:p w14:paraId="2785FBAA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A146945" w14:textId="27C65270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1764F7" w14:textId="4999AE73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default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8893CF6" w14:textId="0A326001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ledR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13F46C0E" w14:textId="6D8E6129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2E221E4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83AE245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60764FA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(valor2 == HIGH) {</w:t>
      </w:r>
    </w:p>
    <w:p w14:paraId="44B9CAF3" w14:textId="5BEF0C76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1:</w:t>
      </w:r>
    </w:p>
    <w:p w14:paraId="26AB96FC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3372C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FCBF8B2" w14:textId="04A9A1B6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109283" w14:textId="7CBDE0F5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default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9D1A13A" w14:textId="7AAD832D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ledG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2A230ECE" w14:textId="1C15A00C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DFBBB6C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D51D5C1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7823DCF" w14:textId="77777777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switch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(valor3 == HIGH) {</w:t>
      </w:r>
    </w:p>
    <w:p w14:paraId="4A89E8DE" w14:textId="1B6C0BE5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case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1:</w:t>
      </w:r>
    </w:p>
    <w:p w14:paraId="27B76F1B" w14:textId="77777777" w:rsidR="00F3372C" w:rsidRPr="00B94D52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94D52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B94D5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94D52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B94D5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94D52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B94D52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32E2C36" w14:textId="112A8B54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62DF71" w14:textId="7C16C904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default</w:t>
      </w:r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3522EB5C" w14:textId="2A4335FB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3372C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3372C">
        <w:rPr>
          <w:rFonts w:ascii="Courier New" w:hAnsi="Courier New" w:cs="Courier New"/>
          <w:sz w:val="18"/>
          <w:szCs w:val="18"/>
          <w:lang w:val="en-US"/>
        </w:rPr>
        <w:t>ledB</w:t>
      </w:r>
      <w:proofErr w:type="spellEnd"/>
      <w:r w:rsidRPr="00F3372C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17AC0530" w14:textId="282FC625" w:rsidR="00F3372C" w:rsidRPr="00F3372C" w:rsidRDefault="00F3372C" w:rsidP="00F3372C">
      <w:pPr>
        <w:pStyle w:val="Corpodetexto"/>
        <w:rPr>
          <w:rFonts w:ascii="Courier New" w:hAnsi="Courier New" w:cs="Courier New"/>
          <w:sz w:val="18"/>
          <w:szCs w:val="18"/>
        </w:rPr>
      </w:pPr>
      <w:r w:rsidRPr="00F3372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F3372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3372C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F3372C">
        <w:rPr>
          <w:rFonts w:ascii="Courier New" w:hAnsi="Courier New" w:cs="Courier New"/>
          <w:sz w:val="18"/>
          <w:szCs w:val="18"/>
        </w:rPr>
        <w:t>;</w:t>
      </w:r>
    </w:p>
    <w:p w14:paraId="3D4FB0F8" w14:textId="0828B0DC" w:rsidR="00F3372C" w:rsidRPr="00F3372C" w:rsidRDefault="00F3372C" w:rsidP="00F3372C">
      <w:pPr>
        <w:pStyle w:val="Corpodetex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F3372C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467199B7" w14:textId="4F912B45" w:rsidR="00CA3BA3" w:rsidRPr="00F3372C" w:rsidRDefault="00F3372C" w:rsidP="00CA3BA3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F3372C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47DD039B" w14:textId="1D1CD87A" w:rsidR="00CA3BA3" w:rsidRDefault="00CA3BA3" w:rsidP="003276F2">
      <w:pPr>
        <w:pStyle w:val="Corpodetexto"/>
      </w:pPr>
      <w:r>
        <w:t xml:space="preserve">Código Montagem </w:t>
      </w:r>
      <w:proofErr w:type="gramStart"/>
      <w:r>
        <w:t>7</w:t>
      </w:r>
      <w:proofErr w:type="gramEnd"/>
    </w:p>
    <w:p w14:paraId="1BCC057E" w14:textId="77777777" w:rsidR="008301B5" w:rsidRPr="003276F2" w:rsidRDefault="008301B5" w:rsidP="003276F2">
      <w:pPr>
        <w:pStyle w:val="Corpodetexto"/>
      </w:pPr>
    </w:p>
    <w:p w14:paraId="2EB9460F" w14:textId="706418EA" w:rsidR="003276F2" w:rsidRDefault="003276F2" w:rsidP="00E50176">
      <w:pPr>
        <w:pStyle w:val="Ttulo"/>
        <w:jc w:val="left"/>
      </w:pPr>
      <w:r>
        <w:lastRenderedPageBreak/>
        <w:t>Referências</w:t>
      </w:r>
    </w:p>
    <w:p w14:paraId="1DE77DC5" w14:textId="77777777" w:rsidR="00B01E1C" w:rsidRPr="00B01E1C" w:rsidRDefault="00B01E1C" w:rsidP="00B01E1C">
      <w:pPr>
        <w:pStyle w:val="Corpodetexto"/>
      </w:pPr>
    </w:p>
    <w:p w14:paraId="55424870" w14:textId="06082E27" w:rsidR="00E50176" w:rsidRDefault="00E50176" w:rsidP="00E50176">
      <w:pPr>
        <w:pStyle w:val="Corpodetexto"/>
      </w:pPr>
      <w:r>
        <w:t xml:space="preserve">ESPAÇO </w:t>
      </w:r>
      <w:proofErr w:type="spellStart"/>
      <w:proofErr w:type="gramStart"/>
      <w:r>
        <w:t>CMaker</w:t>
      </w:r>
      <w:proofErr w:type="spellEnd"/>
      <w:proofErr w:type="gramEnd"/>
      <w:r>
        <w:t xml:space="preserve">. </w:t>
      </w:r>
      <w:r w:rsidRPr="00E50176">
        <w:rPr>
          <w:b/>
        </w:rPr>
        <w:t xml:space="preserve">A boa prática de </w:t>
      </w:r>
      <w:proofErr w:type="spellStart"/>
      <w:r w:rsidRPr="00E50176">
        <w:rPr>
          <w:b/>
        </w:rPr>
        <w:t>indentar</w:t>
      </w:r>
      <w:proofErr w:type="spellEnd"/>
      <w:r w:rsidRPr="00E50176">
        <w:rPr>
          <w:b/>
        </w:rPr>
        <w:t xml:space="preserve"> em C</w:t>
      </w:r>
      <w:r>
        <w:t xml:space="preserve">. Disponível em: </w:t>
      </w:r>
      <w:hyperlink r:id="rId15" w:history="1">
        <w:r>
          <w:rPr>
            <w:rStyle w:val="Hyperlink"/>
          </w:rPr>
          <w:t>http://cmaker.com.br/a-boa-pratica-de-indentar-em-c/</w:t>
        </w:r>
      </w:hyperlink>
      <w:r>
        <w:t>. Acesso em: 13 de set. de 2021.</w:t>
      </w:r>
    </w:p>
    <w:p w14:paraId="6AE1D53D" w14:textId="77777777" w:rsidR="00E50176" w:rsidRDefault="00E50176" w:rsidP="00E50176">
      <w:pPr>
        <w:pStyle w:val="Corpodetexto"/>
      </w:pPr>
    </w:p>
    <w:p w14:paraId="4AB0624F" w14:textId="03ECAD1A" w:rsidR="00E50176" w:rsidRDefault="00E50176" w:rsidP="00E50176">
      <w:pPr>
        <w:pStyle w:val="Corpodetexto"/>
      </w:pPr>
      <w:r w:rsidRPr="00E50176">
        <w:t>YOUTUBE.</w:t>
      </w:r>
      <w:r w:rsidRPr="00EC013B">
        <w:t xml:space="preserve"> </w:t>
      </w:r>
      <w:proofErr w:type="spellStart"/>
      <w:r w:rsidRPr="00E50176">
        <w:rPr>
          <w:b/>
        </w:rPr>
        <w:t>Tinkercad</w:t>
      </w:r>
      <w:proofErr w:type="spellEnd"/>
      <w:r w:rsidRPr="00E50176">
        <w:rPr>
          <w:b/>
        </w:rPr>
        <w:t xml:space="preserve"> Aula 11 - </w:t>
      </w:r>
      <w:proofErr w:type="spellStart"/>
      <w:r w:rsidRPr="00E50176">
        <w:rPr>
          <w:b/>
        </w:rPr>
        <w:t>LEDs</w:t>
      </w:r>
      <w:proofErr w:type="spellEnd"/>
      <w:r w:rsidRPr="00E50176">
        <w:rPr>
          <w:b/>
        </w:rPr>
        <w:t xml:space="preserve"> RGB</w:t>
      </w:r>
      <w:r>
        <w:t xml:space="preserve">. Disponível em: </w:t>
      </w:r>
      <w:hyperlink r:id="rId16" w:history="1">
        <w:r w:rsidRPr="000E3778">
          <w:rPr>
            <w:rStyle w:val="Hyperlink"/>
          </w:rPr>
          <w:t>https://www.youtube.com/watch?v=K4sZMjniqmY</w:t>
        </w:r>
      </w:hyperlink>
      <w:r>
        <w:t>. Acesso em: 13 de set. de 2021.</w:t>
      </w:r>
    </w:p>
    <w:p w14:paraId="6BB8552D" w14:textId="77777777" w:rsidR="00E50176" w:rsidRDefault="00E50176" w:rsidP="00E50176">
      <w:pPr>
        <w:pStyle w:val="Corpodetexto"/>
      </w:pPr>
    </w:p>
    <w:p w14:paraId="7293B1B2" w14:textId="7F3B0539" w:rsidR="00E50176" w:rsidRDefault="00E50176" w:rsidP="00E50176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 w:rsidR="00B01E1C">
        <w:rPr>
          <w:b/>
        </w:rPr>
        <w:t xml:space="preserve"> </w:t>
      </w:r>
      <w:proofErr w:type="spellStart"/>
      <w:r w:rsidR="00B01E1C">
        <w:rPr>
          <w:b/>
        </w:rPr>
        <w:t>If</w:t>
      </w:r>
      <w:proofErr w:type="spellEnd"/>
      <w:r w:rsidR="00B01E1C">
        <w:t xml:space="preserve">. </w:t>
      </w:r>
      <w:r>
        <w:t xml:space="preserve">Disponível em: </w:t>
      </w:r>
      <w:hyperlink r:id="rId17" w:history="1">
        <w:r>
          <w:rPr>
            <w:rStyle w:val="Hyperlink"/>
          </w:rPr>
          <w:t>https://www.arduino.cc/reference/pt/language/structure/control-structure/if/</w:t>
        </w:r>
      </w:hyperlink>
      <w:r>
        <w:t>. Acesso em: 13 de set. de 2021.</w:t>
      </w:r>
    </w:p>
    <w:p w14:paraId="2714FD17" w14:textId="77777777" w:rsidR="00E50176" w:rsidRDefault="00E50176" w:rsidP="00E50176">
      <w:pPr>
        <w:pStyle w:val="Corpodetexto"/>
        <w:jc w:val="left"/>
      </w:pPr>
    </w:p>
    <w:p w14:paraId="4A412B38" w14:textId="5293132F" w:rsidR="00E50176" w:rsidRDefault="00E50176" w:rsidP="00E50176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</w:t>
      </w:r>
      <w:r w:rsidRPr="0084408F">
        <w:rPr>
          <w:b/>
        </w:rPr>
        <w:t xml:space="preserve">Documentação de </w:t>
      </w:r>
      <w:r w:rsidR="00B01E1C">
        <w:rPr>
          <w:b/>
        </w:rPr>
        <w:t xml:space="preserve">Referência da Linguagem </w:t>
      </w:r>
      <w:proofErr w:type="spellStart"/>
      <w:r w:rsidR="00B01E1C">
        <w:rPr>
          <w:b/>
        </w:rPr>
        <w:t>Arduino</w:t>
      </w:r>
      <w:proofErr w:type="spellEnd"/>
      <w:r w:rsidR="00B01E1C">
        <w:t xml:space="preserve">. </w:t>
      </w:r>
      <w:r>
        <w:t xml:space="preserve">Disponível em: </w:t>
      </w:r>
      <w:hyperlink r:id="rId18" w:history="1">
        <w:r w:rsidRPr="008C75ED">
          <w:rPr>
            <w:rStyle w:val="Hyperlink"/>
          </w:rPr>
          <w:t>https://www.arduino.cc/reference/pt/</w:t>
        </w:r>
      </w:hyperlink>
      <w:r>
        <w:t>. Acesso em: 13 de set. de 2021.</w:t>
      </w:r>
    </w:p>
    <w:p w14:paraId="4123D996" w14:textId="77777777" w:rsidR="00E50176" w:rsidRDefault="00E50176" w:rsidP="00E50176">
      <w:pPr>
        <w:pStyle w:val="Corpodetexto"/>
        <w:jc w:val="left"/>
      </w:pPr>
    </w:p>
    <w:p w14:paraId="39260F06" w14:textId="4443FB3F" w:rsidR="00E50176" w:rsidRDefault="00E50176" w:rsidP="00B01E1C">
      <w:pPr>
        <w:pStyle w:val="Corpodetexto"/>
        <w:jc w:val="left"/>
      </w:pPr>
      <w:proofErr w:type="gramStart"/>
      <w:r w:rsidRPr="00B94D52">
        <w:rPr>
          <w:lang w:val="en-US"/>
        </w:rPr>
        <w:t>TUTORIALSPOINT.</w:t>
      </w:r>
      <w:proofErr w:type="gramEnd"/>
      <w:r w:rsidRPr="00B94D52">
        <w:rPr>
          <w:b/>
          <w:lang w:val="en-US"/>
        </w:rPr>
        <w:t xml:space="preserve"> </w:t>
      </w:r>
      <w:proofErr w:type="gramStart"/>
      <w:r w:rsidR="00B01E1C" w:rsidRPr="00B94D52">
        <w:rPr>
          <w:b/>
          <w:lang w:val="en-US"/>
        </w:rPr>
        <w:t>C++ if...else statement</w:t>
      </w:r>
      <w:r w:rsidR="00B01E1C" w:rsidRPr="00B94D52">
        <w:rPr>
          <w:lang w:val="en-US"/>
        </w:rPr>
        <w:t>.</w:t>
      </w:r>
      <w:proofErr w:type="gramEnd"/>
      <w:r w:rsidR="00B01E1C" w:rsidRPr="00B94D52">
        <w:rPr>
          <w:lang w:val="en-US"/>
        </w:rPr>
        <w:t xml:space="preserve"> </w:t>
      </w:r>
      <w:r>
        <w:t xml:space="preserve">Disponível em: </w:t>
      </w:r>
      <w:hyperlink r:id="rId19" w:history="1">
        <w:r>
          <w:rPr>
            <w:rStyle w:val="Hyperlink"/>
          </w:rPr>
          <w:t>https://www.tutorialspoint.com/cplusplus/cpp_if_else_statement.htm</w:t>
        </w:r>
      </w:hyperlink>
      <w:r>
        <w:t xml:space="preserve">. </w:t>
      </w:r>
    </w:p>
    <w:p w14:paraId="041B3BCA" w14:textId="7AD23C7C" w:rsidR="00E50176" w:rsidRDefault="00E50176" w:rsidP="00E50176">
      <w:pPr>
        <w:pStyle w:val="Corpodetexto"/>
      </w:pPr>
      <w:r>
        <w:t xml:space="preserve">Acesso em: 13 de set. de 2021. </w:t>
      </w:r>
    </w:p>
    <w:p w14:paraId="23D1695C" w14:textId="77777777" w:rsidR="00E50176" w:rsidRDefault="00E50176" w:rsidP="00E50176">
      <w:pPr>
        <w:pStyle w:val="Corpodetexto"/>
      </w:pPr>
    </w:p>
    <w:p w14:paraId="7590CA6B" w14:textId="206A1908" w:rsidR="00E50176" w:rsidRDefault="00B01E1C" w:rsidP="00E50176">
      <w:pPr>
        <w:pStyle w:val="Corpodetexto"/>
      </w:pPr>
      <w:proofErr w:type="gramStart"/>
      <w:r w:rsidRPr="00B01E1C">
        <w:t>ARDUDINO.</w:t>
      </w:r>
      <w:proofErr w:type="gramEnd"/>
      <w:r w:rsidRPr="00B01E1C">
        <w:t>WORDPRESS.</w:t>
      </w:r>
      <w:r>
        <w:rPr>
          <w:b/>
        </w:rPr>
        <w:t xml:space="preserve"> </w:t>
      </w:r>
      <w:r w:rsidR="00E50176" w:rsidRPr="00B01E1C">
        <w:rPr>
          <w:b/>
        </w:rPr>
        <w:t xml:space="preserve">Usando Potenciômetro com </w:t>
      </w:r>
      <w:proofErr w:type="spellStart"/>
      <w:r w:rsidR="00E50176" w:rsidRPr="00B01E1C">
        <w:rPr>
          <w:b/>
        </w:rPr>
        <w:t>Arduino</w:t>
      </w:r>
      <w:proofErr w:type="spellEnd"/>
      <w:r w:rsidR="00E50176">
        <w:t>.</w:t>
      </w:r>
      <w:r>
        <w:t xml:space="preserve"> </w:t>
      </w:r>
      <w:r w:rsidR="00E50176">
        <w:t xml:space="preserve">Disponível em: </w:t>
      </w:r>
      <w:hyperlink r:id="rId20" w:history="1">
        <w:r w:rsidR="00E50176">
          <w:rPr>
            <w:rStyle w:val="Hyperlink"/>
          </w:rPr>
          <w:t>https://ardudino.wordpress.com/2015/12/08/usando-potenciometro-com-arduino/</w:t>
        </w:r>
      </w:hyperlink>
      <w:r w:rsidR="00E50176">
        <w:t>. Acesso em: 20 de set. de 2021.</w:t>
      </w:r>
    </w:p>
    <w:p w14:paraId="4EB266F4" w14:textId="77777777" w:rsidR="00E50176" w:rsidRDefault="00E50176" w:rsidP="00E50176">
      <w:pPr>
        <w:pStyle w:val="Corpodetexto"/>
      </w:pPr>
    </w:p>
    <w:p w14:paraId="6A03E5CE" w14:textId="5997B398" w:rsidR="00E50176" w:rsidRDefault="00B01E1C" w:rsidP="00E50176">
      <w:pPr>
        <w:pStyle w:val="Corpodetexto"/>
      </w:pPr>
      <w:r>
        <w:t xml:space="preserve">EXCRIPT. </w:t>
      </w:r>
      <w:r>
        <w:rPr>
          <w:b/>
        </w:rPr>
        <w:t>OPERADORES LÓGICOS DO C++</w:t>
      </w:r>
      <w:r>
        <w:t xml:space="preserve">. </w:t>
      </w:r>
      <w:r w:rsidR="00E50176">
        <w:t xml:space="preserve">Disponível em: </w:t>
      </w:r>
      <w:hyperlink r:id="rId21" w:history="1">
        <w:r w:rsidR="00E50176">
          <w:rPr>
            <w:rStyle w:val="Hyperlink"/>
          </w:rPr>
          <w:t>https://excript.com/cpp/operador-logico-cpp.html</w:t>
        </w:r>
      </w:hyperlink>
      <w:r w:rsidR="00E50176">
        <w:t xml:space="preserve">. Acesso em: 20 de set. de 2021. </w:t>
      </w:r>
    </w:p>
    <w:p w14:paraId="7944C940" w14:textId="77777777" w:rsidR="00E50176" w:rsidRDefault="00E50176" w:rsidP="003276F2">
      <w:pPr>
        <w:pStyle w:val="Corpodetexto"/>
      </w:pPr>
    </w:p>
    <w:p w14:paraId="5FA53304" w14:textId="00CEF05B" w:rsidR="00B01E1C" w:rsidRPr="00B01E1C" w:rsidRDefault="00B01E1C" w:rsidP="00B01E1C">
      <w:pPr>
        <w:pStyle w:val="Corpodetexto"/>
        <w:rPr>
          <w:b/>
        </w:rPr>
      </w:pPr>
      <w:proofErr w:type="gramStart"/>
      <w:r>
        <w:t>ARDUINO.</w:t>
      </w:r>
      <w:proofErr w:type="gramEnd"/>
      <w:r>
        <w:t xml:space="preserve">CC. </w:t>
      </w:r>
      <w:r>
        <w:rPr>
          <w:b/>
        </w:rPr>
        <w:t>SWITCH</w:t>
      </w:r>
      <w:r w:rsidRPr="00B01E1C">
        <w:rPr>
          <w:b/>
        </w:rPr>
        <w:t>...CASE</w:t>
      </w:r>
      <w:r>
        <w:t xml:space="preserve">. </w:t>
      </w:r>
      <w:r w:rsidRPr="00B01E1C">
        <w:t>Disponível</w:t>
      </w:r>
      <w:r>
        <w:t xml:space="preserve"> em: </w:t>
      </w:r>
      <w:hyperlink r:id="rId22" w:history="1">
        <w:r w:rsidRPr="000E3778">
          <w:rPr>
            <w:rStyle w:val="Hyperlink"/>
          </w:rPr>
          <w:t>https://www.arduino.cc/reference/pt/language/structure/control-structure/switchcase/</w:t>
        </w:r>
      </w:hyperlink>
      <w:r>
        <w:t xml:space="preserve">. Acesso em: 20 de set. de 2021. </w:t>
      </w:r>
    </w:p>
    <w:p w14:paraId="14C17648" w14:textId="33387C37" w:rsidR="005053CC" w:rsidRPr="00B01E1C" w:rsidRDefault="005053CC" w:rsidP="0061293A">
      <w:pPr>
        <w:pStyle w:val="Ttulo"/>
        <w:jc w:val="left"/>
        <w:rPr>
          <w:b w:val="0"/>
        </w:rPr>
      </w:pPr>
    </w:p>
    <w:sectPr w:rsidR="005053CC" w:rsidRPr="00B01E1C" w:rsidSect="00EA4180">
      <w:headerReference w:type="default" r:id="rId23"/>
      <w:footerReference w:type="default" r:id="rId24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9768E" w14:textId="77777777" w:rsidR="00D56616" w:rsidRDefault="00D56616">
      <w:pPr>
        <w:spacing w:line="240" w:lineRule="auto"/>
      </w:pPr>
      <w:r>
        <w:separator/>
      </w:r>
    </w:p>
  </w:endnote>
  <w:endnote w:type="continuationSeparator" w:id="0">
    <w:p w14:paraId="7E2369EF" w14:textId="77777777" w:rsidR="00D56616" w:rsidRDefault="00D56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581032">
            <w:rPr>
              <w:rStyle w:val="Nmerodepgina"/>
              <w:rFonts w:ascii="Arial" w:hAnsi="Arial" w:cs="Arial"/>
              <w:noProof/>
              <w:sz w:val="18"/>
              <w:lang w:val="pt-BR"/>
            </w:rPr>
            <w:t>9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581032" w:rsidRPr="00581032">
            <w:rPr>
              <w:rStyle w:val="Nmerodepgina"/>
              <w:noProof/>
              <w:sz w:val="18"/>
            </w:rPr>
            <w:t>13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63D66" w14:textId="77777777" w:rsidR="00D56616" w:rsidRDefault="00D56616">
      <w:pPr>
        <w:spacing w:line="240" w:lineRule="auto"/>
      </w:pPr>
      <w:r>
        <w:separator/>
      </w:r>
    </w:p>
  </w:footnote>
  <w:footnote w:type="continuationSeparator" w:id="0">
    <w:p w14:paraId="45F9A74B" w14:textId="77777777" w:rsidR="00D56616" w:rsidRDefault="00D566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36DF8294" w:rsidR="00EE1039" w:rsidRPr="00B810BC" w:rsidRDefault="00E00CD9" w:rsidP="00B91ED8">
          <w:pPr>
            <w:pStyle w:val="ItemdeTabela10"/>
            <w:rPr>
              <w:sz w:val="18"/>
            </w:rPr>
          </w:pPr>
          <w:proofErr w:type="spellStart"/>
          <w:r w:rsidRPr="00E00CD9">
            <w:rPr>
              <w:sz w:val="18"/>
            </w:rPr>
            <w:t>LEDs</w:t>
          </w:r>
          <w:proofErr w:type="spellEnd"/>
          <w:r w:rsidRPr="00E00CD9">
            <w:rPr>
              <w:sz w:val="18"/>
            </w:rPr>
            <w:t xml:space="preserve"> RGB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D56616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7FC3FA6A" w14:textId="77777777" w:rsidR="00EE1039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E00CD9">
            <w:rPr>
              <w:sz w:val="18"/>
            </w:rPr>
            <w:t>13</w:t>
          </w:r>
          <w:r w:rsidRPr="00B810BC">
            <w:rPr>
              <w:sz w:val="18"/>
            </w:rPr>
            <w:t>/</w:t>
          </w:r>
          <w:r w:rsidR="00E00CD9">
            <w:rPr>
              <w:sz w:val="18"/>
            </w:rPr>
            <w:t>09</w:t>
          </w:r>
          <w:r w:rsidRPr="00B810BC">
            <w:rPr>
              <w:sz w:val="18"/>
            </w:rPr>
            <w:t>/20</w:t>
          </w:r>
          <w:r w:rsidR="00E00CD9">
            <w:rPr>
              <w:sz w:val="18"/>
            </w:rPr>
            <w:t>21</w:t>
          </w:r>
        </w:p>
        <w:p w14:paraId="333EAA14" w14:textId="317F67F5" w:rsidR="00E00CD9" w:rsidRPr="00B810BC" w:rsidRDefault="00E00CD9" w:rsidP="00EA4180">
          <w:pPr>
            <w:pStyle w:val="ItemdeTabela10"/>
            <w:jc w:val="right"/>
            <w:rPr>
              <w:sz w:val="18"/>
            </w:rPr>
          </w:pP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1C6AC19A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704D"/>
    <w:rsid w:val="000634F4"/>
    <w:rsid w:val="0007411B"/>
    <w:rsid w:val="000C776E"/>
    <w:rsid w:val="000D1AFD"/>
    <w:rsid w:val="001032E0"/>
    <w:rsid w:val="0014266F"/>
    <w:rsid w:val="00142D7E"/>
    <w:rsid w:val="00147BA0"/>
    <w:rsid w:val="00155A61"/>
    <w:rsid w:val="00160A7D"/>
    <w:rsid w:val="001A63E6"/>
    <w:rsid w:val="001C0155"/>
    <w:rsid w:val="001E1533"/>
    <w:rsid w:val="001F67B4"/>
    <w:rsid w:val="00216FE5"/>
    <w:rsid w:val="002615E2"/>
    <w:rsid w:val="0028689A"/>
    <w:rsid w:val="002B172B"/>
    <w:rsid w:val="002B2348"/>
    <w:rsid w:val="002B2C80"/>
    <w:rsid w:val="002D0917"/>
    <w:rsid w:val="002F3D24"/>
    <w:rsid w:val="00301C90"/>
    <w:rsid w:val="0030518B"/>
    <w:rsid w:val="003215AB"/>
    <w:rsid w:val="00321DA7"/>
    <w:rsid w:val="00325E3D"/>
    <w:rsid w:val="003276F2"/>
    <w:rsid w:val="00333772"/>
    <w:rsid w:val="00377FDD"/>
    <w:rsid w:val="00384023"/>
    <w:rsid w:val="003A13EF"/>
    <w:rsid w:val="003B240D"/>
    <w:rsid w:val="003B64E2"/>
    <w:rsid w:val="003C27EA"/>
    <w:rsid w:val="003D2174"/>
    <w:rsid w:val="003E2FB2"/>
    <w:rsid w:val="004066AE"/>
    <w:rsid w:val="0043614B"/>
    <w:rsid w:val="00455CBC"/>
    <w:rsid w:val="004704C5"/>
    <w:rsid w:val="004948A6"/>
    <w:rsid w:val="00497043"/>
    <w:rsid w:val="004A24D5"/>
    <w:rsid w:val="004B1C95"/>
    <w:rsid w:val="004D59A6"/>
    <w:rsid w:val="004E62EF"/>
    <w:rsid w:val="004F3C2B"/>
    <w:rsid w:val="005013AC"/>
    <w:rsid w:val="00504EFA"/>
    <w:rsid w:val="005053CC"/>
    <w:rsid w:val="00546149"/>
    <w:rsid w:val="00554A55"/>
    <w:rsid w:val="00562011"/>
    <w:rsid w:val="00581032"/>
    <w:rsid w:val="005F1F6E"/>
    <w:rsid w:val="0061293A"/>
    <w:rsid w:val="006166CA"/>
    <w:rsid w:val="00625AF3"/>
    <w:rsid w:val="0064044A"/>
    <w:rsid w:val="00651356"/>
    <w:rsid w:val="00663A08"/>
    <w:rsid w:val="006A01C7"/>
    <w:rsid w:val="006A0E6E"/>
    <w:rsid w:val="006B0C27"/>
    <w:rsid w:val="006B104D"/>
    <w:rsid w:val="006F26B9"/>
    <w:rsid w:val="006F5452"/>
    <w:rsid w:val="006F7E79"/>
    <w:rsid w:val="00704C28"/>
    <w:rsid w:val="00730F10"/>
    <w:rsid w:val="00737982"/>
    <w:rsid w:val="00742A5C"/>
    <w:rsid w:val="007B56C2"/>
    <w:rsid w:val="007D6D0B"/>
    <w:rsid w:val="007E1141"/>
    <w:rsid w:val="00822459"/>
    <w:rsid w:val="008238BA"/>
    <w:rsid w:val="008301B5"/>
    <w:rsid w:val="008451E9"/>
    <w:rsid w:val="00870A99"/>
    <w:rsid w:val="008716C4"/>
    <w:rsid w:val="00880DB9"/>
    <w:rsid w:val="008A0DDB"/>
    <w:rsid w:val="008A41CA"/>
    <w:rsid w:val="008B392E"/>
    <w:rsid w:val="008B7E9F"/>
    <w:rsid w:val="008D60EF"/>
    <w:rsid w:val="009212E2"/>
    <w:rsid w:val="00946F18"/>
    <w:rsid w:val="0099077A"/>
    <w:rsid w:val="009A1299"/>
    <w:rsid w:val="009A4B9D"/>
    <w:rsid w:val="009B1DDA"/>
    <w:rsid w:val="009B29FE"/>
    <w:rsid w:val="009C1A72"/>
    <w:rsid w:val="00A04421"/>
    <w:rsid w:val="00A207FE"/>
    <w:rsid w:val="00A24EE5"/>
    <w:rsid w:val="00A25E9B"/>
    <w:rsid w:val="00A65468"/>
    <w:rsid w:val="00AA23A7"/>
    <w:rsid w:val="00AC392C"/>
    <w:rsid w:val="00AE2F14"/>
    <w:rsid w:val="00B01E1C"/>
    <w:rsid w:val="00B3546B"/>
    <w:rsid w:val="00B45339"/>
    <w:rsid w:val="00B5326A"/>
    <w:rsid w:val="00B565E3"/>
    <w:rsid w:val="00B91ED8"/>
    <w:rsid w:val="00B94D52"/>
    <w:rsid w:val="00BA3D9E"/>
    <w:rsid w:val="00BA661C"/>
    <w:rsid w:val="00BA7107"/>
    <w:rsid w:val="00BC205D"/>
    <w:rsid w:val="00BD27D5"/>
    <w:rsid w:val="00C043D9"/>
    <w:rsid w:val="00C20ABD"/>
    <w:rsid w:val="00C261E4"/>
    <w:rsid w:val="00C47BA3"/>
    <w:rsid w:val="00C47C3C"/>
    <w:rsid w:val="00C772B8"/>
    <w:rsid w:val="00CA3BA3"/>
    <w:rsid w:val="00CA5A66"/>
    <w:rsid w:val="00CE0779"/>
    <w:rsid w:val="00CF6F25"/>
    <w:rsid w:val="00D22070"/>
    <w:rsid w:val="00D24F33"/>
    <w:rsid w:val="00D56616"/>
    <w:rsid w:val="00D57391"/>
    <w:rsid w:val="00D61353"/>
    <w:rsid w:val="00D70A26"/>
    <w:rsid w:val="00D84F55"/>
    <w:rsid w:val="00D84F56"/>
    <w:rsid w:val="00D87690"/>
    <w:rsid w:val="00D9399D"/>
    <w:rsid w:val="00DC2B9A"/>
    <w:rsid w:val="00DD21DE"/>
    <w:rsid w:val="00DE1959"/>
    <w:rsid w:val="00DE3363"/>
    <w:rsid w:val="00E00CD9"/>
    <w:rsid w:val="00E0696C"/>
    <w:rsid w:val="00E3392E"/>
    <w:rsid w:val="00E36DE4"/>
    <w:rsid w:val="00E50176"/>
    <w:rsid w:val="00E5563D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3026C"/>
    <w:rsid w:val="00F3372C"/>
    <w:rsid w:val="00F57C6F"/>
    <w:rsid w:val="00F61BF8"/>
    <w:rsid w:val="00F971B7"/>
    <w:rsid w:val="00F97F93"/>
    <w:rsid w:val="00FA2C9E"/>
    <w:rsid w:val="00FA731B"/>
    <w:rsid w:val="00FB4B8E"/>
    <w:rsid w:val="00FC64B4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E50176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arduino.cc/reference/p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xcript.com/cpp/operador-logico-cpp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arduino.cc/reference/pt/language/structure/control-structure/i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4sZMjniqmY" TargetMode="External"/><Relationship Id="rId20" Type="http://schemas.openxmlformats.org/officeDocument/2006/relationships/hyperlink" Target="https://ardudino.wordpress.com/2015/12/08/usando-potenciometro-com-arduin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cmaker.com.br/a-boa-pratica-de-indentar-em-c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tutorialspoint.com/cplusplus/cpp_if_else_statement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arduino.cc/reference/pt/language/structure/control-structure/switchca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9EC4A-D0F0-40D5-9F53-DE4D46B6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184</TotalTime>
  <Pages>13</Pages>
  <Words>1184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27</cp:revision>
  <cp:lastPrinted>2009-12-14T16:21:00Z</cp:lastPrinted>
  <dcterms:created xsi:type="dcterms:W3CDTF">2021-04-19T20:30:00Z</dcterms:created>
  <dcterms:modified xsi:type="dcterms:W3CDTF">2021-09-20T19:06:00Z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