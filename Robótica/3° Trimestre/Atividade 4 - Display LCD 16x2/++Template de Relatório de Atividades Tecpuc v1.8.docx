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CDD90" w14:textId="77777777" w:rsidR="005053CC" w:rsidRDefault="005053CC">
      <w:pPr>
        <w:pStyle w:val="TtulodeCapa"/>
      </w:pPr>
    </w:p>
    <w:p w14:paraId="1D2CDFFD" w14:textId="5D45C681" w:rsidR="008238BA" w:rsidRPr="008238BA" w:rsidRDefault="00251EA6" w:rsidP="008238BA">
      <w:pPr>
        <w:pStyle w:val="Corpodetexto"/>
        <w:jc w:val="center"/>
        <w:rPr>
          <w:b/>
          <w:sz w:val="40"/>
        </w:rPr>
      </w:pPr>
      <w:r w:rsidRPr="00251EA6">
        <w:rPr>
          <w:b/>
          <w:sz w:val="40"/>
        </w:rPr>
        <w:t>Display LCD 16x2</w:t>
      </w:r>
    </w:p>
    <w:p w14:paraId="5D99BE5B" w14:textId="77777777" w:rsidR="008238BA" w:rsidRPr="008238BA" w:rsidRDefault="008238BA" w:rsidP="008238BA">
      <w:pPr>
        <w:pStyle w:val="Corpodetexto"/>
      </w:pPr>
    </w:p>
    <w:p w14:paraId="6E2893E7" w14:textId="77777777" w:rsidR="00EA4180" w:rsidRPr="00880DB9" w:rsidRDefault="00EA4180" w:rsidP="00EA4180">
      <w:pPr>
        <w:pStyle w:val="Ttulo"/>
        <w:jc w:val="left"/>
      </w:pPr>
      <w:r>
        <w:t>Informações Gerais</w:t>
      </w:r>
    </w:p>
    <w:p w14:paraId="25BF05DF" w14:textId="77777777" w:rsidR="005053CC" w:rsidRPr="00880DB9" w:rsidRDefault="005053CC">
      <w:pPr>
        <w:rPr>
          <w:lang w:val="pt-BR"/>
        </w:rPr>
      </w:pP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389"/>
        <w:gridCol w:w="1701"/>
        <w:gridCol w:w="1820"/>
      </w:tblGrid>
      <w:tr w:rsidR="003276F2" w:rsidRPr="00EA4180" w14:paraId="4BA7EB23" w14:textId="77777777" w:rsidTr="007E1141">
        <w:trPr>
          <w:trHeight w:hRule="exact" w:val="568"/>
        </w:trPr>
        <w:tc>
          <w:tcPr>
            <w:tcW w:w="1423" w:type="dxa"/>
            <w:shd w:val="clear" w:color="auto" w:fill="D9D9D9"/>
          </w:tcPr>
          <w:p w14:paraId="2C5106B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Título da Atividade</w:t>
            </w:r>
          </w:p>
        </w:tc>
        <w:tc>
          <w:tcPr>
            <w:tcW w:w="4389" w:type="dxa"/>
            <w:shd w:val="clear" w:color="auto" w:fill="D9D9D9"/>
          </w:tcPr>
          <w:p w14:paraId="3B7B77FE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D9D9D9"/>
          </w:tcPr>
          <w:p w14:paraId="0AB71921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Data</w:t>
            </w:r>
          </w:p>
        </w:tc>
        <w:tc>
          <w:tcPr>
            <w:tcW w:w="1820" w:type="dxa"/>
            <w:shd w:val="clear" w:color="auto" w:fill="D9D9D9"/>
          </w:tcPr>
          <w:p w14:paraId="2D4BAFE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Turma</w:t>
            </w:r>
          </w:p>
        </w:tc>
      </w:tr>
      <w:tr w:rsidR="007E1141" w:rsidRPr="00EA4180" w14:paraId="091E1818" w14:textId="77777777" w:rsidTr="007E1141">
        <w:trPr>
          <w:trHeight w:hRule="exact" w:val="298"/>
        </w:trPr>
        <w:tc>
          <w:tcPr>
            <w:tcW w:w="1423" w:type="dxa"/>
            <w:shd w:val="clear" w:color="auto" w:fill="D9D9D9"/>
          </w:tcPr>
          <w:p w14:paraId="03F47CBA" w14:textId="77777777" w:rsidR="007E1141" w:rsidRPr="00EC75A6" w:rsidRDefault="007E1141" w:rsidP="00EC75A6">
            <w:pPr>
              <w:pStyle w:val="ItemdeTabela10"/>
              <w:rPr>
                <w:b/>
                <w:sz w:val="18"/>
              </w:rPr>
            </w:pPr>
          </w:p>
        </w:tc>
        <w:tc>
          <w:tcPr>
            <w:tcW w:w="4389" w:type="dxa"/>
            <w:shd w:val="clear" w:color="auto" w:fill="D9D9D9"/>
          </w:tcPr>
          <w:p w14:paraId="5561AB55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1701" w:type="dxa"/>
            <w:shd w:val="clear" w:color="auto" w:fill="D9D9D9"/>
          </w:tcPr>
          <w:p w14:paraId="1EF6CBD3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Função</w:t>
            </w:r>
          </w:p>
        </w:tc>
        <w:tc>
          <w:tcPr>
            <w:tcW w:w="1820" w:type="dxa"/>
            <w:shd w:val="clear" w:color="auto" w:fill="D9D9D9"/>
          </w:tcPr>
          <w:p w14:paraId="7CF61F5C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Nota da Equipe</w:t>
            </w:r>
          </w:p>
        </w:tc>
      </w:tr>
      <w:tr w:rsidR="007E1141" w:rsidRPr="00EA4180" w14:paraId="595121D0" w14:textId="77777777" w:rsidTr="007E1141">
        <w:trPr>
          <w:trHeight w:hRule="exact" w:val="298"/>
        </w:trPr>
        <w:tc>
          <w:tcPr>
            <w:tcW w:w="1423" w:type="dxa"/>
          </w:tcPr>
          <w:p w14:paraId="628EF402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Aluno </w:t>
            </w:r>
          </w:p>
        </w:tc>
        <w:tc>
          <w:tcPr>
            <w:tcW w:w="4389" w:type="dxa"/>
          </w:tcPr>
          <w:p w14:paraId="2133DFC6" w14:textId="58DD19DB" w:rsidR="007E1141" w:rsidRPr="00EA4180" w:rsidRDefault="00251EA6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Guilherme Gonçalves de Souza</w:t>
            </w:r>
          </w:p>
        </w:tc>
        <w:tc>
          <w:tcPr>
            <w:tcW w:w="1701" w:type="dxa"/>
          </w:tcPr>
          <w:p w14:paraId="5E1C69BF" w14:textId="3535BBFA" w:rsidR="007E1141" w:rsidRPr="00EA4180" w:rsidRDefault="00251EA6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Todas</w:t>
            </w:r>
          </w:p>
        </w:tc>
        <w:tc>
          <w:tcPr>
            <w:tcW w:w="1820" w:type="dxa"/>
          </w:tcPr>
          <w:p w14:paraId="0311B4C8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</w:p>
        </w:tc>
      </w:tr>
    </w:tbl>
    <w:p w14:paraId="188B1B82" w14:textId="77777777" w:rsidR="005053CC" w:rsidRPr="00880DB9" w:rsidRDefault="005053CC">
      <w:pPr>
        <w:rPr>
          <w:lang w:val="pt-BR"/>
        </w:rPr>
      </w:pPr>
    </w:p>
    <w:p w14:paraId="2BAB06C5" w14:textId="77777777" w:rsidR="0028689A" w:rsidRDefault="0028689A">
      <w:pPr>
        <w:pStyle w:val="InfoBlue"/>
        <w:rPr>
          <w:bCs/>
        </w:rPr>
      </w:pPr>
    </w:p>
    <w:p w14:paraId="5B2F846A" w14:textId="77777777" w:rsidR="0028689A" w:rsidRPr="00EC75A6" w:rsidRDefault="0028689A" w:rsidP="0028689A">
      <w:pPr>
        <w:pStyle w:val="Ttulo"/>
        <w:jc w:val="left"/>
      </w:pPr>
      <w:r>
        <w:t>Evolução das Atividades</w:t>
      </w: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106"/>
        <w:gridCol w:w="1701"/>
        <w:gridCol w:w="2103"/>
      </w:tblGrid>
      <w:tr w:rsidR="0028689A" w:rsidRPr="00EC75A6" w14:paraId="48FAE183" w14:textId="77777777" w:rsidTr="0028689A">
        <w:trPr>
          <w:trHeight w:hRule="exact" w:val="382"/>
        </w:trPr>
        <w:tc>
          <w:tcPr>
            <w:tcW w:w="1423" w:type="dxa"/>
            <w:shd w:val="clear" w:color="auto" w:fill="D9D9D9"/>
          </w:tcPr>
          <w:p w14:paraId="48F7AFF9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Atividade</w:t>
            </w:r>
          </w:p>
        </w:tc>
        <w:tc>
          <w:tcPr>
            <w:tcW w:w="4106" w:type="dxa"/>
            <w:shd w:val="clear" w:color="auto" w:fill="D9D9D9"/>
          </w:tcPr>
          <w:p w14:paraId="6126B8A6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Nome da atividade</w:t>
            </w:r>
          </w:p>
        </w:tc>
        <w:tc>
          <w:tcPr>
            <w:tcW w:w="1701" w:type="dxa"/>
            <w:shd w:val="clear" w:color="auto" w:fill="D9D9D9"/>
          </w:tcPr>
          <w:p w14:paraId="2586A64D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Concluído (%)</w:t>
            </w:r>
          </w:p>
        </w:tc>
        <w:tc>
          <w:tcPr>
            <w:tcW w:w="2103" w:type="dxa"/>
            <w:shd w:val="clear" w:color="auto" w:fill="D9D9D9"/>
          </w:tcPr>
          <w:p w14:paraId="39A6A453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OBS</w:t>
            </w:r>
            <w:r w:rsidR="003A13EF">
              <w:rPr>
                <w:b/>
                <w:sz w:val="18"/>
              </w:rPr>
              <w:t xml:space="preserve"> (Opcional)</w:t>
            </w:r>
          </w:p>
        </w:tc>
      </w:tr>
      <w:tr w:rsidR="0028689A" w:rsidRPr="00251EA6" w14:paraId="540C49C1" w14:textId="77777777" w:rsidTr="00251EA6">
        <w:trPr>
          <w:trHeight w:hRule="exact" w:val="517"/>
        </w:trPr>
        <w:tc>
          <w:tcPr>
            <w:tcW w:w="1423" w:type="dxa"/>
          </w:tcPr>
          <w:p w14:paraId="5BAA44DE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1</w:t>
            </w:r>
          </w:p>
        </w:tc>
        <w:tc>
          <w:tcPr>
            <w:tcW w:w="4106" w:type="dxa"/>
          </w:tcPr>
          <w:p w14:paraId="2E20D02B" w14:textId="780531A0" w:rsidR="0028689A" w:rsidRPr="00EA4180" w:rsidRDefault="00251EA6" w:rsidP="00A24EE5">
            <w:pPr>
              <w:pStyle w:val="ItemdeTabela10"/>
              <w:rPr>
                <w:sz w:val="18"/>
              </w:rPr>
            </w:pPr>
            <w:r w:rsidRPr="00251EA6">
              <w:rPr>
                <w:sz w:val="18"/>
              </w:rPr>
              <w:t>Repita a atividade realizada no vídeo e teste seu circuito.</w:t>
            </w:r>
          </w:p>
        </w:tc>
        <w:tc>
          <w:tcPr>
            <w:tcW w:w="1701" w:type="dxa"/>
          </w:tcPr>
          <w:p w14:paraId="3BDEBB17" w14:textId="7C73A3E4" w:rsidR="0028689A" w:rsidRPr="00EA4180" w:rsidRDefault="009203EE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6ABC4768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251EA6" w14:paraId="6DC43331" w14:textId="77777777" w:rsidTr="00251EA6">
        <w:trPr>
          <w:trHeight w:hRule="exact" w:val="709"/>
        </w:trPr>
        <w:tc>
          <w:tcPr>
            <w:tcW w:w="1423" w:type="dxa"/>
          </w:tcPr>
          <w:p w14:paraId="76765D4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2</w:t>
            </w:r>
          </w:p>
        </w:tc>
        <w:tc>
          <w:tcPr>
            <w:tcW w:w="4106" w:type="dxa"/>
          </w:tcPr>
          <w:p w14:paraId="35E684A1" w14:textId="57E4B2EE" w:rsidR="0028689A" w:rsidRPr="00EA4180" w:rsidRDefault="00251EA6" w:rsidP="00A24EE5">
            <w:pPr>
              <w:pStyle w:val="ItemdeTabela10"/>
              <w:rPr>
                <w:sz w:val="18"/>
              </w:rPr>
            </w:pPr>
            <w:r w:rsidRPr="00251EA6">
              <w:rPr>
                <w:sz w:val="18"/>
              </w:rPr>
              <w:t>Insira no display o seu nome e sobrenome na primeira linha e a sua turma na segunda linha, faça isso dentro da função loop();</w:t>
            </w:r>
          </w:p>
        </w:tc>
        <w:tc>
          <w:tcPr>
            <w:tcW w:w="1701" w:type="dxa"/>
          </w:tcPr>
          <w:p w14:paraId="677AE1BD" w14:textId="6A7475FA" w:rsidR="0028689A" w:rsidRPr="00EA4180" w:rsidRDefault="007E1E02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7032F3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A4180" w14:paraId="2C3552CA" w14:textId="77777777" w:rsidTr="00251EA6">
        <w:trPr>
          <w:trHeight w:hRule="exact" w:val="1131"/>
        </w:trPr>
        <w:tc>
          <w:tcPr>
            <w:tcW w:w="1423" w:type="dxa"/>
          </w:tcPr>
          <w:p w14:paraId="1AECE141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3</w:t>
            </w:r>
          </w:p>
        </w:tc>
        <w:tc>
          <w:tcPr>
            <w:tcW w:w="4106" w:type="dxa"/>
          </w:tcPr>
          <w:p w14:paraId="0C8A373C" w14:textId="692720FB" w:rsidR="0028689A" w:rsidRPr="00EA4180" w:rsidRDefault="00251EA6" w:rsidP="00A24EE5">
            <w:pPr>
              <w:pStyle w:val="ItemdeTabela10"/>
              <w:rPr>
                <w:sz w:val="18"/>
              </w:rPr>
            </w:pPr>
            <w:r w:rsidRPr="00251EA6">
              <w:rPr>
                <w:sz w:val="18"/>
              </w:rPr>
              <w:t>Modifique a atividade anterior para mostrar seu nome, sobrenome e turma apenas na inicialização do Arduino, aguarde 10 segundos e apague o texto do display, deixando as duas linhas sem texto. Pesquise como fazer isso.</w:t>
            </w:r>
          </w:p>
        </w:tc>
        <w:tc>
          <w:tcPr>
            <w:tcW w:w="1701" w:type="dxa"/>
          </w:tcPr>
          <w:p w14:paraId="2D75AA40" w14:textId="73C1F98D" w:rsidR="0028689A" w:rsidRPr="00EA4180" w:rsidRDefault="00B46935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16112E9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251EA6" w14:paraId="5319AC39" w14:textId="77777777" w:rsidTr="00251EA6">
        <w:trPr>
          <w:trHeight w:hRule="exact" w:val="1416"/>
        </w:trPr>
        <w:tc>
          <w:tcPr>
            <w:tcW w:w="1423" w:type="dxa"/>
          </w:tcPr>
          <w:p w14:paraId="14B5D37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4</w:t>
            </w:r>
          </w:p>
        </w:tc>
        <w:tc>
          <w:tcPr>
            <w:tcW w:w="4106" w:type="dxa"/>
          </w:tcPr>
          <w:p w14:paraId="1E7F66E3" w14:textId="34381447" w:rsidR="0028689A" w:rsidRPr="00EA4180" w:rsidRDefault="00251EA6" w:rsidP="00A24EE5">
            <w:pPr>
              <w:pStyle w:val="ItemdeTabela10"/>
              <w:rPr>
                <w:sz w:val="18"/>
              </w:rPr>
            </w:pPr>
            <w:r w:rsidRPr="00251EA6">
              <w:rPr>
                <w:sz w:val="18"/>
              </w:rPr>
              <w:t>Insira um botão no seu projeto (reveja se necessário a aula de botões), use o mesmo código do  exercício anterior e ao entrar no loop imprima o valor do botão no LCD. Botão não pressionado escreve LOW ou DESLIGADO, botão pressionado HIGH ou LIGADO.</w:t>
            </w:r>
          </w:p>
        </w:tc>
        <w:tc>
          <w:tcPr>
            <w:tcW w:w="1701" w:type="dxa"/>
          </w:tcPr>
          <w:p w14:paraId="189ACB57" w14:textId="41A4B227" w:rsidR="0028689A" w:rsidRPr="00EA4180" w:rsidRDefault="00BF29EC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057776EA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A4180" w14:paraId="4FA06BA3" w14:textId="77777777" w:rsidTr="00251EA6">
        <w:trPr>
          <w:trHeight w:hRule="exact" w:val="1691"/>
        </w:trPr>
        <w:tc>
          <w:tcPr>
            <w:tcW w:w="1423" w:type="dxa"/>
          </w:tcPr>
          <w:p w14:paraId="1AF0EF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5</w:t>
            </w:r>
          </w:p>
        </w:tc>
        <w:tc>
          <w:tcPr>
            <w:tcW w:w="4106" w:type="dxa"/>
          </w:tcPr>
          <w:p w14:paraId="28307205" w14:textId="4067B761" w:rsidR="0028689A" w:rsidRPr="00EA4180" w:rsidRDefault="00251EA6" w:rsidP="00A24EE5">
            <w:pPr>
              <w:pStyle w:val="ItemdeTabela10"/>
              <w:rPr>
                <w:sz w:val="18"/>
              </w:rPr>
            </w:pPr>
            <w:r w:rsidRPr="00251EA6">
              <w:rPr>
                <w:sz w:val="18"/>
              </w:rPr>
              <w:t>Insira um LED vermelho no exercício anterior (nome, sobrenome e turma aparecem por 10 segundos), após isso o LED deve ligar quando o botão for pressionado e apagar quando o botão for liberado. No Display deve aparecer primeira linha a data de hoje (coloque fixo como um texto) e na segunda linha o estado do LED. LED LIGADO ou LED DESLIGADO.</w:t>
            </w:r>
          </w:p>
        </w:tc>
        <w:tc>
          <w:tcPr>
            <w:tcW w:w="1701" w:type="dxa"/>
          </w:tcPr>
          <w:p w14:paraId="65930261" w14:textId="746AE2E5" w:rsidR="0028689A" w:rsidRPr="00EA4180" w:rsidRDefault="00233810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53CF37E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D957CB" w14:paraId="4D15D67E" w14:textId="77777777" w:rsidTr="00251EA6">
        <w:trPr>
          <w:trHeight w:hRule="exact" w:val="1134"/>
        </w:trPr>
        <w:tc>
          <w:tcPr>
            <w:tcW w:w="1423" w:type="dxa"/>
          </w:tcPr>
          <w:p w14:paraId="584E3A6F" w14:textId="77777777" w:rsidR="0028689A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6</w:t>
            </w:r>
          </w:p>
        </w:tc>
        <w:tc>
          <w:tcPr>
            <w:tcW w:w="4106" w:type="dxa"/>
          </w:tcPr>
          <w:p w14:paraId="4C249595" w14:textId="0BC87B72" w:rsidR="0028689A" w:rsidRPr="00EA4180" w:rsidRDefault="00251EA6" w:rsidP="00A24EE5">
            <w:pPr>
              <w:pStyle w:val="ItemdeTabela10"/>
              <w:rPr>
                <w:sz w:val="18"/>
              </w:rPr>
            </w:pPr>
            <w:r w:rsidRPr="00251EA6">
              <w:rPr>
                <w:sz w:val="18"/>
              </w:rPr>
              <w:t>Ainda usando o código do exercício anterior pesquise como ciar efeitos nos display como scroll, apagar ou piscar o display etc. O display deverá continuar apresentado os dados dos exercícios anteriores alternando os efeitos.</w:t>
            </w:r>
          </w:p>
        </w:tc>
        <w:tc>
          <w:tcPr>
            <w:tcW w:w="1701" w:type="dxa"/>
          </w:tcPr>
          <w:p w14:paraId="328B4621" w14:textId="1EBF86E4" w:rsidR="0028689A" w:rsidRPr="00EA4180" w:rsidRDefault="000E4B8B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240E210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BC205D" w:rsidRPr="00EA4180" w14:paraId="17827AD4" w14:textId="77777777" w:rsidTr="0028689A">
        <w:trPr>
          <w:trHeight w:hRule="exact" w:val="298"/>
        </w:trPr>
        <w:tc>
          <w:tcPr>
            <w:tcW w:w="1423" w:type="dxa"/>
          </w:tcPr>
          <w:p w14:paraId="59D28E84" w14:textId="77777777" w:rsidR="00BC205D" w:rsidRDefault="00BC205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7</w:t>
            </w:r>
          </w:p>
        </w:tc>
        <w:tc>
          <w:tcPr>
            <w:tcW w:w="4106" w:type="dxa"/>
          </w:tcPr>
          <w:p w14:paraId="7DB2499F" w14:textId="25347C76" w:rsidR="00BC205D" w:rsidRPr="00EA4180" w:rsidRDefault="00251EA6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Desafio</w:t>
            </w:r>
          </w:p>
        </w:tc>
        <w:tc>
          <w:tcPr>
            <w:tcW w:w="1701" w:type="dxa"/>
          </w:tcPr>
          <w:p w14:paraId="3BBF59A4" w14:textId="31809043" w:rsidR="00BC205D" w:rsidRPr="00EA4180" w:rsidRDefault="008C2EC3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2103" w:type="dxa"/>
          </w:tcPr>
          <w:p w14:paraId="36DEAC3D" w14:textId="77777777" w:rsidR="00BC205D" w:rsidRPr="00EA4180" w:rsidRDefault="00BC205D" w:rsidP="00A24EE5">
            <w:pPr>
              <w:pStyle w:val="ItemdeTabela10"/>
              <w:rPr>
                <w:sz w:val="18"/>
              </w:rPr>
            </w:pPr>
          </w:p>
        </w:tc>
      </w:tr>
    </w:tbl>
    <w:p w14:paraId="4AA5BE59" w14:textId="77777777" w:rsidR="00EC75A6" w:rsidRDefault="00EC75A6" w:rsidP="00EC75A6">
      <w:pPr>
        <w:pStyle w:val="Corpodetexto"/>
      </w:pPr>
      <w:bookmarkStart w:id="0" w:name="_GoBack"/>
      <w:bookmarkEnd w:id="0"/>
    </w:p>
    <w:p w14:paraId="118F4E20" w14:textId="166ED4C0" w:rsidR="003276F2" w:rsidRDefault="003276F2" w:rsidP="00B46935">
      <w:pPr>
        <w:pStyle w:val="Ttulo"/>
        <w:jc w:val="left"/>
        <w:rPr>
          <w:b w:val="0"/>
          <w:sz w:val="24"/>
        </w:rPr>
      </w:pPr>
      <w:r>
        <w:br w:type="page"/>
      </w:r>
      <w:r w:rsidR="00333772">
        <w:lastRenderedPageBreak/>
        <w:t>Montagem</w:t>
      </w:r>
    </w:p>
    <w:p w14:paraId="34E490DC" w14:textId="77777777" w:rsidR="00B46935" w:rsidRPr="00B46935" w:rsidRDefault="00B46935" w:rsidP="00B46935">
      <w:pPr>
        <w:pStyle w:val="Corpodetexto"/>
      </w:pPr>
    </w:p>
    <w:p w14:paraId="41B4E2E3" w14:textId="77777777" w:rsidR="00CA3BA3" w:rsidRDefault="00CA3BA3" w:rsidP="00CA3BA3">
      <w:pPr>
        <w:pStyle w:val="Corpodetexto"/>
      </w:pPr>
      <w:r>
        <w:t>Montagem 1</w:t>
      </w:r>
    </w:p>
    <w:p w14:paraId="31262C2C" w14:textId="575065A7" w:rsidR="00CA3BA3" w:rsidRDefault="008C2EC3" w:rsidP="00CA3BA3">
      <w:pPr>
        <w:pStyle w:val="Corpodetexto"/>
        <w:rPr>
          <w:noProof/>
          <w:lang w:eastAsia="pt-BR"/>
        </w:rPr>
      </w:pPr>
      <w:r>
        <w:rPr>
          <w:noProof/>
          <w:lang w:eastAsia="pt-BR"/>
        </w:rPr>
        <w:pict w14:anchorId="1BF9F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25pt;height:180.3pt;visibility:visible;mso-wrap-style:square">
            <v:imagedata r:id="rId9" o:title=""/>
          </v:shape>
        </w:pict>
      </w:r>
    </w:p>
    <w:p w14:paraId="7A0510C3" w14:textId="77777777" w:rsidR="00B46935" w:rsidRDefault="00B46935" w:rsidP="00CA3BA3">
      <w:pPr>
        <w:pStyle w:val="Corpodetexto"/>
      </w:pPr>
    </w:p>
    <w:p w14:paraId="20795A6B" w14:textId="77777777" w:rsidR="00CA3BA3" w:rsidRDefault="00CA3BA3" w:rsidP="00CA3BA3">
      <w:pPr>
        <w:pStyle w:val="Corpodetexto"/>
      </w:pPr>
      <w:r>
        <w:t>Montagem 2</w:t>
      </w:r>
    </w:p>
    <w:p w14:paraId="79706CDB" w14:textId="5E0F925D" w:rsidR="00CA3BA3" w:rsidRDefault="008C2EC3" w:rsidP="00CA3BA3">
      <w:pPr>
        <w:pStyle w:val="Corpodetexto"/>
        <w:rPr>
          <w:noProof/>
          <w:lang w:eastAsia="pt-BR"/>
        </w:rPr>
      </w:pPr>
      <w:r>
        <w:rPr>
          <w:noProof/>
          <w:lang w:eastAsia="pt-BR"/>
        </w:rPr>
        <w:pict w14:anchorId="16E12B2E">
          <v:shape id="Imagem 1" o:spid="_x0000_i1026" type="#_x0000_t75" style="width:373.25pt;height:180.3pt;visibility:visible;mso-wrap-style:square">
            <v:imagedata r:id="rId9" o:title=""/>
          </v:shape>
        </w:pict>
      </w:r>
    </w:p>
    <w:p w14:paraId="3F9609DC" w14:textId="77777777" w:rsidR="00B46935" w:rsidRDefault="00B46935" w:rsidP="00CA3BA3">
      <w:pPr>
        <w:pStyle w:val="Corpodetexto"/>
      </w:pPr>
    </w:p>
    <w:p w14:paraId="690D1434" w14:textId="77777777" w:rsidR="00CA3BA3" w:rsidRPr="00CA3BA3" w:rsidRDefault="00CA3BA3" w:rsidP="00CA3BA3">
      <w:pPr>
        <w:pStyle w:val="Corpodetexto"/>
      </w:pPr>
      <w:r>
        <w:t>Montagem 3</w:t>
      </w:r>
    </w:p>
    <w:p w14:paraId="1364C473" w14:textId="2F6112DC" w:rsidR="00CA3BA3" w:rsidRDefault="008C2EC3" w:rsidP="00CA3BA3">
      <w:pPr>
        <w:pStyle w:val="Corpodetexto"/>
      </w:pPr>
      <w:r>
        <w:rPr>
          <w:noProof/>
          <w:lang w:eastAsia="pt-BR"/>
        </w:rPr>
        <w:pict w14:anchorId="613CBEC1">
          <v:shape id="_x0000_i1027" type="#_x0000_t75" style="width:373.25pt;height:180.3pt;visibility:visible;mso-wrap-style:square">
            <v:imagedata r:id="rId9" o:title=""/>
          </v:shape>
        </w:pict>
      </w:r>
    </w:p>
    <w:p w14:paraId="1BD133BD" w14:textId="77777777" w:rsidR="00CA3BA3" w:rsidRDefault="00CA3BA3" w:rsidP="00CA3BA3">
      <w:pPr>
        <w:pStyle w:val="Corpodetexto"/>
      </w:pPr>
      <w:r>
        <w:lastRenderedPageBreak/>
        <w:t>Montagem 4</w:t>
      </w:r>
    </w:p>
    <w:p w14:paraId="6B1237DA" w14:textId="083E5724" w:rsidR="00CA3BA3" w:rsidRDefault="008C2EC3" w:rsidP="00CA3BA3">
      <w:pPr>
        <w:pStyle w:val="Corpodetexto"/>
      </w:pPr>
      <w:r>
        <w:rPr>
          <w:noProof/>
          <w:lang w:eastAsia="pt-BR"/>
        </w:rPr>
        <w:pict w14:anchorId="6E42D8E1">
          <v:shape id="_x0000_i1028" type="#_x0000_t75" style="width:339.85pt;height:194.1pt;visibility:visible;mso-wrap-style:square">
            <v:imagedata r:id="rId10" o:title=""/>
          </v:shape>
        </w:pict>
      </w:r>
    </w:p>
    <w:p w14:paraId="34F5A07B" w14:textId="77777777" w:rsidR="00CA3BA3" w:rsidRDefault="00CA3BA3" w:rsidP="00CA3BA3">
      <w:pPr>
        <w:pStyle w:val="Corpodetexto"/>
      </w:pPr>
      <w:r>
        <w:t>Montagem 5</w:t>
      </w:r>
    </w:p>
    <w:p w14:paraId="62ECD398" w14:textId="3843486D" w:rsidR="00CA3BA3" w:rsidRDefault="008C2EC3" w:rsidP="00CA3BA3">
      <w:pPr>
        <w:pStyle w:val="Corpodetexto"/>
      </w:pPr>
      <w:r>
        <w:rPr>
          <w:noProof/>
          <w:lang w:eastAsia="pt-BR"/>
        </w:rPr>
        <w:pict w14:anchorId="0EE55A71">
          <v:shape id="_x0000_i1029" type="#_x0000_t75" style="width:348.5pt;height:205.05pt;visibility:visible;mso-wrap-style:square">
            <v:imagedata r:id="rId11" o:title=""/>
          </v:shape>
        </w:pict>
      </w:r>
    </w:p>
    <w:p w14:paraId="327E6B93" w14:textId="77777777" w:rsidR="00CA3BA3" w:rsidRDefault="00CA3BA3" w:rsidP="00CA3BA3">
      <w:pPr>
        <w:pStyle w:val="Corpodetexto"/>
      </w:pPr>
      <w:r>
        <w:t>Montagem 6</w:t>
      </w:r>
    </w:p>
    <w:p w14:paraId="72BF43D3" w14:textId="6492135A" w:rsidR="00CA3BA3" w:rsidRDefault="008C2EC3" w:rsidP="00CA3BA3">
      <w:pPr>
        <w:pStyle w:val="Corpodetexto"/>
      </w:pPr>
      <w:r>
        <w:rPr>
          <w:noProof/>
          <w:lang w:eastAsia="pt-BR"/>
        </w:rPr>
        <w:pict w14:anchorId="56C5AF93">
          <v:shape id="_x0000_i1030" type="#_x0000_t75" style="width:360.6pt;height:199.85pt;visibility:visible;mso-wrap-style:square">
            <v:imagedata r:id="rId12" o:title=""/>
          </v:shape>
        </w:pict>
      </w:r>
    </w:p>
    <w:p w14:paraId="18B4A87F" w14:textId="36A8EF8A" w:rsidR="006A01C7" w:rsidRDefault="00CA3BA3" w:rsidP="00D957CB">
      <w:pPr>
        <w:pStyle w:val="Corpodetexto"/>
      </w:pPr>
      <w:r>
        <w:t>Montagem 7</w:t>
      </w:r>
    </w:p>
    <w:p w14:paraId="65B0C8B5" w14:textId="77777777" w:rsidR="00D84F56" w:rsidRPr="00EC75A6" w:rsidRDefault="00D84F56" w:rsidP="00D84F56">
      <w:pPr>
        <w:pStyle w:val="Ttulo"/>
        <w:jc w:val="left"/>
      </w:pPr>
      <w:r>
        <w:lastRenderedPageBreak/>
        <w:t>Lista de Componentes</w:t>
      </w:r>
    </w:p>
    <w:tbl>
      <w:tblPr>
        <w:tblW w:w="98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322"/>
      </w:tblGrid>
      <w:tr w:rsidR="00D84F56" w:rsidRPr="00EC75A6" w14:paraId="62200374" w14:textId="77777777" w:rsidTr="00D84F56">
        <w:trPr>
          <w:trHeight w:hRule="exact" w:val="371"/>
        </w:trPr>
        <w:tc>
          <w:tcPr>
            <w:tcW w:w="1560" w:type="dxa"/>
            <w:shd w:val="clear" w:color="auto" w:fill="D9D9D9"/>
          </w:tcPr>
          <w:p w14:paraId="4A10A6EA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Quant</w:t>
            </w:r>
          </w:p>
        </w:tc>
        <w:tc>
          <w:tcPr>
            <w:tcW w:w="8322" w:type="dxa"/>
            <w:shd w:val="clear" w:color="auto" w:fill="D9D9D9"/>
          </w:tcPr>
          <w:p w14:paraId="7BE02CB5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D84F56" w:rsidRPr="00EA4180" w14:paraId="2719BD15" w14:textId="77777777" w:rsidTr="00D84F56">
        <w:trPr>
          <w:trHeight w:hRule="exact" w:val="290"/>
        </w:trPr>
        <w:tc>
          <w:tcPr>
            <w:tcW w:w="1560" w:type="dxa"/>
          </w:tcPr>
          <w:p w14:paraId="013161F8" w14:textId="4B146D55" w:rsidR="00D84F56" w:rsidRPr="00EA4180" w:rsidRDefault="0045677D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22" w:type="dxa"/>
          </w:tcPr>
          <w:p w14:paraId="5E881EFD" w14:textId="69B341A0" w:rsidR="00D84F56" w:rsidRPr="00EA4180" w:rsidRDefault="0045677D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Arduino Uno</w:t>
            </w:r>
          </w:p>
        </w:tc>
      </w:tr>
      <w:tr w:rsidR="00D84F56" w:rsidRPr="00EA4180" w14:paraId="4A89A9EF" w14:textId="77777777" w:rsidTr="00D84F56">
        <w:trPr>
          <w:trHeight w:hRule="exact" w:val="290"/>
        </w:trPr>
        <w:tc>
          <w:tcPr>
            <w:tcW w:w="1560" w:type="dxa"/>
          </w:tcPr>
          <w:p w14:paraId="2177A686" w14:textId="1CE9789C" w:rsidR="00D84F56" w:rsidRPr="00EA4180" w:rsidRDefault="0045677D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22" w:type="dxa"/>
          </w:tcPr>
          <w:p w14:paraId="063C18A2" w14:textId="43C4B836" w:rsidR="00D84F56" w:rsidRPr="00EA4180" w:rsidRDefault="0045677D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Protoboard</w:t>
            </w:r>
          </w:p>
        </w:tc>
      </w:tr>
      <w:tr w:rsidR="00D84F56" w:rsidRPr="00EA4180" w14:paraId="58084088" w14:textId="77777777" w:rsidTr="00D84F56">
        <w:trPr>
          <w:trHeight w:hRule="exact" w:val="290"/>
        </w:trPr>
        <w:tc>
          <w:tcPr>
            <w:tcW w:w="1560" w:type="dxa"/>
          </w:tcPr>
          <w:p w14:paraId="1E4920AD" w14:textId="6CDBCAA7" w:rsidR="00D84F56" w:rsidRPr="00EA4180" w:rsidRDefault="0045677D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76774112" w14:textId="46FA5D1B" w:rsidR="00D84F56" w:rsidRPr="00EA4180" w:rsidRDefault="0045677D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Jumpers</w:t>
            </w:r>
          </w:p>
        </w:tc>
      </w:tr>
      <w:tr w:rsidR="00D84F56" w:rsidRPr="00EA4180" w14:paraId="10B9A127" w14:textId="77777777" w:rsidTr="00D84F56">
        <w:trPr>
          <w:trHeight w:hRule="exact" w:val="290"/>
        </w:trPr>
        <w:tc>
          <w:tcPr>
            <w:tcW w:w="1560" w:type="dxa"/>
          </w:tcPr>
          <w:p w14:paraId="4FA077F3" w14:textId="0DD2B924" w:rsidR="00D84F56" w:rsidRPr="00EA4180" w:rsidRDefault="0045677D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22" w:type="dxa"/>
          </w:tcPr>
          <w:p w14:paraId="5A26773F" w14:textId="3C4A313B" w:rsidR="00D84F56" w:rsidRPr="00EA4180" w:rsidRDefault="0045677D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Potenciômetro</w:t>
            </w:r>
          </w:p>
        </w:tc>
      </w:tr>
      <w:tr w:rsidR="00D84F56" w:rsidRPr="008C2EC3" w14:paraId="41AED272" w14:textId="77777777" w:rsidTr="00D84F56">
        <w:trPr>
          <w:trHeight w:hRule="exact" w:val="290"/>
        </w:trPr>
        <w:tc>
          <w:tcPr>
            <w:tcW w:w="1560" w:type="dxa"/>
          </w:tcPr>
          <w:p w14:paraId="3C6812E9" w14:textId="6C28BBF6" w:rsidR="00D84F56" w:rsidRPr="00EA4180" w:rsidRDefault="00D957CB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22" w:type="dxa"/>
          </w:tcPr>
          <w:p w14:paraId="7FAA41E4" w14:textId="4CD63A55" w:rsidR="00D84F56" w:rsidRPr="00EA4180" w:rsidRDefault="00D957CB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Resistor 10k (para o botão)</w:t>
            </w:r>
          </w:p>
        </w:tc>
      </w:tr>
      <w:tr w:rsidR="00D84F56" w:rsidRPr="008C2EC3" w14:paraId="1071C3E0" w14:textId="77777777" w:rsidTr="00D84F56">
        <w:trPr>
          <w:trHeight w:hRule="exact" w:val="290"/>
        </w:trPr>
        <w:tc>
          <w:tcPr>
            <w:tcW w:w="1560" w:type="dxa"/>
          </w:tcPr>
          <w:p w14:paraId="6ACC3AC0" w14:textId="054F75E2" w:rsidR="00D84F56" w:rsidRDefault="0045677D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322" w:type="dxa"/>
          </w:tcPr>
          <w:p w14:paraId="37F6C1B3" w14:textId="48529595" w:rsidR="00D84F56" w:rsidRPr="00EA4180" w:rsidRDefault="0045677D" w:rsidP="0045677D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Resistores 220 h (para o led e o display)</w:t>
            </w:r>
          </w:p>
        </w:tc>
      </w:tr>
      <w:tr w:rsidR="0045677D" w:rsidRPr="00D957CB" w14:paraId="41D7E5A7" w14:textId="77777777" w:rsidTr="00D84F56">
        <w:trPr>
          <w:trHeight w:hRule="exact" w:val="290"/>
        </w:trPr>
        <w:tc>
          <w:tcPr>
            <w:tcW w:w="1560" w:type="dxa"/>
          </w:tcPr>
          <w:p w14:paraId="1585FE5E" w14:textId="1292054C" w:rsidR="0045677D" w:rsidRDefault="0045677D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22" w:type="dxa"/>
          </w:tcPr>
          <w:p w14:paraId="507C0BA7" w14:textId="06E1EEFB" w:rsidR="0045677D" w:rsidRDefault="0045677D" w:rsidP="0045677D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Led</w:t>
            </w:r>
          </w:p>
        </w:tc>
      </w:tr>
      <w:tr w:rsidR="0045677D" w:rsidRPr="00D957CB" w14:paraId="7CA404D6" w14:textId="77777777" w:rsidTr="00D84F56">
        <w:trPr>
          <w:trHeight w:hRule="exact" w:val="290"/>
        </w:trPr>
        <w:tc>
          <w:tcPr>
            <w:tcW w:w="1560" w:type="dxa"/>
          </w:tcPr>
          <w:p w14:paraId="7776C6AE" w14:textId="3B5A807A" w:rsidR="0045677D" w:rsidRDefault="0045677D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22" w:type="dxa"/>
          </w:tcPr>
          <w:p w14:paraId="22B1089C" w14:textId="7C4AEF9A" w:rsidR="0045677D" w:rsidRDefault="0045677D" w:rsidP="0045677D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Botão</w:t>
            </w:r>
          </w:p>
        </w:tc>
      </w:tr>
      <w:tr w:rsidR="0045677D" w:rsidRPr="00D957CB" w14:paraId="74B05961" w14:textId="77777777" w:rsidTr="00D84F56">
        <w:trPr>
          <w:trHeight w:hRule="exact" w:val="290"/>
        </w:trPr>
        <w:tc>
          <w:tcPr>
            <w:tcW w:w="1560" w:type="dxa"/>
          </w:tcPr>
          <w:p w14:paraId="2F1F287C" w14:textId="2C61DB98" w:rsidR="0045677D" w:rsidRDefault="0045677D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22" w:type="dxa"/>
          </w:tcPr>
          <w:p w14:paraId="5960E14E" w14:textId="41322BB6" w:rsidR="0045677D" w:rsidRDefault="0045677D" w:rsidP="0045677D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Display LCD 16x2</w:t>
            </w:r>
          </w:p>
        </w:tc>
      </w:tr>
    </w:tbl>
    <w:p w14:paraId="3DD5DAED" w14:textId="0E6C740C" w:rsidR="003D2174" w:rsidRDefault="003276F2" w:rsidP="009203EE">
      <w:pPr>
        <w:pStyle w:val="Ttulo"/>
        <w:jc w:val="left"/>
      </w:pPr>
      <w:r>
        <w:br w:type="page"/>
      </w:r>
      <w:r w:rsidR="00EC75A6">
        <w:lastRenderedPageBreak/>
        <w:t>Código</w:t>
      </w:r>
    </w:p>
    <w:p w14:paraId="503C8CCA" w14:textId="77777777" w:rsidR="003D2174" w:rsidRDefault="00CA3BA3" w:rsidP="003276F2">
      <w:pPr>
        <w:pStyle w:val="Corpodetexto"/>
      </w:pPr>
      <w:r>
        <w:t>Código Montagem 1</w:t>
      </w:r>
    </w:p>
    <w:p w14:paraId="07D4546A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  <w:lang w:val="en-US"/>
        </w:rPr>
      </w:pPr>
      <w:r w:rsidRPr="009203EE">
        <w:rPr>
          <w:rFonts w:ascii="Courier New" w:hAnsi="Courier New" w:cs="Courier New"/>
          <w:sz w:val="18"/>
          <w:lang w:val="en-US"/>
        </w:rPr>
        <w:t>#include &lt;LiquidCrystal.h&gt;</w:t>
      </w:r>
    </w:p>
    <w:p w14:paraId="77B71077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44FF9AA5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  <w:lang w:val="en-US"/>
        </w:rPr>
      </w:pPr>
      <w:r w:rsidRPr="009203EE">
        <w:rPr>
          <w:rFonts w:ascii="Courier New" w:hAnsi="Courier New" w:cs="Courier New"/>
          <w:sz w:val="18"/>
          <w:lang w:val="en-US"/>
        </w:rPr>
        <w:t>LiquidCrystal lcd(12, 11, 5, 4, 3, 2);</w:t>
      </w:r>
    </w:p>
    <w:p w14:paraId="1CDC77B2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50E8B3A4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  <w:lang w:val="en-US"/>
        </w:rPr>
      </w:pPr>
      <w:r w:rsidRPr="009203EE">
        <w:rPr>
          <w:rFonts w:ascii="Courier New" w:hAnsi="Courier New" w:cs="Courier New"/>
          <w:sz w:val="18"/>
          <w:lang w:val="en-US"/>
        </w:rPr>
        <w:t>void setup() {</w:t>
      </w:r>
    </w:p>
    <w:p w14:paraId="0A407B77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  <w:lang w:val="en-US"/>
        </w:rPr>
      </w:pPr>
      <w:r w:rsidRPr="009203EE">
        <w:rPr>
          <w:rFonts w:ascii="Courier New" w:hAnsi="Courier New" w:cs="Courier New"/>
          <w:sz w:val="18"/>
          <w:lang w:val="en-US"/>
        </w:rPr>
        <w:t xml:space="preserve">  </w:t>
      </w:r>
    </w:p>
    <w:p w14:paraId="66CD3262" w14:textId="3311C4B6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  <w:lang w:val="en-US"/>
        </w:rPr>
      </w:pPr>
      <w:r w:rsidRPr="009203EE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9203EE">
        <w:rPr>
          <w:rFonts w:ascii="Courier New" w:hAnsi="Courier New" w:cs="Courier New"/>
          <w:sz w:val="18"/>
          <w:lang w:val="en-US"/>
        </w:rPr>
        <w:t>lcd.begin(16, 2);</w:t>
      </w:r>
    </w:p>
    <w:p w14:paraId="6912D59B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  <w:lang w:val="en-US"/>
        </w:rPr>
      </w:pPr>
      <w:r w:rsidRPr="009203EE">
        <w:rPr>
          <w:rFonts w:ascii="Courier New" w:hAnsi="Courier New" w:cs="Courier New"/>
          <w:sz w:val="18"/>
          <w:lang w:val="en-US"/>
        </w:rPr>
        <w:tab/>
      </w:r>
    </w:p>
    <w:p w14:paraId="12998CC1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  <w:lang w:val="en-US"/>
        </w:rPr>
      </w:pPr>
      <w:r w:rsidRPr="009203EE">
        <w:rPr>
          <w:rFonts w:ascii="Courier New" w:hAnsi="Courier New" w:cs="Courier New"/>
          <w:sz w:val="18"/>
          <w:lang w:val="en-US"/>
        </w:rPr>
        <w:t xml:space="preserve">  </w:t>
      </w:r>
      <w:r w:rsidRPr="009203EE">
        <w:rPr>
          <w:rFonts w:ascii="Courier New" w:hAnsi="Courier New" w:cs="Courier New"/>
          <w:sz w:val="18"/>
          <w:lang w:val="en-US"/>
        </w:rPr>
        <w:tab/>
        <w:t>lcd.setCursor(3, 1);     lcd.print("hello, world!");</w:t>
      </w:r>
    </w:p>
    <w:p w14:paraId="27B97BBE" w14:textId="2B0DA530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</w:rPr>
      </w:pPr>
      <w:r w:rsidRPr="009203EE">
        <w:rPr>
          <w:rFonts w:ascii="Courier New" w:hAnsi="Courier New" w:cs="Courier New"/>
          <w:sz w:val="18"/>
        </w:rPr>
        <w:t>}</w:t>
      </w:r>
    </w:p>
    <w:p w14:paraId="11CCE146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</w:rPr>
      </w:pPr>
    </w:p>
    <w:p w14:paraId="7D683DF4" w14:textId="3D882B2C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</w:rPr>
      </w:pPr>
      <w:r w:rsidRPr="009203EE">
        <w:rPr>
          <w:rFonts w:ascii="Courier New" w:hAnsi="Courier New" w:cs="Courier New"/>
          <w:sz w:val="18"/>
        </w:rPr>
        <w:t>void loop() {</w:t>
      </w:r>
    </w:p>
    <w:p w14:paraId="434A896D" w14:textId="57340339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</w:rPr>
      </w:pPr>
      <w:r w:rsidRPr="009203EE">
        <w:rPr>
          <w:rFonts w:ascii="Courier New" w:hAnsi="Courier New" w:cs="Courier New"/>
          <w:sz w:val="18"/>
        </w:rPr>
        <w:t xml:space="preserve">  </w:t>
      </w:r>
      <w:r w:rsidRPr="009203EE">
        <w:rPr>
          <w:rFonts w:ascii="Courier New" w:hAnsi="Courier New" w:cs="Courier New"/>
          <w:sz w:val="18"/>
        </w:rPr>
        <w:tab/>
        <w:t>int segundos;</w:t>
      </w:r>
    </w:p>
    <w:p w14:paraId="1D86FDF4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</w:rPr>
      </w:pPr>
      <w:r w:rsidRPr="009203EE">
        <w:rPr>
          <w:rFonts w:ascii="Courier New" w:hAnsi="Courier New" w:cs="Courier New"/>
          <w:sz w:val="18"/>
        </w:rPr>
        <w:tab/>
        <w:t>lcd.setCursor(0, 1); // na linha de baixo</w:t>
      </w:r>
    </w:p>
    <w:p w14:paraId="5EC94DEF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</w:rPr>
      </w:pPr>
      <w:r w:rsidRPr="009203EE">
        <w:rPr>
          <w:rFonts w:ascii="Courier New" w:hAnsi="Courier New" w:cs="Courier New"/>
          <w:sz w:val="18"/>
        </w:rPr>
        <w:t xml:space="preserve">  </w:t>
      </w:r>
      <w:r w:rsidRPr="009203EE">
        <w:rPr>
          <w:rFonts w:ascii="Courier New" w:hAnsi="Courier New" w:cs="Courier New"/>
          <w:sz w:val="18"/>
        </w:rPr>
        <w:tab/>
        <w:t>// linha 0, na coluna de baixo</w:t>
      </w:r>
    </w:p>
    <w:p w14:paraId="6BBFB0EC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</w:rPr>
      </w:pPr>
      <w:r w:rsidRPr="009203EE">
        <w:rPr>
          <w:rFonts w:ascii="Courier New" w:hAnsi="Courier New" w:cs="Courier New"/>
          <w:sz w:val="18"/>
        </w:rPr>
        <w:t xml:space="preserve">  </w:t>
      </w:r>
    </w:p>
    <w:p w14:paraId="33F34B8A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</w:rPr>
      </w:pPr>
      <w:r w:rsidRPr="009203EE">
        <w:rPr>
          <w:rFonts w:ascii="Courier New" w:hAnsi="Courier New" w:cs="Courier New"/>
          <w:sz w:val="18"/>
        </w:rPr>
        <w:t xml:space="preserve">  </w:t>
      </w:r>
      <w:r w:rsidRPr="009203EE">
        <w:rPr>
          <w:rFonts w:ascii="Courier New" w:hAnsi="Courier New" w:cs="Courier New"/>
          <w:sz w:val="18"/>
        </w:rPr>
        <w:tab/>
        <w:t>segundos = millis() / 1000;</w:t>
      </w:r>
    </w:p>
    <w:p w14:paraId="17A5C613" w14:textId="77777777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</w:rPr>
      </w:pPr>
      <w:r w:rsidRPr="009203EE">
        <w:rPr>
          <w:rFonts w:ascii="Courier New" w:hAnsi="Courier New" w:cs="Courier New"/>
          <w:sz w:val="18"/>
        </w:rPr>
        <w:t xml:space="preserve">  </w:t>
      </w:r>
      <w:r w:rsidRPr="009203EE">
        <w:rPr>
          <w:rFonts w:ascii="Courier New" w:hAnsi="Courier New" w:cs="Courier New"/>
          <w:sz w:val="18"/>
        </w:rPr>
        <w:tab/>
        <w:t>lcd.print(segundos);</w:t>
      </w:r>
    </w:p>
    <w:p w14:paraId="3BA2CB77" w14:textId="4DAC91AE" w:rsidR="009203EE" w:rsidRPr="009203EE" w:rsidRDefault="009203EE" w:rsidP="009203EE">
      <w:pPr>
        <w:pStyle w:val="Corpodetexto"/>
        <w:rPr>
          <w:rFonts w:ascii="Courier New" w:hAnsi="Courier New" w:cs="Courier New"/>
          <w:sz w:val="18"/>
        </w:rPr>
      </w:pPr>
      <w:r w:rsidRPr="009203EE">
        <w:rPr>
          <w:rFonts w:ascii="Courier New" w:hAnsi="Courier New" w:cs="Courier New"/>
          <w:sz w:val="18"/>
        </w:rPr>
        <w:t>}</w:t>
      </w:r>
    </w:p>
    <w:p w14:paraId="3DF2014B" w14:textId="77777777" w:rsidR="00CA3BA3" w:rsidRDefault="00CA3BA3" w:rsidP="003276F2">
      <w:pPr>
        <w:pStyle w:val="Corpodetexto"/>
      </w:pPr>
    </w:p>
    <w:p w14:paraId="082860E8" w14:textId="77777777" w:rsidR="00CA3BA3" w:rsidRDefault="00CA3BA3" w:rsidP="00CA3BA3">
      <w:pPr>
        <w:pStyle w:val="Corpodetexto"/>
      </w:pPr>
      <w:r>
        <w:t>Código Montagem 2</w:t>
      </w:r>
    </w:p>
    <w:p w14:paraId="4135FD49" w14:textId="77777777" w:rsidR="007E1E02" w:rsidRPr="007E1E02" w:rsidRDefault="007E1E02" w:rsidP="007E1E02">
      <w:pPr>
        <w:pStyle w:val="Corpodetexto"/>
        <w:rPr>
          <w:rFonts w:ascii="Courier New" w:hAnsi="Courier New" w:cs="Courier New"/>
          <w:sz w:val="18"/>
          <w:lang w:val="en-US"/>
        </w:rPr>
      </w:pPr>
      <w:r w:rsidRPr="007E1E02">
        <w:rPr>
          <w:rFonts w:ascii="Courier New" w:hAnsi="Courier New" w:cs="Courier New"/>
          <w:sz w:val="18"/>
          <w:lang w:val="en-US"/>
        </w:rPr>
        <w:t>#include &lt;LiquidCrystal.h&gt;</w:t>
      </w:r>
    </w:p>
    <w:p w14:paraId="4B46D4D8" w14:textId="46F5DCF0" w:rsidR="007E1E02" w:rsidRPr="007E1E02" w:rsidRDefault="007E1E02" w:rsidP="007E1E02">
      <w:pPr>
        <w:pStyle w:val="Corpodetexto"/>
        <w:rPr>
          <w:rFonts w:ascii="Courier New" w:hAnsi="Courier New" w:cs="Courier New"/>
          <w:sz w:val="18"/>
          <w:lang w:val="en-US"/>
        </w:rPr>
      </w:pPr>
      <w:r w:rsidRPr="007E1E02">
        <w:rPr>
          <w:rFonts w:ascii="Courier New" w:hAnsi="Courier New" w:cs="Courier New"/>
          <w:sz w:val="18"/>
          <w:lang w:val="en-US"/>
        </w:rPr>
        <w:t>LiquidC</w:t>
      </w:r>
      <w:r>
        <w:rPr>
          <w:rFonts w:ascii="Courier New" w:hAnsi="Courier New" w:cs="Courier New"/>
          <w:sz w:val="18"/>
          <w:lang w:val="en-US"/>
        </w:rPr>
        <w:t>rystal lcd(12, 11, 5, 4, 3, 2);</w:t>
      </w:r>
    </w:p>
    <w:p w14:paraId="45352EFF" w14:textId="111087A2" w:rsidR="007E1E02" w:rsidRPr="007E1E02" w:rsidRDefault="007E1E02" w:rsidP="007E1E02">
      <w:pPr>
        <w:pStyle w:val="Corpodetex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void setup() {</w:t>
      </w:r>
    </w:p>
    <w:p w14:paraId="7C728B9C" w14:textId="63BCF51B" w:rsidR="007E1E02" w:rsidRPr="007E1E02" w:rsidRDefault="007E1E02" w:rsidP="007E1E02">
      <w:pPr>
        <w:pStyle w:val="Corpodetex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  <w:t>lcd.begin(16, 2);</w:t>
      </w:r>
    </w:p>
    <w:p w14:paraId="592DA661" w14:textId="5B375A9D" w:rsidR="007E1E02" w:rsidRPr="007E1E02" w:rsidRDefault="007E1E02" w:rsidP="007E1E02">
      <w:pPr>
        <w:pStyle w:val="Corpodetex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}</w:t>
      </w:r>
    </w:p>
    <w:p w14:paraId="19506477" w14:textId="13A7C8FC" w:rsidR="007E1E02" w:rsidRPr="007E1E02" w:rsidRDefault="007E1E02" w:rsidP="007E1E02">
      <w:pPr>
        <w:pStyle w:val="Corpodetex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void loop() {</w:t>
      </w:r>
    </w:p>
    <w:p w14:paraId="3C2AD60A" w14:textId="77777777" w:rsidR="007E1E02" w:rsidRPr="00D957CB" w:rsidRDefault="007E1E02" w:rsidP="007E1E02">
      <w:pPr>
        <w:pStyle w:val="Corpodetexto"/>
        <w:rPr>
          <w:rFonts w:ascii="Courier New" w:hAnsi="Courier New" w:cs="Courier New"/>
          <w:sz w:val="18"/>
          <w:lang w:val="en-US"/>
        </w:rPr>
      </w:pPr>
      <w:r w:rsidRPr="007E1E02">
        <w:rPr>
          <w:rFonts w:ascii="Courier New" w:hAnsi="Courier New" w:cs="Courier New"/>
          <w:sz w:val="18"/>
          <w:lang w:val="en-US"/>
        </w:rPr>
        <w:tab/>
      </w:r>
      <w:r w:rsidRPr="00D957CB">
        <w:rPr>
          <w:rFonts w:ascii="Courier New" w:hAnsi="Courier New" w:cs="Courier New"/>
          <w:sz w:val="18"/>
          <w:lang w:val="en-US"/>
        </w:rPr>
        <w:t>lcd.setCursor(0, 0);</w:t>
      </w:r>
    </w:p>
    <w:p w14:paraId="15FDA7B9" w14:textId="6A22090B" w:rsidR="007E1E02" w:rsidRPr="00D957CB" w:rsidRDefault="007E1E02" w:rsidP="007E1E02">
      <w:pPr>
        <w:pStyle w:val="Corpodetexto"/>
        <w:rPr>
          <w:rFonts w:ascii="Courier New" w:hAnsi="Courier New" w:cs="Courier New"/>
          <w:sz w:val="18"/>
          <w:lang w:val="en-US"/>
        </w:rPr>
      </w:pPr>
      <w:r w:rsidRPr="00D957CB">
        <w:rPr>
          <w:rFonts w:ascii="Courier New" w:hAnsi="Courier New" w:cs="Courier New"/>
          <w:sz w:val="18"/>
          <w:lang w:val="en-US"/>
        </w:rPr>
        <w:t xml:space="preserve">    </w:t>
      </w:r>
      <w:r w:rsidRPr="00D957CB">
        <w:rPr>
          <w:rFonts w:ascii="Courier New" w:hAnsi="Courier New" w:cs="Courier New"/>
          <w:sz w:val="18"/>
          <w:lang w:val="en-US"/>
        </w:rPr>
        <w:tab/>
        <w:t>lcd.print("Guilherme Goncalves");</w:t>
      </w:r>
    </w:p>
    <w:p w14:paraId="36C1D266" w14:textId="77777777" w:rsidR="007E1E02" w:rsidRPr="00D957CB" w:rsidRDefault="007E1E02" w:rsidP="007E1E0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3F181117" w14:textId="77777777" w:rsidR="007E1E02" w:rsidRPr="007E1E02" w:rsidRDefault="007E1E02" w:rsidP="007E1E02">
      <w:pPr>
        <w:pStyle w:val="Corpodetexto"/>
        <w:rPr>
          <w:rFonts w:ascii="Courier New" w:hAnsi="Courier New" w:cs="Courier New"/>
          <w:sz w:val="18"/>
        </w:rPr>
      </w:pPr>
      <w:r w:rsidRPr="00D957CB">
        <w:rPr>
          <w:rFonts w:ascii="Courier New" w:hAnsi="Courier New" w:cs="Courier New"/>
          <w:sz w:val="18"/>
          <w:lang w:val="en-US"/>
        </w:rPr>
        <w:t xml:space="preserve">  </w:t>
      </w:r>
      <w:r w:rsidRPr="00D957CB">
        <w:rPr>
          <w:rFonts w:ascii="Courier New" w:hAnsi="Courier New" w:cs="Courier New"/>
          <w:sz w:val="18"/>
          <w:lang w:val="en-US"/>
        </w:rPr>
        <w:tab/>
      </w:r>
      <w:r w:rsidRPr="007E1E02">
        <w:rPr>
          <w:rFonts w:ascii="Courier New" w:hAnsi="Courier New" w:cs="Courier New"/>
          <w:sz w:val="18"/>
        </w:rPr>
        <w:t>lcd.setCursor(0, 1); // na linha de baixo</w:t>
      </w:r>
    </w:p>
    <w:p w14:paraId="195471A1" w14:textId="77777777" w:rsidR="007E1E02" w:rsidRPr="007E1E02" w:rsidRDefault="007E1E02" w:rsidP="007E1E02">
      <w:pPr>
        <w:pStyle w:val="Corpodetexto"/>
        <w:rPr>
          <w:rFonts w:ascii="Courier New" w:hAnsi="Courier New" w:cs="Courier New"/>
          <w:sz w:val="18"/>
        </w:rPr>
      </w:pPr>
      <w:r w:rsidRPr="007E1E02">
        <w:rPr>
          <w:rFonts w:ascii="Courier New" w:hAnsi="Courier New" w:cs="Courier New"/>
          <w:sz w:val="18"/>
        </w:rPr>
        <w:t xml:space="preserve">  </w:t>
      </w:r>
      <w:r w:rsidRPr="007E1E02">
        <w:rPr>
          <w:rFonts w:ascii="Courier New" w:hAnsi="Courier New" w:cs="Courier New"/>
          <w:sz w:val="18"/>
        </w:rPr>
        <w:tab/>
        <w:t>// linha 0, na coluna de baixo</w:t>
      </w:r>
    </w:p>
    <w:p w14:paraId="5797F1E6" w14:textId="77777777" w:rsidR="007E1E02" w:rsidRPr="007E1E02" w:rsidRDefault="007E1E02" w:rsidP="007E1E02">
      <w:pPr>
        <w:pStyle w:val="Corpodetexto"/>
        <w:rPr>
          <w:rFonts w:ascii="Courier New" w:hAnsi="Courier New" w:cs="Courier New"/>
          <w:sz w:val="18"/>
        </w:rPr>
      </w:pPr>
      <w:r w:rsidRPr="007E1E02">
        <w:rPr>
          <w:rFonts w:ascii="Courier New" w:hAnsi="Courier New" w:cs="Courier New"/>
          <w:sz w:val="18"/>
        </w:rPr>
        <w:t xml:space="preserve">  </w:t>
      </w:r>
      <w:r w:rsidRPr="007E1E02">
        <w:rPr>
          <w:rFonts w:ascii="Courier New" w:hAnsi="Courier New" w:cs="Courier New"/>
          <w:sz w:val="18"/>
        </w:rPr>
        <w:tab/>
        <w:t>lcd.print("2 Info U tarde");</w:t>
      </w:r>
    </w:p>
    <w:p w14:paraId="1CD96654" w14:textId="44B16002" w:rsidR="007E1E02" w:rsidRPr="00D957CB" w:rsidRDefault="007E1E02" w:rsidP="007E1E02">
      <w:pPr>
        <w:pStyle w:val="Corpodetexto"/>
        <w:rPr>
          <w:rFonts w:ascii="Courier New" w:hAnsi="Courier New" w:cs="Courier New"/>
          <w:sz w:val="18"/>
        </w:rPr>
      </w:pPr>
      <w:r w:rsidRPr="00D957CB">
        <w:rPr>
          <w:rFonts w:ascii="Courier New" w:hAnsi="Courier New" w:cs="Courier New"/>
          <w:sz w:val="18"/>
        </w:rPr>
        <w:t>}</w:t>
      </w:r>
    </w:p>
    <w:p w14:paraId="5F4C0C23" w14:textId="77777777" w:rsidR="00CA3BA3" w:rsidRDefault="00CA3BA3" w:rsidP="00CA3BA3">
      <w:pPr>
        <w:pStyle w:val="Corpodetexto"/>
      </w:pPr>
      <w:r>
        <w:t>Código Montagem 3</w:t>
      </w:r>
    </w:p>
    <w:p w14:paraId="43A25ABB" w14:textId="77777777" w:rsidR="00B46935" w:rsidRPr="00D957CB" w:rsidRDefault="00B46935" w:rsidP="00B46935">
      <w:pPr>
        <w:pStyle w:val="Corpodetexto"/>
        <w:rPr>
          <w:rFonts w:ascii="Courier New" w:hAnsi="Courier New" w:cs="Courier New"/>
          <w:sz w:val="18"/>
        </w:rPr>
      </w:pPr>
      <w:r w:rsidRPr="00D957CB">
        <w:rPr>
          <w:rFonts w:ascii="Courier New" w:hAnsi="Courier New" w:cs="Courier New"/>
          <w:sz w:val="18"/>
        </w:rPr>
        <w:t>#include &lt;LiquidCrystal.h&gt;</w:t>
      </w:r>
    </w:p>
    <w:p w14:paraId="467F85C9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46935">
        <w:rPr>
          <w:rFonts w:ascii="Courier New" w:hAnsi="Courier New" w:cs="Courier New"/>
          <w:sz w:val="18"/>
          <w:lang w:val="en-US"/>
        </w:rPr>
        <w:lastRenderedPageBreak/>
        <w:t>LiquidCrystal lcd(12, 11, 5, 4, 3, 2);</w:t>
      </w:r>
    </w:p>
    <w:p w14:paraId="253C3F4C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135500D5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46935">
        <w:rPr>
          <w:rFonts w:ascii="Courier New" w:hAnsi="Courier New" w:cs="Courier New"/>
          <w:sz w:val="18"/>
          <w:lang w:val="en-US"/>
        </w:rPr>
        <w:t>void setup() {</w:t>
      </w:r>
    </w:p>
    <w:p w14:paraId="3F0DA406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46935">
        <w:rPr>
          <w:rFonts w:ascii="Courier New" w:hAnsi="Courier New" w:cs="Courier New"/>
          <w:sz w:val="18"/>
          <w:lang w:val="en-US"/>
        </w:rPr>
        <w:t xml:space="preserve">  </w:t>
      </w:r>
    </w:p>
    <w:p w14:paraId="095A6050" w14:textId="0639D280" w:rsidR="00B46935" w:rsidRPr="00D957CB" w:rsidRDefault="00B46935" w:rsidP="00B4693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46935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D957CB">
        <w:rPr>
          <w:rFonts w:ascii="Courier New" w:hAnsi="Courier New" w:cs="Courier New"/>
          <w:sz w:val="18"/>
          <w:lang w:val="en-US"/>
        </w:rPr>
        <w:t>lcd.begin(16, 2);</w:t>
      </w:r>
    </w:p>
    <w:p w14:paraId="6B2D8047" w14:textId="77777777" w:rsidR="00B46935" w:rsidRPr="00D957CB" w:rsidRDefault="00B46935" w:rsidP="00B46935">
      <w:pPr>
        <w:pStyle w:val="Corpodetexto"/>
        <w:rPr>
          <w:rFonts w:ascii="Courier New" w:hAnsi="Courier New" w:cs="Courier New"/>
          <w:sz w:val="18"/>
          <w:lang w:val="en-US"/>
        </w:rPr>
      </w:pPr>
      <w:r w:rsidRPr="00D957CB">
        <w:rPr>
          <w:rFonts w:ascii="Courier New" w:hAnsi="Courier New" w:cs="Courier New"/>
          <w:sz w:val="18"/>
          <w:lang w:val="en-US"/>
        </w:rPr>
        <w:t xml:space="preserve">  </w:t>
      </w:r>
    </w:p>
    <w:p w14:paraId="4B9F0BDE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</w:rPr>
      </w:pPr>
      <w:r w:rsidRPr="00D957CB">
        <w:rPr>
          <w:rFonts w:ascii="Courier New" w:hAnsi="Courier New" w:cs="Courier New"/>
          <w:sz w:val="18"/>
          <w:lang w:val="en-US"/>
        </w:rPr>
        <w:t xml:space="preserve">  </w:t>
      </w:r>
      <w:r w:rsidRPr="00D957CB">
        <w:rPr>
          <w:rFonts w:ascii="Courier New" w:hAnsi="Courier New" w:cs="Courier New"/>
          <w:sz w:val="18"/>
          <w:lang w:val="en-US"/>
        </w:rPr>
        <w:tab/>
      </w:r>
      <w:r w:rsidRPr="00B46935">
        <w:rPr>
          <w:rFonts w:ascii="Courier New" w:hAnsi="Courier New" w:cs="Courier New"/>
          <w:sz w:val="18"/>
        </w:rPr>
        <w:t>lcd.setCursor(0, 0);</w:t>
      </w:r>
    </w:p>
    <w:p w14:paraId="2F972907" w14:textId="32EE9794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</w:rPr>
      </w:pPr>
      <w:r w:rsidRPr="00B46935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Pr="00B46935">
        <w:rPr>
          <w:rFonts w:ascii="Courier New" w:hAnsi="Courier New" w:cs="Courier New"/>
          <w:sz w:val="18"/>
        </w:rPr>
        <w:t>lcd.print("Guilherme Goncalves");</w:t>
      </w:r>
    </w:p>
    <w:p w14:paraId="550DC22A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</w:rPr>
      </w:pPr>
      <w:r w:rsidRPr="00B46935">
        <w:rPr>
          <w:rFonts w:ascii="Courier New" w:hAnsi="Courier New" w:cs="Courier New"/>
          <w:sz w:val="18"/>
        </w:rPr>
        <w:t xml:space="preserve">  </w:t>
      </w:r>
    </w:p>
    <w:p w14:paraId="0BDEB02F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</w:rPr>
      </w:pPr>
      <w:r w:rsidRPr="00B46935">
        <w:rPr>
          <w:rFonts w:ascii="Courier New" w:hAnsi="Courier New" w:cs="Courier New"/>
          <w:sz w:val="18"/>
        </w:rPr>
        <w:t xml:space="preserve">  </w:t>
      </w:r>
      <w:r w:rsidRPr="00B46935">
        <w:rPr>
          <w:rFonts w:ascii="Courier New" w:hAnsi="Courier New" w:cs="Courier New"/>
          <w:sz w:val="18"/>
        </w:rPr>
        <w:tab/>
        <w:t>lcd.setCursor(0, 1); // na linha de baixo</w:t>
      </w:r>
    </w:p>
    <w:p w14:paraId="7919B644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</w:rPr>
      </w:pPr>
      <w:r w:rsidRPr="00B46935">
        <w:rPr>
          <w:rFonts w:ascii="Courier New" w:hAnsi="Courier New" w:cs="Courier New"/>
          <w:sz w:val="18"/>
        </w:rPr>
        <w:t xml:space="preserve">  </w:t>
      </w:r>
      <w:r w:rsidRPr="00B46935">
        <w:rPr>
          <w:rFonts w:ascii="Courier New" w:hAnsi="Courier New" w:cs="Courier New"/>
          <w:sz w:val="18"/>
        </w:rPr>
        <w:tab/>
        <w:t>// linha 0, na coluna de baixo</w:t>
      </w:r>
    </w:p>
    <w:p w14:paraId="6A723B92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</w:rPr>
      </w:pPr>
      <w:r w:rsidRPr="00B46935">
        <w:rPr>
          <w:rFonts w:ascii="Courier New" w:hAnsi="Courier New" w:cs="Courier New"/>
          <w:sz w:val="18"/>
        </w:rPr>
        <w:t xml:space="preserve">  </w:t>
      </w:r>
      <w:r w:rsidRPr="00B46935">
        <w:rPr>
          <w:rFonts w:ascii="Courier New" w:hAnsi="Courier New" w:cs="Courier New"/>
          <w:sz w:val="18"/>
        </w:rPr>
        <w:tab/>
        <w:t>lcd.print("2 Info U tarde");</w:t>
      </w:r>
    </w:p>
    <w:p w14:paraId="3B644D65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</w:rPr>
      </w:pPr>
      <w:r w:rsidRPr="00B46935">
        <w:rPr>
          <w:rFonts w:ascii="Courier New" w:hAnsi="Courier New" w:cs="Courier New"/>
          <w:sz w:val="18"/>
        </w:rPr>
        <w:t xml:space="preserve">  </w:t>
      </w:r>
    </w:p>
    <w:p w14:paraId="11F9F11D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46935">
        <w:rPr>
          <w:rFonts w:ascii="Courier New" w:hAnsi="Courier New" w:cs="Courier New"/>
          <w:sz w:val="18"/>
        </w:rPr>
        <w:t xml:space="preserve">  </w:t>
      </w:r>
      <w:r w:rsidRPr="00B46935">
        <w:rPr>
          <w:rFonts w:ascii="Courier New" w:hAnsi="Courier New" w:cs="Courier New"/>
          <w:sz w:val="18"/>
        </w:rPr>
        <w:tab/>
      </w:r>
      <w:r w:rsidRPr="00B46935">
        <w:rPr>
          <w:rFonts w:ascii="Courier New" w:hAnsi="Courier New" w:cs="Courier New"/>
          <w:sz w:val="18"/>
          <w:lang w:val="en-US"/>
        </w:rPr>
        <w:t>delay(1000);</w:t>
      </w:r>
    </w:p>
    <w:p w14:paraId="3CA39BB5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46935">
        <w:rPr>
          <w:rFonts w:ascii="Courier New" w:hAnsi="Courier New" w:cs="Courier New"/>
          <w:sz w:val="18"/>
          <w:lang w:val="en-US"/>
        </w:rPr>
        <w:t xml:space="preserve">  </w:t>
      </w:r>
      <w:r w:rsidRPr="00B46935">
        <w:rPr>
          <w:rFonts w:ascii="Courier New" w:hAnsi="Courier New" w:cs="Courier New"/>
          <w:sz w:val="18"/>
          <w:lang w:val="en-US"/>
        </w:rPr>
        <w:tab/>
      </w:r>
    </w:p>
    <w:p w14:paraId="6B99551B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46935">
        <w:rPr>
          <w:rFonts w:ascii="Courier New" w:hAnsi="Courier New" w:cs="Courier New"/>
          <w:sz w:val="18"/>
          <w:lang w:val="en-US"/>
        </w:rPr>
        <w:t xml:space="preserve">  </w:t>
      </w:r>
      <w:r w:rsidRPr="00B46935">
        <w:rPr>
          <w:rFonts w:ascii="Courier New" w:hAnsi="Courier New" w:cs="Courier New"/>
          <w:sz w:val="18"/>
          <w:lang w:val="en-US"/>
        </w:rPr>
        <w:tab/>
        <w:t>lcd.clear();</w:t>
      </w:r>
    </w:p>
    <w:p w14:paraId="7462CB4A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46935">
        <w:rPr>
          <w:rFonts w:ascii="Courier New" w:hAnsi="Courier New" w:cs="Courier New"/>
          <w:sz w:val="18"/>
          <w:lang w:val="en-US"/>
        </w:rPr>
        <w:t xml:space="preserve">  </w:t>
      </w:r>
    </w:p>
    <w:p w14:paraId="4CF59860" w14:textId="734D21C8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}</w:t>
      </w:r>
    </w:p>
    <w:p w14:paraId="04E3832E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46935">
        <w:rPr>
          <w:rFonts w:ascii="Courier New" w:hAnsi="Courier New" w:cs="Courier New"/>
          <w:sz w:val="18"/>
          <w:lang w:val="en-US"/>
        </w:rPr>
        <w:t>void loop() {</w:t>
      </w:r>
    </w:p>
    <w:p w14:paraId="272C2932" w14:textId="77777777" w:rsidR="00B46935" w:rsidRPr="00B46935" w:rsidRDefault="00B46935" w:rsidP="00B46935">
      <w:pPr>
        <w:pStyle w:val="Corpodetexto"/>
        <w:rPr>
          <w:rFonts w:ascii="Courier New" w:hAnsi="Courier New" w:cs="Courier New"/>
          <w:sz w:val="18"/>
          <w:lang w:val="en-US"/>
        </w:rPr>
      </w:pPr>
      <w:r w:rsidRPr="00B46935">
        <w:rPr>
          <w:rFonts w:ascii="Courier New" w:hAnsi="Courier New" w:cs="Courier New"/>
          <w:sz w:val="18"/>
          <w:lang w:val="en-US"/>
        </w:rPr>
        <w:t xml:space="preserve">  </w:t>
      </w:r>
    </w:p>
    <w:p w14:paraId="037A7C20" w14:textId="7115F914" w:rsidR="00CA3BA3" w:rsidRPr="00B46935" w:rsidRDefault="00B46935" w:rsidP="003276F2">
      <w:pPr>
        <w:pStyle w:val="Corpodetexto"/>
        <w:rPr>
          <w:rFonts w:ascii="Courier New" w:hAnsi="Courier New" w:cs="Courier New"/>
          <w:sz w:val="18"/>
        </w:rPr>
      </w:pPr>
      <w:r w:rsidRPr="00B46935">
        <w:rPr>
          <w:rFonts w:ascii="Courier New" w:hAnsi="Courier New" w:cs="Courier New"/>
          <w:sz w:val="18"/>
        </w:rPr>
        <w:t>}</w:t>
      </w:r>
    </w:p>
    <w:p w14:paraId="0CF89033" w14:textId="77777777" w:rsidR="00CA3BA3" w:rsidRDefault="00CA3BA3" w:rsidP="00CA3BA3">
      <w:pPr>
        <w:pStyle w:val="Corpodetexto"/>
      </w:pPr>
      <w:r>
        <w:t>Código Montagem 4</w:t>
      </w:r>
    </w:p>
    <w:p w14:paraId="20C1582A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>#include &lt;LiquidCrystal.h&gt;</w:t>
      </w:r>
    </w:p>
    <w:p w14:paraId="34600439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>LiquidCrystal lcd(12, 11, 5, 4, 3, 2);</w:t>
      </w:r>
    </w:p>
    <w:p w14:paraId="628EC4B0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1A1C86CE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>int bot1 = 7;</w:t>
      </w:r>
    </w:p>
    <w:p w14:paraId="536C51C5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7D89D099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>void setup() {</w:t>
      </w:r>
    </w:p>
    <w:p w14:paraId="2B147C36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</w:p>
    <w:p w14:paraId="4BEDFC8F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  <w:r w:rsidRPr="00BF29EC">
        <w:rPr>
          <w:rFonts w:ascii="Courier New" w:hAnsi="Courier New" w:cs="Courier New"/>
          <w:sz w:val="18"/>
          <w:lang w:val="en-US"/>
        </w:rPr>
        <w:tab/>
        <w:t>Serial.begin(9600);</w:t>
      </w:r>
    </w:p>
    <w:p w14:paraId="03FEC4BB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  <w:r w:rsidRPr="00BF29EC">
        <w:rPr>
          <w:rFonts w:ascii="Courier New" w:hAnsi="Courier New" w:cs="Courier New"/>
          <w:sz w:val="18"/>
          <w:lang w:val="en-US"/>
        </w:rPr>
        <w:tab/>
        <w:t>pinMode(bot1, INPUT);</w:t>
      </w:r>
    </w:p>
    <w:p w14:paraId="5FCDF80C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</w:p>
    <w:p w14:paraId="7BB1D473" w14:textId="03FA805C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BF29EC">
        <w:rPr>
          <w:rFonts w:ascii="Courier New" w:hAnsi="Courier New" w:cs="Courier New"/>
          <w:sz w:val="18"/>
          <w:lang w:val="en-US"/>
        </w:rPr>
        <w:t>lcd.begin(16, 2);</w:t>
      </w:r>
    </w:p>
    <w:p w14:paraId="703035C9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</w:p>
    <w:p w14:paraId="048C6386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  <w:r w:rsidRPr="00BF29EC">
        <w:rPr>
          <w:rFonts w:ascii="Courier New" w:hAnsi="Courier New" w:cs="Courier New"/>
          <w:sz w:val="18"/>
          <w:lang w:val="en-US"/>
        </w:rPr>
        <w:tab/>
        <w:t>lcd.setCursor(0, 0);</w:t>
      </w:r>
    </w:p>
    <w:p w14:paraId="18D2B6C4" w14:textId="00597C19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BF29EC">
        <w:rPr>
          <w:rFonts w:ascii="Courier New" w:hAnsi="Courier New" w:cs="Courier New"/>
          <w:sz w:val="18"/>
          <w:lang w:val="en-US"/>
        </w:rPr>
        <w:t>lcd.print("Guilherme Goncalves");</w:t>
      </w:r>
    </w:p>
    <w:p w14:paraId="66BA41B0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</w:p>
    <w:p w14:paraId="1276D787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  <w:r w:rsidRPr="00BF29EC">
        <w:rPr>
          <w:rFonts w:ascii="Courier New" w:hAnsi="Courier New" w:cs="Courier New"/>
          <w:sz w:val="18"/>
          <w:lang w:val="en-US"/>
        </w:rPr>
        <w:tab/>
      </w:r>
      <w:r w:rsidRPr="00BF29EC">
        <w:rPr>
          <w:rFonts w:ascii="Courier New" w:hAnsi="Courier New" w:cs="Courier New"/>
          <w:sz w:val="18"/>
        </w:rPr>
        <w:t>lcd.setCursor(0, 1); // na linha de baixo</w:t>
      </w:r>
    </w:p>
    <w:p w14:paraId="743720AB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lastRenderedPageBreak/>
        <w:t xml:space="preserve">  </w:t>
      </w:r>
      <w:r w:rsidRPr="00BF29EC">
        <w:rPr>
          <w:rFonts w:ascii="Courier New" w:hAnsi="Courier New" w:cs="Courier New"/>
          <w:sz w:val="18"/>
        </w:rPr>
        <w:tab/>
        <w:t>// linha 0, na coluna de baixo</w:t>
      </w:r>
    </w:p>
    <w:p w14:paraId="01ED3D08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</w:t>
      </w:r>
      <w:r w:rsidRPr="00BF29EC">
        <w:rPr>
          <w:rFonts w:ascii="Courier New" w:hAnsi="Courier New" w:cs="Courier New"/>
          <w:sz w:val="18"/>
        </w:rPr>
        <w:tab/>
        <w:t>lcd.print("2 Info U tarde");</w:t>
      </w:r>
    </w:p>
    <w:p w14:paraId="054B0798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</w:t>
      </w:r>
    </w:p>
    <w:p w14:paraId="2A6F01BA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</w:rPr>
        <w:t xml:space="preserve">  </w:t>
      </w:r>
      <w:r w:rsidRPr="00BF29EC">
        <w:rPr>
          <w:rFonts w:ascii="Courier New" w:hAnsi="Courier New" w:cs="Courier New"/>
          <w:sz w:val="18"/>
        </w:rPr>
        <w:tab/>
      </w:r>
      <w:r w:rsidRPr="00BF29EC">
        <w:rPr>
          <w:rFonts w:ascii="Courier New" w:hAnsi="Courier New" w:cs="Courier New"/>
          <w:sz w:val="18"/>
          <w:lang w:val="en-US"/>
        </w:rPr>
        <w:t>delay(1000);</w:t>
      </w:r>
    </w:p>
    <w:p w14:paraId="7FA20D2E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  <w:r w:rsidRPr="00BF29EC">
        <w:rPr>
          <w:rFonts w:ascii="Courier New" w:hAnsi="Courier New" w:cs="Courier New"/>
          <w:sz w:val="18"/>
          <w:lang w:val="en-US"/>
        </w:rPr>
        <w:tab/>
      </w:r>
    </w:p>
    <w:p w14:paraId="06E09FC1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  <w:r w:rsidRPr="00BF29EC">
        <w:rPr>
          <w:rFonts w:ascii="Courier New" w:hAnsi="Courier New" w:cs="Courier New"/>
          <w:sz w:val="18"/>
          <w:lang w:val="en-US"/>
        </w:rPr>
        <w:tab/>
        <w:t>lcd.clear();</w:t>
      </w:r>
    </w:p>
    <w:p w14:paraId="725D588C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</w:p>
    <w:p w14:paraId="021ADDDC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>}</w:t>
      </w:r>
    </w:p>
    <w:p w14:paraId="5BBE0315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23892562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>void loop() {</w:t>
      </w:r>
    </w:p>
    <w:p w14:paraId="5F6BE888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</w:p>
    <w:p w14:paraId="49C491A2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  <w:r w:rsidRPr="00BF29EC">
        <w:rPr>
          <w:rFonts w:ascii="Courier New" w:hAnsi="Courier New" w:cs="Courier New"/>
          <w:sz w:val="18"/>
          <w:lang w:val="en-US"/>
        </w:rPr>
        <w:tab/>
        <w:t>int valor1 = digitalRead(bot1);</w:t>
      </w:r>
    </w:p>
    <w:p w14:paraId="1513C0BB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  <w:lang w:val="en-US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</w:p>
    <w:p w14:paraId="31D58759" w14:textId="77777777" w:rsidR="00BF29EC" w:rsidRPr="00D957CB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  <w:lang w:val="en-US"/>
        </w:rPr>
        <w:t xml:space="preserve">  </w:t>
      </w:r>
      <w:r w:rsidRPr="00BF29EC">
        <w:rPr>
          <w:rFonts w:ascii="Courier New" w:hAnsi="Courier New" w:cs="Courier New"/>
          <w:sz w:val="18"/>
          <w:lang w:val="en-US"/>
        </w:rPr>
        <w:tab/>
      </w:r>
      <w:r w:rsidRPr="00D957CB">
        <w:rPr>
          <w:rFonts w:ascii="Courier New" w:hAnsi="Courier New" w:cs="Courier New"/>
          <w:sz w:val="18"/>
        </w:rPr>
        <w:t>Serial.println(valor1);</w:t>
      </w:r>
    </w:p>
    <w:p w14:paraId="67B62AC2" w14:textId="77777777" w:rsidR="00BF29EC" w:rsidRPr="00D957CB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D957CB">
        <w:rPr>
          <w:rFonts w:ascii="Courier New" w:hAnsi="Courier New" w:cs="Courier New"/>
          <w:sz w:val="18"/>
        </w:rPr>
        <w:t xml:space="preserve">  </w:t>
      </w:r>
    </w:p>
    <w:p w14:paraId="529354FA" w14:textId="77777777" w:rsidR="00BF29EC" w:rsidRPr="00D957CB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D957CB">
        <w:rPr>
          <w:rFonts w:ascii="Courier New" w:hAnsi="Courier New" w:cs="Courier New"/>
          <w:sz w:val="18"/>
        </w:rPr>
        <w:t xml:space="preserve">  </w:t>
      </w:r>
      <w:r w:rsidRPr="00D957CB">
        <w:rPr>
          <w:rFonts w:ascii="Courier New" w:hAnsi="Courier New" w:cs="Courier New"/>
          <w:sz w:val="18"/>
        </w:rPr>
        <w:tab/>
        <w:t>if(valor1 == 1){</w:t>
      </w:r>
    </w:p>
    <w:p w14:paraId="3DF2270E" w14:textId="393FE69A" w:rsidR="00BF29EC" w:rsidRPr="00BF29EC" w:rsidRDefault="00BF29EC" w:rsidP="00951FE9">
      <w:pPr>
        <w:pStyle w:val="Corpodetexto"/>
        <w:rPr>
          <w:rFonts w:ascii="Courier New" w:hAnsi="Courier New" w:cs="Courier New"/>
          <w:sz w:val="18"/>
        </w:rPr>
      </w:pPr>
      <w:r w:rsidRPr="00D957CB">
        <w:rPr>
          <w:rFonts w:ascii="Courier New" w:hAnsi="Courier New" w:cs="Courier New"/>
          <w:sz w:val="18"/>
        </w:rPr>
        <w:t xml:space="preserve">    </w:t>
      </w:r>
      <w:r w:rsidRPr="00D957CB">
        <w:rPr>
          <w:rFonts w:ascii="Courier New" w:hAnsi="Courier New" w:cs="Courier New"/>
          <w:sz w:val="18"/>
        </w:rPr>
        <w:tab/>
      </w:r>
      <w:r w:rsidRPr="00D957CB">
        <w:rPr>
          <w:rFonts w:ascii="Courier New" w:hAnsi="Courier New" w:cs="Courier New"/>
          <w:sz w:val="18"/>
        </w:rPr>
        <w:tab/>
      </w:r>
      <w:r w:rsidRPr="00BF29EC">
        <w:rPr>
          <w:rFonts w:ascii="Courier New" w:hAnsi="Courier New" w:cs="Courier New"/>
          <w:sz w:val="18"/>
        </w:rPr>
        <w:t xml:space="preserve">lcd.setCursor(0, 0); </w:t>
      </w:r>
    </w:p>
    <w:p w14:paraId="0DD113E3" w14:textId="245C74C1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      </w:t>
      </w:r>
      <w:r>
        <w:rPr>
          <w:rFonts w:ascii="Courier New" w:hAnsi="Courier New" w:cs="Courier New"/>
          <w:sz w:val="18"/>
        </w:rPr>
        <w:tab/>
      </w:r>
      <w:r w:rsidRPr="00BF29EC">
        <w:rPr>
          <w:rFonts w:ascii="Courier New" w:hAnsi="Courier New" w:cs="Courier New"/>
          <w:sz w:val="18"/>
        </w:rPr>
        <w:t>lcd.print("Ligado");</w:t>
      </w:r>
    </w:p>
    <w:p w14:paraId="28F4B01A" w14:textId="0D54915E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Pr="00BF29EC">
        <w:rPr>
          <w:rFonts w:ascii="Courier New" w:hAnsi="Courier New" w:cs="Courier New"/>
          <w:sz w:val="18"/>
        </w:rPr>
        <w:t>}</w:t>
      </w:r>
    </w:p>
    <w:p w14:paraId="4E14979B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</w:t>
      </w:r>
    </w:p>
    <w:p w14:paraId="0708FE10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</w:t>
      </w:r>
      <w:r w:rsidRPr="00BF29EC">
        <w:rPr>
          <w:rFonts w:ascii="Courier New" w:hAnsi="Courier New" w:cs="Courier New"/>
          <w:sz w:val="18"/>
        </w:rPr>
        <w:tab/>
        <w:t>if(valor1 == 0){</w:t>
      </w:r>
    </w:p>
    <w:p w14:paraId="7F075CBD" w14:textId="09F7C9E3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  </w:t>
      </w:r>
      <w:r w:rsidRPr="00BF29EC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BF29EC">
        <w:rPr>
          <w:rFonts w:ascii="Courier New" w:hAnsi="Courier New" w:cs="Courier New"/>
          <w:sz w:val="18"/>
        </w:rPr>
        <w:t>lcd.setCursor(0, 1); // na linha de baixo</w:t>
      </w:r>
    </w:p>
    <w:p w14:paraId="587DAFF3" w14:textId="0208BEAB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      </w:t>
      </w:r>
      <w:r>
        <w:rPr>
          <w:rFonts w:ascii="Courier New" w:hAnsi="Courier New" w:cs="Courier New"/>
          <w:sz w:val="18"/>
        </w:rPr>
        <w:tab/>
      </w:r>
      <w:r w:rsidRPr="00BF29EC">
        <w:rPr>
          <w:rFonts w:ascii="Courier New" w:hAnsi="Courier New" w:cs="Courier New"/>
          <w:sz w:val="18"/>
        </w:rPr>
        <w:t>// linha 0, na coluna de baixo</w:t>
      </w:r>
    </w:p>
    <w:p w14:paraId="68D3EFB1" w14:textId="24875840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      </w:t>
      </w:r>
      <w:r>
        <w:rPr>
          <w:rFonts w:ascii="Courier New" w:hAnsi="Courier New" w:cs="Courier New"/>
          <w:sz w:val="18"/>
        </w:rPr>
        <w:tab/>
      </w:r>
      <w:r w:rsidRPr="00BF29EC">
        <w:rPr>
          <w:rFonts w:ascii="Courier New" w:hAnsi="Courier New" w:cs="Courier New"/>
          <w:sz w:val="18"/>
        </w:rPr>
        <w:t>lcd.print("Desligado");</w:t>
      </w:r>
    </w:p>
    <w:p w14:paraId="259F4127" w14:textId="06A89B25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Pr="00BF29EC">
        <w:rPr>
          <w:rFonts w:ascii="Courier New" w:hAnsi="Courier New" w:cs="Courier New"/>
          <w:sz w:val="18"/>
        </w:rPr>
        <w:t>}</w:t>
      </w:r>
    </w:p>
    <w:p w14:paraId="69934590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</w:t>
      </w:r>
    </w:p>
    <w:p w14:paraId="51E0A1B1" w14:textId="77777777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</w:t>
      </w:r>
      <w:r w:rsidRPr="00BF29EC">
        <w:rPr>
          <w:rFonts w:ascii="Courier New" w:hAnsi="Courier New" w:cs="Courier New"/>
          <w:sz w:val="18"/>
        </w:rPr>
        <w:tab/>
        <w:t>else{</w:t>
      </w:r>
    </w:p>
    <w:p w14:paraId="31A7F139" w14:textId="77515695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  </w:t>
      </w:r>
      <w:r w:rsidRPr="00BF29EC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BF29EC">
        <w:rPr>
          <w:rFonts w:ascii="Courier New" w:hAnsi="Courier New" w:cs="Courier New"/>
          <w:sz w:val="18"/>
        </w:rPr>
        <w:t>lcd.clear();</w:t>
      </w:r>
    </w:p>
    <w:p w14:paraId="12DDDD18" w14:textId="18015863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Pr="00BF29EC">
        <w:rPr>
          <w:rFonts w:ascii="Courier New" w:hAnsi="Courier New" w:cs="Courier New"/>
          <w:sz w:val="18"/>
        </w:rPr>
        <w:t>}</w:t>
      </w:r>
      <w:r>
        <w:rPr>
          <w:rFonts w:ascii="Courier New" w:hAnsi="Courier New" w:cs="Courier New"/>
          <w:sz w:val="18"/>
        </w:rPr>
        <w:tab/>
      </w:r>
    </w:p>
    <w:p w14:paraId="077B2391" w14:textId="64779CD6" w:rsidR="00BF29EC" w:rsidRPr="00BF29EC" w:rsidRDefault="00BF29EC" w:rsidP="00BF29EC">
      <w:pPr>
        <w:pStyle w:val="Corpodetexto"/>
        <w:rPr>
          <w:rFonts w:ascii="Courier New" w:hAnsi="Courier New" w:cs="Courier New"/>
          <w:sz w:val="18"/>
        </w:rPr>
      </w:pPr>
      <w:r w:rsidRPr="00BF29EC">
        <w:rPr>
          <w:rFonts w:ascii="Courier New" w:hAnsi="Courier New" w:cs="Courier New"/>
          <w:sz w:val="18"/>
        </w:rPr>
        <w:t>}</w:t>
      </w:r>
    </w:p>
    <w:p w14:paraId="36C0AD53" w14:textId="77777777" w:rsidR="00CA3BA3" w:rsidRDefault="00CA3BA3" w:rsidP="003276F2">
      <w:pPr>
        <w:pStyle w:val="Corpodetexto"/>
      </w:pPr>
    </w:p>
    <w:p w14:paraId="18C616DB" w14:textId="77777777" w:rsidR="00CA3BA3" w:rsidRDefault="00CA3BA3" w:rsidP="00CA3BA3">
      <w:pPr>
        <w:pStyle w:val="Corpodetexto"/>
      </w:pPr>
      <w:r>
        <w:t>Código Montagem 5</w:t>
      </w:r>
    </w:p>
    <w:p w14:paraId="76C0188A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>#include &lt;LiquidCrystal.h&gt;</w:t>
      </w:r>
    </w:p>
    <w:p w14:paraId="427A55A0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>LiquidCrystal lcd(12, 11, 5, 4, 3, 2);</w:t>
      </w:r>
    </w:p>
    <w:p w14:paraId="6A33BFC0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E5026C7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>int bot1 = 7;</w:t>
      </w:r>
    </w:p>
    <w:p w14:paraId="43EC8E10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>int led = 8;</w:t>
      </w:r>
    </w:p>
    <w:p w14:paraId="6512D99F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F33927D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lastRenderedPageBreak/>
        <w:t>void setup() {</w:t>
      </w:r>
    </w:p>
    <w:p w14:paraId="18878434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1E77A9C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33810">
        <w:rPr>
          <w:rFonts w:ascii="Courier New" w:hAnsi="Courier New" w:cs="Courier New"/>
          <w:sz w:val="18"/>
          <w:szCs w:val="18"/>
          <w:lang w:val="en-US"/>
        </w:rPr>
        <w:tab/>
        <w:t>Serial.begin(9600);</w:t>
      </w:r>
    </w:p>
    <w:p w14:paraId="48578398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33810">
        <w:rPr>
          <w:rFonts w:ascii="Courier New" w:hAnsi="Courier New" w:cs="Courier New"/>
          <w:sz w:val="18"/>
          <w:szCs w:val="18"/>
          <w:lang w:val="en-US"/>
        </w:rPr>
        <w:tab/>
        <w:t>pinMode(bot1, INPUT);</w:t>
      </w:r>
    </w:p>
    <w:p w14:paraId="60603EA6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33810">
        <w:rPr>
          <w:rFonts w:ascii="Courier New" w:hAnsi="Courier New" w:cs="Courier New"/>
          <w:sz w:val="18"/>
          <w:szCs w:val="18"/>
          <w:lang w:val="en-US"/>
        </w:rPr>
        <w:tab/>
        <w:t>pinMode(led, OUTPUT);</w:t>
      </w:r>
    </w:p>
    <w:p w14:paraId="67505DBD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1290A08" w14:textId="34917142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33810">
        <w:rPr>
          <w:rFonts w:ascii="Courier New" w:hAnsi="Courier New" w:cs="Courier New"/>
          <w:sz w:val="18"/>
          <w:szCs w:val="18"/>
          <w:lang w:val="en-US"/>
        </w:rPr>
        <w:t>lcd.begin(16, 2);</w:t>
      </w:r>
    </w:p>
    <w:p w14:paraId="6E729DBC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E1A246A" w14:textId="77777777" w:rsidR="00233810" w:rsidRPr="00D957CB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33810"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</w:rPr>
        <w:t>lcd.setCursor(0, 0);</w:t>
      </w:r>
    </w:p>
    <w:p w14:paraId="0BF3DEBD" w14:textId="4AB2BEC0" w:rsidR="00233810" w:rsidRPr="00D957CB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  </w:t>
      </w:r>
      <w:r w:rsidRPr="00D957CB">
        <w:rPr>
          <w:rFonts w:ascii="Courier New" w:hAnsi="Courier New" w:cs="Courier New"/>
          <w:sz w:val="18"/>
          <w:szCs w:val="18"/>
        </w:rPr>
        <w:tab/>
        <w:t>lcd.print("Guilherme Goncalves");</w:t>
      </w:r>
    </w:p>
    <w:p w14:paraId="25B49F2D" w14:textId="77777777" w:rsidR="00233810" w:rsidRPr="00D957CB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</w:p>
    <w:p w14:paraId="1D4B42C3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  <w:r w:rsidRPr="00D957CB">
        <w:rPr>
          <w:rFonts w:ascii="Courier New" w:hAnsi="Courier New" w:cs="Courier New"/>
          <w:sz w:val="18"/>
          <w:szCs w:val="18"/>
        </w:rPr>
        <w:tab/>
      </w:r>
      <w:r w:rsidRPr="00233810">
        <w:rPr>
          <w:rFonts w:ascii="Courier New" w:hAnsi="Courier New" w:cs="Courier New"/>
          <w:sz w:val="18"/>
          <w:szCs w:val="18"/>
        </w:rPr>
        <w:t>lcd.setCursor(0, 1); // na linha de baixo</w:t>
      </w:r>
    </w:p>
    <w:p w14:paraId="6B4CFC44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233810">
        <w:rPr>
          <w:rFonts w:ascii="Courier New" w:hAnsi="Courier New" w:cs="Courier New"/>
          <w:sz w:val="18"/>
          <w:szCs w:val="18"/>
        </w:rPr>
        <w:t xml:space="preserve">  </w:t>
      </w:r>
      <w:r w:rsidRPr="00233810">
        <w:rPr>
          <w:rFonts w:ascii="Courier New" w:hAnsi="Courier New" w:cs="Courier New"/>
          <w:sz w:val="18"/>
          <w:szCs w:val="18"/>
        </w:rPr>
        <w:tab/>
        <w:t>// linha 0, na coluna de baixo</w:t>
      </w:r>
    </w:p>
    <w:p w14:paraId="0376BD36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233810">
        <w:rPr>
          <w:rFonts w:ascii="Courier New" w:hAnsi="Courier New" w:cs="Courier New"/>
          <w:sz w:val="18"/>
          <w:szCs w:val="18"/>
        </w:rPr>
        <w:t xml:space="preserve">  </w:t>
      </w:r>
      <w:r w:rsidRPr="00233810">
        <w:rPr>
          <w:rFonts w:ascii="Courier New" w:hAnsi="Courier New" w:cs="Courier New"/>
          <w:sz w:val="18"/>
          <w:szCs w:val="18"/>
        </w:rPr>
        <w:tab/>
        <w:t>lcd.print("2 Info U tarde");</w:t>
      </w:r>
    </w:p>
    <w:p w14:paraId="7D456182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233810">
        <w:rPr>
          <w:rFonts w:ascii="Courier New" w:hAnsi="Courier New" w:cs="Courier New"/>
          <w:sz w:val="18"/>
          <w:szCs w:val="18"/>
        </w:rPr>
        <w:t xml:space="preserve">  </w:t>
      </w:r>
    </w:p>
    <w:p w14:paraId="69BAAE76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</w:rPr>
        <w:t xml:space="preserve">  </w:t>
      </w:r>
      <w:r w:rsidRPr="00233810">
        <w:rPr>
          <w:rFonts w:ascii="Courier New" w:hAnsi="Courier New" w:cs="Courier New"/>
          <w:sz w:val="18"/>
          <w:szCs w:val="18"/>
        </w:rPr>
        <w:tab/>
      </w:r>
      <w:r w:rsidRPr="00233810">
        <w:rPr>
          <w:rFonts w:ascii="Courier New" w:hAnsi="Courier New" w:cs="Courier New"/>
          <w:sz w:val="18"/>
          <w:szCs w:val="18"/>
          <w:lang w:val="en-US"/>
        </w:rPr>
        <w:t>delay(1000);</w:t>
      </w:r>
    </w:p>
    <w:p w14:paraId="39C3D6FC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33810">
        <w:rPr>
          <w:rFonts w:ascii="Courier New" w:hAnsi="Courier New" w:cs="Courier New"/>
          <w:sz w:val="18"/>
          <w:szCs w:val="18"/>
          <w:lang w:val="en-US"/>
        </w:rPr>
        <w:tab/>
      </w:r>
    </w:p>
    <w:p w14:paraId="291B4D87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33810">
        <w:rPr>
          <w:rFonts w:ascii="Courier New" w:hAnsi="Courier New" w:cs="Courier New"/>
          <w:sz w:val="18"/>
          <w:szCs w:val="18"/>
          <w:lang w:val="en-US"/>
        </w:rPr>
        <w:tab/>
        <w:t>lcd.clear();</w:t>
      </w:r>
    </w:p>
    <w:p w14:paraId="1779EE91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BC1DED5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78E6706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D131C42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>void loop() {</w:t>
      </w:r>
    </w:p>
    <w:p w14:paraId="712FE9F6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62F8857" w14:textId="77777777" w:rsidR="00233810" w:rsidRPr="00D957CB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33810"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int valor1 = digitalRead(bot1);</w:t>
      </w:r>
    </w:p>
    <w:p w14:paraId="788E42C0" w14:textId="77777777" w:rsidR="00233810" w:rsidRPr="00D957CB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4A3B517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</w:r>
      <w:r w:rsidRPr="00233810">
        <w:rPr>
          <w:rFonts w:ascii="Courier New" w:hAnsi="Courier New" w:cs="Courier New"/>
          <w:sz w:val="18"/>
          <w:szCs w:val="18"/>
        </w:rPr>
        <w:t>Serial.println(valor1);</w:t>
      </w:r>
    </w:p>
    <w:p w14:paraId="1766F838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233810">
        <w:rPr>
          <w:rFonts w:ascii="Courier New" w:hAnsi="Courier New" w:cs="Courier New"/>
          <w:sz w:val="18"/>
          <w:szCs w:val="18"/>
        </w:rPr>
        <w:t xml:space="preserve">  </w:t>
      </w:r>
    </w:p>
    <w:p w14:paraId="644D2D0C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233810">
        <w:rPr>
          <w:rFonts w:ascii="Courier New" w:hAnsi="Courier New" w:cs="Courier New"/>
          <w:sz w:val="18"/>
          <w:szCs w:val="18"/>
        </w:rPr>
        <w:t xml:space="preserve">  </w:t>
      </w:r>
      <w:r w:rsidRPr="00233810">
        <w:rPr>
          <w:rFonts w:ascii="Courier New" w:hAnsi="Courier New" w:cs="Courier New"/>
          <w:sz w:val="18"/>
          <w:szCs w:val="18"/>
        </w:rPr>
        <w:tab/>
        <w:t>lcd.setCursor(0, 0);</w:t>
      </w:r>
    </w:p>
    <w:p w14:paraId="7FC601BE" w14:textId="464CBA6B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23381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233810">
        <w:rPr>
          <w:rFonts w:ascii="Courier New" w:hAnsi="Courier New" w:cs="Courier New"/>
          <w:sz w:val="18"/>
          <w:szCs w:val="18"/>
        </w:rPr>
        <w:t>lcd.print("18/10/2021");</w:t>
      </w:r>
    </w:p>
    <w:p w14:paraId="6A3DD4CD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233810">
        <w:rPr>
          <w:rFonts w:ascii="Courier New" w:hAnsi="Courier New" w:cs="Courier New"/>
          <w:sz w:val="18"/>
          <w:szCs w:val="18"/>
        </w:rPr>
        <w:t xml:space="preserve">  </w:t>
      </w:r>
    </w:p>
    <w:p w14:paraId="6119A333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233810">
        <w:rPr>
          <w:rFonts w:ascii="Courier New" w:hAnsi="Courier New" w:cs="Courier New"/>
          <w:sz w:val="18"/>
          <w:szCs w:val="18"/>
        </w:rPr>
        <w:t xml:space="preserve">  </w:t>
      </w:r>
      <w:r w:rsidRPr="00233810">
        <w:rPr>
          <w:rFonts w:ascii="Courier New" w:hAnsi="Courier New" w:cs="Courier New"/>
          <w:sz w:val="18"/>
          <w:szCs w:val="18"/>
        </w:rPr>
        <w:tab/>
        <w:t>if(valor1 == 1){</w:t>
      </w:r>
    </w:p>
    <w:p w14:paraId="2F96B67E" w14:textId="08987F94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233810">
        <w:rPr>
          <w:rFonts w:ascii="Courier New" w:hAnsi="Courier New" w:cs="Courier New"/>
          <w:sz w:val="18"/>
          <w:szCs w:val="18"/>
        </w:rPr>
        <w:t xml:space="preserve">    </w:t>
      </w:r>
      <w:r w:rsidRPr="0023381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33810">
        <w:rPr>
          <w:rFonts w:ascii="Courier New" w:hAnsi="Courier New" w:cs="Courier New"/>
          <w:sz w:val="18"/>
          <w:szCs w:val="18"/>
        </w:rPr>
        <w:t>lcd.setCursor(0, 1); // na linha de baixo</w:t>
      </w:r>
    </w:p>
    <w:p w14:paraId="43E3C6E1" w14:textId="5D630909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233810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 w:rsidRPr="00233810">
        <w:rPr>
          <w:rFonts w:ascii="Courier New" w:hAnsi="Courier New" w:cs="Courier New"/>
          <w:sz w:val="18"/>
          <w:szCs w:val="18"/>
        </w:rPr>
        <w:t>// linha 0, na coluna de baixo</w:t>
      </w:r>
    </w:p>
    <w:p w14:paraId="14518E0B" w14:textId="3B5E87EB" w:rsidR="00233810" w:rsidRPr="00D957CB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      </w:t>
      </w:r>
      <w:r w:rsidRPr="00D957CB">
        <w:rPr>
          <w:rFonts w:ascii="Courier New" w:hAnsi="Courier New" w:cs="Courier New"/>
          <w:sz w:val="18"/>
          <w:szCs w:val="18"/>
        </w:rPr>
        <w:tab/>
        <w:t>lcd.print("Ligado");</w:t>
      </w:r>
    </w:p>
    <w:p w14:paraId="17C2E97B" w14:textId="3491208F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    </w:t>
      </w:r>
      <w:r w:rsidRPr="00D957CB">
        <w:rPr>
          <w:rFonts w:ascii="Courier New" w:hAnsi="Courier New" w:cs="Courier New"/>
          <w:sz w:val="18"/>
          <w:szCs w:val="18"/>
        </w:rPr>
        <w:tab/>
      </w:r>
      <w:r w:rsidRPr="00D957CB">
        <w:rPr>
          <w:rFonts w:ascii="Courier New" w:hAnsi="Courier New" w:cs="Courier New"/>
          <w:sz w:val="18"/>
          <w:szCs w:val="18"/>
        </w:rPr>
        <w:tab/>
      </w:r>
      <w:r w:rsidRPr="00233810">
        <w:rPr>
          <w:rFonts w:ascii="Courier New" w:hAnsi="Courier New" w:cs="Courier New"/>
          <w:sz w:val="18"/>
          <w:szCs w:val="18"/>
          <w:lang w:val="en-US"/>
        </w:rPr>
        <w:t>digitalWrite(led, HIGH);</w:t>
      </w:r>
    </w:p>
    <w:p w14:paraId="2B83D0FA" w14:textId="4AED22A9" w:rsidR="00233810" w:rsidRPr="00D957CB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AF4D09F" w14:textId="77777777" w:rsidR="00233810" w:rsidRPr="00D957CB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CF460BF" w14:textId="77777777" w:rsidR="00233810" w:rsidRPr="008C2EC3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</w:r>
      <w:r w:rsidRPr="008C2EC3">
        <w:rPr>
          <w:rFonts w:ascii="Courier New" w:hAnsi="Courier New" w:cs="Courier New"/>
          <w:sz w:val="18"/>
          <w:szCs w:val="18"/>
        </w:rPr>
        <w:t>if(valor1 == 0){</w:t>
      </w:r>
    </w:p>
    <w:p w14:paraId="663031F6" w14:textId="3E9ACDCA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8C2EC3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8C2EC3">
        <w:rPr>
          <w:rFonts w:ascii="Courier New" w:hAnsi="Courier New" w:cs="Courier New"/>
          <w:sz w:val="18"/>
          <w:szCs w:val="18"/>
        </w:rPr>
        <w:tab/>
      </w:r>
      <w:r w:rsidRPr="008C2EC3">
        <w:rPr>
          <w:rFonts w:ascii="Courier New" w:hAnsi="Courier New" w:cs="Courier New"/>
          <w:sz w:val="18"/>
          <w:szCs w:val="18"/>
        </w:rPr>
        <w:tab/>
      </w:r>
      <w:r w:rsidRPr="00233810">
        <w:rPr>
          <w:rFonts w:ascii="Courier New" w:hAnsi="Courier New" w:cs="Courier New"/>
          <w:sz w:val="18"/>
          <w:szCs w:val="18"/>
        </w:rPr>
        <w:t>lcd.setCursor(0, 1);</w:t>
      </w:r>
    </w:p>
    <w:p w14:paraId="61F99B82" w14:textId="53D58EEE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233810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 w:rsidRPr="00233810">
        <w:rPr>
          <w:rFonts w:ascii="Courier New" w:hAnsi="Courier New" w:cs="Courier New"/>
          <w:sz w:val="18"/>
          <w:szCs w:val="18"/>
        </w:rPr>
        <w:t>lcd.print("Desligado");</w:t>
      </w:r>
    </w:p>
    <w:p w14:paraId="3FCFAEB5" w14:textId="1F56DC30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</w:rPr>
        <w:t xml:space="preserve">      </w:t>
      </w:r>
      <w:r w:rsidRPr="0023381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33810">
        <w:rPr>
          <w:rFonts w:ascii="Courier New" w:hAnsi="Courier New" w:cs="Courier New"/>
          <w:sz w:val="18"/>
          <w:szCs w:val="18"/>
          <w:lang w:val="en-US"/>
        </w:rPr>
        <w:t>digitalWrite(led, LOW);</w:t>
      </w:r>
    </w:p>
    <w:p w14:paraId="1D6E1F7C" w14:textId="42D9246A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3381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4BAA7B3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7C034BA" w14:textId="77777777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33810">
        <w:rPr>
          <w:rFonts w:ascii="Courier New" w:hAnsi="Courier New" w:cs="Courier New"/>
          <w:sz w:val="18"/>
          <w:szCs w:val="18"/>
          <w:lang w:val="en-US"/>
        </w:rPr>
        <w:tab/>
        <w:t>else{</w:t>
      </w:r>
    </w:p>
    <w:p w14:paraId="13B38DFA" w14:textId="6249E392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33810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33810">
        <w:rPr>
          <w:rFonts w:ascii="Courier New" w:hAnsi="Courier New" w:cs="Courier New"/>
          <w:sz w:val="18"/>
          <w:szCs w:val="18"/>
          <w:lang w:val="en-US"/>
        </w:rPr>
        <w:t>lcd.clear();</w:t>
      </w:r>
    </w:p>
    <w:p w14:paraId="6A5A7175" w14:textId="47AC327A" w:rsidR="00233810" w:rsidRPr="00D957CB" w:rsidRDefault="00233810" w:rsidP="0023381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3381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233810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digitalWrite(led, LOW);</w:t>
      </w:r>
    </w:p>
    <w:p w14:paraId="2ABF73D7" w14:textId="34195560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</w:r>
      <w:r w:rsidRPr="00233810">
        <w:rPr>
          <w:rFonts w:ascii="Courier New" w:hAnsi="Courier New" w:cs="Courier New"/>
          <w:sz w:val="18"/>
          <w:szCs w:val="18"/>
        </w:rPr>
        <w:t>}</w:t>
      </w:r>
    </w:p>
    <w:p w14:paraId="438F64BA" w14:textId="0DCBCCE2" w:rsidR="00233810" w:rsidRPr="00233810" w:rsidRDefault="00233810" w:rsidP="00233810">
      <w:pPr>
        <w:pStyle w:val="Corpodetexto"/>
        <w:rPr>
          <w:rFonts w:ascii="Courier New" w:hAnsi="Courier New" w:cs="Courier New"/>
          <w:sz w:val="18"/>
          <w:szCs w:val="18"/>
        </w:rPr>
      </w:pPr>
      <w:r w:rsidRPr="00233810">
        <w:rPr>
          <w:rFonts w:ascii="Courier New" w:hAnsi="Courier New" w:cs="Courier New"/>
          <w:sz w:val="18"/>
          <w:szCs w:val="18"/>
        </w:rPr>
        <w:t>}</w:t>
      </w:r>
    </w:p>
    <w:p w14:paraId="026790E6" w14:textId="77777777" w:rsidR="00CA3BA3" w:rsidRDefault="00CA3BA3" w:rsidP="003276F2">
      <w:pPr>
        <w:pStyle w:val="Corpodetexto"/>
      </w:pPr>
    </w:p>
    <w:p w14:paraId="5A2E8A04" w14:textId="77777777" w:rsidR="00CA3BA3" w:rsidRDefault="00CA3BA3" w:rsidP="00CA3BA3">
      <w:pPr>
        <w:pStyle w:val="Corpodetexto"/>
      </w:pPr>
      <w:r>
        <w:t>Código Montagem 6</w:t>
      </w:r>
    </w:p>
    <w:p w14:paraId="5DA3AA95" w14:textId="77777777" w:rsidR="00D957CB" w:rsidRPr="008C2EC3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8C2EC3">
        <w:rPr>
          <w:rFonts w:ascii="Courier New" w:hAnsi="Courier New" w:cs="Courier New"/>
          <w:sz w:val="18"/>
          <w:szCs w:val="18"/>
        </w:rPr>
        <w:t>#include &lt;LiquidCrystal.h&gt;</w:t>
      </w:r>
    </w:p>
    <w:p w14:paraId="6AD3EF97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>LiquidCrystal lcd(12, 11, 5, 4, 3, 2);</w:t>
      </w:r>
    </w:p>
    <w:p w14:paraId="5F9B6F69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90DFD36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>int bot1 = 7;</w:t>
      </w:r>
    </w:p>
    <w:p w14:paraId="58B7FA4D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>int led = 8;</w:t>
      </w:r>
    </w:p>
    <w:p w14:paraId="250A3537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3A83F46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>void setup() {</w:t>
      </w:r>
    </w:p>
    <w:p w14:paraId="38900E10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978470B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  <w:t>pinMode(bot1, INPUT);</w:t>
      </w:r>
    </w:p>
    <w:p w14:paraId="664A328E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  <w:t>pinMode(led, OUTPUT);</w:t>
      </w:r>
    </w:p>
    <w:p w14:paraId="47826F51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1F54852" w14:textId="5243C3C4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lcd.begin(16, 2);</w:t>
      </w:r>
    </w:p>
    <w:p w14:paraId="69E46015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946EDDA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</w:rPr>
        <w:t>lcd.setCursor(0, 0);</w:t>
      </w:r>
    </w:p>
    <w:p w14:paraId="311FB770" w14:textId="0CBA1F1B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D957CB">
        <w:rPr>
          <w:rFonts w:ascii="Courier New" w:hAnsi="Courier New" w:cs="Courier New"/>
          <w:sz w:val="18"/>
          <w:szCs w:val="18"/>
        </w:rPr>
        <w:t>lcd.print("Guilherme Goncalves");</w:t>
      </w:r>
    </w:p>
    <w:p w14:paraId="28CD0540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</w:p>
    <w:p w14:paraId="5C4F3F9D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  <w:r w:rsidRPr="00D957CB">
        <w:rPr>
          <w:rFonts w:ascii="Courier New" w:hAnsi="Courier New" w:cs="Courier New"/>
          <w:sz w:val="18"/>
          <w:szCs w:val="18"/>
        </w:rPr>
        <w:tab/>
        <w:t>lcd.setCursor(0, 1); // na linha de baixo</w:t>
      </w:r>
    </w:p>
    <w:p w14:paraId="6748624B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  <w:r w:rsidRPr="00D957CB">
        <w:rPr>
          <w:rFonts w:ascii="Courier New" w:hAnsi="Courier New" w:cs="Courier New"/>
          <w:sz w:val="18"/>
          <w:szCs w:val="18"/>
        </w:rPr>
        <w:tab/>
        <w:t>// linha 0, na coluna de baixo</w:t>
      </w:r>
    </w:p>
    <w:p w14:paraId="5EEFC58A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  <w:r w:rsidRPr="00D957CB">
        <w:rPr>
          <w:rFonts w:ascii="Courier New" w:hAnsi="Courier New" w:cs="Courier New"/>
          <w:sz w:val="18"/>
          <w:szCs w:val="18"/>
        </w:rPr>
        <w:tab/>
        <w:t>lcd.print("2 Info U tarde");</w:t>
      </w:r>
    </w:p>
    <w:p w14:paraId="2F7A275C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</w:p>
    <w:p w14:paraId="7C44C14C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  <w:r w:rsidRPr="00D957CB">
        <w:rPr>
          <w:rFonts w:ascii="Courier New" w:hAnsi="Courier New" w:cs="Courier New"/>
          <w:sz w:val="18"/>
          <w:szCs w:val="18"/>
        </w:rPr>
        <w:tab/>
        <w:t>// Faz a rolagem para a direita</w:t>
      </w:r>
    </w:p>
    <w:p w14:paraId="74B86862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  <w:r w:rsidRPr="00D957CB">
        <w:rPr>
          <w:rFonts w:ascii="Courier New" w:hAnsi="Courier New" w:cs="Courier New"/>
          <w:sz w:val="18"/>
          <w:szCs w:val="18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for(int posi_LCD = 0; posi_LCD &lt; 52; posi_LCD ++)</w:t>
      </w:r>
    </w:p>
    <w:p w14:paraId="61896778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6F5347C6" w14:textId="5B480DAC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lcd.setCursor(16,1);</w:t>
      </w:r>
    </w:p>
    <w:p w14:paraId="68F56752" w14:textId="76416888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lcd.scrollDisplayRight();</w:t>
      </w:r>
    </w:p>
    <w:p w14:paraId="2989A050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FD7E9A4" w14:textId="46541C92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delay(100);</w:t>
      </w:r>
    </w:p>
    <w:p w14:paraId="392B047B" w14:textId="23D8EDEC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</w:rPr>
        <w:t>}</w:t>
      </w:r>
    </w:p>
    <w:p w14:paraId="4257BC99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</w:p>
    <w:p w14:paraId="3AEB1239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  <w:r w:rsidRPr="00D957CB">
        <w:rPr>
          <w:rFonts w:ascii="Courier New" w:hAnsi="Courier New" w:cs="Courier New"/>
          <w:sz w:val="18"/>
          <w:szCs w:val="18"/>
        </w:rPr>
        <w:tab/>
        <w:t>lcd.noDisplay(); // Desliga a tela do display</w:t>
      </w:r>
    </w:p>
    <w:p w14:paraId="6726E9F9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  <w:r w:rsidRPr="00D957CB">
        <w:rPr>
          <w:rFonts w:ascii="Courier New" w:hAnsi="Courier New" w:cs="Courier New"/>
          <w:sz w:val="18"/>
          <w:szCs w:val="18"/>
        </w:rPr>
        <w:tab/>
        <w:t>delay(200);</w:t>
      </w:r>
    </w:p>
    <w:p w14:paraId="012FF978" w14:textId="2F01924F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  <w:r w:rsidRPr="00D957CB">
        <w:rPr>
          <w:rFonts w:ascii="Courier New" w:hAnsi="Courier New" w:cs="Courier New"/>
          <w:sz w:val="18"/>
          <w:szCs w:val="18"/>
        </w:rPr>
        <w:tab/>
        <w:t>lcd.displ</w:t>
      </w:r>
      <w:r w:rsidR="00C607DD">
        <w:rPr>
          <w:rFonts w:ascii="Courier New" w:hAnsi="Courier New" w:cs="Courier New"/>
          <w:sz w:val="18"/>
          <w:szCs w:val="18"/>
        </w:rPr>
        <w:t>ay(); // Liga a tela do display</w:t>
      </w:r>
    </w:p>
    <w:p w14:paraId="2444117D" w14:textId="658E0BDE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  <w:r w:rsidRPr="00D957CB">
        <w:rPr>
          <w:rFonts w:ascii="Courier New" w:hAnsi="Courier New" w:cs="Courier New"/>
          <w:sz w:val="18"/>
          <w:szCs w:val="18"/>
        </w:rPr>
        <w:tab/>
      </w:r>
      <w:r w:rsidR="00C607DD">
        <w:rPr>
          <w:rFonts w:ascii="Courier New" w:hAnsi="Courier New" w:cs="Courier New"/>
          <w:sz w:val="18"/>
          <w:szCs w:val="18"/>
          <w:lang w:val="en-US"/>
        </w:rPr>
        <w:t>delay(1000);</w:t>
      </w:r>
    </w:p>
    <w:p w14:paraId="0CF586A6" w14:textId="060CDFFE" w:rsidR="00D957CB" w:rsidRPr="00D957CB" w:rsidRDefault="00C607DD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  <w:t>lcd.clear();</w:t>
      </w:r>
    </w:p>
    <w:p w14:paraId="423B3CC3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596CFFD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2798C713" w14:textId="523E633B" w:rsidR="00D957CB" w:rsidRPr="00D957CB" w:rsidRDefault="00C607DD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void loop() {</w:t>
      </w:r>
    </w:p>
    <w:p w14:paraId="1A400C37" w14:textId="79014A2A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</w:r>
      <w:r w:rsidR="00C607DD">
        <w:rPr>
          <w:rFonts w:ascii="Courier New" w:hAnsi="Courier New" w:cs="Courier New"/>
          <w:sz w:val="18"/>
          <w:szCs w:val="18"/>
        </w:rPr>
        <w:t>int valor1 = digitalRead(bot1);</w:t>
      </w:r>
    </w:p>
    <w:p w14:paraId="26214AD6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  <w:r w:rsidRPr="00D957CB">
        <w:rPr>
          <w:rFonts w:ascii="Courier New" w:hAnsi="Courier New" w:cs="Courier New"/>
          <w:sz w:val="18"/>
          <w:szCs w:val="18"/>
        </w:rPr>
        <w:tab/>
        <w:t>lcd.setCursor(0, 0);</w:t>
      </w:r>
    </w:p>
    <w:p w14:paraId="5BD44490" w14:textId="6F4D19CB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="00C607DD">
        <w:rPr>
          <w:rFonts w:ascii="Courier New" w:hAnsi="Courier New" w:cs="Courier New"/>
          <w:sz w:val="18"/>
          <w:szCs w:val="18"/>
        </w:rPr>
        <w:t>lcd.print("25/10/2021");</w:t>
      </w:r>
    </w:p>
    <w:p w14:paraId="20D12C4E" w14:textId="2B5460DD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  <w:r w:rsidR="00C607DD">
        <w:rPr>
          <w:rFonts w:ascii="Courier New" w:hAnsi="Courier New" w:cs="Courier New"/>
          <w:sz w:val="18"/>
          <w:szCs w:val="18"/>
        </w:rPr>
        <w:tab/>
        <w:t>lcd.blink(); // Pisca o cursor</w:t>
      </w:r>
    </w:p>
    <w:p w14:paraId="139D7099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</w:t>
      </w:r>
      <w:r w:rsidRPr="00D957CB">
        <w:rPr>
          <w:rFonts w:ascii="Courier New" w:hAnsi="Courier New" w:cs="Courier New"/>
          <w:sz w:val="18"/>
          <w:szCs w:val="18"/>
        </w:rPr>
        <w:tab/>
        <w:t>if(valor1 == 1){</w:t>
      </w:r>
    </w:p>
    <w:p w14:paraId="19F56345" w14:textId="0B41F90F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  </w:t>
      </w:r>
      <w:r w:rsidRPr="00D957C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D957CB">
        <w:rPr>
          <w:rFonts w:ascii="Courier New" w:hAnsi="Courier New" w:cs="Courier New"/>
          <w:sz w:val="18"/>
          <w:szCs w:val="18"/>
        </w:rPr>
        <w:t>lcd.setCursor(0, 1); // na linha de baixo</w:t>
      </w:r>
    </w:p>
    <w:p w14:paraId="75EDFEB1" w14:textId="7CFC6812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 w:rsidRPr="00D957CB">
        <w:rPr>
          <w:rFonts w:ascii="Courier New" w:hAnsi="Courier New" w:cs="Courier New"/>
          <w:sz w:val="18"/>
          <w:szCs w:val="18"/>
        </w:rPr>
        <w:t>// linha 0, na coluna de baixo</w:t>
      </w:r>
    </w:p>
    <w:p w14:paraId="4650C815" w14:textId="7A318082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 w:rsidRPr="00D957CB">
        <w:rPr>
          <w:rFonts w:ascii="Courier New" w:hAnsi="Courier New" w:cs="Courier New"/>
          <w:sz w:val="18"/>
          <w:szCs w:val="18"/>
        </w:rPr>
        <w:t>lcd.print("Ligado");</w:t>
      </w:r>
    </w:p>
    <w:p w14:paraId="2418AA2B" w14:textId="581BF2BC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    </w:t>
      </w:r>
      <w:r w:rsidRPr="00D957C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digitalWrite(led, HIGH);</w:t>
      </w:r>
    </w:p>
    <w:p w14:paraId="2D428628" w14:textId="74D35E21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="00C607D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C21883E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  <w:t>if(valor1 == 0){</w:t>
      </w:r>
    </w:p>
    <w:p w14:paraId="5D7498F3" w14:textId="433C0BB6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</w:rPr>
        <w:t>lcd.setCursor(0, 1);</w:t>
      </w:r>
    </w:p>
    <w:p w14:paraId="5D1C87CE" w14:textId="719A10CB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 w:rsidRPr="00D957CB">
        <w:rPr>
          <w:rFonts w:ascii="Courier New" w:hAnsi="Courier New" w:cs="Courier New"/>
          <w:sz w:val="18"/>
          <w:szCs w:val="18"/>
        </w:rPr>
        <w:t>lcd.print("Desligado");</w:t>
      </w:r>
    </w:p>
    <w:p w14:paraId="2A92C866" w14:textId="3E83271E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    </w:t>
      </w:r>
      <w:r w:rsidRPr="00D957C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digitalWrite(led, LOW);</w:t>
      </w:r>
    </w:p>
    <w:p w14:paraId="5C1EAD5F" w14:textId="48808EFA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lcd.noDisplay(); // Desliga a tela do display</w:t>
      </w:r>
    </w:p>
    <w:p w14:paraId="1FEDF7D2" w14:textId="06F9E7F0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delay(200);</w:t>
      </w:r>
    </w:p>
    <w:p w14:paraId="0748F2C2" w14:textId="3C4390DE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</w:rPr>
        <w:t>lcd.display(); // Liga a tela do display</w:t>
      </w:r>
    </w:p>
    <w:p w14:paraId="1495AA30" w14:textId="071974B6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delay(200);</w:t>
      </w:r>
    </w:p>
    <w:p w14:paraId="6220FDDE" w14:textId="4A7F59A2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="00C607D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6B82BC1" w14:textId="77777777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  <w:t>else{</w:t>
      </w:r>
    </w:p>
    <w:p w14:paraId="0273597E" w14:textId="5075EAF1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lcd.clear();</w:t>
      </w:r>
    </w:p>
    <w:p w14:paraId="1E3CEA1A" w14:textId="13D1A161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D957C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  <w:lang w:val="en-US"/>
        </w:rPr>
        <w:t>digitalWrite(led, LOW);</w:t>
      </w:r>
    </w:p>
    <w:p w14:paraId="21EDAB2F" w14:textId="56C30CDF" w:rsidR="00D957CB" w:rsidRPr="00D957CB" w:rsidRDefault="00D957CB" w:rsidP="00D957CB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957CB">
        <w:rPr>
          <w:rFonts w:ascii="Courier New" w:hAnsi="Courier New" w:cs="Courier New"/>
          <w:sz w:val="18"/>
          <w:szCs w:val="18"/>
        </w:rPr>
        <w:t>}</w:t>
      </w:r>
    </w:p>
    <w:p w14:paraId="467199B7" w14:textId="6BCF0EAC" w:rsidR="00CA3BA3" w:rsidRPr="00C607DD" w:rsidRDefault="00D957CB" w:rsidP="00CA3BA3">
      <w:pPr>
        <w:pStyle w:val="Corpodetexto"/>
        <w:rPr>
          <w:rFonts w:ascii="Courier New" w:hAnsi="Courier New" w:cs="Courier New"/>
          <w:sz w:val="18"/>
          <w:szCs w:val="18"/>
        </w:rPr>
      </w:pPr>
      <w:r w:rsidRPr="00D957CB">
        <w:rPr>
          <w:rFonts w:ascii="Courier New" w:hAnsi="Courier New" w:cs="Courier New"/>
          <w:sz w:val="18"/>
          <w:szCs w:val="18"/>
        </w:rPr>
        <w:t>}</w:t>
      </w:r>
    </w:p>
    <w:p w14:paraId="47DD039B" w14:textId="2AB8A6F0" w:rsidR="00CA3BA3" w:rsidRDefault="00CA3BA3" w:rsidP="003276F2">
      <w:pPr>
        <w:pStyle w:val="Corpodetexto"/>
      </w:pPr>
      <w:r>
        <w:t>Código Montagem 7</w:t>
      </w:r>
    </w:p>
    <w:p w14:paraId="016C818B" w14:textId="6AAD010C" w:rsidR="00B97784" w:rsidRDefault="00B97784" w:rsidP="003276F2">
      <w:pPr>
        <w:pStyle w:val="Corpodetexto"/>
      </w:pPr>
      <w:r>
        <w:t>-</w:t>
      </w:r>
    </w:p>
    <w:p w14:paraId="3AB27130" w14:textId="77777777" w:rsidR="00B97784" w:rsidRPr="003276F2" w:rsidRDefault="00B97784" w:rsidP="003276F2">
      <w:pPr>
        <w:pStyle w:val="Corpodetexto"/>
      </w:pPr>
    </w:p>
    <w:p w14:paraId="5A9911F5" w14:textId="3E71B1A4" w:rsidR="003276F2" w:rsidRDefault="003276F2" w:rsidP="000C776E">
      <w:pPr>
        <w:pStyle w:val="Ttulo"/>
        <w:jc w:val="left"/>
      </w:pPr>
      <w:r>
        <w:lastRenderedPageBreak/>
        <w:t>Referências</w:t>
      </w:r>
    </w:p>
    <w:p w14:paraId="3D52DB71" w14:textId="5B1599BA" w:rsidR="003276F2" w:rsidRDefault="003276F2" w:rsidP="003276F2">
      <w:pPr>
        <w:pStyle w:val="Corpodetexto"/>
      </w:pPr>
    </w:p>
    <w:p w14:paraId="6FDCC077" w14:textId="75EA4266" w:rsidR="006B24D5" w:rsidRDefault="006B24D5" w:rsidP="006B24D5">
      <w:pPr>
        <w:pStyle w:val="Corpodetexto"/>
      </w:pPr>
      <w:r>
        <w:t xml:space="preserve">ESPAÇO CMaker. </w:t>
      </w:r>
      <w:r>
        <w:rPr>
          <w:b/>
        </w:rPr>
        <w:t>A boa prática de indentar em C</w:t>
      </w:r>
      <w:r>
        <w:t xml:space="preserve">. Disponível em: </w:t>
      </w:r>
      <w:hyperlink r:id="rId13" w:history="1">
        <w:r>
          <w:rPr>
            <w:rStyle w:val="Hyperlink"/>
          </w:rPr>
          <w:t>http://cmaker.com.br/a-boa-pratica-de-indentar-em-c/</w:t>
        </w:r>
      </w:hyperlink>
      <w:r>
        <w:t xml:space="preserve">. Acesso em: </w:t>
      </w:r>
      <w:r w:rsidR="00F31A18">
        <w:t>18</w:t>
      </w:r>
      <w:r>
        <w:t xml:space="preserve"> de out. de 2021.</w:t>
      </w:r>
    </w:p>
    <w:p w14:paraId="66B75766" w14:textId="77777777" w:rsidR="00B97784" w:rsidRPr="003276F2" w:rsidRDefault="00B97784" w:rsidP="003276F2">
      <w:pPr>
        <w:pStyle w:val="Corpodetexto"/>
      </w:pPr>
    </w:p>
    <w:p w14:paraId="7C610DA6" w14:textId="6A88076B" w:rsidR="006B24D5" w:rsidRDefault="006B24D5" w:rsidP="006B24D5">
      <w:pPr>
        <w:pStyle w:val="Corpodetexto"/>
      </w:pPr>
      <w:r>
        <w:t xml:space="preserve">YOUTUBE. </w:t>
      </w:r>
      <w:r w:rsidRPr="006B24D5">
        <w:rPr>
          <w:b/>
        </w:rPr>
        <w:t>Tinkercad Aula 14 - Display de LCD</w:t>
      </w:r>
      <w:r>
        <w:t xml:space="preserve">. Disponível em: </w:t>
      </w:r>
      <w:hyperlink r:id="rId14" w:history="1">
        <w:r w:rsidRPr="001C44E8">
          <w:rPr>
            <w:rStyle w:val="Hyperlink"/>
          </w:rPr>
          <w:t>https://www.youtube.com/watch?v=sh1cmiA3cFs</w:t>
        </w:r>
      </w:hyperlink>
      <w:r>
        <w:t xml:space="preserve">. Acesso em: </w:t>
      </w:r>
      <w:r w:rsidR="00F31A18">
        <w:t>18</w:t>
      </w:r>
      <w:r>
        <w:t xml:space="preserve"> de out. de 2021.</w:t>
      </w:r>
    </w:p>
    <w:p w14:paraId="2EB9460F" w14:textId="77777777" w:rsidR="003276F2" w:rsidRPr="003276F2" w:rsidRDefault="003276F2" w:rsidP="003276F2">
      <w:pPr>
        <w:pStyle w:val="Corpodetexto"/>
      </w:pPr>
    </w:p>
    <w:p w14:paraId="0A4E35E6" w14:textId="0A7541EC" w:rsidR="006B24D5" w:rsidRDefault="006B24D5" w:rsidP="006B24D5">
      <w:pPr>
        <w:pStyle w:val="Corpodetexto"/>
        <w:jc w:val="left"/>
      </w:pPr>
      <w:r>
        <w:t>ARDUINO.CC.</w:t>
      </w:r>
      <w:r>
        <w:rPr>
          <w:b/>
        </w:rPr>
        <w:t xml:space="preserve"> Documentação de Referência da Linguagem Arduino</w:t>
      </w:r>
      <w:r>
        <w:t xml:space="preserve">. Disponível em: </w:t>
      </w:r>
      <w:hyperlink r:id="rId15" w:history="1">
        <w:r>
          <w:rPr>
            <w:rStyle w:val="Hyperlink"/>
          </w:rPr>
          <w:t>https://www.arduino.cc/reference/pt/</w:t>
        </w:r>
      </w:hyperlink>
      <w:r>
        <w:t xml:space="preserve">. Acesso em: </w:t>
      </w:r>
      <w:r w:rsidR="00F31A18">
        <w:t>18</w:t>
      </w:r>
      <w:r>
        <w:t xml:space="preserve"> de out. de 2021.</w:t>
      </w:r>
    </w:p>
    <w:p w14:paraId="14C17648" w14:textId="77777777" w:rsidR="005053CC" w:rsidRDefault="005053CC" w:rsidP="0061293A">
      <w:pPr>
        <w:pStyle w:val="Ttulo"/>
        <w:jc w:val="left"/>
      </w:pPr>
    </w:p>
    <w:p w14:paraId="60B0A74E" w14:textId="62077758" w:rsidR="006B24D5" w:rsidRDefault="006B24D5" w:rsidP="006B24D5">
      <w:pPr>
        <w:pStyle w:val="Corpodetexto"/>
        <w:jc w:val="left"/>
      </w:pPr>
      <w:r>
        <w:t>ARDUINO.CC.</w:t>
      </w:r>
      <w:r>
        <w:rPr>
          <w:b/>
        </w:rPr>
        <w:t xml:space="preserve"> </w:t>
      </w:r>
      <w:r w:rsidRPr="006B24D5">
        <w:rPr>
          <w:b/>
        </w:rPr>
        <w:t>LiquidCrystal Library</w:t>
      </w:r>
      <w:r>
        <w:t xml:space="preserve">. Disponível em: </w:t>
      </w:r>
      <w:hyperlink r:id="rId16" w:history="1">
        <w:r w:rsidRPr="001C44E8">
          <w:rPr>
            <w:rStyle w:val="Hyperlink"/>
          </w:rPr>
          <w:t>https://www.arduino.cc/en/Reference/LiquidCrystal</w:t>
        </w:r>
      </w:hyperlink>
      <w:r>
        <w:t xml:space="preserve">. Acesso em: </w:t>
      </w:r>
      <w:r w:rsidR="00F31A18">
        <w:t>18</w:t>
      </w:r>
      <w:r>
        <w:t xml:space="preserve"> de out. de 2021.</w:t>
      </w:r>
    </w:p>
    <w:p w14:paraId="6140F282" w14:textId="77777777" w:rsidR="006B24D5" w:rsidRDefault="006B24D5" w:rsidP="006B24D5">
      <w:pPr>
        <w:pStyle w:val="Corpodetexto"/>
      </w:pPr>
    </w:p>
    <w:p w14:paraId="712FB578" w14:textId="763940AA" w:rsidR="006B24D5" w:rsidRDefault="006B24D5" w:rsidP="006B24D5">
      <w:pPr>
        <w:pStyle w:val="Corpodetexto"/>
        <w:jc w:val="left"/>
      </w:pPr>
      <w:r w:rsidRPr="008C2EC3">
        <w:t>ARDUINO.CC.</w:t>
      </w:r>
      <w:r w:rsidRPr="008C2EC3">
        <w:rPr>
          <w:b/>
        </w:rPr>
        <w:t xml:space="preserve"> Métodos scrollDisplayLeft () e scrollDisplayRight ()</w:t>
      </w:r>
      <w:r w:rsidRPr="008C2EC3">
        <w:t xml:space="preserve">. </w:t>
      </w:r>
      <w:r>
        <w:t xml:space="preserve">Disponível em: </w:t>
      </w:r>
      <w:hyperlink r:id="rId17" w:history="1">
        <w:r w:rsidRPr="001C44E8">
          <w:rPr>
            <w:rStyle w:val="Hyperlink"/>
          </w:rPr>
          <w:t>https://www.arduino.cc/en/Tutorial/LibraryExamples/LiquidCrystalScroll</w:t>
        </w:r>
      </w:hyperlink>
      <w:r>
        <w:t>. Acesso em: 25 de out. de 2021.</w:t>
      </w:r>
    </w:p>
    <w:p w14:paraId="2711CE9A" w14:textId="77777777" w:rsidR="006B24D5" w:rsidRDefault="006B24D5" w:rsidP="006B24D5">
      <w:pPr>
        <w:pStyle w:val="Corpodetexto"/>
      </w:pPr>
    </w:p>
    <w:p w14:paraId="25404F63" w14:textId="1C216019" w:rsidR="006B24D5" w:rsidRDefault="006B24D5" w:rsidP="006B24D5">
      <w:pPr>
        <w:pStyle w:val="Corpodetexto"/>
        <w:jc w:val="left"/>
      </w:pPr>
      <w:r>
        <w:t>ARDUINO.CC.</w:t>
      </w:r>
      <w:r>
        <w:rPr>
          <w:b/>
        </w:rPr>
        <w:t xml:space="preserve"> If</w:t>
      </w:r>
      <w:r>
        <w:t xml:space="preserve">. Disponível em: </w:t>
      </w:r>
      <w:hyperlink r:id="rId18" w:history="1">
        <w:r>
          <w:rPr>
            <w:rStyle w:val="Hyperlink"/>
          </w:rPr>
          <w:t>https://www.arduino.cc/reference/pt/language/structure/control-structure/if/</w:t>
        </w:r>
      </w:hyperlink>
      <w:r>
        <w:t>. Acesso em: 25 de out. de 2021.</w:t>
      </w:r>
    </w:p>
    <w:p w14:paraId="0D72AEB9" w14:textId="77777777" w:rsidR="006B24D5" w:rsidRDefault="006B24D5" w:rsidP="006B24D5">
      <w:pPr>
        <w:pStyle w:val="Corpodetexto"/>
      </w:pPr>
    </w:p>
    <w:p w14:paraId="45FA041D" w14:textId="6A3158B1" w:rsidR="006B24D5" w:rsidRDefault="006B24D5" w:rsidP="006B24D5">
      <w:pPr>
        <w:pStyle w:val="Corpodetexto"/>
      </w:pPr>
      <w:r>
        <w:t xml:space="preserve">EXCRIPT. </w:t>
      </w:r>
      <w:r>
        <w:rPr>
          <w:b/>
        </w:rPr>
        <w:t>OPERADORES LÓGICOS DO C++</w:t>
      </w:r>
      <w:r>
        <w:t xml:space="preserve">. Disponível em: </w:t>
      </w:r>
      <w:hyperlink r:id="rId19" w:history="1">
        <w:r>
          <w:rPr>
            <w:rStyle w:val="Hyperlink"/>
          </w:rPr>
          <w:t>https://excript.com/cpp/operador-logico-cpp.html</w:t>
        </w:r>
      </w:hyperlink>
      <w:r>
        <w:t xml:space="preserve">. Acesso em: 25 de out. de 2021. </w:t>
      </w:r>
    </w:p>
    <w:p w14:paraId="47705089" w14:textId="77777777" w:rsidR="006B24D5" w:rsidRDefault="006B24D5" w:rsidP="006B24D5">
      <w:pPr>
        <w:pStyle w:val="Corpodetexto"/>
      </w:pPr>
    </w:p>
    <w:p w14:paraId="59D1CE3F" w14:textId="3E136427" w:rsidR="006B24D5" w:rsidRDefault="006B24D5" w:rsidP="006B24D5">
      <w:pPr>
        <w:pStyle w:val="Corpodetexto"/>
      </w:pPr>
      <w:r>
        <w:t xml:space="preserve">PORTAL VIDA DE SILÍCIO. </w:t>
      </w:r>
      <w:r w:rsidRPr="006B24D5">
        <w:rPr>
          <w:b/>
        </w:rPr>
        <w:t>DISPLAY LCD 16X2 COM ARDUINO</w:t>
      </w:r>
      <w:r>
        <w:t xml:space="preserve">. Disponível em: </w:t>
      </w:r>
      <w:hyperlink r:id="rId20" w:history="1">
        <w:r w:rsidRPr="001C44E8">
          <w:rPr>
            <w:rStyle w:val="Hyperlink"/>
          </w:rPr>
          <w:t>https://portal.vidadesilicio.com.br/display-lcd-16x2-com-arduino/</w:t>
        </w:r>
      </w:hyperlink>
      <w:r>
        <w:t xml:space="preserve">. Acesso em: 25 de out. de 2021. </w:t>
      </w:r>
    </w:p>
    <w:p w14:paraId="0224755E" w14:textId="77777777" w:rsidR="006B24D5" w:rsidRPr="006B24D5" w:rsidRDefault="006B24D5" w:rsidP="006B24D5">
      <w:pPr>
        <w:pStyle w:val="Corpodetexto"/>
      </w:pPr>
    </w:p>
    <w:sectPr w:rsidR="006B24D5" w:rsidRPr="006B24D5" w:rsidSect="00EA4180">
      <w:headerReference w:type="default" r:id="rId21"/>
      <w:footerReference w:type="default" r:id="rId22"/>
      <w:pgSz w:w="11907" w:h="16840" w:code="9"/>
      <w:pgMar w:top="851" w:right="1134" w:bottom="1418" w:left="1418" w:header="720" w:footer="72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50A71" w14:textId="77777777" w:rsidR="005720F0" w:rsidRDefault="005720F0">
      <w:pPr>
        <w:spacing w:line="240" w:lineRule="auto"/>
      </w:pPr>
      <w:r>
        <w:separator/>
      </w:r>
    </w:p>
  </w:endnote>
  <w:endnote w:type="continuationSeparator" w:id="0">
    <w:p w14:paraId="7A679974" w14:textId="77777777" w:rsidR="005720F0" w:rsidRDefault="00572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egrito">
    <w:altName w:val="Arial"/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53CC" w:rsidRPr="00EE1039" w14:paraId="411B2F71" w14:textId="77777777" w:rsidTr="00EE103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6674A" w14:textId="77777777" w:rsidR="005053CC" w:rsidRPr="00EE1039" w:rsidRDefault="0061293A">
          <w:pPr>
            <w:ind w:right="360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Relatório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55AD2" w14:textId="77777777" w:rsidR="005053CC" w:rsidRPr="00EE1039" w:rsidRDefault="0061293A">
          <w:pPr>
            <w:jc w:val="center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GRUPO MARISTA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A1B6E" w14:textId="77777777" w:rsidR="005053CC" w:rsidRPr="00EE1039" w:rsidRDefault="005053CC">
          <w:pPr>
            <w:jc w:val="right"/>
            <w:rPr>
              <w:rFonts w:ascii="Arial" w:hAnsi="Arial" w:cs="Arial"/>
              <w:sz w:val="18"/>
              <w:lang w:val="pt-BR"/>
            </w:rPr>
          </w:pPr>
          <w:r w:rsidRPr="00EE1039">
            <w:rPr>
              <w:rFonts w:ascii="Arial" w:hAnsi="Arial" w:cs="Arial"/>
              <w:sz w:val="18"/>
              <w:lang w:val="pt-BR"/>
            </w:rPr>
            <w:t xml:space="preserve">Pág.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PAGE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8C2EC3">
            <w:rPr>
              <w:rStyle w:val="Nmerodepgina"/>
              <w:rFonts w:ascii="Arial" w:hAnsi="Arial" w:cs="Arial"/>
              <w:noProof/>
              <w:sz w:val="18"/>
              <w:lang w:val="pt-BR"/>
            </w:rPr>
            <w:t>1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t xml:space="preserve"> de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NUMPAGES  \* MERGEFORMAT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8C2EC3" w:rsidRPr="008C2EC3">
            <w:rPr>
              <w:rStyle w:val="Nmerodepgina"/>
              <w:noProof/>
              <w:sz w:val="18"/>
            </w:rPr>
            <w:t>11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</w:p>
      </w:tc>
    </w:tr>
  </w:tbl>
  <w:p w14:paraId="4AF7CBC8" w14:textId="77777777" w:rsidR="005053CC" w:rsidRDefault="005053CC" w:rsidP="00EE10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680E3" w14:textId="77777777" w:rsidR="005720F0" w:rsidRDefault="005720F0">
      <w:pPr>
        <w:spacing w:line="240" w:lineRule="auto"/>
      </w:pPr>
      <w:r>
        <w:separator/>
      </w:r>
    </w:p>
  </w:footnote>
  <w:footnote w:type="continuationSeparator" w:id="0">
    <w:p w14:paraId="3BC83923" w14:textId="77777777" w:rsidR="005720F0" w:rsidRDefault="005720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6039"/>
      <w:gridCol w:w="2202"/>
      <w:gridCol w:w="1284"/>
    </w:tblGrid>
    <w:tr w:rsidR="00EE1039" w:rsidRPr="00B810BC" w14:paraId="5EDB2DDE" w14:textId="77777777" w:rsidTr="00EA4180">
      <w:trPr>
        <w:trHeight w:hRule="exact" w:val="284"/>
      </w:trPr>
      <w:tc>
        <w:tcPr>
          <w:tcW w:w="3170" w:type="pct"/>
        </w:tcPr>
        <w:p w14:paraId="2EB903E4" w14:textId="7A7AB0BF" w:rsidR="00EE1039" w:rsidRPr="00B810BC" w:rsidRDefault="00251EA6" w:rsidP="00B91ED8">
          <w:pPr>
            <w:pStyle w:val="ItemdeTabela10"/>
            <w:rPr>
              <w:sz w:val="18"/>
            </w:rPr>
          </w:pPr>
          <w:r w:rsidRPr="00251EA6">
            <w:rPr>
              <w:sz w:val="18"/>
            </w:rPr>
            <w:t>Display LCD 16x2</w:t>
          </w:r>
        </w:p>
      </w:tc>
      <w:tc>
        <w:tcPr>
          <w:tcW w:w="1156" w:type="pct"/>
        </w:tcPr>
        <w:p w14:paraId="0AD719CC" w14:textId="77777777" w:rsidR="00EE1039" w:rsidRPr="00B810BC" w:rsidRDefault="00EE1039" w:rsidP="003D2174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Versão </w:t>
          </w:r>
          <w:r w:rsidR="005013AC">
            <w:rPr>
              <w:sz w:val="18"/>
            </w:rPr>
            <w:t>1</w:t>
          </w:r>
          <w:r w:rsidRPr="00B810BC">
            <w:rPr>
              <w:sz w:val="18"/>
            </w:rPr>
            <w:t>.</w:t>
          </w:r>
          <w:r w:rsidR="00301C90">
            <w:rPr>
              <w:sz w:val="18"/>
            </w:rPr>
            <w:t>8</w:t>
          </w:r>
          <w:r w:rsidRPr="00B810BC">
            <w:rPr>
              <w:sz w:val="18"/>
            </w:rPr>
            <w:fldChar w:fldCharType="begin"/>
          </w:r>
          <w:r w:rsidRPr="00B810BC">
            <w:rPr>
              <w:sz w:val="18"/>
            </w:rPr>
            <w:instrText xml:space="preserve"> DOCPROPERTY  Manager  \* MERGEFORMAT </w:instrText>
          </w:r>
          <w:r w:rsidRPr="00B810BC">
            <w:rPr>
              <w:sz w:val="18"/>
            </w:rPr>
            <w:fldChar w:fldCharType="end"/>
          </w:r>
        </w:p>
      </w:tc>
      <w:tc>
        <w:tcPr>
          <w:tcW w:w="674" w:type="pct"/>
          <w:vMerge w:val="restart"/>
        </w:tcPr>
        <w:p w14:paraId="79056406" w14:textId="77777777" w:rsidR="00EE1039" w:rsidRPr="00B810BC" w:rsidRDefault="005720F0" w:rsidP="00B91ED8">
          <w:pPr>
            <w:pStyle w:val="ItemdeTabela10"/>
            <w:jc w:val="right"/>
            <w:rPr>
              <w:sz w:val="18"/>
            </w:rPr>
          </w:pPr>
          <w:r>
            <w:rPr>
              <w:sz w:val="18"/>
            </w:rPr>
            <w:pict w14:anchorId="5563C6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53pt;height:24.75pt">
                <v:imagedata r:id="rId1" o:title="Tecpuc_Logo"/>
              </v:shape>
            </w:pict>
          </w:r>
        </w:p>
      </w:tc>
    </w:tr>
    <w:tr w:rsidR="00EE1039" w:rsidRPr="00B810BC" w14:paraId="201FE816" w14:textId="77777777" w:rsidTr="00EA4180">
      <w:trPr>
        <w:trHeight w:hRule="exact" w:val="284"/>
      </w:trPr>
      <w:tc>
        <w:tcPr>
          <w:tcW w:w="3170" w:type="pct"/>
        </w:tcPr>
        <w:p w14:paraId="197B88E0" w14:textId="77777777" w:rsidR="00EE1039" w:rsidRPr="00B810BC" w:rsidRDefault="00EA4180" w:rsidP="00B91ED8">
          <w:pPr>
            <w:pStyle w:val="ItemdeTabela10"/>
            <w:rPr>
              <w:sz w:val="18"/>
            </w:rPr>
          </w:pPr>
          <w:r>
            <w:rPr>
              <w:sz w:val="18"/>
            </w:rPr>
            <w:t>Relatório de Atividade</w:t>
          </w:r>
        </w:p>
      </w:tc>
      <w:tc>
        <w:tcPr>
          <w:tcW w:w="1156" w:type="pct"/>
        </w:tcPr>
        <w:p w14:paraId="333EAA14" w14:textId="4B1A8B9A" w:rsidR="00EE1039" w:rsidRPr="00B810BC" w:rsidRDefault="00EE1039" w:rsidP="00251EA6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  Data: </w:t>
          </w:r>
          <w:r w:rsidR="00251EA6">
            <w:rPr>
              <w:sz w:val="18"/>
            </w:rPr>
            <w:t>18</w:t>
          </w:r>
          <w:r w:rsidRPr="00B810BC">
            <w:rPr>
              <w:sz w:val="18"/>
            </w:rPr>
            <w:t>/</w:t>
          </w:r>
          <w:r w:rsidR="00251EA6">
            <w:rPr>
              <w:sz w:val="18"/>
            </w:rPr>
            <w:t>10</w:t>
          </w:r>
          <w:r w:rsidRPr="00B810BC">
            <w:rPr>
              <w:sz w:val="18"/>
            </w:rPr>
            <w:t>/20</w:t>
          </w:r>
          <w:r w:rsidR="00251EA6">
            <w:rPr>
              <w:sz w:val="18"/>
            </w:rPr>
            <w:t>21</w:t>
          </w:r>
        </w:p>
      </w:tc>
      <w:tc>
        <w:tcPr>
          <w:tcW w:w="674" w:type="pct"/>
          <w:vMerge/>
        </w:tcPr>
        <w:p w14:paraId="060F9DA8" w14:textId="77777777" w:rsidR="00EE1039" w:rsidRPr="00B810BC" w:rsidRDefault="00EE1039" w:rsidP="00B91ED8">
          <w:pPr>
            <w:pStyle w:val="ItemdeTabela10"/>
            <w:jc w:val="right"/>
            <w:rPr>
              <w:sz w:val="18"/>
            </w:rPr>
          </w:pPr>
        </w:p>
      </w:tc>
    </w:tr>
  </w:tbl>
  <w:p w14:paraId="0317545C" w14:textId="77777777" w:rsidR="005053CC" w:rsidRDefault="005053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F91859"/>
    <w:multiLevelType w:val="hybridMultilevel"/>
    <w:tmpl w:val="216CA2B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DD31D5"/>
    <w:multiLevelType w:val="hybridMultilevel"/>
    <w:tmpl w:val="ED88085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4142A2"/>
    <w:multiLevelType w:val="hybridMultilevel"/>
    <w:tmpl w:val="F5F4234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E403A9B"/>
    <w:multiLevelType w:val="hybridMultilevel"/>
    <w:tmpl w:val="0F103C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47B1A"/>
    <w:multiLevelType w:val="hybridMultilevel"/>
    <w:tmpl w:val="E286D72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F92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A87814"/>
    <w:multiLevelType w:val="hybridMultilevel"/>
    <w:tmpl w:val="BC908E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F317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F37A14"/>
    <w:multiLevelType w:val="hybridMultilevel"/>
    <w:tmpl w:val="41F4BAA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C011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EE27C6"/>
    <w:multiLevelType w:val="hybridMultilevel"/>
    <w:tmpl w:val="000C088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74349E"/>
    <w:multiLevelType w:val="hybridMultilevel"/>
    <w:tmpl w:val="C0F0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234D5"/>
    <w:multiLevelType w:val="hybridMultilevel"/>
    <w:tmpl w:val="F4B0CFBE"/>
    <w:lvl w:ilvl="0" w:tplc="0B10DC24">
      <w:start w:val="1"/>
      <w:numFmt w:val="bullet"/>
      <w:pStyle w:val="Itemcom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9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284AC4"/>
    <w:multiLevelType w:val="hybridMultilevel"/>
    <w:tmpl w:val="06121C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24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2"/>
  </w:num>
  <w:num w:numId="9">
    <w:abstractNumId w:val="5"/>
  </w:num>
  <w:num w:numId="10">
    <w:abstractNumId w:val="19"/>
  </w:num>
  <w:num w:numId="11">
    <w:abstractNumId w:val="14"/>
  </w:num>
  <w:num w:numId="12">
    <w:abstractNumId w:val="31"/>
  </w:num>
  <w:num w:numId="13">
    <w:abstractNumId w:val="13"/>
  </w:num>
  <w:num w:numId="14">
    <w:abstractNumId w:val="6"/>
  </w:num>
  <w:num w:numId="15">
    <w:abstractNumId w:val="29"/>
  </w:num>
  <w:num w:numId="16">
    <w:abstractNumId w:val="22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6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9"/>
  </w:num>
  <w:num w:numId="24">
    <w:abstractNumId w:val="4"/>
  </w:num>
  <w:num w:numId="25">
    <w:abstractNumId w:val="34"/>
  </w:num>
  <w:num w:numId="26">
    <w:abstractNumId w:val="1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7">
    <w:abstractNumId w:val="25"/>
  </w:num>
  <w:num w:numId="28">
    <w:abstractNumId w:val="28"/>
  </w:num>
  <w:num w:numId="29">
    <w:abstractNumId w:val="3"/>
  </w:num>
  <w:num w:numId="30">
    <w:abstractNumId w:val="16"/>
  </w:num>
  <w:num w:numId="31">
    <w:abstractNumId w:val="7"/>
  </w:num>
  <w:num w:numId="32">
    <w:abstractNumId w:val="18"/>
  </w:num>
  <w:num w:numId="33">
    <w:abstractNumId w:val="8"/>
  </w:num>
  <w:num w:numId="34">
    <w:abstractNumId w:val="12"/>
  </w:num>
  <w:num w:numId="35">
    <w:abstractNumId w:val="20"/>
  </w:num>
  <w:num w:numId="36">
    <w:abstractNumId w:val="30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49"/>
    <w:rsid w:val="0002704D"/>
    <w:rsid w:val="000634F4"/>
    <w:rsid w:val="00082815"/>
    <w:rsid w:val="000C776E"/>
    <w:rsid w:val="000D1AFD"/>
    <w:rsid w:val="000E4B8B"/>
    <w:rsid w:val="001032E0"/>
    <w:rsid w:val="0014266F"/>
    <w:rsid w:val="00142D7E"/>
    <w:rsid w:val="00147BA0"/>
    <w:rsid w:val="00155A61"/>
    <w:rsid w:val="001A63E6"/>
    <w:rsid w:val="001C0155"/>
    <w:rsid w:val="001E1533"/>
    <w:rsid w:val="001F67B4"/>
    <w:rsid w:val="00216FE5"/>
    <w:rsid w:val="00233810"/>
    <w:rsid w:val="00251EA6"/>
    <w:rsid w:val="002615E2"/>
    <w:rsid w:val="00273D63"/>
    <w:rsid w:val="0028689A"/>
    <w:rsid w:val="002B172B"/>
    <w:rsid w:val="002B2348"/>
    <w:rsid w:val="002B2C80"/>
    <w:rsid w:val="002D0917"/>
    <w:rsid w:val="002F3D24"/>
    <w:rsid w:val="00301C90"/>
    <w:rsid w:val="003215AB"/>
    <w:rsid w:val="00321DA7"/>
    <w:rsid w:val="00325E3D"/>
    <w:rsid w:val="003276F2"/>
    <w:rsid w:val="00333772"/>
    <w:rsid w:val="00377FDD"/>
    <w:rsid w:val="00384023"/>
    <w:rsid w:val="003A13EF"/>
    <w:rsid w:val="003B240D"/>
    <w:rsid w:val="003B64E2"/>
    <w:rsid w:val="003C27EA"/>
    <w:rsid w:val="003D2174"/>
    <w:rsid w:val="00455CBC"/>
    <w:rsid w:val="0045677D"/>
    <w:rsid w:val="004704C5"/>
    <w:rsid w:val="004948A6"/>
    <w:rsid w:val="004B1C95"/>
    <w:rsid w:val="004D59A6"/>
    <w:rsid w:val="004E62EF"/>
    <w:rsid w:val="004F3C2B"/>
    <w:rsid w:val="005013AC"/>
    <w:rsid w:val="00504EFA"/>
    <w:rsid w:val="005053CC"/>
    <w:rsid w:val="00546149"/>
    <w:rsid w:val="00554A55"/>
    <w:rsid w:val="00562011"/>
    <w:rsid w:val="005720F0"/>
    <w:rsid w:val="005F1F6E"/>
    <w:rsid w:val="0061293A"/>
    <w:rsid w:val="006166CA"/>
    <w:rsid w:val="00625AF3"/>
    <w:rsid w:val="0064044A"/>
    <w:rsid w:val="00651356"/>
    <w:rsid w:val="00663A08"/>
    <w:rsid w:val="006A01C7"/>
    <w:rsid w:val="006B0C27"/>
    <w:rsid w:val="006B104D"/>
    <w:rsid w:val="006B24D5"/>
    <w:rsid w:val="006C0FC5"/>
    <w:rsid w:val="006F5452"/>
    <w:rsid w:val="006F7E79"/>
    <w:rsid w:val="00704C28"/>
    <w:rsid w:val="00730F10"/>
    <w:rsid w:val="00737982"/>
    <w:rsid w:val="00742A5C"/>
    <w:rsid w:val="007D6D0B"/>
    <w:rsid w:val="007E1141"/>
    <w:rsid w:val="007E1E02"/>
    <w:rsid w:val="00822459"/>
    <w:rsid w:val="008238BA"/>
    <w:rsid w:val="008451E9"/>
    <w:rsid w:val="00870A99"/>
    <w:rsid w:val="008716C4"/>
    <w:rsid w:val="00880DB9"/>
    <w:rsid w:val="008A41CA"/>
    <w:rsid w:val="008B392E"/>
    <w:rsid w:val="008B7E9F"/>
    <w:rsid w:val="008C2EC3"/>
    <w:rsid w:val="008D60EF"/>
    <w:rsid w:val="009203EE"/>
    <w:rsid w:val="009212E2"/>
    <w:rsid w:val="00946F18"/>
    <w:rsid w:val="00951FE9"/>
    <w:rsid w:val="0099077A"/>
    <w:rsid w:val="009A1299"/>
    <w:rsid w:val="009A4B9D"/>
    <w:rsid w:val="009B29FE"/>
    <w:rsid w:val="00A04421"/>
    <w:rsid w:val="00A207FE"/>
    <w:rsid w:val="00A24EE5"/>
    <w:rsid w:val="00A25E9B"/>
    <w:rsid w:val="00A65468"/>
    <w:rsid w:val="00A814F6"/>
    <w:rsid w:val="00AA23A7"/>
    <w:rsid w:val="00AC392C"/>
    <w:rsid w:val="00AE2F14"/>
    <w:rsid w:val="00B3546B"/>
    <w:rsid w:val="00B45339"/>
    <w:rsid w:val="00B46935"/>
    <w:rsid w:val="00B5326A"/>
    <w:rsid w:val="00B565E3"/>
    <w:rsid w:val="00B91ED8"/>
    <w:rsid w:val="00B97784"/>
    <w:rsid w:val="00BA3D9E"/>
    <w:rsid w:val="00BA661C"/>
    <w:rsid w:val="00BC205D"/>
    <w:rsid w:val="00BC7213"/>
    <w:rsid w:val="00BD27D5"/>
    <w:rsid w:val="00BF29EC"/>
    <w:rsid w:val="00C043D9"/>
    <w:rsid w:val="00C20ABD"/>
    <w:rsid w:val="00C261E4"/>
    <w:rsid w:val="00C47BA3"/>
    <w:rsid w:val="00C47C3C"/>
    <w:rsid w:val="00C607DD"/>
    <w:rsid w:val="00C772B8"/>
    <w:rsid w:val="00CA3BA3"/>
    <w:rsid w:val="00CA5A66"/>
    <w:rsid w:val="00CE0779"/>
    <w:rsid w:val="00CF6F25"/>
    <w:rsid w:val="00D24F33"/>
    <w:rsid w:val="00D57391"/>
    <w:rsid w:val="00D61353"/>
    <w:rsid w:val="00D70A26"/>
    <w:rsid w:val="00D84F55"/>
    <w:rsid w:val="00D84F56"/>
    <w:rsid w:val="00D87690"/>
    <w:rsid w:val="00D9399D"/>
    <w:rsid w:val="00D957CB"/>
    <w:rsid w:val="00DC2B9A"/>
    <w:rsid w:val="00DC5017"/>
    <w:rsid w:val="00DD21DE"/>
    <w:rsid w:val="00DE3363"/>
    <w:rsid w:val="00E0696C"/>
    <w:rsid w:val="00E3392E"/>
    <w:rsid w:val="00E36DE4"/>
    <w:rsid w:val="00E943DC"/>
    <w:rsid w:val="00EA3EAA"/>
    <w:rsid w:val="00EA4180"/>
    <w:rsid w:val="00EB3D3A"/>
    <w:rsid w:val="00EC75A6"/>
    <w:rsid w:val="00EE1039"/>
    <w:rsid w:val="00EE1FAD"/>
    <w:rsid w:val="00EE2C05"/>
    <w:rsid w:val="00EE330E"/>
    <w:rsid w:val="00F11AE8"/>
    <w:rsid w:val="00F135DD"/>
    <w:rsid w:val="00F3026C"/>
    <w:rsid w:val="00F31A18"/>
    <w:rsid w:val="00F57C6F"/>
    <w:rsid w:val="00F61BF8"/>
    <w:rsid w:val="00F971B7"/>
    <w:rsid w:val="00F97F93"/>
    <w:rsid w:val="00FA2C9E"/>
    <w:rsid w:val="00FA731B"/>
    <w:rsid w:val="00FB4B8E"/>
    <w:rsid w:val="00FF370B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,"/>
  <w:listSeparator w:val=";"/>
  <w14:docId w14:val="4B92A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240" w:line="240" w:lineRule="auto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Corpodetexto"/>
    <w:qFormat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pPr>
      <w:keepLines/>
      <w:spacing w:after="120"/>
      <w:jc w:val="both"/>
    </w:pPr>
    <w:rPr>
      <w:rFonts w:ascii="Arial" w:hAnsi="Arial"/>
      <w:sz w:val="24"/>
      <w:lang w:val="pt-BR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  <w:lang w:val="pt-BR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/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Esquerda1">
    <w:name w:val="Normal + Esquerda:  1"/>
    <w:aliases w:val="27 cm"/>
    <w:basedOn w:val="Normal"/>
  </w:style>
  <w:style w:type="paragraph" w:styleId="Textodebalo">
    <w:name w:val="Balloon Text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ItemcomBullet">
    <w:name w:val="Item com Bullet"/>
    <w:basedOn w:val="Corpodetexto"/>
    <w:qFormat/>
    <w:pPr>
      <w:numPr>
        <w:numId w:val="28"/>
      </w:numPr>
    </w:pPr>
  </w:style>
  <w:style w:type="paragraph" w:customStyle="1" w:styleId="ItemdeTabela12">
    <w:name w:val="Item de Tabela (12)"/>
    <w:basedOn w:val="Corpodetexto"/>
    <w:qFormat/>
    <w:pPr>
      <w:spacing w:before="60" w:after="60" w:line="240" w:lineRule="auto"/>
    </w:pPr>
    <w:rPr>
      <w:sz w:val="20"/>
    </w:rPr>
  </w:style>
  <w:style w:type="paragraph" w:customStyle="1" w:styleId="ItemdeTabela10">
    <w:name w:val="Item de Tabela (10)"/>
    <w:basedOn w:val="ItemdeTabela12"/>
    <w:qFormat/>
    <w:pPr>
      <w:spacing w:before="40" w:after="40"/>
    </w:pPr>
  </w:style>
  <w:style w:type="paragraph" w:customStyle="1" w:styleId="TtulodeTabela10">
    <w:name w:val="Título de Tabela (10)"/>
    <w:basedOn w:val="Tabletext"/>
    <w:qFormat/>
    <w:rPr>
      <w:rFonts w:ascii="Arial" w:hAnsi="Arial" w:cs="Arial"/>
      <w:b/>
      <w:lang w:val="pt-BR"/>
    </w:rPr>
  </w:style>
  <w:style w:type="paragraph" w:customStyle="1" w:styleId="TtulodeTabela12">
    <w:name w:val="Título de Tabela (12)"/>
    <w:basedOn w:val="TtulodeTabela10"/>
    <w:qFormat/>
    <w:pPr>
      <w:spacing w:before="120"/>
    </w:pPr>
    <w:rPr>
      <w:rFonts w:ascii="Arial Negrito" w:hAnsi="Arial Negrito"/>
      <w:sz w:val="24"/>
    </w:rPr>
  </w:style>
  <w:style w:type="character" w:customStyle="1" w:styleId="CabealhoChar">
    <w:name w:val="Cabeçalho Char"/>
    <w:rPr>
      <w:lang w:val="en-US" w:eastAsia="en-US"/>
    </w:rPr>
  </w:style>
  <w:style w:type="character" w:customStyle="1" w:styleId="InfoBlueChar">
    <w:name w:val="InfoBlue Char"/>
    <w:rPr>
      <w:rFonts w:ascii="Arial" w:hAnsi="Arial"/>
      <w:i/>
      <w:color w:val="0000FF"/>
      <w:lang w:eastAsia="en-US"/>
    </w:rPr>
  </w:style>
  <w:style w:type="paragraph" w:customStyle="1" w:styleId="TabelaTexto">
    <w:name w:val="Tabela_Texto"/>
    <w:basedOn w:val="Normal"/>
    <w:pPr>
      <w:keepLines/>
      <w:autoSpaceDE w:val="0"/>
      <w:autoSpaceDN w:val="0"/>
      <w:spacing w:after="120"/>
    </w:pPr>
    <w:rPr>
      <w:rFonts w:ascii="Arial" w:hAnsi="Arial"/>
      <w:snapToGrid w:val="0"/>
    </w:rPr>
  </w:style>
  <w:style w:type="paragraph" w:customStyle="1" w:styleId="TtulodeTabela">
    <w:name w:val="Título de Tabela"/>
    <w:basedOn w:val="Corpodetexto"/>
    <w:pPr>
      <w:autoSpaceDE w:val="0"/>
      <w:autoSpaceDN w:val="0"/>
      <w:spacing w:before="60" w:after="60" w:line="240" w:lineRule="auto"/>
    </w:pPr>
    <w:rPr>
      <w:b/>
      <w:bCs/>
      <w:snapToGrid w:val="0"/>
      <w:sz w:val="20"/>
    </w:rPr>
  </w:style>
  <w:style w:type="paragraph" w:customStyle="1" w:styleId="TabelaTitulo">
    <w:name w:val="Tabela_Titulo"/>
    <w:basedOn w:val="Normal"/>
    <w:pPr>
      <w:autoSpaceDE w:val="0"/>
      <w:autoSpaceDN w:val="0"/>
    </w:pPr>
    <w:rPr>
      <w:rFonts w:ascii="Arial" w:hAnsi="Arial"/>
      <w:b/>
      <w:smallCaps/>
      <w:snapToGrid w:val="0"/>
      <w:lang w:val="pt-BR"/>
    </w:rPr>
  </w:style>
  <w:style w:type="paragraph" w:customStyle="1" w:styleId="Explicao">
    <w:name w:val="Explicação"/>
    <w:basedOn w:val="Corpodetexto"/>
    <w:pPr>
      <w:keepLines w:val="0"/>
      <w:widowControl/>
      <w:spacing w:line="240" w:lineRule="auto"/>
    </w:pPr>
    <w:rPr>
      <w:rFonts w:cs="Arial"/>
      <w:i/>
      <w:iCs/>
      <w:color w:val="0000FF"/>
      <w:szCs w:val="24"/>
      <w:lang w:eastAsia="pt-BR"/>
    </w:rPr>
  </w:style>
  <w:style w:type="character" w:customStyle="1" w:styleId="ExplicaoChar">
    <w:name w:val="Explicação Char"/>
    <w:rPr>
      <w:rFonts w:ascii="Arial" w:hAnsi="Arial" w:cs="Arial"/>
      <w:i/>
      <w:iCs/>
      <w:color w:val="0000FF"/>
      <w:sz w:val="24"/>
      <w:szCs w:val="24"/>
    </w:rPr>
  </w:style>
  <w:style w:type="paragraph" w:customStyle="1" w:styleId="ItemdeTabela">
    <w:name w:val="Item de Tabela"/>
    <w:basedOn w:val="Corpodetexto"/>
    <w:pPr>
      <w:keepLines w:val="0"/>
      <w:widowControl/>
      <w:spacing w:before="60" w:after="60" w:line="240" w:lineRule="auto"/>
      <w:jc w:val="left"/>
    </w:pPr>
    <w:rPr>
      <w:sz w:val="20"/>
      <w:lang w:eastAsia="pt-BR"/>
    </w:rPr>
  </w:style>
  <w:style w:type="paragraph" w:styleId="Legenda">
    <w:name w:val="caption"/>
    <w:basedOn w:val="Normal"/>
    <w:next w:val="Normal"/>
    <w:qFormat/>
    <w:pPr>
      <w:widowControl/>
      <w:spacing w:line="240" w:lineRule="auto"/>
      <w:jc w:val="center"/>
    </w:pPr>
    <w:rPr>
      <w:rFonts w:ascii="Arial" w:hAnsi="Arial"/>
      <w:b/>
      <w:bCs/>
      <w:lang w:val="pt-BR" w:eastAsia="pt-BR"/>
    </w:rPr>
  </w:style>
  <w:style w:type="paragraph" w:customStyle="1" w:styleId="ExplicaodeTabela">
    <w:name w:val="Explicação de Tabela"/>
    <w:basedOn w:val="Explicao"/>
    <w:rPr>
      <w:sz w:val="20"/>
      <w:szCs w:val="20"/>
    </w:rPr>
  </w:style>
  <w:style w:type="paragraph" w:customStyle="1" w:styleId="TtulodeCapa">
    <w:name w:val="Título de Capa"/>
    <w:basedOn w:val="Ttulo"/>
    <w:next w:val="Corpodetexto"/>
    <w:qFormat/>
    <w:pPr>
      <w:jc w:val="right"/>
    </w:pPr>
    <w:rPr>
      <w:bCs/>
    </w:rPr>
  </w:style>
  <w:style w:type="paragraph" w:customStyle="1" w:styleId="Verso">
    <w:name w:val="Versão"/>
    <w:basedOn w:val="Corpodetexto"/>
    <w:qFormat/>
    <w:pPr>
      <w:jc w:val="center"/>
    </w:pPr>
  </w:style>
  <w:style w:type="character" w:customStyle="1" w:styleId="CorpodetextoChar">
    <w:name w:val="Corpo de texto Char"/>
    <w:link w:val="Corpodetexto"/>
    <w:semiHidden/>
    <w:rsid w:val="006B24D5"/>
    <w:rPr>
      <w:rFonts w:ascii="Arial" w:hAnsi="Aria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maker.com.br/a-boa-pratica-de-indentar-em-c/" TargetMode="External"/><Relationship Id="rId18" Type="http://schemas.openxmlformats.org/officeDocument/2006/relationships/hyperlink" Target="https://www.arduino.cc/reference/pt/language/structure/control-structure/if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arduino.cc/en/Tutorial/LibraryExamples/LiquidCrystalScro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duino.cc/en/Reference/LiquidCrystal" TargetMode="External"/><Relationship Id="rId20" Type="http://schemas.openxmlformats.org/officeDocument/2006/relationships/hyperlink" Target="https://portal.vidadesilicio.com.br/display-lcd-16x2-com-arduin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arduino.cc/reference/p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xcript.com/cpp/operador-logico-cpp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sh1cmiA3cFs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ers&#227;o%20Final\Templates\Anteproje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EEAE3-724F-4CA3-B0FB-582CE151C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Anteprojeto.dot</Template>
  <TotalTime>205</TotalTime>
  <Pages>11</Pages>
  <Words>1229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/>
  <LinksUpToDate>false</LinksUpToDate>
  <CharactersWithSpaces>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Controle Pessoal Financeiro</dc:subject>
  <dc:creator>Danilo, Erisson, Fabio</dc:creator>
  <cp:keywords/>
  <cp:lastModifiedBy>Usuário do Windows</cp:lastModifiedBy>
  <cp:revision>16</cp:revision>
  <cp:lastPrinted>2009-12-14T16:21:00Z</cp:lastPrinted>
  <dcterms:created xsi:type="dcterms:W3CDTF">2021-04-19T20:30:00Z</dcterms:created>
  <dcterms:modified xsi:type="dcterms:W3CDTF">2021-10-25T18:35:00Z</dcterms:modified>
  <cp:category>TP-PP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_AdHocReviewCycleID">
    <vt:i4>-1942238706</vt:i4>
  </property>
  <property fmtid="{D5CDD505-2E9C-101B-9397-08002B2CF9AE}" pid="4" name="_EmailSubject">
    <vt:lpwstr/>
  </property>
  <property fmtid="{D5CDD505-2E9C-101B-9397-08002B2CF9AE}" pid="5" name="_AuthorEmail">
    <vt:lpwstr>vtiboni@unimedpr.com.br</vt:lpwstr>
  </property>
  <property fmtid="{D5CDD505-2E9C-101B-9397-08002B2CF9AE}" pid="6" name="_AuthorEmailDisplayName">
    <vt:lpwstr>FDPR-PROJ-Cardio-Vanio Tiboni</vt:lpwstr>
  </property>
  <property fmtid="{D5CDD505-2E9C-101B-9397-08002B2CF9AE}" pid="7" name="_ReviewingToolsShownOnce">
    <vt:lpwstr/>
  </property>
</Properties>
</file>