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7FE705C4" w:rsidR="008238BA" w:rsidRPr="008238BA" w:rsidRDefault="00716A1B" w:rsidP="008238BA">
      <w:pPr>
        <w:pStyle w:val="Corpodetexto"/>
        <w:jc w:val="center"/>
        <w:rPr>
          <w:b/>
          <w:sz w:val="40"/>
        </w:rPr>
      </w:pPr>
      <w:r w:rsidRPr="00716A1B">
        <w:rPr>
          <w:b/>
          <w:sz w:val="40"/>
        </w:rPr>
        <w:t>Mini Projeto – Jogo da Velocidade</w:t>
      </w:r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5CD51EA5" w:rsidR="007E1141" w:rsidRPr="00EA4180" w:rsidRDefault="00716A1B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77059640" w:rsidR="007E1141" w:rsidRPr="00EA4180" w:rsidRDefault="00716A1B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716A1B" w14:paraId="540C49C1" w14:textId="77777777" w:rsidTr="0028689A">
        <w:trPr>
          <w:trHeight w:hRule="exact" w:val="298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4106" w:type="dxa"/>
          </w:tcPr>
          <w:p w14:paraId="2E20D02B" w14:textId="4394D2F4" w:rsidR="0028689A" w:rsidRPr="00EA4180" w:rsidRDefault="00716A1B" w:rsidP="00A24EE5">
            <w:pPr>
              <w:pStyle w:val="ItemdeTabela10"/>
              <w:rPr>
                <w:sz w:val="18"/>
              </w:rPr>
            </w:pPr>
            <w:r w:rsidRPr="00716A1B">
              <w:rPr>
                <w:sz w:val="18"/>
              </w:rPr>
              <w:t>Montar o circuito como mostrado no vídeo</w:t>
            </w:r>
            <w:r>
              <w:rPr>
                <w:sz w:val="18"/>
              </w:rPr>
              <w:t>;</w:t>
            </w:r>
          </w:p>
        </w:tc>
        <w:tc>
          <w:tcPr>
            <w:tcW w:w="1701" w:type="dxa"/>
          </w:tcPr>
          <w:p w14:paraId="3BDEBB17" w14:textId="4E163FDD" w:rsidR="0028689A" w:rsidRPr="00EA4180" w:rsidRDefault="00925CA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16A1B" w14:paraId="6DC43331" w14:textId="77777777" w:rsidTr="00716A1B">
        <w:trPr>
          <w:trHeight w:hRule="exact" w:val="494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4106" w:type="dxa"/>
          </w:tcPr>
          <w:p w14:paraId="35E684A1" w14:textId="67D72434" w:rsidR="0028689A" w:rsidRPr="00EA4180" w:rsidRDefault="00716A1B" w:rsidP="00A24EE5">
            <w:pPr>
              <w:pStyle w:val="ItemdeTabela10"/>
              <w:rPr>
                <w:sz w:val="18"/>
              </w:rPr>
            </w:pPr>
            <w:r w:rsidRPr="00716A1B">
              <w:rPr>
                <w:sz w:val="18"/>
              </w:rPr>
              <w:t xml:space="preserve">Fazer alternar os </w:t>
            </w:r>
            <w:proofErr w:type="spellStart"/>
            <w:r w:rsidRPr="00716A1B">
              <w:rPr>
                <w:sz w:val="18"/>
              </w:rPr>
              <w:t>LEDs</w:t>
            </w:r>
            <w:proofErr w:type="spellEnd"/>
            <w:proofErr w:type="gramStart"/>
            <w:r w:rsidRPr="00716A1B">
              <w:rPr>
                <w:sz w:val="18"/>
              </w:rPr>
              <w:t>,</w:t>
            </w:r>
            <w:r>
              <w:rPr>
                <w:sz w:val="18"/>
              </w:rPr>
              <w:t xml:space="preserve"> pisca</w:t>
            </w:r>
            <w:proofErr w:type="gramEnd"/>
            <w:r>
              <w:rPr>
                <w:sz w:val="18"/>
              </w:rPr>
              <w:t xml:space="preserve"> um, depois pisca o outro;</w:t>
            </w:r>
          </w:p>
        </w:tc>
        <w:tc>
          <w:tcPr>
            <w:tcW w:w="1701" w:type="dxa"/>
          </w:tcPr>
          <w:p w14:paraId="677AE1BD" w14:textId="24BC6899" w:rsidR="0028689A" w:rsidRPr="00EA4180" w:rsidRDefault="00DC31AB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16A1B" w14:paraId="2C3552CA" w14:textId="77777777" w:rsidTr="00716A1B">
        <w:trPr>
          <w:trHeight w:hRule="exact" w:val="572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3</w:t>
            </w:r>
            <w:proofErr w:type="gramEnd"/>
          </w:p>
        </w:tc>
        <w:tc>
          <w:tcPr>
            <w:tcW w:w="4106" w:type="dxa"/>
          </w:tcPr>
          <w:p w14:paraId="0C8A373C" w14:textId="48B0471D" w:rsidR="0028689A" w:rsidRPr="00EA4180" w:rsidRDefault="00716A1B" w:rsidP="00A24EE5">
            <w:pPr>
              <w:pStyle w:val="ItemdeTabela10"/>
              <w:rPr>
                <w:sz w:val="18"/>
              </w:rPr>
            </w:pPr>
            <w:r w:rsidRPr="00716A1B">
              <w:rPr>
                <w:sz w:val="18"/>
              </w:rPr>
              <w:t xml:space="preserve">Testar os botões. Ao clicar no botão1 o LED </w:t>
            </w:r>
            <w:proofErr w:type="gramStart"/>
            <w:r w:rsidRPr="00716A1B">
              <w:rPr>
                <w:sz w:val="18"/>
              </w:rPr>
              <w:t>1</w:t>
            </w:r>
            <w:proofErr w:type="gramEnd"/>
            <w:r w:rsidRPr="00716A1B">
              <w:rPr>
                <w:sz w:val="18"/>
              </w:rPr>
              <w:t xml:space="preserve"> acende, ao c</w:t>
            </w:r>
            <w:r>
              <w:rPr>
                <w:sz w:val="18"/>
              </w:rPr>
              <w:t>licar no botão 2 o LED 2 acende;</w:t>
            </w:r>
          </w:p>
        </w:tc>
        <w:tc>
          <w:tcPr>
            <w:tcW w:w="1701" w:type="dxa"/>
          </w:tcPr>
          <w:p w14:paraId="2D75AA40" w14:textId="6B0572F2" w:rsidR="0028689A" w:rsidRPr="00EA4180" w:rsidRDefault="00DC31AB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16A1B" w14:paraId="5319AC39" w14:textId="77777777" w:rsidTr="00716A1B">
        <w:trPr>
          <w:trHeight w:hRule="exact" w:val="1133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4</w:t>
            </w:r>
            <w:proofErr w:type="gramEnd"/>
          </w:p>
        </w:tc>
        <w:tc>
          <w:tcPr>
            <w:tcW w:w="4106" w:type="dxa"/>
          </w:tcPr>
          <w:p w14:paraId="4F39EE3B" w14:textId="77777777" w:rsidR="0028689A" w:rsidRDefault="00716A1B" w:rsidP="00A24EE5">
            <w:pPr>
              <w:pStyle w:val="ItemdeTabela10"/>
              <w:rPr>
                <w:sz w:val="18"/>
              </w:rPr>
            </w:pPr>
            <w:r w:rsidRPr="00716A1B">
              <w:rPr>
                <w:sz w:val="18"/>
              </w:rPr>
              <w:t xml:space="preserve">Alternar os LED, como no exercício </w:t>
            </w:r>
            <w:proofErr w:type="gramStart"/>
            <w:r w:rsidRPr="00716A1B">
              <w:rPr>
                <w:sz w:val="18"/>
              </w:rPr>
              <w:t>2</w:t>
            </w:r>
            <w:proofErr w:type="gramEnd"/>
            <w:r w:rsidRPr="00716A1B">
              <w:rPr>
                <w:sz w:val="18"/>
              </w:rPr>
              <w:t xml:space="preserve"> um LED pisca de cada vez, mas ao clicar em qualquer botão os dois </w:t>
            </w:r>
            <w:proofErr w:type="spellStart"/>
            <w:r w:rsidRPr="00716A1B">
              <w:rPr>
                <w:sz w:val="18"/>
              </w:rPr>
              <w:t>LEDs</w:t>
            </w:r>
            <w:proofErr w:type="spellEnd"/>
            <w:r w:rsidRPr="00716A1B">
              <w:rPr>
                <w:sz w:val="18"/>
              </w:rPr>
              <w:t xml:space="preserve"> pistam.</w:t>
            </w:r>
            <w:r w:rsidRPr="00716A1B">
              <w:rPr>
                <w:color w:val="FF0000"/>
                <w:sz w:val="18"/>
              </w:rPr>
              <w:t>[FB1]</w:t>
            </w:r>
          </w:p>
          <w:p w14:paraId="1E7F66E3" w14:textId="31D6A37D" w:rsidR="00716A1B" w:rsidRPr="00EA4180" w:rsidRDefault="00716A1B" w:rsidP="00A24EE5">
            <w:pPr>
              <w:pStyle w:val="ItemdeTabela10"/>
              <w:rPr>
                <w:sz w:val="18"/>
              </w:rPr>
            </w:pPr>
            <w:r w:rsidRPr="00716A1B">
              <w:rPr>
                <w:color w:val="FF0000"/>
                <w:sz w:val="18"/>
              </w:rPr>
              <w:t>[FB1</w:t>
            </w:r>
            <w:proofErr w:type="gramStart"/>
            <w:r w:rsidRPr="00716A1B">
              <w:rPr>
                <w:color w:val="FF0000"/>
                <w:sz w:val="18"/>
              </w:rPr>
              <w:t>]</w:t>
            </w:r>
            <w:r w:rsidRPr="00716A1B">
              <w:rPr>
                <w:sz w:val="18"/>
              </w:rPr>
              <w:t>Melho</w:t>
            </w:r>
            <w:r>
              <w:rPr>
                <w:sz w:val="18"/>
              </w:rPr>
              <w:t>rar</w:t>
            </w:r>
            <w:proofErr w:type="gramEnd"/>
            <w:r>
              <w:rPr>
                <w:sz w:val="18"/>
              </w:rPr>
              <w:t>, pouca diferença entre eles;</w:t>
            </w:r>
          </w:p>
        </w:tc>
        <w:tc>
          <w:tcPr>
            <w:tcW w:w="1701" w:type="dxa"/>
          </w:tcPr>
          <w:p w14:paraId="189ACB57" w14:textId="4C9C0EF9" w:rsidR="0028689A" w:rsidRPr="00EA4180" w:rsidRDefault="007B0A79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16A1B" w14:paraId="4FA06BA3" w14:textId="77777777" w:rsidTr="00716A1B">
        <w:trPr>
          <w:trHeight w:hRule="exact" w:val="554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5</w:t>
            </w:r>
            <w:proofErr w:type="gramEnd"/>
          </w:p>
        </w:tc>
        <w:tc>
          <w:tcPr>
            <w:tcW w:w="4106" w:type="dxa"/>
          </w:tcPr>
          <w:p w14:paraId="28307205" w14:textId="786A4FB4" w:rsidR="0028689A" w:rsidRPr="00EA4180" w:rsidRDefault="00716A1B" w:rsidP="00A24EE5">
            <w:pPr>
              <w:pStyle w:val="ItemdeTabela10"/>
              <w:rPr>
                <w:sz w:val="18"/>
              </w:rPr>
            </w:pPr>
            <w:r w:rsidRPr="00716A1B">
              <w:rPr>
                <w:sz w:val="18"/>
              </w:rPr>
              <w:t xml:space="preserve">O Jogo - Os </w:t>
            </w:r>
            <w:proofErr w:type="spellStart"/>
            <w:r w:rsidRPr="00716A1B">
              <w:rPr>
                <w:sz w:val="18"/>
              </w:rPr>
              <w:t>LEDs</w:t>
            </w:r>
            <w:proofErr w:type="spellEnd"/>
            <w:r w:rsidRPr="00716A1B">
              <w:rPr>
                <w:sz w:val="18"/>
              </w:rPr>
              <w:t xml:space="preserve"> alternam e ganha quem apertar o botão quando</w:t>
            </w:r>
            <w:r>
              <w:rPr>
                <w:sz w:val="18"/>
              </w:rPr>
              <w:t xml:space="preserve"> o LED estiver ligado;</w:t>
            </w:r>
          </w:p>
        </w:tc>
        <w:tc>
          <w:tcPr>
            <w:tcW w:w="1701" w:type="dxa"/>
          </w:tcPr>
          <w:p w14:paraId="65930261" w14:textId="1476BE87" w:rsidR="0028689A" w:rsidRPr="00EA4180" w:rsidRDefault="000251DF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6C6BD5" w14:paraId="4D15D67E" w14:textId="77777777" w:rsidTr="00716A1B">
        <w:trPr>
          <w:trHeight w:hRule="exact" w:val="1129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4106" w:type="dxa"/>
          </w:tcPr>
          <w:p w14:paraId="4C249595" w14:textId="32F96EA1" w:rsidR="0028689A" w:rsidRPr="00EA4180" w:rsidRDefault="00716A1B" w:rsidP="00A24EE5">
            <w:pPr>
              <w:pStyle w:val="ItemdeTabela10"/>
              <w:rPr>
                <w:sz w:val="18"/>
              </w:rPr>
            </w:pPr>
            <w:r w:rsidRPr="00716A1B">
              <w:rPr>
                <w:sz w:val="18"/>
              </w:rPr>
              <w:t xml:space="preserve">O Jogo Melhorado - Inserir mais dois </w:t>
            </w:r>
            <w:proofErr w:type="spellStart"/>
            <w:r w:rsidRPr="00716A1B">
              <w:rPr>
                <w:sz w:val="18"/>
              </w:rPr>
              <w:t>LEDs</w:t>
            </w:r>
            <w:proofErr w:type="spellEnd"/>
            <w:r w:rsidRPr="00716A1B">
              <w:rPr>
                <w:sz w:val="18"/>
              </w:rPr>
              <w:t xml:space="preserve"> verdes (um para cada jogador) e um potenciômetro, o potenciômetro aumenta a velocidade do jog</w:t>
            </w:r>
            <w:r>
              <w:rPr>
                <w:sz w:val="18"/>
              </w:rPr>
              <w:t xml:space="preserve">o e os </w:t>
            </w:r>
            <w:proofErr w:type="spellStart"/>
            <w:r>
              <w:rPr>
                <w:sz w:val="18"/>
              </w:rPr>
              <w:t>LEDs</w:t>
            </w:r>
            <w:proofErr w:type="spellEnd"/>
            <w:r>
              <w:rPr>
                <w:sz w:val="18"/>
              </w:rPr>
              <w:t xml:space="preserve"> indicam quem ganhou;</w:t>
            </w:r>
          </w:p>
        </w:tc>
        <w:tc>
          <w:tcPr>
            <w:tcW w:w="1701" w:type="dxa"/>
          </w:tcPr>
          <w:p w14:paraId="328B4621" w14:textId="435047D9" w:rsidR="0028689A" w:rsidRPr="00EA4180" w:rsidRDefault="00384AB5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EA4180" w14:paraId="17827AD4" w14:textId="77777777" w:rsidTr="0028689A">
        <w:trPr>
          <w:trHeight w:hRule="exact" w:val="298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7</w:t>
            </w:r>
            <w:proofErr w:type="gramEnd"/>
          </w:p>
        </w:tc>
        <w:tc>
          <w:tcPr>
            <w:tcW w:w="4106" w:type="dxa"/>
          </w:tcPr>
          <w:p w14:paraId="7DB2499F" w14:textId="2E8264C1" w:rsidR="00BC205D" w:rsidRPr="00EA4180" w:rsidRDefault="00716A1B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Desafio.</w:t>
            </w:r>
          </w:p>
        </w:tc>
        <w:tc>
          <w:tcPr>
            <w:tcW w:w="1701" w:type="dxa"/>
          </w:tcPr>
          <w:p w14:paraId="3BBF59A4" w14:textId="1E441122" w:rsidR="00BC205D" w:rsidRPr="00EA4180" w:rsidRDefault="002C6C61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4AA5BE59" w14:textId="77777777" w:rsidR="00EC75A6" w:rsidRDefault="00EC75A6" w:rsidP="00EC75A6">
      <w:pPr>
        <w:pStyle w:val="Corpodetexto"/>
      </w:pPr>
    </w:p>
    <w:p w14:paraId="118F4E20" w14:textId="19C5A96C" w:rsidR="003276F2" w:rsidRDefault="003276F2" w:rsidP="00A62A40">
      <w:pPr>
        <w:pStyle w:val="Ttulo"/>
        <w:jc w:val="left"/>
      </w:pPr>
      <w:r>
        <w:br w:type="page"/>
      </w:r>
      <w:r w:rsidR="00333772">
        <w:lastRenderedPageBreak/>
        <w:t>Montagem</w:t>
      </w:r>
    </w:p>
    <w:p w14:paraId="5DB450F1" w14:textId="77777777" w:rsidR="00A62A40" w:rsidRPr="00A62A40" w:rsidRDefault="00A62A40" w:rsidP="00A62A40">
      <w:pPr>
        <w:pStyle w:val="Corpodetexto"/>
      </w:pPr>
    </w:p>
    <w:p w14:paraId="41B4E2E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1</w:t>
      </w:r>
      <w:proofErr w:type="gramEnd"/>
    </w:p>
    <w:p w14:paraId="31262C2C" w14:textId="32E472C3" w:rsidR="00CA3BA3" w:rsidRDefault="00384AB5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61D7A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32.95pt;height:180.85pt;visibility:visible;mso-wrap-style:square">
            <v:imagedata r:id="rId9" o:title=""/>
          </v:shape>
        </w:pict>
      </w:r>
    </w:p>
    <w:p w14:paraId="5CB9C480" w14:textId="77777777" w:rsidR="00A62A40" w:rsidRDefault="00A62A40" w:rsidP="00CA3BA3">
      <w:pPr>
        <w:pStyle w:val="Corpodetexto"/>
      </w:pPr>
    </w:p>
    <w:p w14:paraId="20795A6B" w14:textId="77777777" w:rsidR="00CA3BA3" w:rsidRPr="00CA3BA3" w:rsidRDefault="00CA3BA3" w:rsidP="00CA3BA3">
      <w:pPr>
        <w:pStyle w:val="Corpodetexto"/>
      </w:pPr>
      <w:r>
        <w:t xml:space="preserve">Montagem </w:t>
      </w:r>
      <w:proofErr w:type="gramStart"/>
      <w:r>
        <w:t>2</w:t>
      </w:r>
      <w:proofErr w:type="gramEnd"/>
    </w:p>
    <w:p w14:paraId="79706CDB" w14:textId="0DEC31C8" w:rsidR="00CA3BA3" w:rsidRDefault="00384AB5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6B519E0D">
          <v:shape id="_x0000_i1026" type="#_x0000_t75" style="width:332.95pt;height:180.85pt;visibility:visible;mso-wrap-style:square">
            <v:imagedata r:id="rId9" o:title=""/>
          </v:shape>
        </w:pict>
      </w:r>
    </w:p>
    <w:p w14:paraId="6982DF34" w14:textId="77777777" w:rsidR="00A62A40" w:rsidRDefault="00A62A40" w:rsidP="00CA3BA3">
      <w:pPr>
        <w:pStyle w:val="Corpodetexto"/>
      </w:pPr>
    </w:p>
    <w:p w14:paraId="690D1434" w14:textId="77777777" w:rsidR="00CA3BA3" w:rsidRPr="00CA3BA3" w:rsidRDefault="00CA3BA3" w:rsidP="00CA3BA3">
      <w:pPr>
        <w:pStyle w:val="Corpodetexto"/>
      </w:pPr>
      <w:r>
        <w:t xml:space="preserve">Montagem </w:t>
      </w:r>
      <w:proofErr w:type="gramStart"/>
      <w:r>
        <w:t>3</w:t>
      </w:r>
      <w:proofErr w:type="gramEnd"/>
    </w:p>
    <w:p w14:paraId="0F16673A" w14:textId="17011498" w:rsidR="00A62A40" w:rsidRDefault="00384AB5" w:rsidP="00CA3BA3">
      <w:pPr>
        <w:pStyle w:val="Corpodetexto"/>
      </w:pPr>
      <w:r>
        <w:rPr>
          <w:noProof/>
          <w:lang w:eastAsia="pt-BR"/>
        </w:rPr>
        <w:pict w14:anchorId="3B8DEAB0">
          <v:shape id="_x0000_i1027" type="#_x0000_t75" style="width:332.95pt;height:180.85pt;visibility:visible;mso-wrap-style:square">
            <v:imagedata r:id="rId9" o:title=""/>
          </v:shape>
        </w:pict>
      </w:r>
    </w:p>
    <w:p w14:paraId="1BD133BD" w14:textId="77777777" w:rsidR="00CA3BA3" w:rsidRDefault="00CA3BA3" w:rsidP="00CA3BA3">
      <w:pPr>
        <w:pStyle w:val="Corpodetexto"/>
      </w:pPr>
      <w:r>
        <w:lastRenderedPageBreak/>
        <w:t xml:space="preserve">Montagem </w:t>
      </w:r>
      <w:proofErr w:type="gramStart"/>
      <w:r>
        <w:t>4</w:t>
      </w:r>
      <w:proofErr w:type="gramEnd"/>
    </w:p>
    <w:p w14:paraId="6B1237DA" w14:textId="7167CEAB" w:rsidR="00CA3BA3" w:rsidRDefault="00384AB5" w:rsidP="00CA3BA3">
      <w:pPr>
        <w:pStyle w:val="Corpodetexto"/>
      </w:pPr>
      <w:r>
        <w:rPr>
          <w:noProof/>
          <w:lang w:eastAsia="pt-BR"/>
        </w:rPr>
        <w:pict w14:anchorId="32930D8F">
          <v:shape id="_x0000_i1028" type="#_x0000_t75" style="width:332.95pt;height:180.85pt;visibility:visible;mso-wrap-style:square">
            <v:imagedata r:id="rId9" o:title=""/>
          </v:shape>
        </w:pict>
      </w:r>
    </w:p>
    <w:p w14:paraId="34F5A07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5</w:t>
      </w:r>
      <w:proofErr w:type="gramEnd"/>
    </w:p>
    <w:p w14:paraId="62ECD398" w14:textId="50960568" w:rsidR="00CA3BA3" w:rsidRDefault="00384AB5" w:rsidP="00CA3BA3">
      <w:pPr>
        <w:pStyle w:val="Corpodetexto"/>
      </w:pPr>
      <w:r>
        <w:rPr>
          <w:noProof/>
          <w:lang w:eastAsia="pt-BR"/>
        </w:rPr>
        <w:pict w14:anchorId="79077F54">
          <v:shape id="_x0000_i1029" type="#_x0000_t75" style="width:332.95pt;height:180.85pt;visibility:visible;mso-wrap-style:square">
            <v:imagedata r:id="rId9" o:title=""/>
          </v:shape>
        </w:pict>
      </w:r>
    </w:p>
    <w:p w14:paraId="327E6B9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6</w:t>
      </w:r>
      <w:proofErr w:type="gramEnd"/>
    </w:p>
    <w:p w14:paraId="72BF43D3" w14:textId="265A4DCF" w:rsidR="00CA3BA3" w:rsidRDefault="00384AB5" w:rsidP="00CA3BA3">
      <w:pPr>
        <w:pStyle w:val="Corpodetexto"/>
      </w:pPr>
      <w:r w:rsidRPr="00D071F1">
        <w:rPr>
          <w:noProof/>
          <w:lang w:eastAsia="pt-BR"/>
        </w:rPr>
        <w:pict w14:anchorId="1497CB85">
          <v:shape id="_x0000_i1030" type="#_x0000_t75" style="width:343.3pt;height:235.6pt;visibility:visible;mso-wrap-style:square">
            <v:imagedata r:id="rId10" o:title=""/>
          </v:shape>
        </w:pict>
      </w:r>
    </w:p>
    <w:p w14:paraId="18B4A87F" w14:textId="36707979" w:rsidR="006A01C7" w:rsidRDefault="00CA3BA3" w:rsidP="00384AB5">
      <w:pPr>
        <w:pStyle w:val="Corpodetexto"/>
      </w:pPr>
      <w:r>
        <w:t xml:space="preserve">Montagem </w:t>
      </w:r>
      <w:proofErr w:type="gramStart"/>
      <w:r>
        <w:t>7</w:t>
      </w:r>
      <w:proofErr w:type="gramEnd"/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3451FB3A" w:rsidR="00D84F56" w:rsidRPr="00EA4180" w:rsidRDefault="002C6C61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E881EFD" w14:textId="2A214EA5" w:rsidR="00D84F56" w:rsidRPr="00EA4180" w:rsidRDefault="002C6C61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 Uno;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01DEABD5" w:rsidR="00D84F56" w:rsidRPr="00EA4180" w:rsidRDefault="002C6C61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8322" w:type="dxa"/>
          </w:tcPr>
          <w:p w14:paraId="063C18A2" w14:textId="1CD17279" w:rsidR="00D84F56" w:rsidRPr="00EA4180" w:rsidRDefault="002C6C61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Protoboard</w:t>
            </w:r>
            <w:proofErr w:type="spellEnd"/>
            <w:r>
              <w:rPr>
                <w:sz w:val="18"/>
              </w:rPr>
              <w:t>;</w:t>
            </w:r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65C14127" w:rsidR="00D84F56" w:rsidRPr="00EA4180" w:rsidRDefault="002C6C61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76774112" w14:textId="28B29314" w:rsidR="00D84F56" w:rsidRPr="00EA4180" w:rsidRDefault="002C6C6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Potenciômetro</w:t>
            </w:r>
            <w:r>
              <w:rPr>
                <w:sz w:val="18"/>
              </w:rPr>
              <w:t>;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152BC1E7" w:rsidR="00D84F56" w:rsidRPr="00EA4180" w:rsidRDefault="002C6C61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8322" w:type="dxa"/>
          </w:tcPr>
          <w:p w14:paraId="5A26773F" w14:textId="1912F45B" w:rsidR="00D84F56" w:rsidRPr="00EA4180" w:rsidRDefault="002C6C6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Botões;</w:t>
            </w:r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2B60C519" w:rsidR="00D84F56" w:rsidRPr="00EA4180" w:rsidRDefault="002C6C6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FAA41E4" w14:textId="27CD06A4" w:rsidR="00D84F56" w:rsidRPr="00EA4180" w:rsidRDefault="002C6C6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Jumpers;</w:t>
            </w:r>
          </w:p>
        </w:tc>
      </w:tr>
      <w:tr w:rsidR="00D84F56" w:rsidRPr="00EA4180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646AE74F" w:rsidR="00D84F56" w:rsidRDefault="002C6C6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37F6C1B3" w14:textId="281E8209" w:rsidR="00D84F56" w:rsidRPr="00EA4180" w:rsidRDefault="002C6C6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</w:t>
            </w:r>
            <w:r w:rsidR="004A2289">
              <w:rPr>
                <w:sz w:val="18"/>
              </w:rPr>
              <w:t>es</w:t>
            </w:r>
            <w:r>
              <w:rPr>
                <w:sz w:val="18"/>
              </w:rPr>
              <w:t xml:space="preserve"> 220 ohms;</w:t>
            </w:r>
          </w:p>
        </w:tc>
      </w:tr>
      <w:tr w:rsidR="002C6C61" w:rsidRPr="00EA4180" w14:paraId="798AFF23" w14:textId="77777777" w:rsidTr="00D84F56">
        <w:trPr>
          <w:trHeight w:hRule="exact" w:val="290"/>
        </w:trPr>
        <w:tc>
          <w:tcPr>
            <w:tcW w:w="1560" w:type="dxa"/>
          </w:tcPr>
          <w:p w14:paraId="29C121FC" w14:textId="7438BCCE" w:rsidR="002C6C61" w:rsidRDefault="002C6C6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14184A7" w14:textId="0ED65B8E" w:rsidR="002C6C61" w:rsidRPr="00EA4180" w:rsidRDefault="002C6C6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</w:t>
            </w:r>
            <w:r w:rsidR="004A2289">
              <w:rPr>
                <w:sz w:val="18"/>
              </w:rPr>
              <w:t xml:space="preserve">es </w:t>
            </w:r>
            <w:bookmarkStart w:id="0" w:name="_GoBack"/>
            <w:bookmarkEnd w:id="0"/>
            <w:r>
              <w:rPr>
                <w:sz w:val="18"/>
              </w:rPr>
              <w:t>10k;</w:t>
            </w:r>
          </w:p>
        </w:tc>
      </w:tr>
      <w:tr w:rsidR="002C6C61" w:rsidRPr="00EA4180" w14:paraId="713A1EA1" w14:textId="77777777" w:rsidTr="00D84F56">
        <w:trPr>
          <w:trHeight w:hRule="exact" w:val="290"/>
        </w:trPr>
        <w:tc>
          <w:tcPr>
            <w:tcW w:w="1560" w:type="dxa"/>
          </w:tcPr>
          <w:p w14:paraId="492314C2" w14:textId="17B1A735" w:rsidR="002C6C61" w:rsidRDefault="002C6C6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61E0340F" w14:textId="32DD6D53" w:rsidR="002C6C61" w:rsidRDefault="002C6C61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LEDs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14:paraId="3DD5DAED" w14:textId="1110EE26" w:rsidR="003D2174" w:rsidRDefault="003276F2" w:rsidP="00DD21BC">
      <w:pPr>
        <w:pStyle w:val="Ttulo"/>
        <w:jc w:val="left"/>
      </w:pPr>
      <w:r>
        <w:br w:type="page"/>
      </w:r>
      <w:r w:rsidR="00EC75A6">
        <w:lastRenderedPageBreak/>
        <w:t>Código</w:t>
      </w:r>
    </w:p>
    <w:p w14:paraId="503C8CCA" w14:textId="77777777" w:rsidR="003D2174" w:rsidRDefault="00CA3BA3" w:rsidP="003276F2">
      <w:pPr>
        <w:pStyle w:val="Corpodetexto"/>
      </w:pPr>
      <w:r>
        <w:t xml:space="preserve">Código Montagem </w:t>
      </w:r>
      <w:proofErr w:type="gramStart"/>
      <w:r>
        <w:t>1</w:t>
      </w:r>
      <w:proofErr w:type="gramEnd"/>
    </w:p>
    <w:p w14:paraId="01136442" w14:textId="341C2C23" w:rsidR="00925CAA" w:rsidRDefault="00925CAA" w:rsidP="003276F2">
      <w:pPr>
        <w:pStyle w:val="Corpodetex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Não é necessário o código.</w:t>
      </w:r>
    </w:p>
    <w:p w14:paraId="389AE772" w14:textId="77777777" w:rsidR="00925CAA" w:rsidRPr="00925CAA" w:rsidRDefault="00925CAA" w:rsidP="003276F2">
      <w:pPr>
        <w:pStyle w:val="Corpodetexto"/>
        <w:rPr>
          <w:rFonts w:ascii="Courier New" w:hAnsi="Courier New" w:cs="Courier New"/>
          <w:sz w:val="18"/>
        </w:rPr>
      </w:pPr>
    </w:p>
    <w:p w14:paraId="082860E8" w14:textId="77777777" w:rsidR="00CA3BA3" w:rsidRPr="006C6BD5" w:rsidRDefault="00CA3BA3" w:rsidP="00CA3BA3">
      <w:pPr>
        <w:pStyle w:val="Corpodetexto"/>
        <w:rPr>
          <w:lang w:val="en-US"/>
        </w:rPr>
      </w:pPr>
      <w:proofErr w:type="spellStart"/>
      <w:r w:rsidRPr="006C6BD5">
        <w:rPr>
          <w:lang w:val="en-US"/>
        </w:rPr>
        <w:t>Código</w:t>
      </w:r>
      <w:proofErr w:type="spellEnd"/>
      <w:r w:rsidRPr="006C6BD5">
        <w:rPr>
          <w:lang w:val="en-US"/>
        </w:rPr>
        <w:t xml:space="preserve"> </w:t>
      </w:r>
      <w:proofErr w:type="spellStart"/>
      <w:r w:rsidRPr="006C6BD5">
        <w:rPr>
          <w:lang w:val="en-US"/>
        </w:rPr>
        <w:t>Montagem</w:t>
      </w:r>
      <w:proofErr w:type="spellEnd"/>
      <w:r w:rsidRPr="006C6BD5">
        <w:rPr>
          <w:lang w:val="en-US"/>
        </w:rPr>
        <w:t xml:space="preserve"> 2</w:t>
      </w:r>
    </w:p>
    <w:p w14:paraId="779EF16E" w14:textId="77777777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led1 = 8;</w:t>
      </w:r>
    </w:p>
    <w:p w14:paraId="27A0FE27" w14:textId="77777777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led2 = 9;</w:t>
      </w:r>
    </w:p>
    <w:p w14:paraId="6642EC04" w14:textId="77777777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0654B18" w14:textId="77777777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38FE91F0" w14:textId="77777777" w:rsidR="00925CAA" w:rsidRPr="006C6BD5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C6BD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9318333" w14:textId="4776A5FE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25CA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>led1, OUTPUT);</w:t>
      </w:r>
    </w:p>
    <w:p w14:paraId="1B82FB4B" w14:textId="7C1EDFA5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25CA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>led2, OUTPUT);</w:t>
      </w:r>
    </w:p>
    <w:p w14:paraId="0AEF35D4" w14:textId="77777777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5F0C7BB" w14:textId="77777777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12B0FDF" w14:textId="77777777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7C0CCE07" w14:textId="77777777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248D197" w14:textId="77777777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25CA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0E9D48D4" w14:textId="2DCACE3A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42FF9E9E" w14:textId="58564F73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25CA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>led1, LOW);</w:t>
      </w:r>
    </w:p>
    <w:p w14:paraId="6374F6AD" w14:textId="0232DA74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19283E8A" w14:textId="73F3484A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25CA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37F3F8FE" w14:textId="572928E8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25A3FF58" w14:textId="61133DF2" w:rsidR="00925CAA" w:rsidRPr="00925CAA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25CA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25CA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5CAA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1F8788FF" w14:textId="3A3C5BCF" w:rsidR="00925CAA" w:rsidRPr="006C6BD5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25CA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C6BD5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6C6BD5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101A62C6" w14:textId="2D9F50B1" w:rsidR="00CA3BA3" w:rsidRPr="006C6BD5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C6BD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9ADD2B0" w14:textId="77777777" w:rsidR="00925CAA" w:rsidRPr="006C6BD5" w:rsidRDefault="00925CAA" w:rsidP="00925CA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F4C0C23" w14:textId="77777777" w:rsidR="00CA3BA3" w:rsidRPr="006C6BD5" w:rsidRDefault="00CA3BA3" w:rsidP="00CA3BA3">
      <w:pPr>
        <w:pStyle w:val="Corpodetexto"/>
        <w:rPr>
          <w:lang w:val="en-US"/>
        </w:rPr>
      </w:pPr>
      <w:proofErr w:type="spellStart"/>
      <w:r w:rsidRPr="006C6BD5">
        <w:rPr>
          <w:lang w:val="en-US"/>
        </w:rPr>
        <w:t>Código</w:t>
      </w:r>
      <w:proofErr w:type="spellEnd"/>
      <w:r w:rsidRPr="006C6BD5">
        <w:rPr>
          <w:lang w:val="en-US"/>
        </w:rPr>
        <w:t xml:space="preserve"> </w:t>
      </w:r>
      <w:proofErr w:type="spellStart"/>
      <w:r w:rsidRPr="006C6BD5">
        <w:rPr>
          <w:lang w:val="en-US"/>
        </w:rPr>
        <w:t>Montagem</w:t>
      </w:r>
      <w:proofErr w:type="spellEnd"/>
      <w:r w:rsidRPr="006C6BD5">
        <w:rPr>
          <w:lang w:val="en-US"/>
        </w:rPr>
        <w:t xml:space="preserve"> 3</w:t>
      </w:r>
    </w:p>
    <w:p w14:paraId="3584C756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led1 = 8;</w:t>
      </w:r>
    </w:p>
    <w:p w14:paraId="41DFF3A0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led2 = 9;</w:t>
      </w:r>
    </w:p>
    <w:p w14:paraId="4792229B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C467A36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bot1 = 2;</w:t>
      </w:r>
    </w:p>
    <w:p w14:paraId="46CB44A8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bot2 = 3;</w:t>
      </w:r>
    </w:p>
    <w:p w14:paraId="7F15AF1A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valor1;</w:t>
      </w:r>
    </w:p>
    <w:p w14:paraId="7DEB82FC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valor2;</w:t>
      </w:r>
    </w:p>
    <w:p w14:paraId="4F0CF834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F9ACA11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3046CC96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7236B3D" w14:textId="32A85225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C31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led1, OUTPUT);</w:t>
      </w:r>
    </w:p>
    <w:p w14:paraId="14D5C759" w14:textId="431FB67B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C31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led2, OUTPUT);</w:t>
      </w:r>
    </w:p>
    <w:p w14:paraId="684D600B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C31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bot1, INPUT);</w:t>
      </w:r>
    </w:p>
    <w:p w14:paraId="7B6A8778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C31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bot2, INPUT);</w:t>
      </w:r>
    </w:p>
    <w:p w14:paraId="40DC0200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3459A22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036E5EA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451F1A80" w14:textId="77777777" w:rsidR="00DC31AB" w:rsidRPr="006C6BD5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C6BD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54867D5" w14:textId="77777777" w:rsidR="00DC31AB" w:rsidRPr="006C6BD5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C6BD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C6BD5">
        <w:rPr>
          <w:rFonts w:ascii="Courier New" w:hAnsi="Courier New" w:cs="Courier New"/>
          <w:sz w:val="18"/>
          <w:szCs w:val="18"/>
          <w:lang w:val="en-US"/>
        </w:rPr>
        <w:tab/>
        <w:t xml:space="preserve">valor1 = </w:t>
      </w:r>
      <w:proofErr w:type="spellStart"/>
      <w:proofErr w:type="gramStart"/>
      <w:r w:rsidRPr="006C6BD5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6C6BD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szCs w:val="18"/>
          <w:lang w:val="en-US"/>
        </w:rPr>
        <w:t>bot1);</w:t>
      </w:r>
    </w:p>
    <w:p w14:paraId="55C42D38" w14:textId="7E641786" w:rsidR="00DC31AB" w:rsidRPr="006C6BD5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C6BD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C6BD5">
        <w:rPr>
          <w:rFonts w:ascii="Courier New" w:hAnsi="Courier New" w:cs="Courier New"/>
          <w:sz w:val="18"/>
          <w:szCs w:val="18"/>
          <w:lang w:val="en-US"/>
        </w:rPr>
        <w:tab/>
        <w:t xml:space="preserve">valor2 = </w:t>
      </w:r>
      <w:proofErr w:type="spellStart"/>
      <w:proofErr w:type="gramStart"/>
      <w:r w:rsidRPr="006C6BD5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6C6BD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6207AB30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B3F3537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valor1 == HIGH){</w:t>
      </w:r>
    </w:p>
    <w:p w14:paraId="22E96496" w14:textId="60E777D3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31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6EC48DA7" w14:textId="2AECB524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C31A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57B4498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650337AF" w14:textId="55EDF799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31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led1, LOW);</w:t>
      </w:r>
    </w:p>
    <w:p w14:paraId="477C24D1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09D4384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C33CD69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valor2 == HIGH){</w:t>
      </w:r>
    </w:p>
    <w:p w14:paraId="5A5C004C" w14:textId="25409A66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31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16845012" w14:textId="3A701186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C31A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D008646" w14:textId="77777777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482C0D10" w14:textId="785D0CAE" w:rsidR="00DC31AB" w:rsidRPr="00DC31AB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31A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31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31AB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5CFDEC5D" w14:textId="77777777" w:rsidR="00DC31AB" w:rsidRPr="006C6BD5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31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31AB">
        <w:rPr>
          <w:rFonts w:ascii="Courier New" w:hAnsi="Courier New" w:cs="Courier New"/>
          <w:sz w:val="18"/>
          <w:szCs w:val="18"/>
          <w:lang w:val="en-US"/>
        </w:rPr>
        <w:tab/>
      </w:r>
      <w:r w:rsidRPr="006C6BD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394AE7C" w14:textId="1461858D" w:rsidR="00DC31AB" w:rsidRPr="006C6BD5" w:rsidRDefault="00DC31AB" w:rsidP="00DC31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C6BD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37A7C20" w14:textId="77777777" w:rsidR="00CA3BA3" w:rsidRPr="006C6BD5" w:rsidRDefault="00CA3BA3" w:rsidP="003276F2">
      <w:pPr>
        <w:pStyle w:val="Corpodetexto"/>
        <w:rPr>
          <w:lang w:val="en-US"/>
        </w:rPr>
      </w:pPr>
    </w:p>
    <w:p w14:paraId="0CF89033" w14:textId="77777777" w:rsidR="00CA3BA3" w:rsidRPr="006C6BD5" w:rsidRDefault="00CA3BA3" w:rsidP="00CA3BA3">
      <w:pPr>
        <w:pStyle w:val="Corpodetexto"/>
        <w:rPr>
          <w:lang w:val="en-US"/>
        </w:rPr>
      </w:pPr>
      <w:proofErr w:type="spellStart"/>
      <w:r w:rsidRPr="006C6BD5">
        <w:rPr>
          <w:lang w:val="en-US"/>
        </w:rPr>
        <w:t>Código</w:t>
      </w:r>
      <w:proofErr w:type="spellEnd"/>
      <w:r w:rsidRPr="006C6BD5">
        <w:rPr>
          <w:lang w:val="en-US"/>
        </w:rPr>
        <w:t xml:space="preserve"> </w:t>
      </w:r>
      <w:proofErr w:type="spellStart"/>
      <w:r w:rsidRPr="006C6BD5">
        <w:rPr>
          <w:lang w:val="en-US"/>
        </w:rPr>
        <w:t>Montagem</w:t>
      </w:r>
      <w:proofErr w:type="spellEnd"/>
      <w:r w:rsidRPr="006C6BD5">
        <w:rPr>
          <w:lang w:val="en-US"/>
        </w:rPr>
        <w:t xml:space="preserve"> 4</w:t>
      </w:r>
    </w:p>
    <w:p w14:paraId="6D150EAF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led1 = 8;</w:t>
      </w:r>
    </w:p>
    <w:p w14:paraId="5BE144C3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led2 = 9;</w:t>
      </w:r>
    </w:p>
    <w:p w14:paraId="6C17C9F9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7AC4D31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bot1 = 2;</w:t>
      </w:r>
    </w:p>
    <w:p w14:paraId="581A34D4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bot2 = 3;</w:t>
      </w:r>
    </w:p>
    <w:p w14:paraId="006995AA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valor1;</w:t>
      </w:r>
    </w:p>
    <w:p w14:paraId="6D9F5CC4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valor2;</w:t>
      </w:r>
    </w:p>
    <w:p w14:paraId="15B6CC62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0CB9329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3CD95147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80FF246" w14:textId="24840EA6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led1, OUTPUT);</w:t>
      </w:r>
    </w:p>
    <w:p w14:paraId="16CE4D56" w14:textId="6F261F1A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led2, OUTPUT);</w:t>
      </w:r>
    </w:p>
    <w:p w14:paraId="037990EC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bot1, INPUT);</w:t>
      </w:r>
    </w:p>
    <w:p w14:paraId="69B95572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bot2, INPUT);</w:t>
      </w:r>
    </w:p>
    <w:p w14:paraId="060FDA99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941CD71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C7321D2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47E550DA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35B93B0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  <w:t xml:space="preserve">valor1 = </w:t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bot1);</w:t>
      </w:r>
    </w:p>
    <w:p w14:paraId="2B3D8E45" w14:textId="7932C6D9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valor2 = </w:t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7387C3E8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A738920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valor1 == LOW &amp;&amp; valor2 == LOW){</w:t>
      </w:r>
    </w:p>
    <w:p w14:paraId="7D60758D" w14:textId="2C037D2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788A95C2" w14:textId="1CE500A2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77A03746" w14:textId="18561AED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led1, LOW);</w:t>
      </w:r>
    </w:p>
    <w:p w14:paraId="587565C0" w14:textId="3A53A1EE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2ACD5131" w14:textId="35780B44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21B0817F" w14:textId="59550771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0B649D90" w14:textId="2E0B6ECA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2DFD482C" w14:textId="07A61513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25728C0D" w14:textId="217D7D14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673983A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valor1 == HIGH){</w:t>
      </w:r>
    </w:p>
    <w:p w14:paraId="0BA3CA2E" w14:textId="09833DA4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259009C6" w14:textId="0AE077DA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21D3BA36" w14:textId="627D283C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E4180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29B75D2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3103C8B7" w14:textId="767D69AC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led1, LOW);</w:t>
      </w:r>
    </w:p>
    <w:p w14:paraId="7937DCA2" w14:textId="444BF08F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0DF59737" w14:textId="4556796F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1B6C32B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valor2 == HIGH){</w:t>
      </w:r>
    </w:p>
    <w:p w14:paraId="7B6A0635" w14:textId="30586834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2D7D2B4C" w14:textId="4AA26CF4" w:rsidR="00E4180F" w:rsidRPr="00384AB5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35F2C8D1" w14:textId="543AB33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E4180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E0EDB55" w14:textId="77777777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5B012AD0" w14:textId="6AFA385E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led1, LOW);</w:t>
      </w:r>
    </w:p>
    <w:p w14:paraId="56D44CB8" w14:textId="1C5163DD" w:rsidR="00E4180F" w:rsidRPr="00E4180F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4180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418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180F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299022E9" w14:textId="77777777" w:rsidR="00E4180F" w:rsidRPr="006C6BD5" w:rsidRDefault="00E4180F" w:rsidP="00E4180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4180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4180F">
        <w:rPr>
          <w:rFonts w:ascii="Courier New" w:hAnsi="Courier New" w:cs="Courier New"/>
          <w:sz w:val="18"/>
          <w:szCs w:val="18"/>
          <w:lang w:val="en-US"/>
        </w:rPr>
        <w:tab/>
      </w:r>
      <w:r w:rsidRPr="006C6BD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6C0AD53" w14:textId="174E89FC" w:rsidR="00CA3BA3" w:rsidRPr="006C6BD5" w:rsidRDefault="00E4180F" w:rsidP="003276F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C6BD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8C616DB" w14:textId="77777777" w:rsidR="00CA3BA3" w:rsidRPr="006C6BD5" w:rsidRDefault="00CA3BA3" w:rsidP="00CA3BA3">
      <w:pPr>
        <w:pStyle w:val="Corpodetexto"/>
        <w:rPr>
          <w:lang w:val="en-US"/>
        </w:rPr>
      </w:pPr>
      <w:proofErr w:type="spellStart"/>
      <w:r w:rsidRPr="006C6BD5">
        <w:rPr>
          <w:lang w:val="en-US"/>
        </w:rPr>
        <w:t>Código</w:t>
      </w:r>
      <w:proofErr w:type="spellEnd"/>
      <w:r w:rsidRPr="006C6BD5">
        <w:rPr>
          <w:lang w:val="en-US"/>
        </w:rPr>
        <w:t xml:space="preserve"> </w:t>
      </w:r>
      <w:proofErr w:type="spellStart"/>
      <w:r w:rsidRPr="006C6BD5">
        <w:rPr>
          <w:lang w:val="en-US"/>
        </w:rPr>
        <w:t>Montagem</w:t>
      </w:r>
      <w:proofErr w:type="spellEnd"/>
      <w:r w:rsidRPr="006C6BD5">
        <w:rPr>
          <w:lang w:val="en-US"/>
        </w:rPr>
        <w:t xml:space="preserve"> 5</w:t>
      </w:r>
    </w:p>
    <w:p w14:paraId="440BE860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bot1 = 2;</w:t>
      </w:r>
    </w:p>
    <w:p w14:paraId="17DE82B2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lastRenderedPageBreak/>
        <w:t>int</w:t>
      </w:r>
      <w:proofErr w:type="spellEnd"/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bot2 = 3;</w:t>
      </w:r>
    </w:p>
    <w:p w14:paraId="4E4895A5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led = 8;</w:t>
      </w:r>
    </w:p>
    <w:p w14:paraId="51A1B082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led1 = 9;</w:t>
      </w:r>
    </w:p>
    <w:p w14:paraId="42FD55B3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valor1;</w:t>
      </w:r>
    </w:p>
    <w:p w14:paraId="686C27F2" w14:textId="46CB74F2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lang w:val="en-US"/>
        </w:rPr>
        <w:t xml:space="preserve"> valor2;</w:t>
      </w:r>
    </w:p>
    <w:p w14:paraId="184569F3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C6BD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setup()</w:t>
      </w:r>
    </w:p>
    <w:p w14:paraId="39FE4C7F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>{</w:t>
      </w:r>
    </w:p>
    <w:p w14:paraId="6BC966F8" w14:textId="7FE9BEFA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led, OUTPUT);</w:t>
      </w:r>
    </w:p>
    <w:p w14:paraId="28803932" w14:textId="455087BD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led1, OUTPUT);</w:t>
      </w:r>
    </w:p>
    <w:p w14:paraId="5A1F0BCE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bot1, INPUT);</w:t>
      </w:r>
    </w:p>
    <w:p w14:paraId="7414B31A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bot2, INPUT);</w:t>
      </w:r>
    </w:p>
    <w:p w14:paraId="5927E168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9600);</w:t>
      </w:r>
    </w:p>
    <w:p w14:paraId="007EBD7C" w14:textId="3B0EEDF4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}</w:t>
      </w:r>
    </w:p>
    <w:p w14:paraId="1937F652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C6BD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loop()</w:t>
      </w:r>
    </w:p>
    <w:p w14:paraId="52A5A196" w14:textId="54EA4968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{</w:t>
      </w:r>
    </w:p>
    <w:p w14:paraId="3734EC58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valor1 = </w:t>
      </w:r>
      <w:proofErr w:type="spellStart"/>
      <w:r w:rsidRPr="006C6BD5">
        <w:rPr>
          <w:rFonts w:ascii="Courier New" w:hAnsi="Courier New" w:cs="Courier New"/>
          <w:sz w:val="18"/>
          <w:lang w:val="en-US"/>
        </w:rPr>
        <w:t>digitalRead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(bot1);</w:t>
      </w:r>
    </w:p>
    <w:p w14:paraId="4E6A5743" w14:textId="5E7B9F19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valor2 = </w:t>
      </w:r>
      <w:proofErr w:type="spellStart"/>
      <w:r w:rsidRPr="006C6BD5">
        <w:rPr>
          <w:rFonts w:ascii="Courier New" w:hAnsi="Courier New" w:cs="Courier New"/>
          <w:sz w:val="18"/>
          <w:lang w:val="en-US"/>
        </w:rPr>
        <w:t>digi</w:t>
      </w:r>
      <w:r>
        <w:rPr>
          <w:rFonts w:ascii="Courier New" w:hAnsi="Courier New" w:cs="Courier New"/>
          <w:sz w:val="18"/>
          <w:lang w:val="en-US"/>
        </w:rPr>
        <w:t>talRead</w:t>
      </w:r>
      <w:proofErr w:type="spellEnd"/>
      <w:r>
        <w:rPr>
          <w:rFonts w:ascii="Courier New" w:hAnsi="Courier New" w:cs="Courier New"/>
          <w:sz w:val="18"/>
          <w:lang w:val="en-US"/>
        </w:rPr>
        <w:t>(bot2);</w:t>
      </w:r>
    </w:p>
    <w:p w14:paraId="53A58883" w14:textId="609852F5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lang w:val="en-US"/>
        </w:rPr>
        <w:t>piscar</w:t>
      </w:r>
      <w:proofErr w:type="spellEnd"/>
      <w:r>
        <w:rPr>
          <w:rFonts w:ascii="Courier New" w:hAnsi="Courier New" w:cs="Courier New"/>
          <w:sz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lang w:val="en-US"/>
        </w:rPr>
        <w:t>);</w:t>
      </w:r>
    </w:p>
    <w:p w14:paraId="1072F8C9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gramStart"/>
      <w:r w:rsidRPr="006C6BD5">
        <w:rPr>
          <w:rFonts w:ascii="Courier New" w:hAnsi="Courier New" w:cs="Courier New"/>
          <w:sz w:val="18"/>
          <w:lang w:val="en-US"/>
        </w:rPr>
        <w:t>if(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 == 8 &amp;&amp; valor1 == 1){</w:t>
      </w:r>
    </w:p>
    <w:p w14:paraId="25BEFFC7" w14:textId="4B10FD6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</w:t>
      </w:r>
      <w:r w:rsidRPr="006C6BD5">
        <w:rPr>
          <w:rFonts w:ascii="Courier New" w:hAnsi="Courier New" w:cs="Courier New"/>
          <w:sz w:val="18"/>
          <w:lang w:val="en-US"/>
        </w:rPr>
        <w:tab/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Serial.println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"1 </w:t>
      </w:r>
      <w:proofErr w:type="spellStart"/>
      <w:r w:rsidRPr="006C6BD5">
        <w:rPr>
          <w:rFonts w:ascii="Courier New" w:hAnsi="Courier New" w:cs="Courier New"/>
          <w:sz w:val="18"/>
          <w:lang w:val="en-US"/>
        </w:rPr>
        <w:t>ganhou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");</w:t>
      </w:r>
    </w:p>
    <w:p w14:paraId="2B673715" w14:textId="319F65CB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  </w:t>
      </w:r>
      <w:r w:rsidRPr="006C6BD5">
        <w:rPr>
          <w:rFonts w:ascii="Courier New" w:hAnsi="Courier New" w:cs="Courier New"/>
          <w:sz w:val="18"/>
          <w:lang w:val="en-US"/>
        </w:rPr>
        <w:tab/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led, HIGH);</w:t>
      </w:r>
    </w:p>
    <w:p w14:paraId="31B8E68A" w14:textId="3349CF38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  </w:t>
      </w:r>
      <w:r w:rsidRPr="006C6BD5">
        <w:rPr>
          <w:rFonts w:ascii="Courier New" w:hAnsi="Courier New" w:cs="Courier New"/>
          <w:sz w:val="18"/>
          <w:lang w:val="en-US"/>
        </w:rPr>
        <w:tab/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led1, HIGH);</w:t>
      </w:r>
    </w:p>
    <w:p w14:paraId="1359C62E" w14:textId="0F903931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</w:t>
      </w:r>
      <w:r w:rsidRPr="006C6BD5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 xml:space="preserve"> }</w:t>
      </w:r>
    </w:p>
    <w:p w14:paraId="76148A01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gramStart"/>
      <w:r w:rsidRPr="006C6BD5">
        <w:rPr>
          <w:rFonts w:ascii="Courier New" w:hAnsi="Courier New" w:cs="Courier New"/>
          <w:sz w:val="18"/>
          <w:lang w:val="en-US"/>
        </w:rPr>
        <w:t>if(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led1 == 9 &amp;&amp; valor2 == 1){</w:t>
      </w:r>
    </w:p>
    <w:p w14:paraId="0CFF4A84" w14:textId="6981CD5C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  </w:t>
      </w:r>
      <w:r w:rsidRPr="006C6BD5">
        <w:rPr>
          <w:rFonts w:ascii="Courier New" w:hAnsi="Courier New" w:cs="Courier New"/>
          <w:sz w:val="18"/>
          <w:lang w:val="en-US"/>
        </w:rPr>
        <w:tab/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Serial.println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"2 </w:t>
      </w:r>
      <w:proofErr w:type="spellStart"/>
      <w:r w:rsidRPr="006C6BD5">
        <w:rPr>
          <w:rFonts w:ascii="Courier New" w:hAnsi="Courier New" w:cs="Courier New"/>
          <w:sz w:val="18"/>
          <w:lang w:val="en-US"/>
        </w:rPr>
        <w:t>ganhou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");</w:t>
      </w:r>
    </w:p>
    <w:p w14:paraId="38DA7110" w14:textId="51C76530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  </w:t>
      </w:r>
      <w:r w:rsidRPr="006C6BD5">
        <w:rPr>
          <w:rFonts w:ascii="Courier New" w:hAnsi="Courier New" w:cs="Courier New"/>
          <w:sz w:val="18"/>
          <w:lang w:val="en-US"/>
        </w:rPr>
        <w:tab/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led, HIGH);</w:t>
      </w:r>
    </w:p>
    <w:p w14:paraId="2F3034C0" w14:textId="33B023FB" w:rsidR="006C6BD5" w:rsidRPr="00384AB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  </w:t>
      </w:r>
      <w:r w:rsidRPr="006C6BD5">
        <w:rPr>
          <w:rFonts w:ascii="Courier New" w:hAnsi="Courier New" w:cs="Courier New"/>
          <w:sz w:val="18"/>
          <w:lang w:val="en-US"/>
        </w:rPr>
        <w:tab/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lang w:val="en-US"/>
        </w:rPr>
        <w:t>led1, HIGH);</w:t>
      </w:r>
    </w:p>
    <w:p w14:paraId="67647D98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</w:t>
      </w:r>
      <w:r w:rsidRPr="006C6BD5">
        <w:rPr>
          <w:rFonts w:ascii="Courier New" w:hAnsi="Courier New" w:cs="Courier New"/>
          <w:sz w:val="18"/>
          <w:lang w:val="en-US"/>
        </w:rPr>
        <w:tab/>
        <w:t>}</w:t>
      </w:r>
    </w:p>
    <w:p w14:paraId="153313E0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>}</w:t>
      </w:r>
    </w:p>
    <w:p w14:paraId="638E422D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C6BD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C6BD5">
        <w:rPr>
          <w:rFonts w:ascii="Courier New" w:hAnsi="Courier New" w:cs="Courier New"/>
          <w:sz w:val="18"/>
          <w:lang w:val="en-US"/>
        </w:rPr>
        <w:t>piscar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()</w:t>
      </w:r>
    </w:p>
    <w:p w14:paraId="638DB554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>{</w:t>
      </w:r>
    </w:p>
    <w:p w14:paraId="4E723074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led, HIGH);</w:t>
      </w:r>
    </w:p>
    <w:p w14:paraId="0DB9C349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gramStart"/>
      <w:r w:rsidRPr="006C6BD5">
        <w:rPr>
          <w:rFonts w:ascii="Courier New" w:hAnsi="Courier New" w:cs="Courier New"/>
          <w:sz w:val="18"/>
          <w:lang w:val="en-US"/>
        </w:rPr>
        <w:t>delay(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400);</w:t>
      </w:r>
    </w:p>
    <w:p w14:paraId="2A8585A3" w14:textId="77777777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led, LOW);</w:t>
      </w:r>
    </w:p>
    <w:p w14:paraId="5F6487F1" w14:textId="09425BC6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gramStart"/>
      <w:r w:rsidRPr="006C6BD5">
        <w:rPr>
          <w:rFonts w:ascii="Courier New" w:hAnsi="Courier New" w:cs="Courier New"/>
          <w:sz w:val="18"/>
          <w:lang w:val="en-US"/>
        </w:rPr>
        <w:t>delay(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400);</w:t>
      </w:r>
    </w:p>
    <w:p w14:paraId="2EC01E90" w14:textId="1A42A1B5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led1, HIGH);</w:t>
      </w:r>
    </w:p>
    <w:p w14:paraId="1B615760" w14:textId="751AA541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gramStart"/>
      <w:r w:rsidRPr="006C6BD5">
        <w:rPr>
          <w:rFonts w:ascii="Courier New" w:hAnsi="Courier New" w:cs="Courier New"/>
          <w:sz w:val="18"/>
          <w:lang w:val="en-US"/>
        </w:rPr>
        <w:t>delay(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400);</w:t>
      </w:r>
    </w:p>
    <w:p w14:paraId="0061C848" w14:textId="0109EECB" w:rsidR="006C6BD5" w:rsidRPr="006C6BD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t xml:space="preserve">  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C6BD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C6BD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C6BD5">
        <w:rPr>
          <w:rFonts w:ascii="Courier New" w:hAnsi="Courier New" w:cs="Courier New"/>
          <w:sz w:val="18"/>
          <w:lang w:val="en-US"/>
        </w:rPr>
        <w:t>led1, LOW);</w:t>
      </w:r>
    </w:p>
    <w:p w14:paraId="424D33CB" w14:textId="77777777" w:rsidR="006C6BD5" w:rsidRPr="00384AB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C6BD5">
        <w:rPr>
          <w:rFonts w:ascii="Courier New" w:hAnsi="Courier New" w:cs="Courier New"/>
          <w:sz w:val="18"/>
          <w:lang w:val="en-US"/>
        </w:rPr>
        <w:lastRenderedPageBreak/>
        <w:t xml:space="preserve">  </w:t>
      </w:r>
      <w:r w:rsidRPr="006C6BD5">
        <w:rPr>
          <w:rFonts w:ascii="Courier New" w:hAnsi="Courier New" w:cs="Courier New"/>
          <w:sz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lang w:val="en-US"/>
        </w:rPr>
        <w:t>delay(</w:t>
      </w:r>
      <w:proofErr w:type="gramEnd"/>
      <w:r w:rsidRPr="00384AB5">
        <w:rPr>
          <w:rFonts w:ascii="Courier New" w:hAnsi="Courier New" w:cs="Courier New"/>
          <w:sz w:val="18"/>
          <w:lang w:val="en-US"/>
        </w:rPr>
        <w:t>400);</w:t>
      </w:r>
    </w:p>
    <w:p w14:paraId="026790E6" w14:textId="26C8D116" w:rsidR="00CA3BA3" w:rsidRPr="00384AB5" w:rsidRDefault="006C6BD5" w:rsidP="006C6BD5">
      <w:pPr>
        <w:pStyle w:val="Corpodetexto"/>
        <w:rPr>
          <w:rFonts w:ascii="Courier New" w:hAnsi="Courier New" w:cs="Courier New"/>
          <w:sz w:val="18"/>
          <w:lang w:val="en-US"/>
        </w:rPr>
      </w:pPr>
      <w:r w:rsidRPr="00384AB5">
        <w:rPr>
          <w:rFonts w:ascii="Courier New" w:hAnsi="Courier New" w:cs="Courier New"/>
          <w:sz w:val="18"/>
          <w:lang w:val="en-US"/>
        </w:rPr>
        <w:t>}</w:t>
      </w:r>
    </w:p>
    <w:p w14:paraId="5A2E8A04" w14:textId="77777777" w:rsidR="00CA3BA3" w:rsidRDefault="00CA3BA3" w:rsidP="00CA3BA3">
      <w:pPr>
        <w:pStyle w:val="Corpodetexto"/>
        <w:rPr>
          <w:lang w:val="en-US"/>
        </w:rPr>
      </w:pPr>
      <w:proofErr w:type="spellStart"/>
      <w:r w:rsidRPr="00384AB5">
        <w:rPr>
          <w:lang w:val="en-US"/>
        </w:rPr>
        <w:t>Código</w:t>
      </w:r>
      <w:proofErr w:type="spellEnd"/>
      <w:r w:rsidRPr="00384AB5">
        <w:rPr>
          <w:lang w:val="en-US"/>
        </w:rPr>
        <w:t xml:space="preserve"> </w:t>
      </w:r>
      <w:proofErr w:type="spellStart"/>
      <w:r w:rsidRPr="00384AB5">
        <w:rPr>
          <w:lang w:val="en-US"/>
        </w:rPr>
        <w:t>Montagem</w:t>
      </w:r>
      <w:proofErr w:type="spellEnd"/>
      <w:r w:rsidRPr="00384AB5">
        <w:rPr>
          <w:lang w:val="en-US"/>
        </w:rPr>
        <w:t xml:space="preserve"> 6</w:t>
      </w:r>
    </w:p>
    <w:p w14:paraId="75A612CD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bot1 = 2;</w:t>
      </w:r>
    </w:p>
    <w:p w14:paraId="7F2C490A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bot2 = 3;</w:t>
      </w:r>
    </w:p>
    <w:p w14:paraId="60FB0D86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led = 8;</w:t>
      </w:r>
    </w:p>
    <w:p w14:paraId="1A42C87D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led1 = 9;</w:t>
      </w:r>
    </w:p>
    <w:p w14:paraId="0F123217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led_v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= 12;</w:t>
      </w:r>
    </w:p>
    <w:p w14:paraId="48184531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led_v1 = 11;</w:t>
      </w:r>
    </w:p>
    <w:p w14:paraId="6623426A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valor1;</w:t>
      </w:r>
    </w:p>
    <w:p w14:paraId="71B7BFA3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valor2;</w:t>
      </w:r>
    </w:p>
    <w:p w14:paraId="313FB5F8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434B858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pot = A1;</w:t>
      </w:r>
    </w:p>
    <w:p w14:paraId="2590EC3A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3C3220B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d;</w:t>
      </w:r>
    </w:p>
    <w:p w14:paraId="2FFDE9F2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B04BC9C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3FC48264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0CB085F" w14:textId="67A0E77D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380D20BE" w14:textId="22DD9096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led1, OUTPUT);</w:t>
      </w:r>
    </w:p>
    <w:p w14:paraId="6AADF927" w14:textId="29008CBB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led_v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2F3C4F18" w14:textId="1523AB4B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led_v1, OUTPUT);</w:t>
      </w:r>
    </w:p>
    <w:p w14:paraId="37B32436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bot1, INPUT);</w:t>
      </w:r>
    </w:p>
    <w:p w14:paraId="6E80F2F2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bot2, INPUT);</w:t>
      </w:r>
    </w:p>
    <w:p w14:paraId="63F52B1E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4F840BD1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7C63CAD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B1273F8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7DF7B0A1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24011E4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(pot);</w:t>
      </w:r>
    </w:p>
    <w:p w14:paraId="0EFB25FB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= map(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, 0, 1023, 0, 180);</w:t>
      </w:r>
    </w:p>
    <w:p w14:paraId="53ECD2F8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F664431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valor1 =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(bot1);</w:t>
      </w:r>
    </w:p>
    <w:p w14:paraId="5152EC4F" w14:textId="146F090E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</w:rPr>
        <w:t xml:space="preserve"> valor2 = </w:t>
      </w:r>
      <w:proofErr w:type="spellStart"/>
      <w:r w:rsidRPr="00384AB5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384AB5">
        <w:rPr>
          <w:rFonts w:ascii="Courier New" w:hAnsi="Courier New" w:cs="Courier New"/>
          <w:sz w:val="18"/>
          <w:szCs w:val="18"/>
        </w:rPr>
        <w:t>(bot2);</w:t>
      </w:r>
    </w:p>
    <w:p w14:paraId="75406ABD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</w:rPr>
      </w:pPr>
      <w:r w:rsidRPr="00384AB5">
        <w:rPr>
          <w:rFonts w:ascii="Courier New" w:hAnsi="Courier New" w:cs="Courier New"/>
          <w:sz w:val="18"/>
          <w:szCs w:val="18"/>
        </w:rPr>
        <w:t xml:space="preserve">  </w:t>
      </w:r>
    </w:p>
    <w:p w14:paraId="434BBEE9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</w:rPr>
      </w:pPr>
      <w:r w:rsidRPr="00384AB5">
        <w:rPr>
          <w:rFonts w:ascii="Courier New" w:hAnsi="Courier New" w:cs="Courier New"/>
          <w:sz w:val="18"/>
          <w:szCs w:val="18"/>
        </w:rPr>
        <w:t xml:space="preserve">  </w:t>
      </w:r>
      <w:r w:rsidRPr="00384AB5">
        <w:rPr>
          <w:rFonts w:ascii="Courier New" w:hAnsi="Courier New" w:cs="Courier New"/>
          <w:sz w:val="18"/>
          <w:szCs w:val="18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</w:rPr>
        <w:t>piscar</w:t>
      </w:r>
      <w:proofErr w:type="gramEnd"/>
      <w:r w:rsidRPr="00384AB5">
        <w:rPr>
          <w:rFonts w:ascii="Courier New" w:hAnsi="Courier New" w:cs="Courier New"/>
          <w:sz w:val="18"/>
          <w:szCs w:val="18"/>
        </w:rPr>
        <w:t>();</w:t>
      </w:r>
    </w:p>
    <w:p w14:paraId="4BE7BA00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</w:rPr>
      </w:pPr>
      <w:r w:rsidRPr="00384AB5">
        <w:rPr>
          <w:rFonts w:ascii="Courier New" w:hAnsi="Courier New" w:cs="Courier New"/>
          <w:sz w:val="18"/>
          <w:szCs w:val="18"/>
        </w:rPr>
        <w:t xml:space="preserve">  </w:t>
      </w:r>
      <w:r w:rsidRPr="00384AB5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</w:rPr>
        <w:t>potenciometro</w:t>
      </w:r>
      <w:proofErr w:type="spellEnd"/>
      <w:proofErr w:type="gramEnd"/>
      <w:r w:rsidRPr="00384AB5">
        <w:rPr>
          <w:rFonts w:ascii="Courier New" w:hAnsi="Courier New" w:cs="Courier New"/>
          <w:sz w:val="18"/>
          <w:szCs w:val="18"/>
        </w:rPr>
        <w:t>();</w:t>
      </w:r>
    </w:p>
    <w:p w14:paraId="13D7652C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</w:rPr>
      </w:pPr>
      <w:r w:rsidRPr="00384AB5">
        <w:rPr>
          <w:rFonts w:ascii="Courier New" w:hAnsi="Courier New" w:cs="Courier New"/>
          <w:sz w:val="18"/>
          <w:szCs w:val="18"/>
        </w:rPr>
        <w:t xml:space="preserve">  </w:t>
      </w:r>
    </w:p>
    <w:p w14:paraId="49511449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Pr="00384AB5">
        <w:rPr>
          <w:rFonts w:ascii="Courier New" w:hAnsi="Courier New" w:cs="Courier New"/>
          <w:sz w:val="18"/>
          <w:szCs w:val="18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 == 8 &amp;&amp; valor1 == 1){</w:t>
      </w:r>
    </w:p>
    <w:p w14:paraId="4684236A" w14:textId="585C94F9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"1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ganhou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564F6CC1" w14:textId="5C08CAE5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400BFA63" w14:textId="7C94302B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26916C60" w14:textId="612FA9DB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led_v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33F7727F" w14:textId="02BB2965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84AB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6F040E3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9F61AA2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led1 == 9 &amp;&amp; valor2 == 1){</w:t>
      </w:r>
    </w:p>
    <w:p w14:paraId="31688E59" w14:textId="72CBEFDE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"2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ganhou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329A97A" w14:textId="14BE0891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40576930" w14:textId="595B7253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746B354B" w14:textId="243DB73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led_v1, HIGH);</w:t>
      </w:r>
    </w:p>
    <w:p w14:paraId="4FE87CCD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508965F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57D8271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B021147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piscar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295D9DAC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77690E7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6AA190FB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d);</w:t>
      </w:r>
    </w:p>
    <w:p w14:paraId="5343EDAF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7002401E" w14:textId="6EAA8362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d);</w:t>
      </w:r>
    </w:p>
    <w:p w14:paraId="2162AE2B" w14:textId="1E7F2E9B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61C0776B" w14:textId="102BA849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d);</w:t>
      </w:r>
    </w:p>
    <w:p w14:paraId="2FB22EDF" w14:textId="75E39FEE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led1, LOW);</w:t>
      </w:r>
    </w:p>
    <w:p w14:paraId="61BCE32C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d);</w:t>
      </w:r>
    </w:p>
    <w:p w14:paraId="2663F7BC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led_v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6423BE96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led_v1, LOW);</w:t>
      </w:r>
    </w:p>
    <w:p w14:paraId="4A5371C9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E40F811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potenciometro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1D79B264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&lt;= 28){</w:t>
      </w:r>
    </w:p>
    <w:p w14:paraId="60BD76E0" w14:textId="387B5C21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84AB5">
        <w:rPr>
          <w:rFonts w:ascii="Courier New" w:hAnsi="Courier New" w:cs="Courier New"/>
          <w:sz w:val="18"/>
          <w:szCs w:val="18"/>
          <w:lang w:val="en-US"/>
        </w:rPr>
        <w:t>d = 800;</w:t>
      </w:r>
    </w:p>
    <w:p w14:paraId="5F865354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F37A332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&gt;= 28 &amp;&amp;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&lt;= 57){</w:t>
      </w:r>
    </w:p>
    <w:p w14:paraId="547C7B4C" w14:textId="6F8A42C4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84AB5">
        <w:rPr>
          <w:rFonts w:ascii="Courier New" w:hAnsi="Courier New" w:cs="Courier New"/>
          <w:sz w:val="18"/>
          <w:szCs w:val="18"/>
          <w:lang w:val="en-US"/>
        </w:rPr>
        <w:t>d = 700;</w:t>
      </w:r>
    </w:p>
    <w:p w14:paraId="4692ED0C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D9CC86B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&gt;= 57 &amp;&amp;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&lt;= 89){</w:t>
      </w:r>
    </w:p>
    <w:p w14:paraId="52C1694B" w14:textId="26303ECF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84AB5">
        <w:rPr>
          <w:rFonts w:ascii="Courier New" w:hAnsi="Courier New" w:cs="Courier New"/>
          <w:sz w:val="18"/>
          <w:szCs w:val="18"/>
          <w:lang w:val="en-US"/>
        </w:rPr>
        <w:t>d = 600;</w:t>
      </w:r>
    </w:p>
    <w:p w14:paraId="60F13377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050588A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&gt;= 89 &amp;&amp;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&lt;= 118){</w:t>
      </w:r>
    </w:p>
    <w:p w14:paraId="456166B9" w14:textId="23E64A5E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84AB5">
        <w:rPr>
          <w:rFonts w:ascii="Courier New" w:hAnsi="Courier New" w:cs="Courier New"/>
          <w:sz w:val="18"/>
          <w:szCs w:val="18"/>
          <w:lang w:val="en-US"/>
        </w:rPr>
        <w:t>d = 500;</w:t>
      </w:r>
    </w:p>
    <w:p w14:paraId="44AE90B6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7F27739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&gt;= 118 &amp;&amp; </w:t>
      </w:r>
      <w:proofErr w:type="spellStart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&lt;= 151){</w:t>
      </w:r>
    </w:p>
    <w:p w14:paraId="2BD4AF22" w14:textId="54BFB058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84AB5">
        <w:rPr>
          <w:rFonts w:ascii="Courier New" w:hAnsi="Courier New" w:cs="Courier New"/>
          <w:sz w:val="18"/>
          <w:szCs w:val="18"/>
          <w:lang w:val="en-US"/>
        </w:rPr>
        <w:t>d = 400;</w:t>
      </w:r>
    </w:p>
    <w:p w14:paraId="194F74B6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83D16ED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84AB5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84AB5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&gt;= 151){</w:t>
      </w:r>
    </w:p>
    <w:p w14:paraId="7AA54D66" w14:textId="58DD02A6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84AB5">
        <w:rPr>
          <w:rFonts w:ascii="Courier New" w:hAnsi="Courier New" w:cs="Courier New"/>
          <w:sz w:val="18"/>
          <w:szCs w:val="18"/>
          <w:lang w:val="en-US"/>
        </w:rPr>
        <w:t>d = 300;</w:t>
      </w:r>
    </w:p>
    <w:p w14:paraId="329730F3" w14:textId="77777777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84A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3F0DA78" w14:textId="6D3DAD85" w:rsidR="00384AB5" w:rsidRPr="00384AB5" w:rsidRDefault="00384AB5" w:rsidP="00384AB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84AB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7199B7" w14:textId="77777777" w:rsidR="00CA3BA3" w:rsidRPr="00384AB5" w:rsidRDefault="00CA3BA3" w:rsidP="00CA3BA3">
      <w:pPr>
        <w:pStyle w:val="Corpodetexto"/>
        <w:rPr>
          <w:lang w:val="en-US"/>
        </w:rPr>
      </w:pPr>
    </w:p>
    <w:p w14:paraId="0F22DF4B" w14:textId="77777777" w:rsidR="00CA3BA3" w:rsidRPr="003276F2" w:rsidRDefault="00CA3BA3" w:rsidP="00CA3BA3">
      <w:pPr>
        <w:pStyle w:val="Corpodetexto"/>
      </w:pPr>
      <w:r>
        <w:t xml:space="preserve">Código Montagem </w:t>
      </w:r>
      <w:proofErr w:type="gramStart"/>
      <w:r>
        <w:t>7</w:t>
      </w:r>
      <w:proofErr w:type="gramEnd"/>
    </w:p>
    <w:p w14:paraId="47DD039B" w14:textId="77777777" w:rsidR="00CA3BA3" w:rsidRPr="003276F2" w:rsidRDefault="00CA3BA3" w:rsidP="003276F2">
      <w:pPr>
        <w:pStyle w:val="Corpodetexto"/>
      </w:pPr>
    </w:p>
    <w:p w14:paraId="5A9911F5" w14:textId="621D107B" w:rsidR="003276F2" w:rsidRDefault="003276F2" w:rsidP="000C776E">
      <w:pPr>
        <w:pStyle w:val="Ttulo"/>
        <w:jc w:val="left"/>
      </w:pPr>
      <w:r>
        <w:br w:type="page"/>
      </w:r>
      <w:r>
        <w:lastRenderedPageBreak/>
        <w:t>Referências</w:t>
      </w:r>
    </w:p>
    <w:p w14:paraId="2EB9460F" w14:textId="77777777" w:rsidR="003276F2" w:rsidRDefault="003276F2" w:rsidP="003276F2">
      <w:pPr>
        <w:pStyle w:val="Corpodetexto"/>
      </w:pPr>
    </w:p>
    <w:p w14:paraId="6DFE249B" w14:textId="77777777" w:rsidR="00BB1B98" w:rsidRDefault="00BB1B98" w:rsidP="00BB1B98">
      <w:pPr>
        <w:pStyle w:val="Corpodetexto"/>
      </w:pPr>
      <w:r>
        <w:t xml:space="preserve">BENTO, </w:t>
      </w:r>
      <w:proofErr w:type="spellStart"/>
      <w:r>
        <w:t>Clístenes</w:t>
      </w:r>
      <w:proofErr w:type="spellEnd"/>
      <w:r>
        <w:t xml:space="preserve"> </w:t>
      </w:r>
      <w:proofErr w:type="spellStart"/>
      <w:r>
        <w:t>Grizafis</w:t>
      </w:r>
      <w:proofErr w:type="spellEnd"/>
      <w:r>
        <w:t xml:space="preserve">. A BOA PRÁTICA DE INDENTAR EM C. </w:t>
      </w:r>
      <w:r>
        <w:rPr>
          <w:b/>
        </w:rPr>
        <w:t xml:space="preserve">Espaço </w:t>
      </w:r>
      <w:proofErr w:type="spellStart"/>
      <w:proofErr w:type="gramStart"/>
      <w:r>
        <w:rPr>
          <w:b/>
        </w:rPr>
        <w:t>CMaker</w:t>
      </w:r>
      <w:proofErr w:type="spellEnd"/>
      <w:proofErr w:type="gramEnd"/>
      <w:r>
        <w:rPr>
          <w:b/>
        </w:rPr>
        <w:t xml:space="preserve">, </w:t>
      </w:r>
      <w:r>
        <w:t>2020.</w:t>
      </w:r>
    </w:p>
    <w:p w14:paraId="49CF4B37" w14:textId="71671FFD" w:rsidR="00BB1B98" w:rsidRDefault="00BB1B98" w:rsidP="00BB1B98">
      <w:pPr>
        <w:pStyle w:val="Corpodetexto"/>
      </w:pPr>
      <w:r>
        <w:t xml:space="preserve">Disponível em: </w:t>
      </w:r>
      <w:hyperlink r:id="rId11" w:history="1">
        <w:r>
          <w:rPr>
            <w:rStyle w:val="Hyperlink"/>
          </w:rPr>
          <w:t>http://cmaker.com.br/a-boa-pratica-d</w:t>
        </w:r>
        <w:r>
          <w:rPr>
            <w:rStyle w:val="Hyperlink"/>
          </w:rPr>
          <w:t>e</w:t>
        </w:r>
        <w:r>
          <w:rPr>
            <w:rStyle w:val="Hyperlink"/>
          </w:rPr>
          <w:t>-indentar-em-c/</w:t>
        </w:r>
      </w:hyperlink>
      <w:r>
        <w:t xml:space="preserve">. Acesso em: </w:t>
      </w:r>
      <w:r>
        <w:t>23</w:t>
      </w:r>
      <w:r>
        <w:t xml:space="preserve"> de </w:t>
      </w:r>
      <w:r>
        <w:t>ago</w:t>
      </w:r>
      <w:r>
        <w:t>. de 2021.</w:t>
      </w:r>
    </w:p>
    <w:p w14:paraId="1BB97AAE" w14:textId="77777777" w:rsidR="00EC013B" w:rsidRDefault="00EC013B" w:rsidP="00BB1B98">
      <w:pPr>
        <w:pStyle w:val="Corpodetexto"/>
      </w:pPr>
    </w:p>
    <w:p w14:paraId="77B7D70A" w14:textId="77777777" w:rsidR="00EC013B" w:rsidRDefault="00EC013B" w:rsidP="00EC013B">
      <w:pPr>
        <w:pStyle w:val="Corpodetexto"/>
      </w:pPr>
      <w:r>
        <w:t xml:space="preserve">BETTIO, Fabio. </w:t>
      </w:r>
      <w:proofErr w:type="spellStart"/>
      <w:r w:rsidRPr="00EC013B">
        <w:t>Tinkercad</w:t>
      </w:r>
      <w:proofErr w:type="spellEnd"/>
      <w:r w:rsidRPr="00EC013B">
        <w:t xml:space="preserve"> Aula 10 - Jogo da Velocidade</w:t>
      </w:r>
      <w:r>
        <w:t xml:space="preserve">.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</w:t>
      </w:r>
      <w:r>
        <w:t>2020.</w:t>
      </w:r>
    </w:p>
    <w:p w14:paraId="62C19A4F" w14:textId="77777777" w:rsidR="00EC013B" w:rsidRDefault="00EC013B" w:rsidP="00EC013B">
      <w:pPr>
        <w:pStyle w:val="Corpodetexto"/>
      </w:pPr>
      <w:r>
        <w:t xml:space="preserve">Disponível em: </w:t>
      </w:r>
      <w:hyperlink r:id="rId12" w:history="1">
        <w:r w:rsidRPr="008C75ED">
          <w:rPr>
            <w:rStyle w:val="Hyperlink"/>
          </w:rPr>
          <w:t>https://www.youtube.co</w:t>
        </w:r>
        <w:r w:rsidRPr="008C75ED">
          <w:rPr>
            <w:rStyle w:val="Hyperlink"/>
          </w:rPr>
          <w:t>m</w:t>
        </w:r>
        <w:r w:rsidRPr="008C75ED">
          <w:rPr>
            <w:rStyle w:val="Hyperlink"/>
          </w:rPr>
          <w:t>/watch?v=hqymPab_Sf8</w:t>
        </w:r>
      </w:hyperlink>
      <w:r>
        <w:t>. Acesso em: 23 de ago. de 2021.</w:t>
      </w:r>
    </w:p>
    <w:p w14:paraId="30854F07" w14:textId="77777777" w:rsidR="00BB1B98" w:rsidRDefault="00BB1B98" w:rsidP="00BB1B98">
      <w:pPr>
        <w:pStyle w:val="Corpodetexto"/>
      </w:pPr>
    </w:p>
    <w:p w14:paraId="0535956A" w14:textId="238BB00C" w:rsidR="00BB1B98" w:rsidRDefault="0084408F" w:rsidP="00BB1B98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>.</w:t>
      </w:r>
    </w:p>
    <w:p w14:paraId="73B1BD20" w14:textId="61434D32" w:rsidR="00BB1B98" w:rsidRDefault="00BB1B98" w:rsidP="00BB1B98">
      <w:pPr>
        <w:pStyle w:val="Corpodetexto"/>
        <w:jc w:val="left"/>
      </w:pPr>
      <w:r>
        <w:t xml:space="preserve">Disponível em: </w:t>
      </w:r>
      <w:hyperlink r:id="rId13" w:history="1">
        <w:r>
          <w:rPr>
            <w:rStyle w:val="Hyperlink"/>
          </w:rPr>
          <w:t>https://www.arduino.cc/reference/pt/</w:t>
        </w:r>
        <w:r>
          <w:rPr>
            <w:rStyle w:val="Hyperlink"/>
          </w:rPr>
          <w:t>l</w:t>
        </w:r>
        <w:r>
          <w:rPr>
            <w:rStyle w:val="Hyperlink"/>
          </w:rPr>
          <w:t>anguage/structure/control-structure/if/</w:t>
        </w:r>
      </w:hyperlink>
      <w:r>
        <w:t xml:space="preserve">. Acesso em: </w:t>
      </w:r>
      <w:r w:rsidR="00EC013B">
        <w:t>23 de ago</w:t>
      </w:r>
      <w:r>
        <w:t>. de 2021.</w:t>
      </w:r>
    </w:p>
    <w:p w14:paraId="6CD03821" w14:textId="77777777" w:rsidR="00EC013B" w:rsidRDefault="00EC013B" w:rsidP="00BB1B98">
      <w:pPr>
        <w:pStyle w:val="Corpodetexto"/>
        <w:jc w:val="left"/>
      </w:pPr>
    </w:p>
    <w:p w14:paraId="0742BAA0" w14:textId="107AB5BE" w:rsidR="00EC013B" w:rsidRDefault="0084408F" w:rsidP="00EC013B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</w:t>
      </w:r>
      <w:r w:rsidR="00EC013B" w:rsidRPr="0084408F">
        <w:rPr>
          <w:b/>
        </w:rPr>
        <w:t xml:space="preserve">Documentação de Referência da Linguagem </w:t>
      </w:r>
      <w:proofErr w:type="spellStart"/>
      <w:r w:rsidR="00EC013B" w:rsidRPr="0084408F">
        <w:rPr>
          <w:b/>
        </w:rPr>
        <w:t>Arduino</w:t>
      </w:r>
      <w:proofErr w:type="spellEnd"/>
      <w:r w:rsidR="00EC013B" w:rsidRPr="0084408F">
        <w:rPr>
          <w:b/>
        </w:rPr>
        <w:t>.</w:t>
      </w:r>
    </w:p>
    <w:p w14:paraId="25FE4A05" w14:textId="2F88988D" w:rsidR="00EC013B" w:rsidRDefault="00EC013B" w:rsidP="00EC013B">
      <w:pPr>
        <w:pStyle w:val="Corpodetexto"/>
        <w:jc w:val="left"/>
      </w:pPr>
      <w:r>
        <w:t>Disponível em:</w:t>
      </w:r>
      <w:r>
        <w:t xml:space="preserve"> </w:t>
      </w:r>
      <w:hyperlink r:id="rId14" w:history="1">
        <w:r w:rsidRPr="008C75ED">
          <w:rPr>
            <w:rStyle w:val="Hyperlink"/>
          </w:rPr>
          <w:t>https://www.arduino.cc/refere</w:t>
        </w:r>
        <w:r w:rsidRPr="008C75ED">
          <w:rPr>
            <w:rStyle w:val="Hyperlink"/>
          </w:rPr>
          <w:t>n</w:t>
        </w:r>
        <w:r w:rsidRPr="008C75ED">
          <w:rPr>
            <w:rStyle w:val="Hyperlink"/>
          </w:rPr>
          <w:t>ce/pt/</w:t>
        </w:r>
      </w:hyperlink>
      <w:r>
        <w:t>.</w:t>
      </w:r>
      <w:r>
        <w:t xml:space="preserve"> Acesso em: 23 de ago. de 2021.</w:t>
      </w:r>
    </w:p>
    <w:p w14:paraId="320F12B1" w14:textId="77777777" w:rsidR="00BB1B98" w:rsidRDefault="00BB1B98" w:rsidP="00BB1B98">
      <w:pPr>
        <w:pStyle w:val="Corpodetexto"/>
        <w:jc w:val="left"/>
      </w:pPr>
    </w:p>
    <w:p w14:paraId="074CDAA2" w14:textId="395D06CD" w:rsidR="00BB1B98" w:rsidRPr="00EC013B" w:rsidRDefault="0084408F" w:rsidP="00BB1B98">
      <w:pPr>
        <w:pStyle w:val="Corpodetexto"/>
        <w:jc w:val="left"/>
        <w:rPr>
          <w:lang w:val="en-US"/>
        </w:rPr>
      </w:pPr>
      <w:proofErr w:type="gramStart"/>
      <w:r w:rsidRPr="0084408F">
        <w:rPr>
          <w:lang w:val="en-US"/>
        </w:rPr>
        <w:t>TUTORIALSPOINT</w:t>
      </w:r>
      <w:r>
        <w:rPr>
          <w:lang w:val="en-US"/>
        </w:rPr>
        <w:t>.</w:t>
      </w:r>
      <w:proofErr w:type="gramEnd"/>
      <w:r>
        <w:rPr>
          <w:b/>
          <w:lang w:val="en-US"/>
        </w:rPr>
        <w:t xml:space="preserve"> </w:t>
      </w:r>
      <w:r w:rsidR="00BB1B98" w:rsidRPr="0084408F">
        <w:rPr>
          <w:b/>
          <w:lang w:val="en-US"/>
        </w:rPr>
        <w:t>C++ if...else statement.</w:t>
      </w:r>
    </w:p>
    <w:p w14:paraId="2A6C3386" w14:textId="77777777" w:rsidR="00BB1B98" w:rsidRDefault="00BB1B98" w:rsidP="00BB1B98">
      <w:pPr>
        <w:pStyle w:val="Corpodetexto"/>
      </w:pPr>
      <w:r>
        <w:t xml:space="preserve">Disponível em: </w:t>
      </w:r>
      <w:hyperlink r:id="rId15" w:history="1">
        <w:r>
          <w:rPr>
            <w:rStyle w:val="Hyperlink"/>
          </w:rPr>
          <w:t>https://www.tutorials</w:t>
        </w:r>
        <w:r>
          <w:rPr>
            <w:rStyle w:val="Hyperlink"/>
          </w:rPr>
          <w:t>p</w:t>
        </w:r>
        <w:r>
          <w:rPr>
            <w:rStyle w:val="Hyperlink"/>
          </w:rPr>
          <w:t>oint.com/cplusplus/cpp_if_else_statement.htm</w:t>
        </w:r>
      </w:hyperlink>
      <w:r>
        <w:t xml:space="preserve">. </w:t>
      </w:r>
    </w:p>
    <w:p w14:paraId="140157C6" w14:textId="21ECC341" w:rsidR="00BB1B98" w:rsidRDefault="00BB1B98" w:rsidP="00BB1B98">
      <w:pPr>
        <w:pStyle w:val="Corpodetexto"/>
      </w:pPr>
      <w:r>
        <w:t xml:space="preserve">Acesso em: </w:t>
      </w:r>
      <w:r w:rsidR="00EC013B">
        <w:t>23 de ago</w:t>
      </w:r>
      <w:r>
        <w:t xml:space="preserve">. de 2021. </w:t>
      </w:r>
    </w:p>
    <w:p w14:paraId="12911455" w14:textId="77777777" w:rsidR="00BB1B98" w:rsidRDefault="00BB1B98" w:rsidP="00BB1B98">
      <w:pPr>
        <w:pStyle w:val="Corpodetexto"/>
      </w:pPr>
    </w:p>
    <w:p w14:paraId="62C5CCB4" w14:textId="77777777" w:rsidR="00BB1B98" w:rsidRDefault="00BB1B98" w:rsidP="00BB1B98">
      <w:pPr>
        <w:pStyle w:val="Corpodetexto"/>
      </w:pPr>
      <w:r>
        <w:t xml:space="preserve">MARTINS, Renan. Usando Potenciômetro com </w:t>
      </w:r>
      <w:proofErr w:type="spellStart"/>
      <w:r>
        <w:t>Arduino</w:t>
      </w:r>
      <w:proofErr w:type="spellEnd"/>
      <w:r>
        <w:t xml:space="preserve">. </w:t>
      </w:r>
      <w:proofErr w:type="spellStart"/>
      <w:proofErr w:type="gramStart"/>
      <w:r>
        <w:rPr>
          <w:b/>
        </w:rPr>
        <w:t>ardudino</w:t>
      </w:r>
      <w:proofErr w:type="gramEnd"/>
      <w:r>
        <w:rPr>
          <w:b/>
        </w:rPr>
        <w:t>.wordpress</w:t>
      </w:r>
      <w:proofErr w:type="spellEnd"/>
      <w:r>
        <w:rPr>
          <w:b/>
        </w:rPr>
        <w:t xml:space="preserve">, </w:t>
      </w:r>
      <w:r>
        <w:t>2015.</w:t>
      </w:r>
    </w:p>
    <w:p w14:paraId="594B0EB3" w14:textId="2CB55DBB" w:rsidR="00BB1B98" w:rsidRDefault="00BB1B98" w:rsidP="00BB1B98">
      <w:pPr>
        <w:pStyle w:val="Corpodetexto"/>
      </w:pPr>
      <w:r>
        <w:t xml:space="preserve">Disponível em: </w:t>
      </w:r>
      <w:hyperlink r:id="rId16" w:history="1">
        <w:r>
          <w:rPr>
            <w:rStyle w:val="Hyperlink"/>
          </w:rPr>
          <w:t>https://ardudino.wordpress.com/2015/12</w:t>
        </w:r>
        <w:r>
          <w:rPr>
            <w:rStyle w:val="Hyperlink"/>
          </w:rPr>
          <w:t>/</w:t>
        </w:r>
        <w:r>
          <w:rPr>
            <w:rStyle w:val="Hyperlink"/>
          </w:rPr>
          <w:t>08/usando-potenciometro-com-arduino/</w:t>
        </w:r>
      </w:hyperlink>
      <w:r>
        <w:t xml:space="preserve">. Acesso em: </w:t>
      </w:r>
      <w:r w:rsidR="00EC013B">
        <w:t>30</w:t>
      </w:r>
      <w:r>
        <w:t xml:space="preserve"> de </w:t>
      </w:r>
      <w:r w:rsidR="00EC013B">
        <w:t>ago</w:t>
      </w:r>
      <w:r>
        <w:t>. de 2021.</w:t>
      </w:r>
    </w:p>
    <w:p w14:paraId="2F7FC5CA" w14:textId="77777777" w:rsidR="00BB1B98" w:rsidRDefault="00BB1B98" w:rsidP="00BB1B98">
      <w:pPr>
        <w:pStyle w:val="Corpodetexto"/>
      </w:pPr>
    </w:p>
    <w:p w14:paraId="53D3AB47" w14:textId="77777777" w:rsidR="00BB1B98" w:rsidRDefault="00BB1B98" w:rsidP="00BB1B98">
      <w:pPr>
        <w:pStyle w:val="Corpodetexto"/>
      </w:pPr>
      <w:r>
        <w:t xml:space="preserve">FILHO, Cláudio Rogério Carvalho. OPERADORES LÓGICOS DO C++. </w:t>
      </w:r>
      <w:proofErr w:type="spellStart"/>
      <w:proofErr w:type="gramStart"/>
      <w:r>
        <w:rPr>
          <w:b/>
        </w:rPr>
        <w:t>excript</w:t>
      </w:r>
      <w:proofErr w:type="spellEnd"/>
      <w:proofErr w:type="gramEnd"/>
      <w:r>
        <w:rPr>
          <w:b/>
        </w:rPr>
        <w:t xml:space="preserve">, </w:t>
      </w:r>
      <w:r>
        <w:t>2015.</w:t>
      </w:r>
    </w:p>
    <w:p w14:paraId="7A5E94E9" w14:textId="4D09EDE6" w:rsidR="00BB1B98" w:rsidRDefault="00BB1B98" w:rsidP="00BB1B98">
      <w:pPr>
        <w:pStyle w:val="Corpodetexto"/>
      </w:pPr>
      <w:r>
        <w:t xml:space="preserve">Disponível em: </w:t>
      </w:r>
      <w:hyperlink r:id="rId17" w:history="1">
        <w:r>
          <w:rPr>
            <w:rStyle w:val="Hyperlink"/>
          </w:rPr>
          <w:t>https://excript.com/c</w:t>
        </w:r>
        <w:r>
          <w:rPr>
            <w:rStyle w:val="Hyperlink"/>
          </w:rPr>
          <w:t>p</w:t>
        </w:r>
        <w:r>
          <w:rPr>
            <w:rStyle w:val="Hyperlink"/>
          </w:rPr>
          <w:t>p/operador-logico-</w:t>
        </w:r>
        <w:r>
          <w:rPr>
            <w:rStyle w:val="Hyperlink"/>
          </w:rPr>
          <w:t>c</w:t>
        </w:r>
        <w:r>
          <w:rPr>
            <w:rStyle w:val="Hyperlink"/>
          </w:rPr>
          <w:t>pp.html</w:t>
        </w:r>
      </w:hyperlink>
      <w:r>
        <w:t xml:space="preserve">. Acesso em: </w:t>
      </w:r>
      <w:r w:rsidR="00EC013B">
        <w:t>30</w:t>
      </w:r>
      <w:r>
        <w:t xml:space="preserve"> de </w:t>
      </w:r>
      <w:r w:rsidR="00EC013B">
        <w:t>ago</w:t>
      </w:r>
      <w:r>
        <w:t xml:space="preserve">. de 2021. </w:t>
      </w:r>
    </w:p>
    <w:p w14:paraId="6A1AB047" w14:textId="77777777" w:rsidR="00BB1B98" w:rsidRPr="003276F2" w:rsidRDefault="00BB1B98" w:rsidP="003276F2">
      <w:pPr>
        <w:pStyle w:val="Corpodetexto"/>
      </w:pPr>
    </w:p>
    <w:p w14:paraId="14C17648" w14:textId="77777777" w:rsidR="005053CC" w:rsidRDefault="005053CC" w:rsidP="0061293A">
      <w:pPr>
        <w:pStyle w:val="Ttulo"/>
        <w:jc w:val="left"/>
      </w:pPr>
    </w:p>
    <w:sectPr w:rsidR="005053CC" w:rsidSect="00EA4180">
      <w:headerReference w:type="default" r:id="rId18"/>
      <w:footerReference w:type="default" r:id="rId19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C4F20" w14:textId="77777777" w:rsidR="00B6175C" w:rsidRDefault="00B6175C">
      <w:pPr>
        <w:spacing w:line="240" w:lineRule="auto"/>
      </w:pPr>
      <w:r>
        <w:separator/>
      </w:r>
    </w:p>
  </w:endnote>
  <w:endnote w:type="continuationSeparator" w:id="0">
    <w:p w14:paraId="1FA73EA1" w14:textId="77777777" w:rsidR="00B6175C" w:rsidRDefault="00B61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4A2289">
            <w:rPr>
              <w:rStyle w:val="Nmerodepgina"/>
              <w:rFonts w:ascii="Arial" w:hAnsi="Arial" w:cs="Arial"/>
              <w:noProof/>
              <w:sz w:val="18"/>
              <w:lang w:val="pt-BR"/>
            </w:rPr>
            <w:t>6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4A2289" w:rsidRPr="004A2289">
            <w:rPr>
              <w:rStyle w:val="Nmerodepgina"/>
              <w:noProof/>
              <w:sz w:val="18"/>
            </w:rPr>
            <w:t>12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AFD03" w14:textId="77777777" w:rsidR="00B6175C" w:rsidRDefault="00B6175C">
      <w:pPr>
        <w:spacing w:line="240" w:lineRule="auto"/>
      </w:pPr>
      <w:r>
        <w:separator/>
      </w:r>
    </w:p>
  </w:footnote>
  <w:footnote w:type="continuationSeparator" w:id="0">
    <w:p w14:paraId="608A1961" w14:textId="77777777" w:rsidR="00B6175C" w:rsidRDefault="00B617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24D7476F" w:rsidR="00EE1039" w:rsidRPr="00B810BC" w:rsidRDefault="00716A1B" w:rsidP="00B91ED8">
          <w:pPr>
            <w:pStyle w:val="ItemdeTabela10"/>
            <w:rPr>
              <w:sz w:val="18"/>
            </w:rPr>
          </w:pPr>
          <w:r w:rsidRPr="00716A1B">
            <w:rPr>
              <w:sz w:val="18"/>
            </w:rPr>
            <w:t>Mini Projeto – Jogo da Velocidade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B6175C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06C34905" w:rsidR="00EE1039" w:rsidRPr="00B810BC" w:rsidRDefault="00EE1039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716A1B">
            <w:rPr>
              <w:sz w:val="18"/>
            </w:rPr>
            <w:t>23</w:t>
          </w:r>
          <w:r w:rsidRPr="00B810BC">
            <w:rPr>
              <w:sz w:val="18"/>
            </w:rPr>
            <w:t>/</w:t>
          </w:r>
          <w:r w:rsidR="00716A1B">
            <w:rPr>
              <w:sz w:val="18"/>
            </w:rPr>
            <w:t>08</w:t>
          </w:r>
          <w:r w:rsidRPr="00B810BC">
            <w:rPr>
              <w:sz w:val="18"/>
            </w:rPr>
            <w:t>/20</w:t>
          </w:r>
          <w:r w:rsidR="00716A1B"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51DF"/>
    <w:rsid w:val="0002704D"/>
    <w:rsid w:val="00060C04"/>
    <w:rsid w:val="000634F4"/>
    <w:rsid w:val="000C776E"/>
    <w:rsid w:val="000D1AFD"/>
    <w:rsid w:val="001032E0"/>
    <w:rsid w:val="0014266F"/>
    <w:rsid w:val="00142D7E"/>
    <w:rsid w:val="00147BA0"/>
    <w:rsid w:val="00155A61"/>
    <w:rsid w:val="001A63E6"/>
    <w:rsid w:val="001C0155"/>
    <w:rsid w:val="001E1533"/>
    <w:rsid w:val="001F67B4"/>
    <w:rsid w:val="00216FE5"/>
    <w:rsid w:val="002615E2"/>
    <w:rsid w:val="0028689A"/>
    <w:rsid w:val="002B172B"/>
    <w:rsid w:val="002B2348"/>
    <w:rsid w:val="002B2C80"/>
    <w:rsid w:val="002C6C61"/>
    <w:rsid w:val="002D0917"/>
    <w:rsid w:val="002F3D24"/>
    <w:rsid w:val="00301C90"/>
    <w:rsid w:val="003215AB"/>
    <w:rsid w:val="00321DA7"/>
    <w:rsid w:val="00325E3D"/>
    <w:rsid w:val="003276F2"/>
    <w:rsid w:val="00333772"/>
    <w:rsid w:val="00377FDD"/>
    <w:rsid w:val="00384023"/>
    <w:rsid w:val="00384AB5"/>
    <w:rsid w:val="003A13EF"/>
    <w:rsid w:val="003B240D"/>
    <w:rsid w:val="003B64E2"/>
    <w:rsid w:val="003C27EA"/>
    <w:rsid w:val="003D2174"/>
    <w:rsid w:val="004359FC"/>
    <w:rsid w:val="00455CBC"/>
    <w:rsid w:val="004704C5"/>
    <w:rsid w:val="004948A6"/>
    <w:rsid w:val="004A2289"/>
    <w:rsid w:val="004B1C95"/>
    <w:rsid w:val="004D59A6"/>
    <w:rsid w:val="004E62EF"/>
    <w:rsid w:val="004F3C2B"/>
    <w:rsid w:val="005013AC"/>
    <w:rsid w:val="00504EFA"/>
    <w:rsid w:val="005053CC"/>
    <w:rsid w:val="00507880"/>
    <w:rsid w:val="00546149"/>
    <w:rsid w:val="00554A55"/>
    <w:rsid w:val="00562011"/>
    <w:rsid w:val="005760F7"/>
    <w:rsid w:val="005F1F6E"/>
    <w:rsid w:val="0061293A"/>
    <w:rsid w:val="006166CA"/>
    <w:rsid w:val="00625AF3"/>
    <w:rsid w:val="0064044A"/>
    <w:rsid w:val="00651356"/>
    <w:rsid w:val="00663A08"/>
    <w:rsid w:val="006A01C7"/>
    <w:rsid w:val="006B0C27"/>
    <w:rsid w:val="006B104D"/>
    <w:rsid w:val="006C6BD5"/>
    <w:rsid w:val="006F5452"/>
    <w:rsid w:val="006F7E79"/>
    <w:rsid w:val="00704C28"/>
    <w:rsid w:val="00716A1B"/>
    <w:rsid w:val="00730F10"/>
    <w:rsid w:val="00737982"/>
    <w:rsid w:val="00742A5C"/>
    <w:rsid w:val="007B0A79"/>
    <w:rsid w:val="007D6D0B"/>
    <w:rsid w:val="007E1141"/>
    <w:rsid w:val="00822459"/>
    <w:rsid w:val="008238BA"/>
    <w:rsid w:val="0084408F"/>
    <w:rsid w:val="008451E9"/>
    <w:rsid w:val="00870A99"/>
    <w:rsid w:val="008716C4"/>
    <w:rsid w:val="00880DB9"/>
    <w:rsid w:val="008A41CA"/>
    <w:rsid w:val="008B392E"/>
    <w:rsid w:val="008B7E9F"/>
    <w:rsid w:val="008D60EF"/>
    <w:rsid w:val="009212E2"/>
    <w:rsid w:val="00925CAA"/>
    <w:rsid w:val="00946F18"/>
    <w:rsid w:val="0099077A"/>
    <w:rsid w:val="009A1299"/>
    <w:rsid w:val="009A4B9D"/>
    <w:rsid w:val="009B29FE"/>
    <w:rsid w:val="00A0156A"/>
    <w:rsid w:val="00A04421"/>
    <w:rsid w:val="00A207FE"/>
    <w:rsid w:val="00A24EE5"/>
    <w:rsid w:val="00A25E9B"/>
    <w:rsid w:val="00A62A40"/>
    <w:rsid w:val="00A65468"/>
    <w:rsid w:val="00AA23A7"/>
    <w:rsid w:val="00AC392C"/>
    <w:rsid w:val="00AE2F14"/>
    <w:rsid w:val="00B3546B"/>
    <w:rsid w:val="00B45339"/>
    <w:rsid w:val="00B5326A"/>
    <w:rsid w:val="00B53833"/>
    <w:rsid w:val="00B565E3"/>
    <w:rsid w:val="00B6175C"/>
    <w:rsid w:val="00B91ED8"/>
    <w:rsid w:val="00BA3D9E"/>
    <w:rsid w:val="00BA661C"/>
    <w:rsid w:val="00BB1B98"/>
    <w:rsid w:val="00BC205D"/>
    <w:rsid w:val="00BD27D5"/>
    <w:rsid w:val="00C043D9"/>
    <w:rsid w:val="00C20ABD"/>
    <w:rsid w:val="00C261E4"/>
    <w:rsid w:val="00C47BA3"/>
    <w:rsid w:val="00C47C3C"/>
    <w:rsid w:val="00C772B8"/>
    <w:rsid w:val="00CA3BA3"/>
    <w:rsid w:val="00CA5A66"/>
    <w:rsid w:val="00CE0779"/>
    <w:rsid w:val="00CF6F25"/>
    <w:rsid w:val="00D24F33"/>
    <w:rsid w:val="00D57391"/>
    <w:rsid w:val="00D6047E"/>
    <w:rsid w:val="00D61353"/>
    <w:rsid w:val="00D70A26"/>
    <w:rsid w:val="00D84F55"/>
    <w:rsid w:val="00D84F56"/>
    <w:rsid w:val="00D87690"/>
    <w:rsid w:val="00D9399D"/>
    <w:rsid w:val="00DC2B9A"/>
    <w:rsid w:val="00DC31AB"/>
    <w:rsid w:val="00DD21BC"/>
    <w:rsid w:val="00DD21DE"/>
    <w:rsid w:val="00DE3363"/>
    <w:rsid w:val="00E0696C"/>
    <w:rsid w:val="00E3392E"/>
    <w:rsid w:val="00E36DE4"/>
    <w:rsid w:val="00E4180F"/>
    <w:rsid w:val="00E943DC"/>
    <w:rsid w:val="00EA3EAA"/>
    <w:rsid w:val="00EA4180"/>
    <w:rsid w:val="00EB3D3A"/>
    <w:rsid w:val="00EB7A81"/>
    <w:rsid w:val="00EC013B"/>
    <w:rsid w:val="00EC75A6"/>
    <w:rsid w:val="00EE1039"/>
    <w:rsid w:val="00EE1FAD"/>
    <w:rsid w:val="00EE2C05"/>
    <w:rsid w:val="00EE330E"/>
    <w:rsid w:val="00F11AE8"/>
    <w:rsid w:val="00F135DD"/>
    <w:rsid w:val="00F3026C"/>
    <w:rsid w:val="00F57C6F"/>
    <w:rsid w:val="00F61BF8"/>
    <w:rsid w:val="00F971B7"/>
    <w:rsid w:val="00F97F93"/>
    <w:rsid w:val="00FA2C9E"/>
    <w:rsid w:val="00FA731B"/>
    <w:rsid w:val="00FB4B8E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BB1B98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rduino.cc/reference/pt/language/structure/control-structure/if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hqymPab_Sf8" TargetMode="External"/><Relationship Id="rId17" Type="http://schemas.openxmlformats.org/officeDocument/2006/relationships/hyperlink" Target="https://excript.com/cpp/operador-logico-cp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dudino.wordpress.com/2015/12/08/usando-potenciometro-com-arduin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maker.com.br/a-boa-pratica-de-indentar-em-c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utorialspoint.com/cplusplus/cpp_if_else_statement.ht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arduino.cc/reference/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F1DB6-45DB-4FF8-97BA-D7775084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155</TotalTime>
  <Pages>12</Pages>
  <Words>1115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21</cp:revision>
  <cp:lastPrinted>2009-12-14T16:21:00Z</cp:lastPrinted>
  <dcterms:created xsi:type="dcterms:W3CDTF">2021-04-19T20:30:00Z</dcterms:created>
  <dcterms:modified xsi:type="dcterms:W3CDTF">2021-08-30T19:05:00Z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