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CDD90" w14:textId="77777777" w:rsidR="005053CC" w:rsidRDefault="005053CC">
      <w:pPr>
        <w:pStyle w:val="TtulodeCapa"/>
      </w:pPr>
    </w:p>
    <w:p w14:paraId="1D2CDFFD" w14:textId="698E6FA6" w:rsidR="008238BA" w:rsidRPr="008238BA" w:rsidRDefault="0023753C" w:rsidP="008238BA">
      <w:pPr>
        <w:pStyle w:val="Corpodetexto"/>
        <w:jc w:val="center"/>
        <w:rPr>
          <w:b/>
          <w:sz w:val="40"/>
        </w:rPr>
      </w:pPr>
      <w:r w:rsidRPr="0023753C">
        <w:rPr>
          <w:b/>
          <w:sz w:val="40"/>
        </w:rPr>
        <w:t>Controlador de Temperatura com Display LCD 16x2</w:t>
      </w:r>
    </w:p>
    <w:p w14:paraId="5D99BE5B" w14:textId="77777777" w:rsidR="008238BA" w:rsidRPr="008238BA" w:rsidRDefault="008238BA" w:rsidP="008238BA">
      <w:pPr>
        <w:pStyle w:val="Corpodetexto"/>
      </w:pPr>
    </w:p>
    <w:p w14:paraId="6E2893E7" w14:textId="77777777" w:rsidR="00EA4180" w:rsidRPr="00880DB9" w:rsidRDefault="00EA4180" w:rsidP="00EA4180">
      <w:pPr>
        <w:pStyle w:val="Ttulo"/>
        <w:jc w:val="left"/>
      </w:pPr>
      <w:r>
        <w:t>Informações Gerais</w:t>
      </w:r>
    </w:p>
    <w:p w14:paraId="25BF05DF" w14:textId="77777777" w:rsidR="005053CC" w:rsidRPr="00880DB9" w:rsidRDefault="005053CC">
      <w:pPr>
        <w:rPr>
          <w:lang w:val="pt-BR"/>
        </w:rPr>
      </w:pP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389"/>
        <w:gridCol w:w="1701"/>
        <w:gridCol w:w="1820"/>
      </w:tblGrid>
      <w:tr w:rsidR="003276F2" w:rsidRPr="00EA4180" w14:paraId="4BA7EB23" w14:textId="77777777" w:rsidTr="007E1141">
        <w:trPr>
          <w:trHeight w:hRule="exact" w:val="568"/>
        </w:trPr>
        <w:tc>
          <w:tcPr>
            <w:tcW w:w="1423" w:type="dxa"/>
            <w:shd w:val="clear" w:color="auto" w:fill="D9D9D9"/>
          </w:tcPr>
          <w:p w14:paraId="2C5106B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Título da Atividade</w:t>
            </w:r>
          </w:p>
        </w:tc>
        <w:tc>
          <w:tcPr>
            <w:tcW w:w="4389" w:type="dxa"/>
            <w:shd w:val="clear" w:color="auto" w:fill="D9D9D9"/>
          </w:tcPr>
          <w:p w14:paraId="3B7B77FE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</w:p>
        </w:tc>
        <w:tc>
          <w:tcPr>
            <w:tcW w:w="1701" w:type="dxa"/>
            <w:shd w:val="clear" w:color="auto" w:fill="D9D9D9"/>
          </w:tcPr>
          <w:p w14:paraId="0AB71921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Data</w:t>
            </w:r>
          </w:p>
        </w:tc>
        <w:tc>
          <w:tcPr>
            <w:tcW w:w="1820" w:type="dxa"/>
            <w:shd w:val="clear" w:color="auto" w:fill="D9D9D9"/>
          </w:tcPr>
          <w:p w14:paraId="2D4BAFE7" w14:textId="77777777" w:rsidR="003276F2" w:rsidRPr="00EC75A6" w:rsidRDefault="003276F2" w:rsidP="00C47C3C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Turma</w:t>
            </w:r>
          </w:p>
        </w:tc>
      </w:tr>
      <w:tr w:rsidR="007E1141" w:rsidRPr="00EA4180" w14:paraId="091E1818" w14:textId="77777777" w:rsidTr="007E1141">
        <w:trPr>
          <w:trHeight w:hRule="exact" w:val="298"/>
        </w:trPr>
        <w:tc>
          <w:tcPr>
            <w:tcW w:w="1423" w:type="dxa"/>
            <w:shd w:val="clear" w:color="auto" w:fill="D9D9D9"/>
          </w:tcPr>
          <w:p w14:paraId="03F47CBA" w14:textId="77777777" w:rsidR="007E1141" w:rsidRPr="00EC75A6" w:rsidRDefault="007E1141" w:rsidP="00EC75A6">
            <w:pPr>
              <w:pStyle w:val="ItemdeTabela10"/>
              <w:rPr>
                <w:b/>
                <w:sz w:val="18"/>
              </w:rPr>
            </w:pPr>
          </w:p>
        </w:tc>
        <w:tc>
          <w:tcPr>
            <w:tcW w:w="4389" w:type="dxa"/>
            <w:shd w:val="clear" w:color="auto" w:fill="D9D9D9"/>
          </w:tcPr>
          <w:p w14:paraId="5561AB55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</w:p>
        </w:tc>
        <w:tc>
          <w:tcPr>
            <w:tcW w:w="1701" w:type="dxa"/>
            <w:shd w:val="clear" w:color="auto" w:fill="D9D9D9"/>
          </w:tcPr>
          <w:p w14:paraId="1EF6CBD3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Função</w:t>
            </w:r>
          </w:p>
        </w:tc>
        <w:tc>
          <w:tcPr>
            <w:tcW w:w="1820" w:type="dxa"/>
            <w:shd w:val="clear" w:color="auto" w:fill="D9D9D9"/>
          </w:tcPr>
          <w:p w14:paraId="7CF61F5C" w14:textId="77777777" w:rsidR="007E1141" w:rsidRPr="00EC75A6" w:rsidRDefault="007E1141" w:rsidP="00C47C3C">
            <w:pPr>
              <w:pStyle w:val="ItemdeTabela10"/>
              <w:rPr>
                <w:b/>
                <w:sz w:val="18"/>
              </w:rPr>
            </w:pPr>
            <w:r>
              <w:rPr>
                <w:b/>
                <w:sz w:val="18"/>
              </w:rPr>
              <w:t>Nota da Equipe</w:t>
            </w:r>
          </w:p>
        </w:tc>
      </w:tr>
      <w:tr w:rsidR="007E1141" w:rsidRPr="00EA4180" w14:paraId="595121D0" w14:textId="77777777" w:rsidTr="007E1141">
        <w:trPr>
          <w:trHeight w:hRule="exact" w:val="298"/>
        </w:trPr>
        <w:tc>
          <w:tcPr>
            <w:tcW w:w="1423" w:type="dxa"/>
          </w:tcPr>
          <w:p w14:paraId="628EF402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Aluno </w:t>
            </w:r>
          </w:p>
        </w:tc>
        <w:tc>
          <w:tcPr>
            <w:tcW w:w="4389" w:type="dxa"/>
          </w:tcPr>
          <w:p w14:paraId="2133DFC6" w14:textId="185E1324" w:rsidR="007E1141" w:rsidRPr="00EA4180" w:rsidRDefault="0023753C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Guilherme Gonçalves de Souza</w:t>
            </w:r>
          </w:p>
        </w:tc>
        <w:tc>
          <w:tcPr>
            <w:tcW w:w="1701" w:type="dxa"/>
          </w:tcPr>
          <w:p w14:paraId="5E1C69BF" w14:textId="6C110BC4" w:rsidR="007E1141" w:rsidRPr="00EA4180" w:rsidRDefault="0023753C" w:rsidP="00C47C3C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Todas</w:t>
            </w:r>
          </w:p>
        </w:tc>
        <w:tc>
          <w:tcPr>
            <w:tcW w:w="1820" w:type="dxa"/>
          </w:tcPr>
          <w:p w14:paraId="0311B4C8" w14:textId="77777777" w:rsidR="007E1141" w:rsidRPr="00EA4180" w:rsidRDefault="007E1141" w:rsidP="00C47C3C">
            <w:pPr>
              <w:pStyle w:val="ItemdeTabela10"/>
              <w:rPr>
                <w:sz w:val="18"/>
              </w:rPr>
            </w:pPr>
          </w:p>
        </w:tc>
      </w:tr>
    </w:tbl>
    <w:p w14:paraId="188B1B82" w14:textId="77777777" w:rsidR="005053CC" w:rsidRPr="00880DB9" w:rsidRDefault="005053CC">
      <w:pPr>
        <w:rPr>
          <w:lang w:val="pt-BR"/>
        </w:rPr>
      </w:pPr>
    </w:p>
    <w:p w14:paraId="2BAB06C5" w14:textId="77777777" w:rsidR="0028689A" w:rsidRDefault="0028689A">
      <w:pPr>
        <w:pStyle w:val="InfoBlue"/>
        <w:rPr>
          <w:bCs/>
        </w:rPr>
      </w:pPr>
    </w:p>
    <w:p w14:paraId="5B2F846A" w14:textId="77777777" w:rsidR="0028689A" w:rsidRPr="00EC75A6" w:rsidRDefault="0028689A" w:rsidP="0028689A">
      <w:pPr>
        <w:pStyle w:val="Ttulo"/>
        <w:jc w:val="left"/>
      </w:pPr>
      <w:r>
        <w:t>Evolução das Atividades</w:t>
      </w:r>
    </w:p>
    <w:tbl>
      <w:tblPr>
        <w:tblW w:w="93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4106"/>
        <w:gridCol w:w="1701"/>
        <w:gridCol w:w="2103"/>
      </w:tblGrid>
      <w:tr w:rsidR="0028689A" w:rsidRPr="00EC75A6" w14:paraId="48FAE183" w14:textId="77777777" w:rsidTr="0028689A">
        <w:trPr>
          <w:trHeight w:hRule="exact" w:val="382"/>
        </w:trPr>
        <w:tc>
          <w:tcPr>
            <w:tcW w:w="1423" w:type="dxa"/>
            <w:shd w:val="clear" w:color="auto" w:fill="D9D9D9"/>
          </w:tcPr>
          <w:p w14:paraId="48F7AFF9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 w:rsidRPr="00EC75A6">
              <w:rPr>
                <w:b/>
                <w:sz w:val="18"/>
              </w:rPr>
              <w:t>Atividade</w:t>
            </w:r>
          </w:p>
        </w:tc>
        <w:tc>
          <w:tcPr>
            <w:tcW w:w="4106" w:type="dxa"/>
            <w:shd w:val="clear" w:color="auto" w:fill="D9D9D9"/>
          </w:tcPr>
          <w:p w14:paraId="6126B8A6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Nome da atividade</w:t>
            </w:r>
          </w:p>
        </w:tc>
        <w:tc>
          <w:tcPr>
            <w:tcW w:w="1701" w:type="dxa"/>
            <w:shd w:val="clear" w:color="auto" w:fill="D9D9D9"/>
          </w:tcPr>
          <w:p w14:paraId="2586A64D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Concluído (%)</w:t>
            </w:r>
          </w:p>
        </w:tc>
        <w:tc>
          <w:tcPr>
            <w:tcW w:w="2103" w:type="dxa"/>
            <w:shd w:val="clear" w:color="auto" w:fill="D9D9D9"/>
          </w:tcPr>
          <w:p w14:paraId="39A6A453" w14:textId="77777777" w:rsidR="0028689A" w:rsidRPr="00EC75A6" w:rsidRDefault="0028689A" w:rsidP="00A24EE5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OBS</w:t>
            </w:r>
            <w:r w:rsidR="003A13EF">
              <w:rPr>
                <w:b/>
                <w:sz w:val="18"/>
              </w:rPr>
              <w:t xml:space="preserve"> (Opcional)</w:t>
            </w:r>
          </w:p>
        </w:tc>
      </w:tr>
      <w:tr w:rsidR="0028689A" w:rsidRPr="0023753C" w14:paraId="540C49C1" w14:textId="77777777" w:rsidTr="0023753C">
        <w:trPr>
          <w:trHeight w:hRule="exact" w:val="623"/>
        </w:trPr>
        <w:tc>
          <w:tcPr>
            <w:tcW w:w="1423" w:type="dxa"/>
          </w:tcPr>
          <w:p w14:paraId="5BAA44DE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1</w:t>
            </w:r>
          </w:p>
        </w:tc>
        <w:tc>
          <w:tcPr>
            <w:tcW w:w="4106" w:type="dxa"/>
          </w:tcPr>
          <w:p w14:paraId="2E20D02B" w14:textId="1DCD1A4C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>Repita a atividade realizada no vídeo e imprima a temperatura lida pelo sensor no display.</w:t>
            </w:r>
          </w:p>
        </w:tc>
        <w:tc>
          <w:tcPr>
            <w:tcW w:w="1701" w:type="dxa"/>
          </w:tcPr>
          <w:p w14:paraId="3BDEBB17" w14:textId="5B307F1D" w:rsidR="0028689A" w:rsidRPr="00EA4180" w:rsidRDefault="00D711F0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6ABC4768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3753C" w14:paraId="6DC43331" w14:textId="77777777" w:rsidTr="0023753C">
        <w:trPr>
          <w:trHeight w:hRule="exact" w:val="561"/>
        </w:trPr>
        <w:tc>
          <w:tcPr>
            <w:tcW w:w="1423" w:type="dxa"/>
          </w:tcPr>
          <w:p w14:paraId="76765D4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4106" w:type="dxa"/>
          </w:tcPr>
          <w:p w14:paraId="35E684A1" w14:textId="5ABC8DA8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>Na primeira linha do display coloque seu nome e na segunda linha imprima a temperatura.</w:t>
            </w:r>
          </w:p>
        </w:tc>
        <w:tc>
          <w:tcPr>
            <w:tcW w:w="1701" w:type="dxa"/>
          </w:tcPr>
          <w:p w14:paraId="677AE1BD" w14:textId="6E8950BA" w:rsidR="0028689A" w:rsidRPr="00EA4180" w:rsidRDefault="00D711F0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7032F3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2C3552CA" w14:textId="77777777" w:rsidTr="0023753C">
        <w:trPr>
          <w:trHeight w:hRule="exact" w:val="1136"/>
        </w:trPr>
        <w:tc>
          <w:tcPr>
            <w:tcW w:w="1423" w:type="dxa"/>
          </w:tcPr>
          <w:p w14:paraId="1AECE141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3</w:t>
            </w:r>
            <w:proofErr w:type="gramEnd"/>
          </w:p>
        </w:tc>
        <w:tc>
          <w:tcPr>
            <w:tcW w:w="4106" w:type="dxa"/>
          </w:tcPr>
          <w:p w14:paraId="0C8A373C" w14:textId="6DC44B6D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>Insira no seu código uma condicional IF que escreverá QUENTE ou FRIO ao lado da temperatura, de acordo com a temperatura lida. Acima de 35 graus escreve QUENTE, abaixo FRIO.</w:t>
            </w:r>
          </w:p>
        </w:tc>
        <w:tc>
          <w:tcPr>
            <w:tcW w:w="1701" w:type="dxa"/>
          </w:tcPr>
          <w:p w14:paraId="2D75AA40" w14:textId="64EEE1B5" w:rsidR="0028689A" w:rsidRPr="00EA4180" w:rsidRDefault="006460D8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16112E9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3753C" w14:paraId="5319AC39" w14:textId="77777777" w:rsidTr="0023753C">
        <w:trPr>
          <w:trHeight w:hRule="exact" w:val="1833"/>
        </w:trPr>
        <w:tc>
          <w:tcPr>
            <w:tcW w:w="1423" w:type="dxa"/>
          </w:tcPr>
          <w:p w14:paraId="14B5D37F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4</w:t>
            </w:r>
          </w:p>
        </w:tc>
        <w:tc>
          <w:tcPr>
            <w:tcW w:w="4106" w:type="dxa"/>
          </w:tcPr>
          <w:p w14:paraId="0962C73B" w14:textId="77777777" w:rsidR="0023753C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 xml:space="preserve">Usando </w:t>
            </w:r>
            <w:proofErr w:type="spellStart"/>
            <w:r w:rsidRPr="0023753C">
              <w:rPr>
                <w:sz w:val="18"/>
              </w:rPr>
              <w:t>IFs</w:t>
            </w:r>
            <w:proofErr w:type="spellEnd"/>
            <w:r w:rsidRPr="0023753C">
              <w:rPr>
                <w:sz w:val="18"/>
              </w:rPr>
              <w:t xml:space="preserve"> imprima no display, ao lado da temperatura, alto, médio e baixo de acordo com a tabela abaixo. </w:t>
            </w:r>
          </w:p>
          <w:p w14:paraId="69683845" w14:textId="77777777" w:rsidR="0023753C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 xml:space="preserve">Alto – Se a temperatura for maior ou igual que 40 graus </w:t>
            </w:r>
          </w:p>
          <w:p w14:paraId="647FA90F" w14:textId="77777777" w:rsidR="0023753C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 xml:space="preserve">Médio – Para temperaturas entre 20 e 40 graus </w:t>
            </w:r>
          </w:p>
          <w:p w14:paraId="1E7F66E3" w14:textId="10858051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>Baixo – Abaixo ou igual de 20 Graus</w:t>
            </w:r>
          </w:p>
        </w:tc>
        <w:tc>
          <w:tcPr>
            <w:tcW w:w="1701" w:type="dxa"/>
          </w:tcPr>
          <w:p w14:paraId="189ACB57" w14:textId="1917B369" w:rsidR="0028689A" w:rsidRPr="00EA4180" w:rsidRDefault="0031258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057776EA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23753C" w14:paraId="4FA06BA3" w14:textId="77777777" w:rsidTr="0023753C">
        <w:trPr>
          <w:trHeight w:hRule="exact" w:val="1137"/>
        </w:trPr>
        <w:tc>
          <w:tcPr>
            <w:tcW w:w="1423" w:type="dxa"/>
          </w:tcPr>
          <w:p w14:paraId="1AF0EFE9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5</w:t>
            </w:r>
            <w:proofErr w:type="gramEnd"/>
          </w:p>
        </w:tc>
        <w:tc>
          <w:tcPr>
            <w:tcW w:w="4106" w:type="dxa"/>
          </w:tcPr>
          <w:p w14:paraId="28307205" w14:textId="5B7CF885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 xml:space="preserve">Insira um LED no seu projeto, este LED irá ligar quando a temperatura passar de 35 graus (quente LED </w:t>
            </w:r>
            <w:proofErr w:type="gramStart"/>
            <w:r w:rsidRPr="0023753C">
              <w:rPr>
                <w:sz w:val="18"/>
              </w:rPr>
              <w:t>liga,</w:t>
            </w:r>
            <w:proofErr w:type="gramEnd"/>
            <w:r w:rsidRPr="0023753C">
              <w:rPr>
                <w:sz w:val="18"/>
              </w:rPr>
              <w:t xml:space="preserve"> frio LED desliga). Esse valor de 35 graus é chamado de valor de corte, ele que define quando o LED deve ligar ou desligar.</w:t>
            </w:r>
          </w:p>
        </w:tc>
        <w:tc>
          <w:tcPr>
            <w:tcW w:w="1701" w:type="dxa"/>
          </w:tcPr>
          <w:p w14:paraId="65930261" w14:textId="0BEA825A" w:rsidR="0028689A" w:rsidRPr="00EA4180" w:rsidRDefault="0031258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53CF37E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28689A" w:rsidRPr="00EA4180" w14:paraId="4D15D67E" w14:textId="77777777" w:rsidTr="0023753C">
        <w:trPr>
          <w:trHeight w:hRule="exact" w:val="1423"/>
        </w:trPr>
        <w:tc>
          <w:tcPr>
            <w:tcW w:w="1423" w:type="dxa"/>
          </w:tcPr>
          <w:p w14:paraId="584E3A6F" w14:textId="77777777" w:rsidR="0028689A" w:rsidRDefault="0028689A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 xml:space="preserve">Atividade </w:t>
            </w:r>
            <w:proofErr w:type="gramStart"/>
            <w:r>
              <w:rPr>
                <w:sz w:val="18"/>
              </w:rPr>
              <w:t>6</w:t>
            </w:r>
            <w:proofErr w:type="gramEnd"/>
          </w:p>
        </w:tc>
        <w:tc>
          <w:tcPr>
            <w:tcW w:w="4106" w:type="dxa"/>
          </w:tcPr>
          <w:p w14:paraId="4C249595" w14:textId="4F1AC1A4" w:rsidR="0028689A" w:rsidRPr="00EA4180" w:rsidRDefault="0023753C" w:rsidP="00A24EE5">
            <w:pPr>
              <w:pStyle w:val="ItemdeTabela10"/>
              <w:rPr>
                <w:sz w:val="18"/>
              </w:rPr>
            </w:pPr>
            <w:r w:rsidRPr="0023753C">
              <w:rPr>
                <w:sz w:val="18"/>
              </w:rPr>
              <w:t>Controle de temperatura com o potenciômetro Com o uso de um potenciômetro modifique o valor de corte do exercício anterior (35 Graus). O potenciômetro irá ajustar a temperatura que o LED deve acender. Continue imprimindo as informações no display.</w:t>
            </w:r>
          </w:p>
        </w:tc>
        <w:tc>
          <w:tcPr>
            <w:tcW w:w="1701" w:type="dxa"/>
          </w:tcPr>
          <w:p w14:paraId="328B4621" w14:textId="1A1717B3" w:rsidR="0028689A" w:rsidRPr="00EA4180" w:rsidRDefault="0091491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2103" w:type="dxa"/>
          </w:tcPr>
          <w:p w14:paraId="240E2107" w14:textId="77777777" w:rsidR="0028689A" w:rsidRPr="00EA4180" w:rsidRDefault="0028689A" w:rsidP="00A24EE5">
            <w:pPr>
              <w:pStyle w:val="ItemdeTabela10"/>
              <w:rPr>
                <w:sz w:val="18"/>
              </w:rPr>
            </w:pPr>
          </w:p>
        </w:tc>
      </w:tr>
      <w:tr w:rsidR="00BC205D" w:rsidRPr="00EA4180" w14:paraId="17827AD4" w14:textId="77777777" w:rsidTr="0028689A">
        <w:trPr>
          <w:trHeight w:hRule="exact" w:val="298"/>
        </w:trPr>
        <w:tc>
          <w:tcPr>
            <w:tcW w:w="1423" w:type="dxa"/>
          </w:tcPr>
          <w:p w14:paraId="59D28E84" w14:textId="77777777" w:rsidR="00BC205D" w:rsidRDefault="00BC205D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Atividade 7</w:t>
            </w:r>
          </w:p>
        </w:tc>
        <w:tc>
          <w:tcPr>
            <w:tcW w:w="4106" w:type="dxa"/>
          </w:tcPr>
          <w:p w14:paraId="7DB2499F" w14:textId="50839C66" w:rsidR="00BC205D" w:rsidRPr="00EA4180" w:rsidRDefault="0023753C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Desafio.</w:t>
            </w:r>
          </w:p>
        </w:tc>
        <w:tc>
          <w:tcPr>
            <w:tcW w:w="1701" w:type="dxa"/>
          </w:tcPr>
          <w:p w14:paraId="3BBF59A4" w14:textId="02F4EB3F" w:rsidR="00BC205D" w:rsidRPr="00EA4180" w:rsidRDefault="00914917" w:rsidP="00A24EE5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0%</w:t>
            </w:r>
          </w:p>
        </w:tc>
        <w:tc>
          <w:tcPr>
            <w:tcW w:w="2103" w:type="dxa"/>
          </w:tcPr>
          <w:p w14:paraId="36DEAC3D" w14:textId="77777777" w:rsidR="00BC205D" w:rsidRPr="00EA4180" w:rsidRDefault="00BC205D" w:rsidP="00A24EE5">
            <w:pPr>
              <w:pStyle w:val="ItemdeTabela10"/>
              <w:rPr>
                <w:sz w:val="18"/>
              </w:rPr>
            </w:pPr>
          </w:p>
        </w:tc>
      </w:tr>
    </w:tbl>
    <w:p w14:paraId="118F4E20" w14:textId="38D66A73" w:rsidR="003276F2" w:rsidRPr="003276F2" w:rsidRDefault="003276F2" w:rsidP="00D711F0">
      <w:pPr>
        <w:pStyle w:val="Ttulo"/>
        <w:jc w:val="left"/>
      </w:pPr>
      <w:r>
        <w:br w:type="page"/>
      </w:r>
      <w:r w:rsidR="00333772">
        <w:lastRenderedPageBreak/>
        <w:t>Montagem</w:t>
      </w:r>
    </w:p>
    <w:p w14:paraId="41B4E2E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1</w:t>
      </w:r>
      <w:proofErr w:type="gramEnd"/>
    </w:p>
    <w:p w14:paraId="53710052" w14:textId="6DD9E4EE" w:rsidR="00CA3BA3" w:rsidRDefault="00796D59" w:rsidP="00CA3BA3">
      <w:pPr>
        <w:pStyle w:val="Corpodetexto"/>
      </w:pPr>
      <w:r>
        <w:rPr>
          <w:noProof/>
          <w:lang w:eastAsia="pt-BR"/>
        </w:rPr>
        <w:pict w14:anchorId="2D656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426.8pt;height:187.8pt;visibility:visible;mso-wrap-style:square">
            <v:imagedata r:id="rId9" o:title=""/>
          </v:shape>
        </w:pict>
      </w:r>
    </w:p>
    <w:p w14:paraId="31262C2C" w14:textId="77777777" w:rsidR="00CA3BA3" w:rsidRDefault="00CA3BA3" w:rsidP="00CA3BA3">
      <w:pPr>
        <w:pStyle w:val="Corpodetexto"/>
      </w:pPr>
    </w:p>
    <w:p w14:paraId="20795A6B" w14:textId="77777777" w:rsidR="00CA3BA3" w:rsidRPr="00CA3BA3" w:rsidRDefault="00CA3BA3" w:rsidP="00CA3BA3">
      <w:pPr>
        <w:pStyle w:val="Corpodetexto"/>
      </w:pPr>
      <w:r>
        <w:t>Montagem 2</w:t>
      </w:r>
    </w:p>
    <w:p w14:paraId="7259F203" w14:textId="6C9EBF8E" w:rsidR="00914917" w:rsidRDefault="00796D59" w:rsidP="00CA3BA3">
      <w:pPr>
        <w:pStyle w:val="Corpodetexto"/>
      </w:pPr>
      <w:r>
        <w:rPr>
          <w:noProof/>
          <w:lang w:eastAsia="pt-BR"/>
        </w:rPr>
        <w:pict w14:anchorId="11D5C363">
          <v:shape id="_x0000_i1026" type="#_x0000_t75" style="width:426.8pt;height:187.8pt;visibility:visible;mso-wrap-style:square">
            <v:imagedata r:id="rId9" o:title=""/>
          </v:shape>
        </w:pict>
      </w:r>
    </w:p>
    <w:p w14:paraId="690D1434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3</w:t>
      </w:r>
      <w:proofErr w:type="gramEnd"/>
    </w:p>
    <w:p w14:paraId="1364C473" w14:textId="22FFD400" w:rsidR="00CA3BA3" w:rsidRDefault="00796D59" w:rsidP="00CA3BA3">
      <w:pPr>
        <w:pStyle w:val="Corpodetexto"/>
      </w:pPr>
      <w:r>
        <w:rPr>
          <w:noProof/>
          <w:lang w:eastAsia="pt-BR"/>
        </w:rPr>
        <w:pict w14:anchorId="4EA21350">
          <v:shape id="_x0000_i1027" type="#_x0000_t75" style="width:426.8pt;height:187.8pt;visibility:visible;mso-wrap-style:square">
            <v:imagedata r:id="rId9" o:title=""/>
          </v:shape>
        </w:pict>
      </w:r>
    </w:p>
    <w:p w14:paraId="1BD133BD" w14:textId="77777777" w:rsidR="00CA3BA3" w:rsidRDefault="00CA3BA3" w:rsidP="00CA3BA3">
      <w:pPr>
        <w:pStyle w:val="Corpodetexto"/>
      </w:pPr>
      <w:r>
        <w:lastRenderedPageBreak/>
        <w:t xml:space="preserve">Montagem </w:t>
      </w:r>
      <w:proofErr w:type="gramStart"/>
      <w:r>
        <w:t>4</w:t>
      </w:r>
      <w:proofErr w:type="gramEnd"/>
    </w:p>
    <w:p w14:paraId="6B1237DA" w14:textId="1995B1E4" w:rsidR="00CA3BA3" w:rsidRDefault="00796D59" w:rsidP="00CA3BA3">
      <w:pPr>
        <w:pStyle w:val="Corpodetexto"/>
      </w:pPr>
      <w:r>
        <w:rPr>
          <w:noProof/>
          <w:lang w:eastAsia="pt-BR"/>
        </w:rPr>
        <w:pict w14:anchorId="4B74CD94">
          <v:shape id="_x0000_i1028" type="#_x0000_t75" style="width:415.3pt;height:182pt;visibility:visible;mso-wrap-style:square">
            <v:imagedata r:id="rId9" o:title=""/>
          </v:shape>
        </w:pict>
      </w:r>
    </w:p>
    <w:p w14:paraId="34F5A07B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5</w:t>
      </w:r>
      <w:proofErr w:type="gramEnd"/>
    </w:p>
    <w:p w14:paraId="62ECD398" w14:textId="4BFDB242" w:rsidR="00CA3BA3" w:rsidRDefault="00796D59" w:rsidP="00CA3BA3">
      <w:pPr>
        <w:pStyle w:val="Corpodetexto"/>
      </w:pPr>
      <w:r>
        <w:rPr>
          <w:noProof/>
          <w:lang w:eastAsia="pt-BR"/>
        </w:rPr>
        <w:pict w14:anchorId="71AD10ED">
          <v:shape id="_x0000_i1029" type="#_x0000_t75" style="width:415.3pt;height:195.85pt;visibility:visible;mso-wrap-style:square">
            <v:imagedata r:id="rId10" o:title=""/>
          </v:shape>
        </w:pict>
      </w:r>
    </w:p>
    <w:p w14:paraId="327E6B93" w14:textId="77777777" w:rsidR="00CA3BA3" w:rsidRDefault="00CA3BA3" w:rsidP="00CA3BA3">
      <w:pPr>
        <w:pStyle w:val="Corpodetexto"/>
      </w:pPr>
      <w:r>
        <w:t xml:space="preserve">Montagem </w:t>
      </w:r>
      <w:proofErr w:type="gramStart"/>
      <w:r>
        <w:t>6</w:t>
      </w:r>
      <w:proofErr w:type="gramEnd"/>
    </w:p>
    <w:p w14:paraId="72BF43D3" w14:textId="1ED630B3" w:rsidR="00CA3BA3" w:rsidRDefault="00796D59" w:rsidP="00CA3BA3">
      <w:pPr>
        <w:pStyle w:val="Corpodetexto"/>
      </w:pPr>
      <w:r>
        <w:rPr>
          <w:noProof/>
          <w:lang w:eastAsia="pt-BR"/>
        </w:rPr>
        <w:pict w14:anchorId="7A0A2BD8">
          <v:shape id="_x0000_i1030" type="#_x0000_t75" style="width:422.2pt;height:209.65pt;visibility:visible;mso-wrap-style:square">
            <v:imagedata r:id="rId11" o:title=""/>
          </v:shape>
        </w:pict>
      </w:r>
    </w:p>
    <w:p w14:paraId="2E99DC01" w14:textId="77777777" w:rsidR="00CA3BA3" w:rsidRPr="00CA3BA3" w:rsidRDefault="00CA3BA3" w:rsidP="00CA3BA3">
      <w:pPr>
        <w:pStyle w:val="Corpodetexto"/>
      </w:pPr>
      <w:r>
        <w:t xml:space="preserve">Montagem </w:t>
      </w:r>
      <w:proofErr w:type="gramStart"/>
      <w:r>
        <w:t>7</w:t>
      </w:r>
      <w:proofErr w:type="gramEnd"/>
    </w:p>
    <w:p w14:paraId="65B0C8B5" w14:textId="77777777" w:rsidR="00D84F56" w:rsidRPr="00EC75A6" w:rsidRDefault="00D84F56" w:rsidP="00D84F56">
      <w:pPr>
        <w:pStyle w:val="Ttulo"/>
        <w:jc w:val="left"/>
      </w:pPr>
      <w:r>
        <w:lastRenderedPageBreak/>
        <w:t>Lista de Componentes</w:t>
      </w:r>
    </w:p>
    <w:tbl>
      <w:tblPr>
        <w:tblW w:w="98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322"/>
      </w:tblGrid>
      <w:tr w:rsidR="00D84F56" w:rsidRPr="00EC75A6" w14:paraId="62200374" w14:textId="77777777" w:rsidTr="00D84F56">
        <w:trPr>
          <w:trHeight w:hRule="exact" w:val="371"/>
        </w:trPr>
        <w:tc>
          <w:tcPr>
            <w:tcW w:w="1560" w:type="dxa"/>
            <w:shd w:val="clear" w:color="auto" w:fill="D9D9D9"/>
          </w:tcPr>
          <w:p w14:paraId="4A10A6EA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Quant</w:t>
            </w:r>
          </w:p>
        </w:tc>
        <w:tc>
          <w:tcPr>
            <w:tcW w:w="8322" w:type="dxa"/>
            <w:shd w:val="clear" w:color="auto" w:fill="D9D9D9"/>
          </w:tcPr>
          <w:p w14:paraId="7BE02CB5" w14:textId="77777777" w:rsidR="00D84F56" w:rsidRPr="00EC75A6" w:rsidRDefault="00D84F56" w:rsidP="001E1533">
            <w:pPr>
              <w:pStyle w:val="ItemdeTabela"/>
              <w:rPr>
                <w:b/>
                <w:sz w:val="18"/>
              </w:rPr>
            </w:pPr>
            <w:r>
              <w:rPr>
                <w:b/>
                <w:sz w:val="18"/>
              </w:rPr>
              <w:t>Descrição</w:t>
            </w:r>
          </w:p>
        </w:tc>
      </w:tr>
      <w:tr w:rsidR="00D84F56" w:rsidRPr="00EA4180" w14:paraId="2719BD15" w14:textId="77777777" w:rsidTr="00D84F56">
        <w:trPr>
          <w:trHeight w:hRule="exact" w:val="290"/>
        </w:trPr>
        <w:tc>
          <w:tcPr>
            <w:tcW w:w="1560" w:type="dxa"/>
          </w:tcPr>
          <w:p w14:paraId="013161F8" w14:textId="798ACB51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5E881EFD" w14:textId="5CA6DF1B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Arduino</w:t>
            </w:r>
            <w:proofErr w:type="spellEnd"/>
            <w:r>
              <w:rPr>
                <w:sz w:val="18"/>
              </w:rPr>
              <w:t xml:space="preserve"> Uno</w:t>
            </w:r>
          </w:p>
        </w:tc>
      </w:tr>
      <w:tr w:rsidR="00D84F56" w:rsidRPr="00EA4180" w14:paraId="4A89A9EF" w14:textId="77777777" w:rsidTr="00D84F56">
        <w:trPr>
          <w:trHeight w:hRule="exact" w:val="290"/>
        </w:trPr>
        <w:tc>
          <w:tcPr>
            <w:tcW w:w="1560" w:type="dxa"/>
          </w:tcPr>
          <w:p w14:paraId="2177A686" w14:textId="08C9F23E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63C18A2" w14:textId="465EE96C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spellStart"/>
            <w:r>
              <w:rPr>
                <w:sz w:val="18"/>
              </w:rPr>
              <w:t>Protoboard</w:t>
            </w:r>
            <w:proofErr w:type="spellEnd"/>
          </w:p>
        </w:tc>
      </w:tr>
      <w:tr w:rsidR="00D84F56" w:rsidRPr="00EA4180" w14:paraId="58084088" w14:textId="77777777" w:rsidTr="00D84F56">
        <w:trPr>
          <w:trHeight w:hRule="exact" w:val="290"/>
        </w:trPr>
        <w:tc>
          <w:tcPr>
            <w:tcW w:w="1560" w:type="dxa"/>
          </w:tcPr>
          <w:p w14:paraId="1E4920AD" w14:textId="6EDA90CB" w:rsidR="00D84F56" w:rsidRPr="00EA418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Diversos</w:t>
            </w:r>
          </w:p>
        </w:tc>
        <w:tc>
          <w:tcPr>
            <w:tcW w:w="8322" w:type="dxa"/>
          </w:tcPr>
          <w:p w14:paraId="76774112" w14:textId="51F1B774" w:rsidR="00D84F56" w:rsidRPr="00EA418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Jumpers</w:t>
            </w:r>
          </w:p>
        </w:tc>
      </w:tr>
      <w:tr w:rsidR="00D84F56" w:rsidRPr="00EA4180" w14:paraId="10B9A127" w14:textId="77777777" w:rsidTr="00D84F56">
        <w:trPr>
          <w:trHeight w:hRule="exact" w:val="290"/>
        </w:trPr>
        <w:tc>
          <w:tcPr>
            <w:tcW w:w="1560" w:type="dxa"/>
          </w:tcPr>
          <w:p w14:paraId="4FA077F3" w14:textId="410091F4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8322" w:type="dxa"/>
          </w:tcPr>
          <w:p w14:paraId="5A26773F" w14:textId="36DF564C" w:rsidR="00D84F56" w:rsidRPr="00EA418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Potenciômetros</w:t>
            </w:r>
          </w:p>
        </w:tc>
      </w:tr>
      <w:tr w:rsidR="00D84F56" w:rsidRPr="00EA4180" w14:paraId="41AED272" w14:textId="77777777" w:rsidTr="00D84F56">
        <w:trPr>
          <w:trHeight w:hRule="exact" w:val="290"/>
        </w:trPr>
        <w:tc>
          <w:tcPr>
            <w:tcW w:w="1560" w:type="dxa"/>
          </w:tcPr>
          <w:p w14:paraId="3C6812E9" w14:textId="2E067A1F" w:rsidR="00D84F56" w:rsidRPr="00EA418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2</w:t>
            </w:r>
            <w:proofErr w:type="gramEnd"/>
          </w:p>
        </w:tc>
        <w:tc>
          <w:tcPr>
            <w:tcW w:w="8322" w:type="dxa"/>
          </w:tcPr>
          <w:p w14:paraId="7FAA41E4" w14:textId="1FF02C0D" w:rsidR="00D84F56" w:rsidRPr="00EA418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Resistor</w:t>
            </w:r>
            <w:r w:rsidR="00254BE3">
              <w:rPr>
                <w:sz w:val="18"/>
              </w:rPr>
              <w:t>es</w:t>
            </w:r>
            <w:r>
              <w:rPr>
                <w:sz w:val="18"/>
              </w:rPr>
              <w:t xml:space="preserve"> 220 h</w:t>
            </w:r>
            <w:bookmarkStart w:id="0" w:name="_GoBack"/>
            <w:bookmarkEnd w:id="0"/>
          </w:p>
        </w:tc>
      </w:tr>
      <w:tr w:rsidR="00D84F56" w:rsidRPr="00EA4180" w14:paraId="1071C3E0" w14:textId="77777777" w:rsidTr="00D84F56">
        <w:trPr>
          <w:trHeight w:hRule="exact" w:val="290"/>
        </w:trPr>
        <w:tc>
          <w:tcPr>
            <w:tcW w:w="1560" w:type="dxa"/>
          </w:tcPr>
          <w:p w14:paraId="6ACC3AC0" w14:textId="57DCA1F0" w:rsidR="00D84F56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37F6C1B3" w14:textId="463D50CC" w:rsidR="00D84F56" w:rsidRPr="00EA418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Led</w:t>
            </w:r>
          </w:p>
        </w:tc>
      </w:tr>
      <w:tr w:rsidR="00105570" w:rsidRPr="00EA4180" w14:paraId="2FF40106" w14:textId="77777777" w:rsidTr="00D84F56">
        <w:trPr>
          <w:trHeight w:hRule="exact" w:val="290"/>
        </w:trPr>
        <w:tc>
          <w:tcPr>
            <w:tcW w:w="1560" w:type="dxa"/>
          </w:tcPr>
          <w:p w14:paraId="3821D13D" w14:textId="3ED81CA5" w:rsidR="0010557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464F412" w14:textId="5C6CCDEF" w:rsidR="0010557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Sensor de temperatura TMP36</w:t>
            </w:r>
          </w:p>
        </w:tc>
      </w:tr>
      <w:tr w:rsidR="00105570" w:rsidRPr="00EA4180" w14:paraId="28CD287B" w14:textId="77777777" w:rsidTr="00D84F56">
        <w:trPr>
          <w:trHeight w:hRule="exact" w:val="290"/>
        </w:trPr>
        <w:tc>
          <w:tcPr>
            <w:tcW w:w="1560" w:type="dxa"/>
          </w:tcPr>
          <w:p w14:paraId="675D8CFB" w14:textId="6196B9AB" w:rsidR="00105570" w:rsidRDefault="00105570" w:rsidP="001E1533">
            <w:pPr>
              <w:pStyle w:val="ItemdeTabela10"/>
              <w:rPr>
                <w:sz w:val="18"/>
              </w:rPr>
            </w:pPr>
            <w:proofErr w:type="gramStart"/>
            <w:r>
              <w:rPr>
                <w:sz w:val="18"/>
              </w:rPr>
              <w:t>1</w:t>
            </w:r>
            <w:proofErr w:type="gramEnd"/>
          </w:p>
        </w:tc>
        <w:tc>
          <w:tcPr>
            <w:tcW w:w="8322" w:type="dxa"/>
          </w:tcPr>
          <w:p w14:paraId="0AF65FFD" w14:textId="1D470B6F" w:rsidR="00105570" w:rsidRDefault="00105570" w:rsidP="001E1533">
            <w:pPr>
              <w:pStyle w:val="ItemdeTabela10"/>
              <w:rPr>
                <w:sz w:val="18"/>
              </w:rPr>
            </w:pPr>
            <w:r>
              <w:rPr>
                <w:sz w:val="18"/>
              </w:rPr>
              <w:t>Display LCD 16x2</w:t>
            </w:r>
          </w:p>
        </w:tc>
      </w:tr>
    </w:tbl>
    <w:p w14:paraId="3DD5DAED" w14:textId="14322C64" w:rsidR="003D2174" w:rsidRDefault="003276F2" w:rsidP="0045474D">
      <w:pPr>
        <w:pStyle w:val="Ttulo"/>
        <w:jc w:val="left"/>
      </w:pPr>
      <w:r>
        <w:br w:type="page"/>
      </w:r>
      <w:r w:rsidR="00EC75A6">
        <w:lastRenderedPageBreak/>
        <w:t>Código</w:t>
      </w:r>
    </w:p>
    <w:p w14:paraId="503C8CCA" w14:textId="77777777" w:rsidR="003D2174" w:rsidRDefault="00CA3BA3" w:rsidP="003276F2">
      <w:pPr>
        <w:pStyle w:val="Corpodetexto"/>
      </w:pPr>
      <w:r>
        <w:t xml:space="preserve">Código Montagem </w:t>
      </w:r>
      <w:proofErr w:type="gramStart"/>
      <w:r>
        <w:t>1</w:t>
      </w:r>
      <w:proofErr w:type="gramEnd"/>
    </w:p>
    <w:p w14:paraId="58B81A6A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>#include &lt;</w:t>
      </w:r>
      <w:proofErr w:type="spellStart"/>
      <w:r w:rsidRPr="0045474D">
        <w:rPr>
          <w:rFonts w:ascii="Courier New" w:hAnsi="Courier New" w:cs="Courier New"/>
          <w:sz w:val="18"/>
          <w:lang w:val="en-US"/>
        </w:rPr>
        <w:t>LiquidCrystal.h</w:t>
      </w:r>
      <w:proofErr w:type="spellEnd"/>
      <w:r w:rsidRPr="0045474D">
        <w:rPr>
          <w:rFonts w:ascii="Courier New" w:hAnsi="Courier New" w:cs="Courier New"/>
          <w:sz w:val="18"/>
          <w:lang w:val="en-US"/>
        </w:rPr>
        <w:t>&gt;</w:t>
      </w:r>
    </w:p>
    <w:p w14:paraId="29DA3F82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34C32064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r w:rsidRPr="0045474D">
        <w:rPr>
          <w:rFonts w:ascii="Courier New" w:hAnsi="Courier New" w:cs="Courier New"/>
          <w:sz w:val="18"/>
          <w:lang w:val="en-US"/>
        </w:rPr>
        <w:t>LiquidCrystal</w:t>
      </w:r>
      <w:proofErr w:type="spellEnd"/>
      <w:r w:rsidRPr="0045474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45474D">
        <w:rPr>
          <w:rFonts w:ascii="Courier New" w:hAnsi="Courier New" w:cs="Courier New"/>
          <w:sz w:val="18"/>
          <w:lang w:val="en-US"/>
        </w:rPr>
        <w:t>lcd</w:t>
      </w:r>
      <w:proofErr w:type="spellEnd"/>
      <w:r w:rsidRPr="0045474D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>12, 11, 5, 4, 3, 2);</w:t>
      </w:r>
    </w:p>
    <w:p w14:paraId="3CBE5EB7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6E4469C5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45474D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 xml:space="preserve"> setup() {</w:t>
      </w:r>
    </w:p>
    <w:p w14:paraId="519A9BDB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</w:p>
    <w:p w14:paraId="335A12FA" w14:textId="72771F02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  <w:lang w:val="en-US"/>
        </w:rPr>
        <w:t>lcd.begin</w:t>
      </w:r>
      <w:proofErr w:type="spellEnd"/>
      <w:r w:rsidRPr="0045474D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>16, 2);</w:t>
      </w:r>
    </w:p>
    <w:p w14:paraId="2196C24F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</w:p>
    <w:p w14:paraId="4E5CB700" w14:textId="599CA0F8" w:rsidR="0045474D" w:rsidRPr="0045474D" w:rsidRDefault="0045474D" w:rsidP="007333E8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  <w:r w:rsidRPr="0045474D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45474D">
        <w:rPr>
          <w:rFonts w:ascii="Courier New" w:hAnsi="Courier New" w:cs="Courier New"/>
          <w:sz w:val="18"/>
          <w:lang w:val="en-US"/>
        </w:rPr>
        <w:t>(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 xml:space="preserve">9600); </w:t>
      </w:r>
    </w:p>
    <w:p w14:paraId="55E566BF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>}</w:t>
      </w:r>
    </w:p>
    <w:p w14:paraId="5CA38EDE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9ACC08E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45474D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 xml:space="preserve"> loop() {</w:t>
      </w:r>
    </w:p>
    <w:p w14:paraId="4363BC43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</w:p>
    <w:p w14:paraId="643A246A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  <w:r w:rsidRPr="0045474D">
        <w:rPr>
          <w:rFonts w:ascii="Courier New" w:hAnsi="Courier New" w:cs="Courier New"/>
          <w:sz w:val="18"/>
          <w:lang w:val="en-US"/>
        </w:rPr>
        <w:tab/>
        <w:t>// SENSOR TEMP</w:t>
      </w:r>
    </w:p>
    <w:p w14:paraId="2593DAB0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</w:p>
    <w:p w14:paraId="34396628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  <w:r w:rsidRPr="0045474D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45474D">
        <w:rPr>
          <w:rFonts w:ascii="Courier New" w:hAnsi="Courier New" w:cs="Courier New"/>
          <w:sz w:val="18"/>
          <w:lang w:val="en-US"/>
        </w:rPr>
        <w:t xml:space="preserve"> temp;</w:t>
      </w:r>
    </w:p>
    <w:p w14:paraId="1910ECAB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  <w:r w:rsidRPr="0045474D">
        <w:rPr>
          <w:rFonts w:ascii="Courier New" w:hAnsi="Courier New" w:cs="Courier New"/>
          <w:sz w:val="18"/>
          <w:lang w:val="en-US"/>
        </w:rPr>
        <w:tab/>
      </w:r>
      <w:proofErr w:type="gramStart"/>
      <w:r w:rsidRPr="0045474D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45474D">
        <w:rPr>
          <w:rFonts w:ascii="Courier New" w:hAnsi="Courier New" w:cs="Courier New"/>
          <w:sz w:val="18"/>
          <w:lang w:val="en-US"/>
        </w:rPr>
        <w:t xml:space="preserve"> voltage;</w:t>
      </w:r>
    </w:p>
    <w:p w14:paraId="39541152" w14:textId="77777777" w:rsidR="0045474D" w:rsidRPr="00796D59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45474D">
        <w:rPr>
          <w:rFonts w:ascii="Courier New" w:hAnsi="Courier New" w:cs="Courier New"/>
          <w:sz w:val="18"/>
          <w:lang w:val="en-US"/>
        </w:rPr>
        <w:t xml:space="preserve">  </w:t>
      </w:r>
      <w:r w:rsidRPr="0045474D">
        <w:rPr>
          <w:rFonts w:ascii="Courier New" w:hAnsi="Courier New" w:cs="Courier New"/>
          <w:sz w:val="18"/>
          <w:lang w:val="en-US"/>
        </w:rPr>
        <w:tab/>
      </w:r>
      <w:proofErr w:type="gramStart"/>
      <w:r w:rsidRPr="00796D59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796D5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96D59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lang w:val="en-US"/>
        </w:rPr>
        <w:t>;</w:t>
      </w:r>
    </w:p>
    <w:p w14:paraId="69294F47" w14:textId="77777777" w:rsidR="0045474D" w:rsidRPr="00796D59" w:rsidRDefault="0045474D" w:rsidP="0045474D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</w:t>
      </w:r>
    </w:p>
    <w:p w14:paraId="70D3447C" w14:textId="5EED75A1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  </w:t>
      </w:r>
      <w:r w:rsidRPr="00796D59">
        <w:rPr>
          <w:rFonts w:ascii="Courier New" w:hAnsi="Courier New" w:cs="Courier New"/>
          <w:sz w:val="18"/>
          <w:lang w:val="en-US"/>
        </w:rPr>
        <w:tab/>
      </w:r>
      <w:r w:rsidRPr="0045474D">
        <w:rPr>
          <w:rFonts w:ascii="Courier New" w:hAnsi="Courier New" w:cs="Courier New"/>
          <w:sz w:val="18"/>
        </w:rPr>
        <w:t>// Obtenha uma leitura do sensor de temperatura:</w:t>
      </w:r>
    </w:p>
    <w:p w14:paraId="73F74640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45474D">
        <w:rPr>
          <w:rFonts w:ascii="Courier New" w:hAnsi="Courier New" w:cs="Courier New"/>
          <w:sz w:val="18"/>
        </w:rPr>
        <w:t xml:space="preserve"> = </w:t>
      </w:r>
      <w:proofErr w:type="spellStart"/>
      <w:r w:rsidRPr="0045474D">
        <w:rPr>
          <w:rFonts w:ascii="Courier New" w:hAnsi="Courier New" w:cs="Courier New"/>
          <w:sz w:val="18"/>
        </w:rPr>
        <w:t>analogRead</w:t>
      </w:r>
      <w:proofErr w:type="spellEnd"/>
      <w:r w:rsidRPr="0045474D">
        <w:rPr>
          <w:rFonts w:ascii="Courier New" w:hAnsi="Courier New" w:cs="Courier New"/>
          <w:sz w:val="18"/>
        </w:rPr>
        <w:t>(A5);</w:t>
      </w:r>
    </w:p>
    <w:p w14:paraId="704EF32B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1FD3A472" w14:textId="56C67C86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45474D">
        <w:rPr>
          <w:rFonts w:ascii="Courier New" w:hAnsi="Courier New" w:cs="Courier New"/>
          <w:sz w:val="18"/>
        </w:rPr>
        <w:t>// Converta a leitura em voltagem:</w:t>
      </w:r>
    </w:p>
    <w:p w14:paraId="15586B94" w14:textId="17A4151F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45474D">
        <w:rPr>
          <w:rFonts w:ascii="Courier New" w:hAnsi="Courier New" w:cs="Courier New"/>
          <w:sz w:val="18"/>
        </w:rPr>
        <w:t xml:space="preserve"> = </w:t>
      </w:r>
      <w:proofErr w:type="spellStart"/>
      <w:r w:rsidRPr="0045474D">
        <w:rPr>
          <w:rFonts w:ascii="Courier New" w:hAnsi="Courier New" w:cs="Courier New"/>
          <w:sz w:val="18"/>
        </w:rPr>
        <w:t>temp</w:t>
      </w:r>
      <w:proofErr w:type="spellEnd"/>
      <w:r w:rsidRPr="0045474D">
        <w:rPr>
          <w:rFonts w:ascii="Courier New" w:hAnsi="Courier New" w:cs="Courier New"/>
          <w:sz w:val="18"/>
        </w:rPr>
        <w:t xml:space="preserve"> * (5000 / 1024.0);</w:t>
      </w:r>
    </w:p>
    <w:p w14:paraId="7C23CF26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04CEE277" w14:textId="0CCB0415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45474D">
        <w:rPr>
          <w:rFonts w:ascii="Courier New" w:hAnsi="Courier New" w:cs="Courier New"/>
          <w:sz w:val="18"/>
        </w:rPr>
        <w:t>// Converta a tensão na temperatura em Celsius:</w:t>
      </w:r>
    </w:p>
    <w:p w14:paraId="0FD293E0" w14:textId="6368477C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45474D">
        <w:rPr>
          <w:rFonts w:ascii="Courier New" w:hAnsi="Courier New" w:cs="Courier New"/>
          <w:sz w:val="18"/>
        </w:rPr>
        <w:t>temperatura</w:t>
      </w:r>
      <w:proofErr w:type="gramEnd"/>
      <w:r w:rsidRPr="0045474D">
        <w:rPr>
          <w:rFonts w:ascii="Courier New" w:hAnsi="Courier New" w:cs="Courier New"/>
          <w:sz w:val="18"/>
        </w:rPr>
        <w:t xml:space="preserve"> = (</w:t>
      </w:r>
      <w:proofErr w:type="spellStart"/>
      <w:r w:rsidRPr="0045474D">
        <w:rPr>
          <w:rFonts w:ascii="Courier New" w:hAnsi="Courier New" w:cs="Courier New"/>
          <w:sz w:val="18"/>
        </w:rPr>
        <w:t>voltage</w:t>
      </w:r>
      <w:proofErr w:type="spellEnd"/>
      <w:r w:rsidRPr="0045474D">
        <w:rPr>
          <w:rFonts w:ascii="Courier New" w:hAnsi="Courier New" w:cs="Courier New"/>
          <w:sz w:val="18"/>
        </w:rPr>
        <w:t xml:space="preserve"> - 500) / 10;</w:t>
      </w:r>
    </w:p>
    <w:p w14:paraId="1C7FA509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67EB07A2" w14:textId="328B402E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Serial.</w:t>
      </w:r>
      <w:proofErr w:type="gramEnd"/>
      <w:r w:rsidRPr="0045474D">
        <w:rPr>
          <w:rFonts w:ascii="Courier New" w:hAnsi="Courier New" w:cs="Courier New"/>
          <w:sz w:val="18"/>
        </w:rPr>
        <w:t>print</w:t>
      </w:r>
      <w:proofErr w:type="spellEnd"/>
      <w:r w:rsidRPr="0045474D">
        <w:rPr>
          <w:rFonts w:ascii="Courier New" w:hAnsi="Courier New" w:cs="Courier New"/>
          <w:sz w:val="18"/>
        </w:rPr>
        <w:t>(temperatura);</w:t>
      </w:r>
    </w:p>
    <w:p w14:paraId="3E90C8FD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537B6468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  <w:r w:rsidRPr="0045474D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Serial.</w:t>
      </w:r>
      <w:proofErr w:type="gramEnd"/>
      <w:r w:rsidRPr="0045474D">
        <w:rPr>
          <w:rFonts w:ascii="Courier New" w:hAnsi="Courier New" w:cs="Courier New"/>
          <w:sz w:val="18"/>
        </w:rPr>
        <w:t>print</w:t>
      </w:r>
      <w:proofErr w:type="spellEnd"/>
      <w:r w:rsidRPr="0045474D">
        <w:rPr>
          <w:rFonts w:ascii="Courier New" w:hAnsi="Courier New" w:cs="Courier New"/>
          <w:sz w:val="18"/>
        </w:rPr>
        <w:t xml:space="preserve">(" \xB0"); // </w:t>
      </w:r>
      <w:proofErr w:type="spellStart"/>
      <w:r w:rsidRPr="0045474D">
        <w:rPr>
          <w:rFonts w:ascii="Courier New" w:hAnsi="Courier New" w:cs="Courier New"/>
          <w:sz w:val="18"/>
        </w:rPr>
        <w:t>simbolo</w:t>
      </w:r>
      <w:proofErr w:type="spellEnd"/>
      <w:r w:rsidRPr="0045474D">
        <w:rPr>
          <w:rFonts w:ascii="Courier New" w:hAnsi="Courier New" w:cs="Courier New"/>
          <w:sz w:val="18"/>
        </w:rPr>
        <w:t>: °</w:t>
      </w:r>
    </w:p>
    <w:p w14:paraId="3FC7C319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6D945D56" w14:textId="232A004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Serial.</w:t>
      </w:r>
      <w:proofErr w:type="gramEnd"/>
      <w:r w:rsidRPr="0045474D">
        <w:rPr>
          <w:rFonts w:ascii="Courier New" w:hAnsi="Courier New" w:cs="Courier New"/>
          <w:sz w:val="18"/>
        </w:rPr>
        <w:t>println</w:t>
      </w:r>
      <w:proofErr w:type="spellEnd"/>
      <w:r w:rsidRPr="0045474D">
        <w:rPr>
          <w:rFonts w:ascii="Courier New" w:hAnsi="Courier New" w:cs="Courier New"/>
          <w:sz w:val="18"/>
        </w:rPr>
        <w:t>("C");</w:t>
      </w:r>
    </w:p>
    <w:p w14:paraId="6FCDA27A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</w:p>
    <w:p w14:paraId="0F1FD8BE" w14:textId="239B344D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ab/>
        <w:t>// DISPLAY:</w:t>
      </w:r>
    </w:p>
    <w:p w14:paraId="53CAB283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t xml:space="preserve">  </w:t>
      </w:r>
      <w:r w:rsidRPr="0045474D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lcd</w:t>
      </w:r>
      <w:proofErr w:type="gramEnd"/>
      <w:r w:rsidRPr="0045474D">
        <w:rPr>
          <w:rFonts w:ascii="Courier New" w:hAnsi="Courier New" w:cs="Courier New"/>
          <w:sz w:val="18"/>
        </w:rPr>
        <w:t>.setCursor</w:t>
      </w:r>
      <w:proofErr w:type="spellEnd"/>
      <w:r w:rsidRPr="0045474D">
        <w:rPr>
          <w:rFonts w:ascii="Courier New" w:hAnsi="Courier New" w:cs="Courier New"/>
          <w:sz w:val="18"/>
        </w:rPr>
        <w:t xml:space="preserve">(5, 0);     </w:t>
      </w:r>
    </w:p>
    <w:p w14:paraId="222F1BFD" w14:textId="77777777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r w:rsidRPr="0045474D">
        <w:rPr>
          <w:rFonts w:ascii="Courier New" w:hAnsi="Courier New" w:cs="Courier New"/>
          <w:sz w:val="18"/>
        </w:rPr>
        <w:lastRenderedPageBreak/>
        <w:t xml:space="preserve">  </w:t>
      </w:r>
      <w:r w:rsidRPr="0045474D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45474D">
        <w:rPr>
          <w:rFonts w:ascii="Courier New" w:hAnsi="Courier New" w:cs="Courier New"/>
          <w:sz w:val="18"/>
        </w:rPr>
        <w:t>lcd</w:t>
      </w:r>
      <w:proofErr w:type="gramEnd"/>
      <w:r w:rsidRPr="0045474D">
        <w:rPr>
          <w:rFonts w:ascii="Courier New" w:hAnsi="Courier New" w:cs="Courier New"/>
          <w:sz w:val="18"/>
        </w:rPr>
        <w:t>.print</w:t>
      </w:r>
      <w:proofErr w:type="spellEnd"/>
      <w:r w:rsidRPr="0045474D">
        <w:rPr>
          <w:rFonts w:ascii="Courier New" w:hAnsi="Courier New" w:cs="Courier New"/>
          <w:sz w:val="18"/>
        </w:rPr>
        <w:t>(temperatura);</w:t>
      </w:r>
    </w:p>
    <w:p w14:paraId="2CFC4B0F" w14:textId="04518EEF" w:rsidR="0045474D" w:rsidRPr="0045474D" w:rsidRDefault="0045474D" w:rsidP="0045474D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45474D">
        <w:rPr>
          <w:rFonts w:ascii="Courier New" w:hAnsi="Courier New" w:cs="Courier New"/>
          <w:sz w:val="18"/>
        </w:rPr>
        <w:t>}</w:t>
      </w:r>
      <w:proofErr w:type="gramEnd"/>
    </w:p>
    <w:p w14:paraId="3DF2014B" w14:textId="77777777" w:rsidR="00CA3BA3" w:rsidRDefault="00CA3BA3" w:rsidP="003276F2">
      <w:pPr>
        <w:pStyle w:val="Corpodetexto"/>
      </w:pPr>
    </w:p>
    <w:p w14:paraId="082860E8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2</w:t>
      </w:r>
      <w:proofErr w:type="gramEnd"/>
    </w:p>
    <w:p w14:paraId="3C15AD77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>#include &lt;</w:t>
      </w:r>
      <w:proofErr w:type="spellStart"/>
      <w:r w:rsidRPr="00D711F0">
        <w:rPr>
          <w:rFonts w:ascii="Courier New" w:hAnsi="Courier New" w:cs="Courier New"/>
          <w:sz w:val="18"/>
          <w:lang w:val="en-US"/>
        </w:rPr>
        <w:t>LiquidCrystal.h</w:t>
      </w:r>
      <w:proofErr w:type="spellEnd"/>
      <w:r w:rsidRPr="00D711F0">
        <w:rPr>
          <w:rFonts w:ascii="Courier New" w:hAnsi="Courier New" w:cs="Courier New"/>
          <w:sz w:val="18"/>
          <w:lang w:val="en-US"/>
        </w:rPr>
        <w:t>&gt;</w:t>
      </w:r>
    </w:p>
    <w:p w14:paraId="26AC79FC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41D08486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r w:rsidRPr="00D711F0">
        <w:rPr>
          <w:rFonts w:ascii="Courier New" w:hAnsi="Courier New" w:cs="Courier New"/>
          <w:sz w:val="18"/>
          <w:lang w:val="en-US"/>
        </w:rPr>
        <w:t>LiquidCrystal</w:t>
      </w:r>
      <w:proofErr w:type="spellEnd"/>
      <w:r w:rsidRPr="00D711F0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D711F0">
        <w:rPr>
          <w:rFonts w:ascii="Courier New" w:hAnsi="Courier New" w:cs="Courier New"/>
          <w:sz w:val="18"/>
          <w:lang w:val="en-US"/>
        </w:rPr>
        <w:t>lcd</w:t>
      </w:r>
      <w:proofErr w:type="spellEnd"/>
      <w:r w:rsidRPr="00D711F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711F0">
        <w:rPr>
          <w:rFonts w:ascii="Courier New" w:hAnsi="Courier New" w:cs="Courier New"/>
          <w:sz w:val="18"/>
          <w:lang w:val="en-US"/>
        </w:rPr>
        <w:t>12, 11, 5, 4, 3, 2);</w:t>
      </w:r>
    </w:p>
    <w:p w14:paraId="7778E98F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4A50DD4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D711F0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D711F0">
        <w:rPr>
          <w:rFonts w:ascii="Courier New" w:hAnsi="Courier New" w:cs="Courier New"/>
          <w:sz w:val="18"/>
          <w:lang w:val="en-US"/>
        </w:rPr>
        <w:t xml:space="preserve"> setup() {</w:t>
      </w:r>
    </w:p>
    <w:p w14:paraId="7B107A05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</w:p>
    <w:p w14:paraId="42260355" w14:textId="68FE4F4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  <w:lang w:val="en-US"/>
        </w:rPr>
        <w:t>lcd.begin</w:t>
      </w:r>
      <w:proofErr w:type="spellEnd"/>
      <w:r w:rsidRPr="00D711F0">
        <w:rPr>
          <w:rFonts w:ascii="Courier New" w:hAnsi="Courier New" w:cs="Courier New"/>
          <w:sz w:val="18"/>
          <w:lang w:val="en-US"/>
        </w:rPr>
        <w:t>(</w:t>
      </w:r>
      <w:proofErr w:type="gramEnd"/>
      <w:r w:rsidRPr="00D711F0">
        <w:rPr>
          <w:rFonts w:ascii="Courier New" w:hAnsi="Courier New" w:cs="Courier New"/>
          <w:sz w:val="18"/>
          <w:lang w:val="en-US"/>
        </w:rPr>
        <w:t>16, 2);</w:t>
      </w:r>
    </w:p>
    <w:p w14:paraId="475AB4E9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</w:p>
    <w:p w14:paraId="1DF073BD" w14:textId="6F4AA5A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Serial.begin</w:t>
      </w:r>
      <w:proofErr w:type="spellEnd"/>
      <w:r>
        <w:rPr>
          <w:rFonts w:ascii="Courier New" w:hAnsi="Courier New" w:cs="Courier New"/>
          <w:sz w:val="18"/>
          <w:lang w:val="en-US"/>
        </w:rPr>
        <w:t>(</w:t>
      </w:r>
      <w:proofErr w:type="gramEnd"/>
      <w:r>
        <w:rPr>
          <w:rFonts w:ascii="Courier New" w:hAnsi="Courier New" w:cs="Courier New"/>
          <w:sz w:val="18"/>
          <w:lang w:val="en-US"/>
        </w:rPr>
        <w:t>9600);</w:t>
      </w:r>
    </w:p>
    <w:p w14:paraId="2C94CD36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>}</w:t>
      </w:r>
    </w:p>
    <w:p w14:paraId="63916941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5C7FDE3E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D711F0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D711F0">
        <w:rPr>
          <w:rFonts w:ascii="Courier New" w:hAnsi="Courier New" w:cs="Courier New"/>
          <w:sz w:val="18"/>
          <w:lang w:val="en-US"/>
        </w:rPr>
        <w:t xml:space="preserve"> loop() {</w:t>
      </w:r>
    </w:p>
    <w:p w14:paraId="307DE57D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</w:p>
    <w:p w14:paraId="68D9B4A4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  <w:r w:rsidRPr="00D711F0">
        <w:rPr>
          <w:rFonts w:ascii="Courier New" w:hAnsi="Courier New" w:cs="Courier New"/>
          <w:sz w:val="18"/>
          <w:lang w:val="en-US"/>
        </w:rPr>
        <w:tab/>
        <w:t>// SENSOR TEMP</w:t>
      </w:r>
    </w:p>
    <w:p w14:paraId="02F3D551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</w:p>
    <w:p w14:paraId="5F4B40D1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  <w:r w:rsidRPr="00D711F0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D711F0">
        <w:rPr>
          <w:rFonts w:ascii="Courier New" w:hAnsi="Courier New" w:cs="Courier New"/>
          <w:sz w:val="18"/>
          <w:lang w:val="en-US"/>
        </w:rPr>
        <w:t xml:space="preserve"> temp;</w:t>
      </w:r>
    </w:p>
    <w:p w14:paraId="65027B33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  <w:r w:rsidRPr="00D711F0">
        <w:rPr>
          <w:rFonts w:ascii="Courier New" w:hAnsi="Courier New" w:cs="Courier New"/>
          <w:sz w:val="18"/>
          <w:lang w:val="en-US"/>
        </w:rPr>
        <w:tab/>
      </w:r>
      <w:proofErr w:type="gramStart"/>
      <w:r w:rsidRPr="00D711F0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D711F0">
        <w:rPr>
          <w:rFonts w:ascii="Courier New" w:hAnsi="Courier New" w:cs="Courier New"/>
          <w:sz w:val="18"/>
          <w:lang w:val="en-US"/>
        </w:rPr>
        <w:t xml:space="preserve"> voltage;</w:t>
      </w:r>
    </w:p>
    <w:p w14:paraId="2B3D4C3D" w14:textId="77777777" w:rsidR="00D711F0" w:rsidRPr="00796D59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D711F0">
        <w:rPr>
          <w:rFonts w:ascii="Courier New" w:hAnsi="Courier New" w:cs="Courier New"/>
          <w:sz w:val="18"/>
          <w:lang w:val="en-US"/>
        </w:rPr>
        <w:t xml:space="preserve">  </w:t>
      </w:r>
      <w:r w:rsidRPr="00D711F0">
        <w:rPr>
          <w:rFonts w:ascii="Courier New" w:hAnsi="Courier New" w:cs="Courier New"/>
          <w:sz w:val="18"/>
          <w:lang w:val="en-US"/>
        </w:rPr>
        <w:tab/>
      </w:r>
      <w:proofErr w:type="gramStart"/>
      <w:r w:rsidRPr="00796D59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796D5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96D59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lang w:val="en-US"/>
        </w:rPr>
        <w:t>;</w:t>
      </w:r>
    </w:p>
    <w:p w14:paraId="69A28B89" w14:textId="77777777" w:rsidR="00D711F0" w:rsidRPr="00796D59" w:rsidRDefault="00D711F0" w:rsidP="00D711F0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</w:t>
      </w:r>
    </w:p>
    <w:p w14:paraId="1BCFFCA2" w14:textId="7F3437D2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  </w:t>
      </w:r>
      <w:r w:rsidRPr="00796D59">
        <w:rPr>
          <w:rFonts w:ascii="Courier New" w:hAnsi="Courier New" w:cs="Courier New"/>
          <w:sz w:val="18"/>
          <w:lang w:val="en-US"/>
        </w:rPr>
        <w:tab/>
      </w:r>
      <w:r w:rsidRPr="00D711F0">
        <w:rPr>
          <w:rFonts w:ascii="Courier New" w:hAnsi="Courier New" w:cs="Courier New"/>
          <w:sz w:val="18"/>
        </w:rPr>
        <w:t>// Obtenha uma leitura do sensor de temperatura:</w:t>
      </w:r>
    </w:p>
    <w:p w14:paraId="151BA1FB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D711F0">
        <w:rPr>
          <w:rFonts w:ascii="Courier New" w:hAnsi="Courier New" w:cs="Courier New"/>
          <w:sz w:val="18"/>
        </w:rPr>
        <w:t xml:space="preserve"> = </w:t>
      </w:r>
      <w:proofErr w:type="spellStart"/>
      <w:r w:rsidRPr="00D711F0">
        <w:rPr>
          <w:rFonts w:ascii="Courier New" w:hAnsi="Courier New" w:cs="Courier New"/>
          <w:sz w:val="18"/>
        </w:rPr>
        <w:t>analogRead</w:t>
      </w:r>
      <w:proofErr w:type="spellEnd"/>
      <w:r w:rsidRPr="00D711F0">
        <w:rPr>
          <w:rFonts w:ascii="Courier New" w:hAnsi="Courier New" w:cs="Courier New"/>
          <w:sz w:val="18"/>
        </w:rPr>
        <w:t>(A5);</w:t>
      </w:r>
    </w:p>
    <w:p w14:paraId="6021C677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0AC7AA7C" w14:textId="114E7C1C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D711F0">
        <w:rPr>
          <w:rFonts w:ascii="Courier New" w:hAnsi="Courier New" w:cs="Courier New"/>
          <w:sz w:val="18"/>
        </w:rPr>
        <w:t>// Converta a leitura em voltagem:</w:t>
      </w:r>
    </w:p>
    <w:p w14:paraId="28E41610" w14:textId="0AFC0BBA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D711F0">
        <w:rPr>
          <w:rFonts w:ascii="Courier New" w:hAnsi="Courier New" w:cs="Courier New"/>
          <w:sz w:val="18"/>
        </w:rPr>
        <w:t xml:space="preserve"> = </w:t>
      </w:r>
      <w:proofErr w:type="spellStart"/>
      <w:r w:rsidRPr="00D711F0">
        <w:rPr>
          <w:rFonts w:ascii="Courier New" w:hAnsi="Courier New" w:cs="Courier New"/>
          <w:sz w:val="18"/>
        </w:rPr>
        <w:t>temp</w:t>
      </w:r>
      <w:proofErr w:type="spellEnd"/>
      <w:r w:rsidRPr="00D711F0">
        <w:rPr>
          <w:rFonts w:ascii="Courier New" w:hAnsi="Courier New" w:cs="Courier New"/>
          <w:sz w:val="18"/>
        </w:rPr>
        <w:t xml:space="preserve"> * (5000 / 1024.0);</w:t>
      </w:r>
    </w:p>
    <w:p w14:paraId="512F346F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1AFB7140" w14:textId="025A91FA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D711F0">
        <w:rPr>
          <w:rFonts w:ascii="Courier New" w:hAnsi="Courier New" w:cs="Courier New"/>
          <w:sz w:val="18"/>
        </w:rPr>
        <w:t>// Converta a tensão na temperatura em Celsius:</w:t>
      </w:r>
    </w:p>
    <w:p w14:paraId="3B345F72" w14:textId="679EC829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D711F0">
        <w:rPr>
          <w:rFonts w:ascii="Courier New" w:hAnsi="Courier New" w:cs="Courier New"/>
          <w:sz w:val="18"/>
        </w:rPr>
        <w:t>temperatura</w:t>
      </w:r>
      <w:proofErr w:type="gramEnd"/>
      <w:r w:rsidRPr="00D711F0">
        <w:rPr>
          <w:rFonts w:ascii="Courier New" w:hAnsi="Courier New" w:cs="Courier New"/>
          <w:sz w:val="18"/>
        </w:rPr>
        <w:t xml:space="preserve"> = (</w:t>
      </w:r>
      <w:proofErr w:type="spellStart"/>
      <w:r w:rsidRPr="00D711F0">
        <w:rPr>
          <w:rFonts w:ascii="Courier New" w:hAnsi="Courier New" w:cs="Courier New"/>
          <w:sz w:val="18"/>
        </w:rPr>
        <w:t>voltage</w:t>
      </w:r>
      <w:proofErr w:type="spellEnd"/>
      <w:r w:rsidRPr="00D711F0">
        <w:rPr>
          <w:rFonts w:ascii="Courier New" w:hAnsi="Courier New" w:cs="Courier New"/>
          <w:sz w:val="18"/>
        </w:rPr>
        <w:t xml:space="preserve"> - 500) / 10;</w:t>
      </w:r>
    </w:p>
    <w:p w14:paraId="633E5EEB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6ACC5AA6" w14:textId="5171AA68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Serial.</w:t>
      </w:r>
      <w:proofErr w:type="gramEnd"/>
      <w:r w:rsidRPr="00D711F0">
        <w:rPr>
          <w:rFonts w:ascii="Courier New" w:hAnsi="Courier New" w:cs="Courier New"/>
          <w:sz w:val="18"/>
        </w:rPr>
        <w:t>print</w:t>
      </w:r>
      <w:proofErr w:type="spellEnd"/>
      <w:r w:rsidRPr="00D711F0">
        <w:rPr>
          <w:rFonts w:ascii="Courier New" w:hAnsi="Courier New" w:cs="Courier New"/>
          <w:sz w:val="18"/>
        </w:rPr>
        <w:t>(temperatura);</w:t>
      </w:r>
    </w:p>
    <w:p w14:paraId="3CBE871E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74526AA1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Serial.</w:t>
      </w:r>
      <w:proofErr w:type="gramEnd"/>
      <w:r w:rsidRPr="00D711F0">
        <w:rPr>
          <w:rFonts w:ascii="Courier New" w:hAnsi="Courier New" w:cs="Courier New"/>
          <w:sz w:val="18"/>
        </w:rPr>
        <w:t>print</w:t>
      </w:r>
      <w:proofErr w:type="spellEnd"/>
      <w:r w:rsidRPr="00D711F0">
        <w:rPr>
          <w:rFonts w:ascii="Courier New" w:hAnsi="Courier New" w:cs="Courier New"/>
          <w:sz w:val="18"/>
        </w:rPr>
        <w:t xml:space="preserve">(" \xB0"); // </w:t>
      </w:r>
      <w:proofErr w:type="spellStart"/>
      <w:r w:rsidRPr="00D711F0">
        <w:rPr>
          <w:rFonts w:ascii="Courier New" w:hAnsi="Courier New" w:cs="Courier New"/>
          <w:sz w:val="18"/>
        </w:rPr>
        <w:t>simbolo</w:t>
      </w:r>
      <w:proofErr w:type="spellEnd"/>
      <w:r w:rsidRPr="00D711F0">
        <w:rPr>
          <w:rFonts w:ascii="Courier New" w:hAnsi="Courier New" w:cs="Courier New"/>
          <w:sz w:val="18"/>
        </w:rPr>
        <w:t>: °</w:t>
      </w:r>
    </w:p>
    <w:p w14:paraId="18D18F70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3A78735C" w14:textId="10A33CA3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Serial.</w:t>
      </w:r>
      <w:proofErr w:type="gramEnd"/>
      <w:r w:rsidRPr="00D711F0">
        <w:rPr>
          <w:rFonts w:ascii="Courier New" w:hAnsi="Courier New" w:cs="Courier New"/>
          <w:sz w:val="18"/>
        </w:rPr>
        <w:t>println</w:t>
      </w:r>
      <w:proofErr w:type="spellEnd"/>
      <w:r w:rsidRPr="00D711F0">
        <w:rPr>
          <w:rFonts w:ascii="Courier New" w:hAnsi="Courier New" w:cs="Courier New"/>
          <w:sz w:val="18"/>
        </w:rPr>
        <w:t>("C");</w:t>
      </w:r>
    </w:p>
    <w:p w14:paraId="39EE68B0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0A3300BB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lastRenderedPageBreak/>
        <w:t xml:space="preserve">   </w:t>
      </w:r>
      <w:r w:rsidRPr="00D711F0">
        <w:rPr>
          <w:rFonts w:ascii="Courier New" w:hAnsi="Courier New" w:cs="Courier New"/>
          <w:sz w:val="18"/>
        </w:rPr>
        <w:tab/>
        <w:t>// DISPLAY:</w:t>
      </w:r>
    </w:p>
    <w:p w14:paraId="61AFC2C6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2ED012A7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lcd</w:t>
      </w:r>
      <w:proofErr w:type="gramEnd"/>
      <w:r w:rsidRPr="00D711F0">
        <w:rPr>
          <w:rFonts w:ascii="Courier New" w:hAnsi="Courier New" w:cs="Courier New"/>
          <w:sz w:val="18"/>
        </w:rPr>
        <w:t>.setCursor</w:t>
      </w:r>
      <w:proofErr w:type="spellEnd"/>
      <w:r w:rsidRPr="00D711F0">
        <w:rPr>
          <w:rFonts w:ascii="Courier New" w:hAnsi="Courier New" w:cs="Courier New"/>
          <w:sz w:val="18"/>
        </w:rPr>
        <w:t xml:space="preserve">(0, 0);     </w:t>
      </w:r>
    </w:p>
    <w:p w14:paraId="7F6859A5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lcd</w:t>
      </w:r>
      <w:proofErr w:type="gramEnd"/>
      <w:r w:rsidRPr="00D711F0">
        <w:rPr>
          <w:rFonts w:ascii="Courier New" w:hAnsi="Courier New" w:cs="Courier New"/>
          <w:sz w:val="18"/>
        </w:rPr>
        <w:t>.print</w:t>
      </w:r>
      <w:proofErr w:type="spellEnd"/>
      <w:r w:rsidRPr="00D711F0">
        <w:rPr>
          <w:rFonts w:ascii="Courier New" w:hAnsi="Courier New" w:cs="Courier New"/>
          <w:sz w:val="18"/>
        </w:rPr>
        <w:t>("Guilherme Goncalves de Souza");</w:t>
      </w:r>
    </w:p>
    <w:p w14:paraId="61440BFF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</w:p>
    <w:p w14:paraId="0A8D15A0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lcd</w:t>
      </w:r>
      <w:proofErr w:type="gramEnd"/>
      <w:r w:rsidRPr="00D711F0">
        <w:rPr>
          <w:rFonts w:ascii="Courier New" w:hAnsi="Courier New" w:cs="Courier New"/>
          <w:sz w:val="18"/>
        </w:rPr>
        <w:t>.setCursor</w:t>
      </w:r>
      <w:proofErr w:type="spellEnd"/>
      <w:r w:rsidRPr="00D711F0">
        <w:rPr>
          <w:rFonts w:ascii="Courier New" w:hAnsi="Courier New" w:cs="Courier New"/>
          <w:sz w:val="18"/>
        </w:rPr>
        <w:t xml:space="preserve">(5, 1);     </w:t>
      </w:r>
    </w:p>
    <w:p w14:paraId="61834263" w14:textId="77777777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r w:rsidRPr="00D711F0">
        <w:rPr>
          <w:rFonts w:ascii="Courier New" w:hAnsi="Courier New" w:cs="Courier New"/>
          <w:sz w:val="18"/>
        </w:rPr>
        <w:t xml:space="preserve">  </w:t>
      </w:r>
      <w:r w:rsidRPr="00D711F0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D711F0">
        <w:rPr>
          <w:rFonts w:ascii="Courier New" w:hAnsi="Courier New" w:cs="Courier New"/>
          <w:sz w:val="18"/>
        </w:rPr>
        <w:t>lcd</w:t>
      </w:r>
      <w:proofErr w:type="gramEnd"/>
      <w:r w:rsidRPr="00D711F0">
        <w:rPr>
          <w:rFonts w:ascii="Courier New" w:hAnsi="Courier New" w:cs="Courier New"/>
          <w:sz w:val="18"/>
        </w:rPr>
        <w:t>.print</w:t>
      </w:r>
      <w:proofErr w:type="spellEnd"/>
      <w:r w:rsidRPr="00D711F0">
        <w:rPr>
          <w:rFonts w:ascii="Courier New" w:hAnsi="Courier New" w:cs="Courier New"/>
          <w:sz w:val="18"/>
        </w:rPr>
        <w:t>(temperatura);</w:t>
      </w:r>
    </w:p>
    <w:p w14:paraId="24EADD91" w14:textId="0396B0B4" w:rsidR="00D711F0" w:rsidRPr="00D711F0" w:rsidRDefault="00D711F0" w:rsidP="00D711F0">
      <w:pPr>
        <w:pStyle w:val="Corpodetexto"/>
        <w:rPr>
          <w:rFonts w:ascii="Courier New" w:hAnsi="Courier New" w:cs="Courier New"/>
          <w:sz w:val="18"/>
        </w:rPr>
      </w:pPr>
      <w:proofErr w:type="gramStart"/>
      <w:r w:rsidRPr="00D711F0">
        <w:rPr>
          <w:rFonts w:ascii="Courier New" w:hAnsi="Courier New" w:cs="Courier New"/>
          <w:sz w:val="18"/>
        </w:rPr>
        <w:t>}</w:t>
      </w:r>
      <w:proofErr w:type="gramEnd"/>
    </w:p>
    <w:p w14:paraId="101A62C6" w14:textId="77777777" w:rsidR="00CA3BA3" w:rsidRDefault="00CA3BA3" w:rsidP="003276F2">
      <w:pPr>
        <w:pStyle w:val="Corpodetexto"/>
      </w:pPr>
    </w:p>
    <w:p w14:paraId="5F4C0C2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3</w:t>
      </w:r>
      <w:proofErr w:type="gramEnd"/>
    </w:p>
    <w:p w14:paraId="165BAD6B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>#include &lt;</w:t>
      </w:r>
      <w:proofErr w:type="spellStart"/>
      <w:r w:rsidRPr="006460D8">
        <w:rPr>
          <w:rFonts w:ascii="Courier New" w:hAnsi="Courier New" w:cs="Courier New"/>
          <w:sz w:val="18"/>
          <w:lang w:val="en-US"/>
        </w:rPr>
        <w:t>LiquidCrystal.h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&gt;</w:t>
      </w:r>
    </w:p>
    <w:p w14:paraId="5618AF45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0C08DC43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spellStart"/>
      <w:r w:rsidRPr="006460D8">
        <w:rPr>
          <w:rFonts w:ascii="Courier New" w:hAnsi="Courier New" w:cs="Courier New"/>
          <w:sz w:val="18"/>
          <w:lang w:val="en-US"/>
        </w:rPr>
        <w:t>LiquidCrystal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>12, 11, 5, 4, 3, 2);</w:t>
      </w:r>
    </w:p>
    <w:p w14:paraId="4AF6A2EC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72D5147E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460D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 setup() {</w:t>
      </w:r>
    </w:p>
    <w:p w14:paraId="73802107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1580021B" w14:textId="2F6EE2D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lcd.begin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>16, 2);</w:t>
      </w:r>
    </w:p>
    <w:p w14:paraId="6ADD8353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4F03E5DC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Serial.begin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>9600);</w:t>
      </w:r>
    </w:p>
    <w:p w14:paraId="6396198A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>}</w:t>
      </w:r>
    </w:p>
    <w:p w14:paraId="105E9D33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</w:p>
    <w:p w14:paraId="18C16DBE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proofErr w:type="gramStart"/>
      <w:r w:rsidRPr="006460D8">
        <w:rPr>
          <w:rFonts w:ascii="Courier New" w:hAnsi="Courier New" w:cs="Courier New"/>
          <w:sz w:val="18"/>
          <w:lang w:val="en-US"/>
        </w:rPr>
        <w:t>void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 loop() {</w:t>
      </w:r>
    </w:p>
    <w:p w14:paraId="4F9BDF0D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29C8C513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  <w:t>// SENSOR TEMP</w:t>
      </w:r>
    </w:p>
    <w:p w14:paraId="163D2B18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43AAEC3E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int</w:t>
      </w:r>
      <w:proofErr w:type="spellEnd"/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 temp;</w:t>
      </w:r>
    </w:p>
    <w:p w14:paraId="0F35ED07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gramStart"/>
      <w:r w:rsidRPr="006460D8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 voltage;</w:t>
      </w:r>
    </w:p>
    <w:p w14:paraId="22D2EB9A" w14:textId="77777777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gramStart"/>
      <w:r w:rsidRPr="00796D59">
        <w:rPr>
          <w:rFonts w:ascii="Courier New" w:hAnsi="Courier New" w:cs="Courier New"/>
          <w:sz w:val="18"/>
          <w:lang w:val="en-US"/>
        </w:rPr>
        <w:t>float</w:t>
      </w:r>
      <w:proofErr w:type="gramEnd"/>
      <w:r w:rsidRPr="00796D59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96D59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lang w:val="en-US"/>
        </w:rPr>
        <w:t>;</w:t>
      </w:r>
    </w:p>
    <w:p w14:paraId="10A5466B" w14:textId="77777777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</w:t>
      </w:r>
    </w:p>
    <w:p w14:paraId="2F8B37AF" w14:textId="4C0113F8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  </w:t>
      </w:r>
      <w:r w:rsidRPr="00796D59">
        <w:rPr>
          <w:rFonts w:ascii="Courier New" w:hAnsi="Courier New" w:cs="Courier New"/>
          <w:sz w:val="18"/>
          <w:lang w:val="en-US"/>
        </w:rPr>
        <w:tab/>
      </w:r>
      <w:r w:rsidRPr="006460D8">
        <w:rPr>
          <w:rFonts w:ascii="Courier New" w:hAnsi="Courier New" w:cs="Courier New"/>
          <w:sz w:val="18"/>
        </w:rPr>
        <w:t>// Obtenha uma leitura do sensor de temperatura:</w:t>
      </w:r>
    </w:p>
    <w:p w14:paraId="0AE412FD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</w:rPr>
        <w:t>temp</w:t>
      </w:r>
      <w:proofErr w:type="spellEnd"/>
      <w:proofErr w:type="gramEnd"/>
      <w:r w:rsidRPr="006460D8">
        <w:rPr>
          <w:rFonts w:ascii="Courier New" w:hAnsi="Courier New" w:cs="Courier New"/>
          <w:sz w:val="18"/>
        </w:rPr>
        <w:t xml:space="preserve"> = </w:t>
      </w:r>
      <w:proofErr w:type="spellStart"/>
      <w:r w:rsidRPr="006460D8">
        <w:rPr>
          <w:rFonts w:ascii="Courier New" w:hAnsi="Courier New" w:cs="Courier New"/>
          <w:sz w:val="18"/>
        </w:rPr>
        <w:t>analogRead</w:t>
      </w:r>
      <w:proofErr w:type="spellEnd"/>
      <w:r w:rsidRPr="006460D8">
        <w:rPr>
          <w:rFonts w:ascii="Courier New" w:hAnsi="Courier New" w:cs="Courier New"/>
          <w:sz w:val="18"/>
        </w:rPr>
        <w:t>(A5);</w:t>
      </w:r>
    </w:p>
    <w:p w14:paraId="6AB9224A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5B655B6E" w14:textId="6067DDF8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6460D8">
        <w:rPr>
          <w:rFonts w:ascii="Courier New" w:hAnsi="Courier New" w:cs="Courier New"/>
          <w:sz w:val="18"/>
        </w:rPr>
        <w:t>// Converta a leitura em voltagem:</w:t>
      </w:r>
    </w:p>
    <w:p w14:paraId="5A71700A" w14:textId="0BBB5ADF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</w:rPr>
        <w:t>voltage</w:t>
      </w:r>
      <w:proofErr w:type="spellEnd"/>
      <w:proofErr w:type="gramEnd"/>
      <w:r w:rsidRPr="006460D8">
        <w:rPr>
          <w:rFonts w:ascii="Courier New" w:hAnsi="Courier New" w:cs="Courier New"/>
          <w:sz w:val="18"/>
        </w:rPr>
        <w:t xml:space="preserve"> = </w:t>
      </w:r>
      <w:proofErr w:type="spellStart"/>
      <w:r w:rsidRPr="006460D8">
        <w:rPr>
          <w:rFonts w:ascii="Courier New" w:hAnsi="Courier New" w:cs="Courier New"/>
          <w:sz w:val="18"/>
        </w:rPr>
        <w:t>temp</w:t>
      </w:r>
      <w:proofErr w:type="spellEnd"/>
      <w:r w:rsidRPr="006460D8">
        <w:rPr>
          <w:rFonts w:ascii="Courier New" w:hAnsi="Courier New" w:cs="Courier New"/>
          <w:sz w:val="18"/>
        </w:rPr>
        <w:t xml:space="preserve"> * (5000 / 1024.0);</w:t>
      </w:r>
    </w:p>
    <w:p w14:paraId="4CE40ABF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637D166E" w14:textId="2D99E671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r w:rsidRPr="006460D8">
        <w:rPr>
          <w:rFonts w:ascii="Courier New" w:hAnsi="Courier New" w:cs="Courier New"/>
          <w:sz w:val="18"/>
        </w:rPr>
        <w:t>// Converta a tensão na temperatura em Celsius:</w:t>
      </w:r>
    </w:p>
    <w:p w14:paraId="50D25A05" w14:textId="042A5732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gramStart"/>
      <w:r w:rsidRPr="006460D8">
        <w:rPr>
          <w:rFonts w:ascii="Courier New" w:hAnsi="Courier New" w:cs="Courier New"/>
          <w:sz w:val="18"/>
        </w:rPr>
        <w:t>temperatura</w:t>
      </w:r>
      <w:proofErr w:type="gramEnd"/>
      <w:r w:rsidRPr="006460D8">
        <w:rPr>
          <w:rFonts w:ascii="Courier New" w:hAnsi="Courier New" w:cs="Courier New"/>
          <w:sz w:val="18"/>
        </w:rPr>
        <w:t xml:space="preserve"> = (</w:t>
      </w:r>
      <w:proofErr w:type="spellStart"/>
      <w:r w:rsidRPr="006460D8">
        <w:rPr>
          <w:rFonts w:ascii="Courier New" w:hAnsi="Courier New" w:cs="Courier New"/>
          <w:sz w:val="18"/>
        </w:rPr>
        <w:t>voltage</w:t>
      </w:r>
      <w:proofErr w:type="spellEnd"/>
      <w:r w:rsidRPr="006460D8">
        <w:rPr>
          <w:rFonts w:ascii="Courier New" w:hAnsi="Courier New" w:cs="Courier New"/>
          <w:sz w:val="18"/>
        </w:rPr>
        <w:t xml:space="preserve"> - 500) / 10;</w:t>
      </w:r>
    </w:p>
    <w:p w14:paraId="30D44669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5A9E06C1" w14:textId="675FB9FB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lastRenderedPageBreak/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</w:rPr>
        <w:t>Serial.</w:t>
      </w:r>
      <w:proofErr w:type="gramEnd"/>
      <w:r w:rsidRPr="006460D8">
        <w:rPr>
          <w:rFonts w:ascii="Courier New" w:hAnsi="Courier New" w:cs="Courier New"/>
          <w:sz w:val="18"/>
        </w:rPr>
        <w:t>print</w:t>
      </w:r>
      <w:proofErr w:type="spellEnd"/>
      <w:r w:rsidRPr="006460D8">
        <w:rPr>
          <w:rFonts w:ascii="Courier New" w:hAnsi="Courier New" w:cs="Courier New"/>
          <w:sz w:val="18"/>
        </w:rPr>
        <w:t>(temperatura);</w:t>
      </w:r>
    </w:p>
    <w:p w14:paraId="7B76076E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7A0807AF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  <w:r w:rsidRPr="006460D8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</w:rPr>
        <w:t>Serial.</w:t>
      </w:r>
      <w:proofErr w:type="gramEnd"/>
      <w:r w:rsidRPr="006460D8">
        <w:rPr>
          <w:rFonts w:ascii="Courier New" w:hAnsi="Courier New" w:cs="Courier New"/>
          <w:sz w:val="18"/>
        </w:rPr>
        <w:t>print</w:t>
      </w:r>
      <w:proofErr w:type="spellEnd"/>
      <w:r w:rsidRPr="006460D8">
        <w:rPr>
          <w:rFonts w:ascii="Courier New" w:hAnsi="Courier New" w:cs="Courier New"/>
          <w:sz w:val="18"/>
        </w:rPr>
        <w:t xml:space="preserve">(" \xB0"); // </w:t>
      </w:r>
      <w:proofErr w:type="spellStart"/>
      <w:r w:rsidRPr="006460D8">
        <w:rPr>
          <w:rFonts w:ascii="Courier New" w:hAnsi="Courier New" w:cs="Courier New"/>
          <w:sz w:val="18"/>
        </w:rPr>
        <w:t>simbolo</w:t>
      </w:r>
      <w:proofErr w:type="spellEnd"/>
      <w:r w:rsidRPr="006460D8">
        <w:rPr>
          <w:rFonts w:ascii="Courier New" w:hAnsi="Courier New" w:cs="Courier New"/>
          <w:sz w:val="18"/>
        </w:rPr>
        <w:t>: °</w:t>
      </w:r>
    </w:p>
    <w:p w14:paraId="211BC72D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41B4D3E7" w14:textId="5E6EC173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</w:rPr>
        <w:t>Serial.</w:t>
      </w:r>
      <w:proofErr w:type="gramEnd"/>
      <w:r w:rsidRPr="006460D8">
        <w:rPr>
          <w:rFonts w:ascii="Courier New" w:hAnsi="Courier New" w:cs="Courier New"/>
          <w:sz w:val="18"/>
        </w:rPr>
        <w:t>println</w:t>
      </w:r>
      <w:proofErr w:type="spellEnd"/>
      <w:r w:rsidRPr="006460D8">
        <w:rPr>
          <w:rFonts w:ascii="Courier New" w:hAnsi="Courier New" w:cs="Courier New"/>
          <w:sz w:val="18"/>
        </w:rPr>
        <w:t>("C");</w:t>
      </w:r>
    </w:p>
    <w:p w14:paraId="5132147E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</w:rPr>
      </w:pPr>
      <w:r w:rsidRPr="006460D8">
        <w:rPr>
          <w:rFonts w:ascii="Courier New" w:hAnsi="Courier New" w:cs="Courier New"/>
          <w:sz w:val="18"/>
        </w:rPr>
        <w:t xml:space="preserve">  </w:t>
      </w:r>
    </w:p>
    <w:p w14:paraId="0948FBDF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</w:rPr>
        <w:t xml:space="preserve">   </w:t>
      </w:r>
      <w:r w:rsidRPr="006460D8">
        <w:rPr>
          <w:rFonts w:ascii="Courier New" w:hAnsi="Courier New" w:cs="Courier New"/>
          <w:sz w:val="18"/>
        </w:rPr>
        <w:tab/>
      </w:r>
      <w:r w:rsidRPr="006460D8">
        <w:rPr>
          <w:rFonts w:ascii="Courier New" w:hAnsi="Courier New" w:cs="Courier New"/>
          <w:sz w:val="18"/>
          <w:lang w:val="en-US"/>
        </w:rPr>
        <w:t>// DISPLAY:</w:t>
      </w:r>
    </w:p>
    <w:p w14:paraId="4FF3422C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423E799C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lcd.setCursor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1, 0);     </w:t>
      </w:r>
    </w:p>
    <w:p w14:paraId="71CC3787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lcd.print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6460D8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);</w:t>
      </w:r>
    </w:p>
    <w:p w14:paraId="427B186D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</w:p>
    <w:p w14:paraId="0764D41C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gramStart"/>
      <w:r w:rsidRPr="006460D8">
        <w:rPr>
          <w:rFonts w:ascii="Courier New" w:hAnsi="Courier New" w:cs="Courier New"/>
          <w:sz w:val="18"/>
          <w:lang w:val="en-US"/>
        </w:rPr>
        <w:t>if(</w:t>
      </w:r>
      <w:proofErr w:type="spellStart"/>
      <w:proofErr w:type="gramEnd"/>
      <w:r w:rsidRPr="006460D8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 xml:space="preserve"> &gt;= 35){</w:t>
      </w:r>
    </w:p>
    <w:p w14:paraId="4229E6BA" w14:textId="5A004EDD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    </w:t>
      </w:r>
      <w:r w:rsidRPr="006460D8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lcd.setCursor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9, 0);     </w:t>
      </w:r>
    </w:p>
    <w:p w14:paraId="5C853C05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6460D8">
        <w:rPr>
          <w:rFonts w:ascii="Courier New" w:hAnsi="Courier New" w:cs="Courier New"/>
          <w:sz w:val="18"/>
          <w:lang w:val="en-US"/>
        </w:rPr>
        <w:t>lcd.print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>"</w:t>
      </w:r>
      <w:proofErr w:type="spellStart"/>
      <w:r w:rsidRPr="006460D8">
        <w:rPr>
          <w:rFonts w:ascii="Courier New" w:hAnsi="Courier New" w:cs="Courier New"/>
          <w:sz w:val="18"/>
          <w:lang w:val="en-US"/>
        </w:rPr>
        <w:t>Quente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>");</w:t>
      </w:r>
    </w:p>
    <w:p w14:paraId="7E5C6C78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  <w:t>}</w:t>
      </w:r>
    </w:p>
    <w:p w14:paraId="3ABA43EF" w14:textId="77777777" w:rsidR="006460D8" w:rsidRPr="006460D8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</w:t>
      </w:r>
      <w:r w:rsidRPr="006460D8">
        <w:rPr>
          <w:rFonts w:ascii="Courier New" w:hAnsi="Courier New" w:cs="Courier New"/>
          <w:sz w:val="18"/>
          <w:lang w:val="en-US"/>
        </w:rPr>
        <w:tab/>
      </w:r>
      <w:proofErr w:type="gramStart"/>
      <w:r w:rsidRPr="006460D8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6460D8">
        <w:rPr>
          <w:rFonts w:ascii="Courier New" w:hAnsi="Courier New" w:cs="Courier New"/>
          <w:sz w:val="18"/>
          <w:lang w:val="en-US"/>
        </w:rPr>
        <w:t xml:space="preserve"> if(</w:t>
      </w:r>
      <w:proofErr w:type="spellStart"/>
      <w:r w:rsidRPr="006460D8">
        <w:rPr>
          <w:rFonts w:ascii="Courier New" w:hAnsi="Courier New" w:cs="Courier New"/>
          <w:sz w:val="18"/>
          <w:lang w:val="en-US"/>
        </w:rPr>
        <w:t>temperatura</w:t>
      </w:r>
      <w:proofErr w:type="spellEnd"/>
      <w:r w:rsidRPr="006460D8">
        <w:rPr>
          <w:rFonts w:ascii="Courier New" w:hAnsi="Courier New" w:cs="Courier New"/>
          <w:sz w:val="18"/>
          <w:lang w:val="en-US"/>
        </w:rPr>
        <w:t xml:space="preserve"> &lt; 35){</w:t>
      </w:r>
    </w:p>
    <w:p w14:paraId="16CD09E8" w14:textId="58DE5850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6460D8">
        <w:rPr>
          <w:rFonts w:ascii="Courier New" w:hAnsi="Courier New" w:cs="Courier New"/>
          <w:sz w:val="18"/>
          <w:lang w:val="en-US"/>
        </w:rPr>
        <w:t xml:space="preserve">      </w:t>
      </w:r>
      <w:r w:rsidRPr="006460D8">
        <w:rPr>
          <w:rFonts w:ascii="Courier New" w:hAnsi="Courier New" w:cs="Courier New"/>
          <w:sz w:val="18"/>
          <w:lang w:val="en-US"/>
        </w:rPr>
        <w:tab/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lang w:val="en-US"/>
        </w:rPr>
        <w:t>lcd.setCursor</w:t>
      </w:r>
      <w:proofErr w:type="spellEnd"/>
      <w:r w:rsidRPr="00796D59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lang w:val="en-US"/>
        </w:rPr>
        <w:t xml:space="preserve">9, 0);     </w:t>
      </w:r>
    </w:p>
    <w:p w14:paraId="5301DA34" w14:textId="77777777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lang w:val="en-US"/>
        </w:rPr>
        <w:tab/>
      </w:r>
      <w:r w:rsidRPr="00796D59">
        <w:rPr>
          <w:rFonts w:ascii="Courier New" w:hAnsi="Courier New" w:cs="Courier New"/>
          <w:sz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lang w:val="en-US"/>
        </w:rPr>
        <w:t>lcd.print</w:t>
      </w:r>
      <w:proofErr w:type="spellEnd"/>
      <w:r w:rsidRPr="00796D59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lang w:val="en-US"/>
        </w:rPr>
        <w:t>"Frio  ");</w:t>
      </w:r>
    </w:p>
    <w:p w14:paraId="091CDD54" w14:textId="77777777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lang w:val="en-US"/>
        </w:rPr>
        <w:tab/>
        <w:t>}</w:t>
      </w:r>
    </w:p>
    <w:p w14:paraId="65CCE1CF" w14:textId="33638A3A" w:rsidR="006460D8" w:rsidRPr="00796D59" w:rsidRDefault="006460D8" w:rsidP="006460D8">
      <w:pPr>
        <w:pStyle w:val="Corpodetexto"/>
        <w:rPr>
          <w:rFonts w:ascii="Courier New" w:hAnsi="Courier New" w:cs="Courier New"/>
          <w:sz w:val="18"/>
          <w:lang w:val="en-US"/>
        </w:rPr>
      </w:pPr>
      <w:r w:rsidRPr="00796D59">
        <w:rPr>
          <w:rFonts w:ascii="Courier New" w:hAnsi="Courier New" w:cs="Courier New"/>
          <w:sz w:val="18"/>
          <w:lang w:val="en-US"/>
        </w:rPr>
        <w:t>}</w:t>
      </w:r>
    </w:p>
    <w:p w14:paraId="037A7C20" w14:textId="77777777" w:rsidR="00CA3BA3" w:rsidRPr="00796D59" w:rsidRDefault="00CA3BA3" w:rsidP="003276F2">
      <w:pPr>
        <w:pStyle w:val="Corpodetexto"/>
        <w:rPr>
          <w:lang w:val="en-US"/>
        </w:rPr>
      </w:pPr>
    </w:p>
    <w:p w14:paraId="0CF89033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4</w:t>
      </w:r>
      <w:proofErr w:type="gramEnd"/>
    </w:p>
    <w:p w14:paraId="3E18F274" w14:textId="77777777" w:rsidR="00312587" w:rsidRPr="00796D59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796D59">
        <w:rPr>
          <w:rFonts w:ascii="Courier New" w:hAnsi="Courier New" w:cs="Courier New"/>
          <w:sz w:val="18"/>
          <w:szCs w:val="18"/>
        </w:rPr>
        <w:t>#include &lt;</w:t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</w:rPr>
        <w:t>LiquidCrystal</w:t>
      </w:r>
      <w:proofErr w:type="gramEnd"/>
      <w:r w:rsidRPr="00796D59">
        <w:rPr>
          <w:rFonts w:ascii="Courier New" w:hAnsi="Courier New" w:cs="Courier New"/>
          <w:sz w:val="18"/>
          <w:szCs w:val="18"/>
        </w:rPr>
        <w:t>.h</w:t>
      </w:r>
      <w:proofErr w:type="spellEnd"/>
      <w:r w:rsidRPr="00796D59">
        <w:rPr>
          <w:rFonts w:ascii="Courier New" w:hAnsi="Courier New" w:cs="Courier New"/>
          <w:sz w:val="18"/>
          <w:szCs w:val="18"/>
        </w:rPr>
        <w:t>&gt;</w:t>
      </w:r>
    </w:p>
    <w:p w14:paraId="5E1A3138" w14:textId="77777777" w:rsidR="00312587" w:rsidRPr="00796D59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2DDF0C75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LiquidCrystal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12, 11, 5, 4, 3, 2);</w:t>
      </w:r>
    </w:p>
    <w:p w14:paraId="60EDB98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AF40FE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setup() {</w:t>
      </w:r>
    </w:p>
    <w:p w14:paraId="20137EF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6FAA658" w14:textId="7E7AE12B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lcd.begin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16, 2);</w:t>
      </w:r>
    </w:p>
    <w:p w14:paraId="78CC44E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F7D127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0C3A151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B48774A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6151A7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loop() {</w:t>
      </w:r>
    </w:p>
    <w:p w14:paraId="42A607A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67F534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  <w:t>// SENSOR TEMP</w:t>
      </w:r>
    </w:p>
    <w:p w14:paraId="0DAA8F95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352F103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14:paraId="7FF4EE8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voltage;</w:t>
      </w:r>
    </w:p>
    <w:p w14:paraId="726FCD91" w14:textId="77777777" w:rsidR="00312587" w:rsidRPr="00796D59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96D59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62E1EC0" w14:textId="77777777" w:rsidR="00312587" w:rsidRPr="00796D59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25E74F4" w14:textId="4B1D21A3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r w:rsidRPr="00312587">
        <w:rPr>
          <w:rFonts w:ascii="Courier New" w:hAnsi="Courier New" w:cs="Courier New"/>
          <w:sz w:val="18"/>
          <w:szCs w:val="18"/>
        </w:rPr>
        <w:t>// Obtenha uma leitura do sensor de temperatura:</w:t>
      </w:r>
    </w:p>
    <w:p w14:paraId="2CB9A03D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analogRead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(A5);</w:t>
      </w:r>
    </w:p>
    <w:p w14:paraId="684517B4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3DAB4289" w14:textId="37A03D29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6E245C0E" w14:textId="19572AA9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voltage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 * (5000 / 1024.0);</w:t>
      </w:r>
    </w:p>
    <w:p w14:paraId="03EC8092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230D21B4" w14:textId="400C43E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49D2C6DD" w14:textId="3196AD38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</w:rPr>
        <w:t>temperatura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voltage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 - 500) / 10;</w:t>
      </w:r>
    </w:p>
    <w:p w14:paraId="3623E94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1AB8E5DE" w14:textId="7C801A2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(temperatura);</w:t>
      </w:r>
    </w:p>
    <w:p w14:paraId="42573B6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278EE2B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(" \xB0"); //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simbolo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: °</w:t>
      </w:r>
    </w:p>
    <w:p w14:paraId="2F9D6452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441E7AB3" w14:textId="59793292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("C");</w:t>
      </w:r>
    </w:p>
    <w:p w14:paraId="605607D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5F784CCD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</w:t>
      </w:r>
      <w:r w:rsidRPr="00312587">
        <w:rPr>
          <w:rFonts w:ascii="Courier New" w:hAnsi="Courier New" w:cs="Courier New"/>
          <w:sz w:val="18"/>
          <w:szCs w:val="18"/>
        </w:rPr>
        <w:tab/>
        <w:t>// DISPLAY:</w:t>
      </w:r>
    </w:p>
    <w:p w14:paraId="2527320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6BB83E44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.setCursor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(1, 0);     </w:t>
      </w:r>
    </w:p>
    <w:p w14:paraId="1639A839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(temperatura);</w:t>
      </w:r>
    </w:p>
    <w:p w14:paraId="3CF74D6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76603E54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>(temperatura &gt;= 40){</w:t>
      </w:r>
    </w:p>
    <w:p w14:paraId="65441047" w14:textId="1995FF8E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.setCursor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(9, 0);     </w:t>
      </w:r>
    </w:p>
    <w:p w14:paraId="7F31660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("Alto  ");</w:t>
      </w:r>
    </w:p>
    <w:p w14:paraId="2525275D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D63F36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if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(temperatura &gt; 20 &amp;&amp; temperatura &lt;= 40){</w:t>
      </w:r>
    </w:p>
    <w:p w14:paraId="1E7E71DE" w14:textId="2A79AF5F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.setCursor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(9, 0);     </w:t>
      </w:r>
    </w:p>
    <w:p w14:paraId="73E3203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Medio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  ");</w:t>
      </w:r>
    </w:p>
    <w:p w14:paraId="6B58FF7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04DEF6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if(</w:t>
      </w: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&lt;= 20){</w:t>
      </w:r>
    </w:p>
    <w:p w14:paraId="58E6BEB3" w14:textId="19499F9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9, 0);     </w:t>
      </w:r>
    </w:p>
    <w:p w14:paraId="272EC94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lcd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("Baixo  ");</w:t>
      </w:r>
    </w:p>
    <w:p w14:paraId="48EC39A7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A4A45EC" w14:textId="296C907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31258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6C0AD53" w14:textId="77777777" w:rsidR="00CA3BA3" w:rsidRDefault="00CA3BA3" w:rsidP="003276F2">
      <w:pPr>
        <w:pStyle w:val="Corpodetexto"/>
      </w:pPr>
    </w:p>
    <w:p w14:paraId="387D042E" w14:textId="77777777" w:rsidR="00312587" w:rsidRDefault="00312587" w:rsidP="003276F2">
      <w:pPr>
        <w:pStyle w:val="Corpodetexto"/>
      </w:pPr>
    </w:p>
    <w:p w14:paraId="18C616DB" w14:textId="77777777" w:rsidR="00CA3BA3" w:rsidRDefault="00CA3BA3" w:rsidP="00CA3BA3">
      <w:pPr>
        <w:pStyle w:val="Corpodetexto"/>
      </w:pPr>
      <w:r>
        <w:lastRenderedPageBreak/>
        <w:t xml:space="preserve">Código Montagem </w:t>
      </w:r>
      <w:proofErr w:type="gramStart"/>
      <w:r>
        <w:t>5</w:t>
      </w:r>
      <w:proofErr w:type="gramEnd"/>
    </w:p>
    <w:p w14:paraId="4E7AAACD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LiquidCrystal.h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2F74ED7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4987C2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LiquidCrystal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12, 11, 5, 4, 3, 2);</w:t>
      </w:r>
    </w:p>
    <w:p w14:paraId="18E09DA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7C0D825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led = 9;</w:t>
      </w:r>
    </w:p>
    <w:p w14:paraId="2D4EEA13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4776AF0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setup() {</w:t>
      </w:r>
    </w:p>
    <w:p w14:paraId="2F263887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8534C5C" w14:textId="2D6F2F6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lcd.begin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16, 2);</w:t>
      </w:r>
    </w:p>
    <w:p w14:paraId="5EA563E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9F65FC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4BC4F403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DD2030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9, OUTPUT);</w:t>
      </w:r>
    </w:p>
    <w:p w14:paraId="5CCC4CD6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4AC8749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09CEB152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loop() {</w:t>
      </w:r>
    </w:p>
    <w:p w14:paraId="59755A4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61608B4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  <w:t>// SENSOR TEMP</w:t>
      </w:r>
    </w:p>
    <w:p w14:paraId="165894D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F53DA52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14:paraId="2EEB552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voltage;</w:t>
      </w:r>
    </w:p>
    <w:p w14:paraId="152F93F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D4B29F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794CE88" w14:textId="1D7B4044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312587">
        <w:rPr>
          <w:rFonts w:ascii="Courier New" w:hAnsi="Courier New" w:cs="Courier New"/>
          <w:sz w:val="18"/>
          <w:szCs w:val="18"/>
        </w:rPr>
        <w:t>// Obtenha uma leitura do sensor de temperatura:</w:t>
      </w:r>
    </w:p>
    <w:p w14:paraId="12C3F1EE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analogRead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(A5);</w:t>
      </w:r>
    </w:p>
    <w:p w14:paraId="0224E59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5C89B40A" w14:textId="1C5D381D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29CCD514" w14:textId="3F3E67FC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voltage</w:t>
      </w:r>
      <w:proofErr w:type="spellEnd"/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 * (5000 / 1024.0);</w:t>
      </w:r>
    </w:p>
    <w:p w14:paraId="32172AE5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3DD569BC" w14:textId="5827F1E8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312587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3F462345" w14:textId="0F783670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</w:rPr>
        <w:t>temperatura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voltage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 - 500) / 10;</w:t>
      </w:r>
    </w:p>
    <w:p w14:paraId="00C3DCF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7500D3D5" w14:textId="11CD2269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(temperatura);</w:t>
      </w:r>
    </w:p>
    <w:p w14:paraId="3BCB85F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09E05125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  <w:r w:rsidRPr="0031258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 xml:space="preserve">(" \xB0"); // </w:t>
      </w:r>
      <w:proofErr w:type="spellStart"/>
      <w:r w:rsidRPr="00312587">
        <w:rPr>
          <w:rFonts w:ascii="Courier New" w:hAnsi="Courier New" w:cs="Courier New"/>
          <w:sz w:val="18"/>
          <w:szCs w:val="18"/>
        </w:rPr>
        <w:t>simbolo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: °</w:t>
      </w:r>
    </w:p>
    <w:p w14:paraId="7D95B32F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</w:t>
      </w:r>
    </w:p>
    <w:p w14:paraId="7307FB7F" w14:textId="05ADC0B5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</w:rPr>
        <w:t>Serial.</w:t>
      </w:r>
      <w:proofErr w:type="gramEnd"/>
      <w:r w:rsidRPr="00312587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312587">
        <w:rPr>
          <w:rFonts w:ascii="Courier New" w:hAnsi="Courier New" w:cs="Courier New"/>
          <w:sz w:val="18"/>
          <w:szCs w:val="18"/>
        </w:rPr>
        <w:t>("C");</w:t>
      </w:r>
    </w:p>
    <w:p w14:paraId="144826DC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</w:rPr>
        <w:lastRenderedPageBreak/>
        <w:t xml:space="preserve">  </w:t>
      </w:r>
    </w:p>
    <w:p w14:paraId="2F0772CE" w14:textId="77777777" w:rsidR="00312587" w:rsidRPr="00796D59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</w:rPr>
        <w:t xml:space="preserve">   </w:t>
      </w:r>
      <w:r w:rsidRPr="00312587">
        <w:rPr>
          <w:rFonts w:ascii="Courier New" w:hAnsi="Courier New" w:cs="Courier New"/>
          <w:sz w:val="18"/>
          <w:szCs w:val="18"/>
        </w:rPr>
        <w:tab/>
      </w:r>
      <w:r w:rsidRPr="00796D59">
        <w:rPr>
          <w:rFonts w:ascii="Courier New" w:hAnsi="Courier New" w:cs="Courier New"/>
          <w:sz w:val="18"/>
          <w:szCs w:val="18"/>
          <w:lang w:val="en-US"/>
        </w:rPr>
        <w:t>// DISPLAY:</w:t>
      </w:r>
    </w:p>
    <w:p w14:paraId="4BCC1B1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038C594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1, 0);     </w:t>
      </w:r>
    </w:p>
    <w:p w14:paraId="4D00B8C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FBC6C80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6A9B40AA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&gt;= 35){</w:t>
      </w:r>
    </w:p>
    <w:p w14:paraId="610CB59D" w14:textId="05F6855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9, 0);     </w:t>
      </w:r>
    </w:p>
    <w:p w14:paraId="3FA02B8A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Quente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");</w:t>
      </w:r>
    </w:p>
    <w:p w14:paraId="7EB32F5C" w14:textId="51AA1BBA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3B2CE1A5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3D94F4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if(</w:t>
      </w:r>
      <w:proofErr w:type="spellStart"/>
      <w:r w:rsidRPr="0031258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&lt; 35){</w:t>
      </w:r>
    </w:p>
    <w:p w14:paraId="02C35CEB" w14:textId="75C699D2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9, 0);     </w:t>
      </w:r>
    </w:p>
    <w:p w14:paraId="1BD05C18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"Frio  ");</w:t>
      </w:r>
    </w:p>
    <w:p w14:paraId="2369CB75" w14:textId="5F0804B9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31258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3125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31258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2CAEFD9B" w14:textId="77777777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r w:rsidRPr="0031258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31258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31258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3E9780CD" w14:textId="5043DC54" w:rsidR="00312587" w:rsidRPr="00312587" w:rsidRDefault="00312587" w:rsidP="00312587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31258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026790E6" w14:textId="77777777" w:rsidR="00CA3BA3" w:rsidRDefault="00CA3BA3" w:rsidP="003276F2">
      <w:pPr>
        <w:pStyle w:val="Corpodetexto"/>
      </w:pPr>
    </w:p>
    <w:p w14:paraId="5A2E8A04" w14:textId="77777777" w:rsidR="00CA3BA3" w:rsidRDefault="00CA3BA3" w:rsidP="00CA3BA3">
      <w:pPr>
        <w:pStyle w:val="Corpodetexto"/>
      </w:pPr>
      <w:r>
        <w:t xml:space="preserve">Código Montagem </w:t>
      </w:r>
      <w:proofErr w:type="gramStart"/>
      <w:r>
        <w:t>6</w:t>
      </w:r>
      <w:proofErr w:type="gramEnd"/>
    </w:p>
    <w:p w14:paraId="21FC031C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796D59">
        <w:rPr>
          <w:rFonts w:ascii="Courier New" w:hAnsi="Courier New" w:cs="Courier New"/>
          <w:sz w:val="18"/>
          <w:szCs w:val="18"/>
        </w:rPr>
        <w:t>#include &lt;</w:t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</w:rPr>
        <w:t>LiquidCrystal</w:t>
      </w:r>
      <w:proofErr w:type="gramEnd"/>
      <w:r w:rsidRPr="00796D59">
        <w:rPr>
          <w:rFonts w:ascii="Courier New" w:hAnsi="Courier New" w:cs="Courier New"/>
          <w:sz w:val="18"/>
          <w:szCs w:val="18"/>
        </w:rPr>
        <w:t>.h</w:t>
      </w:r>
      <w:proofErr w:type="spellEnd"/>
      <w:r w:rsidRPr="00796D59">
        <w:rPr>
          <w:rFonts w:ascii="Courier New" w:hAnsi="Courier New" w:cs="Courier New"/>
          <w:sz w:val="18"/>
          <w:szCs w:val="18"/>
        </w:rPr>
        <w:t>&gt;</w:t>
      </w:r>
    </w:p>
    <w:p w14:paraId="5C101380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6FC8F68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LiquidCrystal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lcd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12, 11, 5, 4, 3, 2);</w:t>
      </w:r>
    </w:p>
    <w:p w14:paraId="0BA6A1DE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129C68D7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led = 9;</w:t>
      </w:r>
    </w:p>
    <w:p w14:paraId="156EB382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pot = A2;</w:t>
      </w:r>
    </w:p>
    <w:p w14:paraId="52E94CEE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B3923F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A25D54F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setup() {</w:t>
      </w:r>
    </w:p>
    <w:p w14:paraId="587506F9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C995F0B" w14:textId="1A416BBC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lcd.begin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16, 2);</w:t>
      </w:r>
    </w:p>
    <w:p w14:paraId="42DFE1A4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21E036B5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Serial.begin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9600);</w:t>
      </w:r>
    </w:p>
    <w:p w14:paraId="319F8756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5017AFF4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pinMode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9, OUTPUT);</w:t>
      </w:r>
    </w:p>
    <w:p w14:paraId="37C608F2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351F592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</w:p>
    <w:p w14:paraId="3A46AAB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loop() {</w:t>
      </w:r>
    </w:p>
    <w:p w14:paraId="44103607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CF57493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  <w:t>// SENSOR TEMP</w:t>
      </w:r>
    </w:p>
    <w:p w14:paraId="2F85F090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06A90E4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temp;</w:t>
      </w:r>
    </w:p>
    <w:p w14:paraId="534546BB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float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voltage;</w:t>
      </w:r>
    </w:p>
    <w:p w14:paraId="23B74DD9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</w:rPr>
        <w:t>float</w:t>
      </w:r>
      <w:proofErr w:type="spellEnd"/>
      <w:proofErr w:type="gramEnd"/>
      <w:r w:rsidRPr="00796D59">
        <w:rPr>
          <w:rFonts w:ascii="Courier New" w:hAnsi="Courier New" w:cs="Courier New"/>
          <w:sz w:val="18"/>
          <w:szCs w:val="18"/>
        </w:rPr>
        <w:t xml:space="preserve"> temperatura;</w:t>
      </w:r>
    </w:p>
    <w:p w14:paraId="4A325679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796D59">
        <w:rPr>
          <w:rFonts w:ascii="Courier New" w:hAnsi="Courier New" w:cs="Courier New"/>
          <w:sz w:val="18"/>
          <w:szCs w:val="18"/>
        </w:rPr>
        <w:t xml:space="preserve">  </w:t>
      </w:r>
    </w:p>
    <w:p w14:paraId="082C353B" w14:textId="5ACEBA33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796D59">
        <w:rPr>
          <w:rFonts w:ascii="Courier New" w:hAnsi="Courier New" w:cs="Courier New"/>
          <w:sz w:val="18"/>
          <w:szCs w:val="18"/>
        </w:rPr>
        <w:t xml:space="preserve">    </w:t>
      </w:r>
      <w:r w:rsidRPr="00796D59">
        <w:rPr>
          <w:rFonts w:ascii="Courier New" w:hAnsi="Courier New" w:cs="Courier New"/>
          <w:sz w:val="18"/>
          <w:szCs w:val="18"/>
        </w:rPr>
        <w:tab/>
      </w:r>
      <w:r w:rsidRPr="00914917">
        <w:rPr>
          <w:rFonts w:ascii="Courier New" w:hAnsi="Courier New" w:cs="Courier New"/>
          <w:sz w:val="18"/>
          <w:szCs w:val="18"/>
        </w:rPr>
        <w:t>// Obtenha uma leitura do sensor de temperatura:</w:t>
      </w:r>
    </w:p>
    <w:p w14:paraId="2302C0AC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</w:rPr>
        <w:t>temp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14917">
        <w:rPr>
          <w:rFonts w:ascii="Courier New" w:hAnsi="Courier New" w:cs="Courier New"/>
          <w:sz w:val="18"/>
          <w:szCs w:val="18"/>
        </w:rPr>
        <w:t>analogRead</w:t>
      </w:r>
      <w:proofErr w:type="spellEnd"/>
      <w:r w:rsidRPr="00914917">
        <w:rPr>
          <w:rFonts w:ascii="Courier New" w:hAnsi="Courier New" w:cs="Courier New"/>
          <w:sz w:val="18"/>
          <w:szCs w:val="18"/>
        </w:rPr>
        <w:t>(A5);</w:t>
      </w:r>
    </w:p>
    <w:p w14:paraId="3BA64EB7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</w:t>
      </w:r>
    </w:p>
    <w:p w14:paraId="7626A036" w14:textId="47CA2B7E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914917">
        <w:rPr>
          <w:rFonts w:ascii="Courier New" w:hAnsi="Courier New" w:cs="Courier New"/>
          <w:sz w:val="18"/>
          <w:szCs w:val="18"/>
        </w:rPr>
        <w:t>// Converta a leitura em voltagem:</w:t>
      </w:r>
    </w:p>
    <w:p w14:paraId="42DD40BC" w14:textId="31F34901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</w:rPr>
        <w:t>voltage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14917">
        <w:rPr>
          <w:rFonts w:ascii="Courier New" w:hAnsi="Courier New" w:cs="Courier New"/>
          <w:sz w:val="18"/>
          <w:szCs w:val="18"/>
        </w:rPr>
        <w:t>temp</w:t>
      </w:r>
      <w:proofErr w:type="spellEnd"/>
      <w:r w:rsidRPr="00914917">
        <w:rPr>
          <w:rFonts w:ascii="Courier New" w:hAnsi="Courier New" w:cs="Courier New"/>
          <w:sz w:val="18"/>
          <w:szCs w:val="18"/>
        </w:rPr>
        <w:t xml:space="preserve"> * (5000 / 1024.0);</w:t>
      </w:r>
    </w:p>
    <w:p w14:paraId="3D0955B9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</w:t>
      </w:r>
    </w:p>
    <w:p w14:paraId="2A2A637D" w14:textId="294C66D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 w:rsidRPr="00914917">
        <w:rPr>
          <w:rFonts w:ascii="Courier New" w:hAnsi="Courier New" w:cs="Courier New"/>
          <w:sz w:val="18"/>
          <w:szCs w:val="18"/>
        </w:rPr>
        <w:t>// Converta a tensão na temperatura em Celsius:</w:t>
      </w:r>
    </w:p>
    <w:p w14:paraId="37377E9D" w14:textId="5D448919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= (voltage - 500) / 10;</w:t>
      </w:r>
    </w:p>
    <w:p w14:paraId="67011C75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0ADA306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  <w:t>// DISPLAY:</w:t>
      </w:r>
    </w:p>
    <w:p w14:paraId="1053F3F3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7FC271C9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analogRead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(pot);</w:t>
      </w:r>
    </w:p>
    <w:p w14:paraId="61943B4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= map(</w:t>
      </w: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, 0, 1023, 0, 124);</w:t>
      </w:r>
    </w:p>
    <w:p w14:paraId="0EB31E63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8A17EA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Serial.println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6849978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18007167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1, 0);     </w:t>
      </w:r>
    </w:p>
    <w:p w14:paraId="640B49F8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02188DC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418C2AA0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796D59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394C19A3" w14:textId="73120903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9, 0);     </w:t>
      </w:r>
    </w:p>
    <w:p w14:paraId="37805011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796D59">
        <w:rPr>
          <w:rFonts w:ascii="Courier New" w:hAnsi="Courier New" w:cs="Courier New"/>
          <w:sz w:val="18"/>
          <w:szCs w:val="18"/>
          <w:lang w:val="en-US"/>
        </w:rPr>
        <w:t>Quente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");</w:t>
      </w:r>
    </w:p>
    <w:p w14:paraId="508C6B73" w14:textId="15F0C02A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796D59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796D5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D59">
        <w:rPr>
          <w:rFonts w:ascii="Courier New" w:hAnsi="Courier New" w:cs="Courier New"/>
          <w:sz w:val="18"/>
          <w:szCs w:val="18"/>
          <w:lang w:val="en-US"/>
        </w:rPr>
        <w:t>led, HIGH);</w:t>
      </w:r>
    </w:p>
    <w:p w14:paraId="3602FB5C" w14:textId="77777777" w:rsidR="00914917" w:rsidRPr="00796D59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796D59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96D59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B71D76F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if(</w:t>
      </w: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temperatura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14917">
        <w:rPr>
          <w:rFonts w:ascii="Courier New" w:hAnsi="Courier New" w:cs="Courier New"/>
          <w:sz w:val="18"/>
          <w:szCs w:val="18"/>
          <w:lang w:val="en-US"/>
        </w:rPr>
        <w:t>poten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49627D17" w14:textId="5008B95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lcd.setCursor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9, 0);     </w:t>
      </w:r>
    </w:p>
    <w:p w14:paraId="6265A4EF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lcd.print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"Frio  ");</w:t>
      </w:r>
    </w:p>
    <w:p w14:paraId="70754CE6" w14:textId="79BB0D4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  <w:lang w:val="en-US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914917">
        <w:rPr>
          <w:rFonts w:ascii="Courier New" w:hAnsi="Courier New" w:cs="Courier New"/>
          <w:sz w:val="18"/>
          <w:szCs w:val="18"/>
          <w:lang w:val="en-US"/>
        </w:rPr>
        <w:t>digitalWrite</w:t>
      </w:r>
      <w:proofErr w:type="spellEnd"/>
      <w:r w:rsidRPr="009149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14917">
        <w:rPr>
          <w:rFonts w:ascii="Courier New" w:hAnsi="Courier New" w:cs="Courier New"/>
          <w:sz w:val="18"/>
          <w:szCs w:val="18"/>
          <w:lang w:val="en-US"/>
        </w:rPr>
        <w:t>led, LOW);</w:t>
      </w:r>
    </w:p>
    <w:p w14:paraId="5F13F8DB" w14:textId="77777777" w:rsidR="00914917" w:rsidRPr="00914917" w:rsidRDefault="00914917" w:rsidP="00914917">
      <w:pPr>
        <w:pStyle w:val="Corpodetexto"/>
        <w:rPr>
          <w:rFonts w:ascii="Courier New" w:hAnsi="Courier New" w:cs="Courier New"/>
          <w:sz w:val="18"/>
          <w:szCs w:val="18"/>
        </w:rPr>
      </w:pPr>
      <w:r w:rsidRPr="0091491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91491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91491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17F9525C" w14:textId="52D946BF" w:rsidR="00914917" w:rsidRDefault="00914917" w:rsidP="00CA3BA3">
      <w:pPr>
        <w:pStyle w:val="Corpodetexto"/>
        <w:rPr>
          <w:rFonts w:ascii="Courier New" w:hAnsi="Courier New" w:cs="Courier New"/>
          <w:sz w:val="18"/>
          <w:szCs w:val="18"/>
        </w:rPr>
      </w:pPr>
      <w:proofErr w:type="gramStart"/>
      <w:r w:rsidRPr="00914917">
        <w:rPr>
          <w:rFonts w:ascii="Courier New" w:hAnsi="Courier New" w:cs="Courier New"/>
          <w:sz w:val="18"/>
          <w:szCs w:val="18"/>
        </w:rPr>
        <w:t>}</w:t>
      </w:r>
      <w:proofErr w:type="gramEnd"/>
    </w:p>
    <w:p w14:paraId="747BF77B" w14:textId="77777777" w:rsidR="00914917" w:rsidRPr="00914917" w:rsidRDefault="00914917" w:rsidP="00CA3BA3">
      <w:pPr>
        <w:pStyle w:val="Corpodetexto"/>
        <w:rPr>
          <w:rFonts w:ascii="Courier New" w:hAnsi="Courier New" w:cs="Courier New"/>
          <w:sz w:val="18"/>
          <w:szCs w:val="18"/>
        </w:rPr>
      </w:pPr>
    </w:p>
    <w:p w14:paraId="0F22DF4B" w14:textId="77777777" w:rsidR="00CA3BA3" w:rsidRPr="003276F2" w:rsidRDefault="00CA3BA3" w:rsidP="00CA3BA3">
      <w:pPr>
        <w:pStyle w:val="Corpodetexto"/>
      </w:pPr>
      <w:r>
        <w:t xml:space="preserve">Código Montagem </w:t>
      </w:r>
      <w:proofErr w:type="gramStart"/>
      <w:r>
        <w:t>7</w:t>
      </w:r>
      <w:proofErr w:type="gramEnd"/>
    </w:p>
    <w:p w14:paraId="3D52DB71" w14:textId="53BBB97D" w:rsidR="003276F2" w:rsidRDefault="003276F2" w:rsidP="00620826">
      <w:pPr>
        <w:pStyle w:val="Ttulo"/>
        <w:jc w:val="left"/>
      </w:pPr>
      <w:r>
        <w:br w:type="page"/>
      </w:r>
      <w:r>
        <w:lastRenderedPageBreak/>
        <w:t>Referências</w:t>
      </w:r>
    </w:p>
    <w:p w14:paraId="6DC7A09A" w14:textId="77777777" w:rsidR="00620826" w:rsidRPr="00620826" w:rsidRDefault="00620826" w:rsidP="00620826">
      <w:pPr>
        <w:pStyle w:val="Corpodetexto"/>
      </w:pPr>
    </w:p>
    <w:p w14:paraId="4E33248C" w14:textId="2BD4E8C2" w:rsidR="00620826" w:rsidRDefault="00620826" w:rsidP="00620826">
      <w:pPr>
        <w:pStyle w:val="Corpodetexto"/>
      </w:pPr>
      <w:r>
        <w:t xml:space="preserve">ESPAÇO </w:t>
      </w:r>
      <w:proofErr w:type="spellStart"/>
      <w:proofErr w:type="gramStart"/>
      <w:r>
        <w:t>CMaker</w:t>
      </w:r>
      <w:proofErr w:type="spellEnd"/>
      <w:proofErr w:type="gramEnd"/>
      <w:r>
        <w:t xml:space="preserve">. </w:t>
      </w:r>
      <w:r>
        <w:rPr>
          <w:b/>
        </w:rPr>
        <w:t xml:space="preserve">A boa prática de </w:t>
      </w:r>
      <w:proofErr w:type="spellStart"/>
      <w:r>
        <w:rPr>
          <w:b/>
        </w:rPr>
        <w:t>indentar</w:t>
      </w:r>
      <w:proofErr w:type="spellEnd"/>
      <w:r>
        <w:rPr>
          <w:b/>
        </w:rPr>
        <w:t xml:space="preserve"> em C</w:t>
      </w:r>
      <w:r>
        <w:t xml:space="preserve">. Disponível em: </w:t>
      </w:r>
      <w:hyperlink r:id="rId12" w:history="1">
        <w:r>
          <w:rPr>
            <w:rStyle w:val="Hyperlink"/>
          </w:rPr>
          <w:t>http://cmaker.com.br/a-boa-pratica-de-indentar-em-c/</w:t>
        </w:r>
      </w:hyperlink>
      <w:r>
        <w:t>. Acesso em: 01 de nov. de 2021.</w:t>
      </w:r>
    </w:p>
    <w:p w14:paraId="1B0DFA9C" w14:textId="77777777" w:rsidR="00620826" w:rsidRDefault="00620826" w:rsidP="00620826">
      <w:pPr>
        <w:pStyle w:val="Corpodetexto"/>
      </w:pPr>
    </w:p>
    <w:p w14:paraId="0253EDCB" w14:textId="14A1CCB5" w:rsidR="00620826" w:rsidRDefault="00620826" w:rsidP="00620826">
      <w:pPr>
        <w:pStyle w:val="Corpodetexto"/>
      </w:pPr>
      <w:r>
        <w:t xml:space="preserve">YOUTUBE. </w:t>
      </w:r>
      <w:proofErr w:type="spellStart"/>
      <w:r w:rsidRPr="00620826">
        <w:rPr>
          <w:b/>
        </w:rPr>
        <w:t>Tinkercad</w:t>
      </w:r>
      <w:proofErr w:type="spellEnd"/>
      <w:r w:rsidRPr="00620826">
        <w:rPr>
          <w:b/>
        </w:rPr>
        <w:t xml:space="preserve"> Aula 15 - Controlador de Temperatura com Display de LCD</w:t>
      </w:r>
      <w:r>
        <w:t xml:space="preserve">. Disponível em: </w:t>
      </w:r>
      <w:hyperlink r:id="rId13" w:history="1">
        <w:r w:rsidRPr="00C96F1B">
          <w:rPr>
            <w:rStyle w:val="Hyperlink"/>
          </w:rPr>
          <w:t>https://www.youtube.com/watch?v=8MZq728bMtA</w:t>
        </w:r>
      </w:hyperlink>
      <w:r>
        <w:t>. Acesso em: 01 de nov. de 2021.</w:t>
      </w:r>
    </w:p>
    <w:p w14:paraId="68D64448" w14:textId="77777777" w:rsidR="00620826" w:rsidRDefault="00620826" w:rsidP="00620826">
      <w:pPr>
        <w:pStyle w:val="Corpodetexto"/>
      </w:pPr>
    </w:p>
    <w:p w14:paraId="7F067F8E" w14:textId="26901DF2" w:rsidR="00620826" w:rsidRDefault="00620826" w:rsidP="0062082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Documentação de Referência da Linguagem </w:t>
      </w:r>
      <w:proofErr w:type="spellStart"/>
      <w:r>
        <w:rPr>
          <w:b/>
        </w:rPr>
        <w:t>Arduino</w:t>
      </w:r>
      <w:proofErr w:type="spellEnd"/>
      <w:r>
        <w:t xml:space="preserve">. Disponível em: </w:t>
      </w:r>
      <w:hyperlink r:id="rId14" w:history="1">
        <w:r>
          <w:rPr>
            <w:rStyle w:val="Hyperlink"/>
          </w:rPr>
          <w:t>https://www.arduino.cc/reference/pt/</w:t>
        </w:r>
      </w:hyperlink>
      <w:r>
        <w:t>. Acesso em: 01 de nov. de 2021.</w:t>
      </w:r>
    </w:p>
    <w:p w14:paraId="37587607" w14:textId="77777777" w:rsidR="00620826" w:rsidRDefault="00620826" w:rsidP="00620826">
      <w:pPr>
        <w:pStyle w:val="Ttulo"/>
        <w:jc w:val="left"/>
      </w:pPr>
    </w:p>
    <w:p w14:paraId="57B4C5BB" w14:textId="14DC576D" w:rsidR="00620826" w:rsidRDefault="00620826" w:rsidP="0062082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proofErr w:type="spellStart"/>
      <w:r>
        <w:rPr>
          <w:b/>
        </w:rPr>
        <w:t>LiquidCrystal</w:t>
      </w:r>
      <w:proofErr w:type="spellEnd"/>
      <w:r>
        <w:rPr>
          <w:b/>
        </w:rPr>
        <w:t xml:space="preserve"> Library</w:t>
      </w:r>
      <w:r>
        <w:t xml:space="preserve">. Disponível em: </w:t>
      </w:r>
      <w:hyperlink r:id="rId15" w:history="1">
        <w:r>
          <w:rPr>
            <w:rStyle w:val="Hyperlink"/>
          </w:rPr>
          <w:t>https://www.arduino.cc/en/Reference/LiquidCrystal</w:t>
        </w:r>
      </w:hyperlink>
      <w:r>
        <w:t>. Acesso em: 01 de nov. de 2021.</w:t>
      </w:r>
    </w:p>
    <w:p w14:paraId="76454529" w14:textId="77777777" w:rsidR="00620826" w:rsidRDefault="00620826" w:rsidP="00620826">
      <w:pPr>
        <w:pStyle w:val="Corpodetexto"/>
      </w:pPr>
    </w:p>
    <w:p w14:paraId="5A7B3559" w14:textId="495391D0" w:rsidR="00620826" w:rsidRDefault="00620826" w:rsidP="0062082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t xml:space="preserve">. Disponível em: </w:t>
      </w:r>
      <w:hyperlink r:id="rId16" w:history="1">
        <w:r>
          <w:rPr>
            <w:rStyle w:val="Hyperlink"/>
          </w:rPr>
          <w:t>https://www.arduino.cc/reference/pt/language/structure/control-structure/if/</w:t>
        </w:r>
      </w:hyperlink>
      <w:r>
        <w:t>. Acesso em: 01 de nov. de 2021.</w:t>
      </w:r>
    </w:p>
    <w:p w14:paraId="43BA701F" w14:textId="77777777" w:rsidR="00620826" w:rsidRDefault="00620826" w:rsidP="00620826">
      <w:pPr>
        <w:pStyle w:val="Corpodetexto"/>
      </w:pPr>
    </w:p>
    <w:p w14:paraId="626C3877" w14:textId="13B71979" w:rsidR="00620826" w:rsidRDefault="00620826" w:rsidP="00620826">
      <w:pPr>
        <w:pStyle w:val="Corpodetexto"/>
      </w:pPr>
      <w:r>
        <w:t xml:space="preserve">EXCRIPT. </w:t>
      </w:r>
      <w:r>
        <w:rPr>
          <w:b/>
        </w:rPr>
        <w:t>OPERADORES LÓGICOS DO C++</w:t>
      </w:r>
      <w:r>
        <w:t xml:space="preserve">. Disponível em: </w:t>
      </w:r>
      <w:hyperlink r:id="rId17" w:history="1">
        <w:r>
          <w:rPr>
            <w:rStyle w:val="Hyperlink"/>
          </w:rPr>
          <w:t>https://excript.com/cpp/operador-logico-cpp.html</w:t>
        </w:r>
      </w:hyperlink>
      <w:r>
        <w:t xml:space="preserve">. Acesso em: 01 de nov. de 2021. </w:t>
      </w:r>
    </w:p>
    <w:p w14:paraId="3B1B2548" w14:textId="77777777" w:rsidR="00620826" w:rsidRDefault="00620826" w:rsidP="00620826">
      <w:pPr>
        <w:pStyle w:val="Corpodetexto"/>
      </w:pPr>
    </w:p>
    <w:p w14:paraId="6362A432" w14:textId="08D79B97" w:rsidR="00170EED" w:rsidRDefault="00170EED" w:rsidP="00170EED">
      <w:pPr>
        <w:pStyle w:val="Corpodetexto"/>
        <w:jc w:val="left"/>
      </w:pPr>
      <w:r w:rsidRPr="00170EED">
        <w:t>BLOGMASTERWALKERSHOP</w:t>
      </w:r>
      <w:r>
        <w:t>.</w:t>
      </w:r>
      <w:r>
        <w:rPr>
          <w:b/>
        </w:rPr>
        <w:t xml:space="preserve"> </w:t>
      </w:r>
      <w:r w:rsidRPr="00170EED">
        <w:rPr>
          <w:b/>
        </w:rPr>
        <w:t xml:space="preserve">Como usar com </w:t>
      </w:r>
      <w:proofErr w:type="spellStart"/>
      <w:r w:rsidRPr="00170EED">
        <w:rPr>
          <w:b/>
        </w:rPr>
        <w:t>Arduino</w:t>
      </w:r>
      <w:proofErr w:type="spellEnd"/>
      <w:r w:rsidRPr="00170EED">
        <w:rPr>
          <w:b/>
        </w:rPr>
        <w:t xml:space="preserve"> – Potenciômetro Linear 10K com Eixo Estriado</w:t>
      </w:r>
      <w:r>
        <w:rPr>
          <w:b/>
        </w:rPr>
        <w:t xml:space="preserve">. </w:t>
      </w:r>
      <w:r>
        <w:t xml:space="preserve">Disponível em: </w:t>
      </w:r>
      <w:hyperlink r:id="rId18" w:history="1">
        <w:r w:rsidRPr="00C96F1B">
          <w:rPr>
            <w:rStyle w:val="Hyperlink"/>
          </w:rPr>
          <w:t>https://blogmasterwalkershop.com.br/arduino/arduino-utilizando-o-potenciometro-linear</w:t>
        </w:r>
      </w:hyperlink>
      <w:r>
        <w:t>. Acesso em: 01 de nov. de 2021.</w:t>
      </w:r>
    </w:p>
    <w:p w14:paraId="0B0FAB2A" w14:textId="77777777" w:rsidR="00170EED" w:rsidRDefault="00170EED" w:rsidP="00620826">
      <w:pPr>
        <w:pStyle w:val="Corpodetexto"/>
      </w:pPr>
    </w:p>
    <w:p w14:paraId="3F868976" w14:textId="27545055" w:rsidR="00170EED" w:rsidRDefault="00620826" w:rsidP="00620826">
      <w:pPr>
        <w:pStyle w:val="Corpodetexto"/>
        <w:jc w:val="left"/>
      </w:pPr>
      <w:proofErr w:type="gramStart"/>
      <w:r>
        <w:t>ARDUINO.</w:t>
      </w:r>
      <w:proofErr w:type="gramEnd"/>
      <w:r>
        <w:t>CC.</w:t>
      </w:r>
      <w:r>
        <w:rPr>
          <w:b/>
        </w:rPr>
        <w:t xml:space="preserve"> </w:t>
      </w:r>
      <w:proofErr w:type="spellStart"/>
      <w:r w:rsidRPr="00620826">
        <w:rPr>
          <w:b/>
        </w:rPr>
        <w:t>map</w:t>
      </w:r>
      <w:proofErr w:type="spellEnd"/>
      <w:r w:rsidRPr="00620826">
        <w:rPr>
          <w:b/>
        </w:rPr>
        <w:t>()</w:t>
      </w:r>
      <w:r>
        <w:t xml:space="preserve">. Disponível em: </w:t>
      </w:r>
      <w:hyperlink r:id="rId19" w:history="1">
        <w:r w:rsidRPr="00C96F1B">
          <w:rPr>
            <w:rStyle w:val="Hyperlink"/>
          </w:rPr>
          <w:t>https://www.arduino.cc/reference/pt/language/functions/math/map/</w:t>
        </w:r>
      </w:hyperlink>
      <w:r>
        <w:t>. Acesso em: 01 de nov. de 2021.</w:t>
      </w:r>
    </w:p>
    <w:p w14:paraId="6CBF19F3" w14:textId="77777777" w:rsidR="00620826" w:rsidRDefault="00620826" w:rsidP="00620826">
      <w:pPr>
        <w:pStyle w:val="Corpodetexto"/>
      </w:pPr>
    </w:p>
    <w:p w14:paraId="7A536E9E" w14:textId="58B06FCA" w:rsidR="00620826" w:rsidRDefault="00620826" w:rsidP="00620826">
      <w:pPr>
        <w:pStyle w:val="Corpodetexto"/>
      </w:pPr>
      <w:r>
        <w:t xml:space="preserve">PORTAL VIDA DE SILÍCIO. </w:t>
      </w:r>
      <w:r>
        <w:rPr>
          <w:b/>
        </w:rPr>
        <w:t>DISPLAY LCD 16X2 COM ARDUINO</w:t>
      </w:r>
      <w:r>
        <w:t xml:space="preserve">. Disponível em: </w:t>
      </w:r>
      <w:hyperlink r:id="rId20" w:history="1">
        <w:r>
          <w:rPr>
            <w:rStyle w:val="Hyperlink"/>
          </w:rPr>
          <w:t>https://portal.vidadesilicio.com.br/display-lcd-16x2-com-arduino/</w:t>
        </w:r>
      </w:hyperlink>
      <w:r>
        <w:t xml:space="preserve">. Acesso em: 01 de nov. de 2021. </w:t>
      </w:r>
    </w:p>
    <w:p w14:paraId="63C7D410" w14:textId="77777777" w:rsidR="00620826" w:rsidRPr="00620826" w:rsidRDefault="00620826" w:rsidP="00620826">
      <w:pPr>
        <w:pStyle w:val="Corpodetexto"/>
      </w:pPr>
    </w:p>
    <w:p w14:paraId="2EB9460F" w14:textId="77777777" w:rsidR="003276F2" w:rsidRPr="003276F2" w:rsidRDefault="003276F2" w:rsidP="003276F2">
      <w:pPr>
        <w:pStyle w:val="Corpodetexto"/>
      </w:pPr>
    </w:p>
    <w:p w14:paraId="14C17648" w14:textId="77777777" w:rsidR="005053CC" w:rsidRDefault="005053CC" w:rsidP="0061293A">
      <w:pPr>
        <w:pStyle w:val="Ttulo"/>
        <w:jc w:val="left"/>
      </w:pPr>
    </w:p>
    <w:sectPr w:rsidR="005053CC" w:rsidSect="00EA4180">
      <w:headerReference w:type="default" r:id="rId21"/>
      <w:footerReference w:type="default" r:id="rId22"/>
      <w:pgSz w:w="11907" w:h="16840" w:code="9"/>
      <w:pgMar w:top="851" w:right="1134" w:bottom="1418" w:left="1418" w:header="720" w:footer="720" w:gutter="0"/>
      <w:pgBorders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15DA6" w14:textId="77777777" w:rsidR="00CE5EEF" w:rsidRDefault="00CE5EEF">
      <w:pPr>
        <w:spacing w:line="240" w:lineRule="auto"/>
      </w:pPr>
      <w:r>
        <w:separator/>
      </w:r>
    </w:p>
  </w:endnote>
  <w:endnote w:type="continuationSeparator" w:id="0">
    <w:p w14:paraId="0E7097EC" w14:textId="77777777" w:rsidR="00CE5EEF" w:rsidRDefault="00CE5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egrito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53CC" w:rsidRPr="00EE1039" w14:paraId="411B2F71" w14:textId="77777777" w:rsidTr="00EE103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6674A" w14:textId="77777777" w:rsidR="005053CC" w:rsidRPr="00EE1039" w:rsidRDefault="0061293A">
          <w:pPr>
            <w:ind w:right="360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Relatório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A55AD2" w14:textId="77777777" w:rsidR="005053CC" w:rsidRPr="00EE1039" w:rsidRDefault="0061293A">
          <w:pPr>
            <w:jc w:val="center"/>
            <w:rPr>
              <w:rFonts w:ascii="Arial" w:hAnsi="Arial" w:cs="Arial"/>
              <w:sz w:val="18"/>
              <w:lang w:val="pt-BR"/>
            </w:rPr>
          </w:pPr>
          <w:r>
            <w:rPr>
              <w:rFonts w:ascii="Arial" w:hAnsi="Arial" w:cs="Arial"/>
              <w:sz w:val="18"/>
              <w:lang w:val="pt-BR"/>
            </w:rPr>
            <w:t>GRUPO MARISTA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A1B6E" w14:textId="77777777" w:rsidR="005053CC" w:rsidRPr="00EE1039" w:rsidRDefault="005053CC">
          <w:pPr>
            <w:jc w:val="right"/>
            <w:rPr>
              <w:rFonts w:ascii="Arial" w:hAnsi="Arial" w:cs="Arial"/>
              <w:sz w:val="18"/>
              <w:lang w:val="pt-BR"/>
            </w:rPr>
          </w:pPr>
          <w:r w:rsidRPr="00EE1039">
            <w:rPr>
              <w:rFonts w:ascii="Arial" w:hAnsi="Arial" w:cs="Arial"/>
              <w:sz w:val="18"/>
              <w:lang w:val="pt-BR"/>
            </w:rPr>
            <w:t xml:space="preserve">Pág.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PAGE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54BE3">
            <w:rPr>
              <w:rStyle w:val="Nmerodepgina"/>
              <w:rFonts w:ascii="Arial" w:hAnsi="Arial" w:cs="Arial"/>
              <w:noProof/>
              <w:sz w:val="18"/>
              <w:lang w:val="pt-BR"/>
            </w:rPr>
            <w:t>4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t xml:space="preserve"> de 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begin"/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instrText xml:space="preserve"> NUMPAGES  \* MERGEFORMAT </w:instrTex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separate"/>
          </w:r>
          <w:r w:rsidR="00254BE3" w:rsidRPr="00254BE3">
            <w:rPr>
              <w:rStyle w:val="Nmerodepgina"/>
              <w:noProof/>
              <w:sz w:val="18"/>
            </w:rPr>
            <w:t>13</w:t>
          </w:r>
          <w:r w:rsidRPr="00EE1039">
            <w:rPr>
              <w:rStyle w:val="Nmerodepgina"/>
              <w:rFonts w:ascii="Arial" w:hAnsi="Arial" w:cs="Arial"/>
              <w:sz w:val="18"/>
              <w:lang w:val="pt-BR"/>
            </w:rPr>
            <w:fldChar w:fldCharType="end"/>
          </w:r>
        </w:p>
      </w:tc>
    </w:tr>
  </w:tbl>
  <w:p w14:paraId="4AF7CBC8" w14:textId="77777777" w:rsidR="005053CC" w:rsidRDefault="005053CC" w:rsidP="00EE10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4E6C6A" w14:textId="77777777" w:rsidR="00CE5EEF" w:rsidRDefault="00CE5EEF">
      <w:pPr>
        <w:spacing w:line="240" w:lineRule="auto"/>
      </w:pPr>
      <w:r>
        <w:separator/>
      </w:r>
    </w:p>
  </w:footnote>
  <w:footnote w:type="continuationSeparator" w:id="0">
    <w:p w14:paraId="1A626446" w14:textId="77777777" w:rsidR="00CE5EEF" w:rsidRDefault="00CE5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6039"/>
      <w:gridCol w:w="2202"/>
      <w:gridCol w:w="1284"/>
    </w:tblGrid>
    <w:tr w:rsidR="00EE1039" w:rsidRPr="00B810BC" w14:paraId="5EDB2DDE" w14:textId="77777777" w:rsidTr="00EA4180">
      <w:trPr>
        <w:trHeight w:hRule="exact" w:val="284"/>
      </w:trPr>
      <w:tc>
        <w:tcPr>
          <w:tcW w:w="3170" w:type="pct"/>
        </w:tcPr>
        <w:p w14:paraId="2EB903E4" w14:textId="356FFC33" w:rsidR="00EE1039" w:rsidRPr="00B810BC" w:rsidRDefault="0023753C" w:rsidP="00B91ED8">
          <w:pPr>
            <w:pStyle w:val="ItemdeTabela10"/>
            <w:rPr>
              <w:sz w:val="18"/>
            </w:rPr>
          </w:pPr>
          <w:r w:rsidRPr="0023753C">
            <w:rPr>
              <w:sz w:val="18"/>
            </w:rPr>
            <w:t>Controlador de Temperatura com Display LCD 16x2</w:t>
          </w:r>
        </w:p>
      </w:tc>
      <w:tc>
        <w:tcPr>
          <w:tcW w:w="1156" w:type="pct"/>
        </w:tcPr>
        <w:p w14:paraId="0AD719CC" w14:textId="77777777" w:rsidR="00EE1039" w:rsidRPr="00B810BC" w:rsidRDefault="00EE1039" w:rsidP="003D2174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Versão </w:t>
          </w:r>
          <w:r w:rsidR="005013AC">
            <w:rPr>
              <w:sz w:val="18"/>
            </w:rPr>
            <w:t>1</w:t>
          </w:r>
          <w:r w:rsidRPr="00B810BC">
            <w:rPr>
              <w:sz w:val="18"/>
            </w:rPr>
            <w:t>.</w:t>
          </w:r>
          <w:r w:rsidR="00301C90">
            <w:rPr>
              <w:sz w:val="18"/>
            </w:rPr>
            <w:t>8</w:t>
          </w:r>
          <w:r w:rsidRPr="00B810BC">
            <w:rPr>
              <w:sz w:val="18"/>
            </w:rPr>
            <w:fldChar w:fldCharType="begin"/>
          </w:r>
          <w:r w:rsidRPr="00B810BC">
            <w:rPr>
              <w:sz w:val="18"/>
            </w:rPr>
            <w:instrText xml:space="preserve"> DOCPROPERTY  Manager  \* MERGEFORMAT </w:instrText>
          </w:r>
          <w:r w:rsidRPr="00B810BC">
            <w:rPr>
              <w:sz w:val="18"/>
            </w:rPr>
            <w:fldChar w:fldCharType="end"/>
          </w:r>
        </w:p>
      </w:tc>
      <w:tc>
        <w:tcPr>
          <w:tcW w:w="674" w:type="pct"/>
          <w:vMerge w:val="restart"/>
        </w:tcPr>
        <w:p w14:paraId="79056406" w14:textId="77777777" w:rsidR="00EE1039" w:rsidRPr="00B810BC" w:rsidRDefault="00CE5EEF" w:rsidP="00B91ED8">
          <w:pPr>
            <w:pStyle w:val="ItemdeTabela10"/>
            <w:jc w:val="right"/>
            <w:rPr>
              <w:sz w:val="18"/>
            </w:rPr>
          </w:pPr>
          <w:r>
            <w:rPr>
              <w:sz w:val="18"/>
            </w:rPr>
            <w:pict w14:anchorId="5563C6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53pt;height:24.75pt">
                <v:imagedata r:id="rId1" o:title="Tecpuc_Logo"/>
              </v:shape>
            </w:pict>
          </w:r>
        </w:p>
      </w:tc>
    </w:tr>
    <w:tr w:rsidR="00EE1039" w:rsidRPr="00B810BC" w14:paraId="201FE816" w14:textId="77777777" w:rsidTr="00EA4180">
      <w:trPr>
        <w:trHeight w:hRule="exact" w:val="284"/>
      </w:trPr>
      <w:tc>
        <w:tcPr>
          <w:tcW w:w="3170" w:type="pct"/>
        </w:tcPr>
        <w:p w14:paraId="197B88E0" w14:textId="77777777" w:rsidR="00EE1039" w:rsidRPr="00B810BC" w:rsidRDefault="00EA4180" w:rsidP="00B91ED8">
          <w:pPr>
            <w:pStyle w:val="ItemdeTabela10"/>
            <w:rPr>
              <w:sz w:val="18"/>
            </w:rPr>
          </w:pPr>
          <w:r>
            <w:rPr>
              <w:sz w:val="18"/>
            </w:rPr>
            <w:t>Relatório de Atividade</w:t>
          </w:r>
        </w:p>
      </w:tc>
      <w:tc>
        <w:tcPr>
          <w:tcW w:w="1156" w:type="pct"/>
        </w:tcPr>
        <w:p w14:paraId="333EAA14" w14:textId="1365DD59" w:rsidR="00EE1039" w:rsidRPr="00B810BC" w:rsidRDefault="00EE1039" w:rsidP="00EA4180">
          <w:pPr>
            <w:pStyle w:val="ItemdeTabela10"/>
            <w:jc w:val="right"/>
            <w:rPr>
              <w:sz w:val="18"/>
            </w:rPr>
          </w:pPr>
          <w:r w:rsidRPr="00B810BC">
            <w:rPr>
              <w:sz w:val="18"/>
            </w:rPr>
            <w:t xml:space="preserve">  Data: </w:t>
          </w:r>
          <w:r w:rsidR="0023753C">
            <w:rPr>
              <w:sz w:val="18"/>
            </w:rPr>
            <w:t>01</w:t>
          </w:r>
          <w:r w:rsidRPr="00B810BC">
            <w:rPr>
              <w:sz w:val="18"/>
            </w:rPr>
            <w:t>/</w:t>
          </w:r>
          <w:r w:rsidR="0023753C">
            <w:rPr>
              <w:sz w:val="18"/>
            </w:rPr>
            <w:t>11</w:t>
          </w:r>
          <w:r w:rsidRPr="00B810BC">
            <w:rPr>
              <w:sz w:val="18"/>
            </w:rPr>
            <w:t>/20</w:t>
          </w:r>
          <w:r w:rsidR="0023753C">
            <w:rPr>
              <w:sz w:val="18"/>
            </w:rPr>
            <w:t>21</w:t>
          </w:r>
        </w:p>
      </w:tc>
      <w:tc>
        <w:tcPr>
          <w:tcW w:w="674" w:type="pct"/>
          <w:vMerge/>
        </w:tcPr>
        <w:p w14:paraId="060F9DA8" w14:textId="77777777" w:rsidR="00EE1039" w:rsidRPr="00B810BC" w:rsidRDefault="00EE1039" w:rsidP="00B91ED8">
          <w:pPr>
            <w:pStyle w:val="ItemdeTabela10"/>
            <w:jc w:val="right"/>
            <w:rPr>
              <w:sz w:val="18"/>
            </w:rPr>
          </w:pPr>
        </w:p>
      </w:tc>
    </w:tr>
  </w:tbl>
  <w:p w14:paraId="0317545C" w14:textId="77777777" w:rsidR="005053CC" w:rsidRDefault="005053C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F91859"/>
    <w:multiLevelType w:val="hybridMultilevel"/>
    <w:tmpl w:val="216CA2B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DD31D5"/>
    <w:multiLevelType w:val="hybridMultilevel"/>
    <w:tmpl w:val="ED88085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4142A2"/>
    <w:multiLevelType w:val="hybridMultilevel"/>
    <w:tmpl w:val="F5F4234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E403A9B"/>
    <w:multiLevelType w:val="hybridMultilevel"/>
    <w:tmpl w:val="0F103C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47B1A"/>
    <w:multiLevelType w:val="hybridMultilevel"/>
    <w:tmpl w:val="E286D72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F924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A87814"/>
    <w:multiLevelType w:val="hybridMultilevel"/>
    <w:tmpl w:val="BC908E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F3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F37A14"/>
    <w:multiLevelType w:val="hybridMultilevel"/>
    <w:tmpl w:val="41F4BAA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C011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EE27C6"/>
    <w:multiLevelType w:val="hybridMultilevel"/>
    <w:tmpl w:val="000C088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74349E"/>
    <w:multiLevelType w:val="hybridMultilevel"/>
    <w:tmpl w:val="C0F05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234D5"/>
    <w:multiLevelType w:val="hybridMultilevel"/>
    <w:tmpl w:val="F4B0CFBE"/>
    <w:lvl w:ilvl="0" w:tplc="0B10DC24">
      <w:start w:val="1"/>
      <w:numFmt w:val="bullet"/>
      <w:pStyle w:val="Itemcom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39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D284AC4"/>
    <w:multiLevelType w:val="hybridMultilevel"/>
    <w:tmpl w:val="06121C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24"/>
  </w:num>
  <w:num w:numId="5">
    <w:abstractNumId w:val="2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2"/>
  </w:num>
  <w:num w:numId="9">
    <w:abstractNumId w:val="5"/>
  </w:num>
  <w:num w:numId="10">
    <w:abstractNumId w:val="19"/>
  </w:num>
  <w:num w:numId="11">
    <w:abstractNumId w:val="14"/>
  </w:num>
  <w:num w:numId="12">
    <w:abstractNumId w:val="31"/>
  </w:num>
  <w:num w:numId="13">
    <w:abstractNumId w:val="13"/>
  </w:num>
  <w:num w:numId="14">
    <w:abstractNumId w:val="6"/>
  </w:num>
  <w:num w:numId="15">
    <w:abstractNumId w:val="29"/>
  </w:num>
  <w:num w:numId="16">
    <w:abstractNumId w:val="22"/>
  </w:num>
  <w:num w:numId="17">
    <w:abstractNumId w:val="10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6"/>
  </w:num>
  <w:num w:numId="22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9"/>
  </w:num>
  <w:num w:numId="24">
    <w:abstractNumId w:val="4"/>
  </w:num>
  <w:num w:numId="25">
    <w:abstractNumId w:val="34"/>
  </w:num>
  <w:num w:numId="26">
    <w:abstractNumId w:val="1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7">
    <w:abstractNumId w:val="25"/>
  </w:num>
  <w:num w:numId="28">
    <w:abstractNumId w:val="28"/>
  </w:num>
  <w:num w:numId="29">
    <w:abstractNumId w:val="3"/>
  </w:num>
  <w:num w:numId="30">
    <w:abstractNumId w:val="16"/>
  </w:num>
  <w:num w:numId="31">
    <w:abstractNumId w:val="7"/>
  </w:num>
  <w:num w:numId="32">
    <w:abstractNumId w:val="18"/>
  </w:num>
  <w:num w:numId="33">
    <w:abstractNumId w:val="8"/>
  </w:num>
  <w:num w:numId="34">
    <w:abstractNumId w:val="12"/>
  </w:num>
  <w:num w:numId="35">
    <w:abstractNumId w:val="20"/>
  </w:num>
  <w:num w:numId="36">
    <w:abstractNumId w:val="30"/>
  </w:num>
  <w:num w:numId="37">
    <w:abstractNumId w:val="1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49"/>
    <w:rsid w:val="0002704D"/>
    <w:rsid w:val="000634F4"/>
    <w:rsid w:val="000C776E"/>
    <w:rsid w:val="000D1AFD"/>
    <w:rsid w:val="001032E0"/>
    <w:rsid w:val="00105570"/>
    <w:rsid w:val="0014266F"/>
    <w:rsid w:val="00142D7E"/>
    <w:rsid w:val="00147BA0"/>
    <w:rsid w:val="00155A61"/>
    <w:rsid w:val="00170EED"/>
    <w:rsid w:val="001A63E6"/>
    <w:rsid w:val="001C0155"/>
    <w:rsid w:val="001E1533"/>
    <w:rsid w:val="001F67B4"/>
    <w:rsid w:val="00216FE5"/>
    <w:rsid w:val="0023753C"/>
    <w:rsid w:val="00254BE3"/>
    <w:rsid w:val="002615E2"/>
    <w:rsid w:val="0028689A"/>
    <w:rsid w:val="002B172B"/>
    <w:rsid w:val="002B2348"/>
    <w:rsid w:val="002B281A"/>
    <w:rsid w:val="002B2C80"/>
    <w:rsid w:val="002D0917"/>
    <w:rsid w:val="002F3D24"/>
    <w:rsid w:val="00301C90"/>
    <w:rsid w:val="00312587"/>
    <w:rsid w:val="003215AB"/>
    <w:rsid w:val="00321DA7"/>
    <w:rsid w:val="00325E3D"/>
    <w:rsid w:val="003276F2"/>
    <w:rsid w:val="00333772"/>
    <w:rsid w:val="00377FDD"/>
    <w:rsid w:val="00384023"/>
    <w:rsid w:val="003A13EF"/>
    <w:rsid w:val="003B240D"/>
    <w:rsid w:val="003B64E2"/>
    <w:rsid w:val="003C27EA"/>
    <w:rsid w:val="003D2174"/>
    <w:rsid w:val="0045474D"/>
    <w:rsid w:val="00455CBC"/>
    <w:rsid w:val="004704C5"/>
    <w:rsid w:val="004948A6"/>
    <w:rsid w:val="004B1C95"/>
    <w:rsid w:val="004D59A6"/>
    <w:rsid w:val="004E62EF"/>
    <w:rsid w:val="004F3C2B"/>
    <w:rsid w:val="005013AC"/>
    <w:rsid w:val="00504EFA"/>
    <w:rsid w:val="005053CC"/>
    <w:rsid w:val="00546149"/>
    <w:rsid w:val="00554A55"/>
    <w:rsid w:val="00562011"/>
    <w:rsid w:val="005F1F6E"/>
    <w:rsid w:val="0061293A"/>
    <w:rsid w:val="006166CA"/>
    <w:rsid w:val="00620826"/>
    <w:rsid w:val="00625AF3"/>
    <w:rsid w:val="0064044A"/>
    <w:rsid w:val="006460D8"/>
    <w:rsid w:val="00651356"/>
    <w:rsid w:val="00663A08"/>
    <w:rsid w:val="006A01C7"/>
    <w:rsid w:val="006B0C27"/>
    <w:rsid w:val="006B104D"/>
    <w:rsid w:val="006F5452"/>
    <w:rsid w:val="006F7E79"/>
    <w:rsid w:val="00704C28"/>
    <w:rsid w:val="00730F10"/>
    <w:rsid w:val="007333E8"/>
    <w:rsid w:val="00737982"/>
    <w:rsid w:val="00742A5C"/>
    <w:rsid w:val="00796D59"/>
    <w:rsid w:val="007D6D0B"/>
    <w:rsid w:val="007E1141"/>
    <w:rsid w:val="00822459"/>
    <w:rsid w:val="008238BA"/>
    <w:rsid w:val="008451E9"/>
    <w:rsid w:val="00870A99"/>
    <w:rsid w:val="008716C4"/>
    <w:rsid w:val="00880DB9"/>
    <w:rsid w:val="008A41CA"/>
    <w:rsid w:val="008B392E"/>
    <w:rsid w:val="008B7E9F"/>
    <w:rsid w:val="008D60EF"/>
    <w:rsid w:val="00914917"/>
    <w:rsid w:val="009212E2"/>
    <w:rsid w:val="00946F18"/>
    <w:rsid w:val="0099077A"/>
    <w:rsid w:val="009A1299"/>
    <w:rsid w:val="009A4B9D"/>
    <w:rsid w:val="009B29FE"/>
    <w:rsid w:val="00A04421"/>
    <w:rsid w:val="00A207FE"/>
    <w:rsid w:val="00A24EE5"/>
    <w:rsid w:val="00A25E9B"/>
    <w:rsid w:val="00A65468"/>
    <w:rsid w:val="00AA23A7"/>
    <w:rsid w:val="00AC392C"/>
    <w:rsid w:val="00AE2F14"/>
    <w:rsid w:val="00B3546B"/>
    <w:rsid w:val="00B45339"/>
    <w:rsid w:val="00B5326A"/>
    <w:rsid w:val="00B565E3"/>
    <w:rsid w:val="00B91ED8"/>
    <w:rsid w:val="00BA3D9E"/>
    <w:rsid w:val="00BA661C"/>
    <w:rsid w:val="00BC205D"/>
    <w:rsid w:val="00BD27D5"/>
    <w:rsid w:val="00C043D9"/>
    <w:rsid w:val="00C20ABD"/>
    <w:rsid w:val="00C261E4"/>
    <w:rsid w:val="00C47BA3"/>
    <w:rsid w:val="00C47C3C"/>
    <w:rsid w:val="00C772B8"/>
    <w:rsid w:val="00CA3BA3"/>
    <w:rsid w:val="00CA5A66"/>
    <w:rsid w:val="00CE0779"/>
    <w:rsid w:val="00CE5EEF"/>
    <w:rsid w:val="00CF6F25"/>
    <w:rsid w:val="00D24F33"/>
    <w:rsid w:val="00D57391"/>
    <w:rsid w:val="00D61353"/>
    <w:rsid w:val="00D70A26"/>
    <w:rsid w:val="00D711F0"/>
    <w:rsid w:val="00D84F55"/>
    <w:rsid w:val="00D84F56"/>
    <w:rsid w:val="00D87690"/>
    <w:rsid w:val="00D9399D"/>
    <w:rsid w:val="00DC1662"/>
    <w:rsid w:val="00DC2B9A"/>
    <w:rsid w:val="00DD21DE"/>
    <w:rsid w:val="00DE3363"/>
    <w:rsid w:val="00E0696C"/>
    <w:rsid w:val="00E3392E"/>
    <w:rsid w:val="00E36DE4"/>
    <w:rsid w:val="00E943DC"/>
    <w:rsid w:val="00EA3EAA"/>
    <w:rsid w:val="00EA4180"/>
    <w:rsid w:val="00EB3D3A"/>
    <w:rsid w:val="00EC75A6"/>
    <w:rsid w:val="00EE1039"/>
    <w:rsid w:val="00EE1FAD"/>
    <w:rsid w:val="00EE2C05"/>
    <w:rsid w:val="00EE330E"/>
    <w:rsid w:val="00F11AE8"/>
    <w:rsid w:val="00F135DD"/>
    <w:rsid w:val="00F3026C"/>
    <w:rsid w:val="00F57C6F"/>
    <w:rsid w:val="00F61BF8"/>
    <w:rsid w:val="00F971B7"/>
    <w:rsid w:val="00F97F93"/>
    <w:rsid w:val="00FA2C9E"/>
    <w:rsid w:val="00FA731B"/>
    <w:rsid w:val="00FB4B8E"/>
    <w:rsid w:val="00FF370B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,"/>
  <w:listSeparator w:val=";"/>
  <w14:docId w14:val="4B92AF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spacing w:before="240" w:after="240" w:line="240" w:lineRule="auto"/>
      <w:ind w:left="720" w:hanging="720"/>
      <w:outlineLvl w:val="0"/>
    </w:pPr>
    <w:rPr>
      <w:rFonts w:ascii="Arial" w:hAnsi="Arial"/>
      <w:b/>
      <w:sz w:val="28"/>
    </w:rPr>
  </w:style>
  <w:style w:type="paragraph" w:styleId="Ttulo2">
    <w:name w:val="heading 2"/>
    <w:basedOn w:val="Ttulo1"/>
    <w:next w:val="Corpodetexto"/>
    <w:qFormat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pPr>
      <w:keepLines/>
      <w:spacing w:after="120"/>
      <w:jc w:val="both"/>
    </w:pPr>
    <w:rPr>
      <w:rFonts w:ascii="Arial" w:hAnsi="Arial"/>
      <w:sz w:val="24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Corpodetexto"/>
    <w:link w:val="TtuloChar"/>
    <w:qFormat/>
    <w:pPr>
      <w:spacing w:line="240" w:lineRule="auto"/>
      <w:jc w:val="center"/>
    </w:pPr>
    <w:rPr>
      <w:rFonts w:ascii="Arial" w:hAnsi="Arial"/>
      <w:b/>
      <w:sz w:val="36"/>
      <w:lang w:val="pt-BR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  <w:rPr>
      <w:rFonts w:ascii="Arial" w:hAnsi="Arial"/>
    </w:r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/>
      <w:color w:val="0000FF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Esquerda1">
    <w:name w:val="Normal + Esquerda:  1"/>
    <w:aliases w:val="27 cm"/>
    <w:basedOn w:val="Normal"/>
  </w:style>
  <w:style w:type="paragraph" w:styleId="Textodebalo">
    <w:name w:val="Balloon Text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ItemcomBullet">
    <w:name w:val="Item com Bullet"/>
    <w:basedOn w:val="Corpodetexto"/>
    <w:qFormat/>
    <w:pPr>
      <w:numPr>
        <w:numId w:val="28"/>
      </w:numPr>
    </w:pPr>
  </w:style>
  <w:style w:type="paragraph" w:customStyle="1" w:styleId="ItemdeTabela12">
    <w:name w:val="Item de Tabela (12)"/>
    <w:basedOn w:val="Corpodetexto"/>
    <w:qFormat/>
    <w:pPr>
      <w:spacing w:before="60" w:after="60" w:line="240" w:lineRule="auto"/>
    </w:pPr>
    <w:rPr>
      <w:sz w:val="20"/>
    </w:rPr>
  </w:style>
  <w:style w:type="paragraph" w:customStyle="1" w:styleId="ItemdeTabela10">
    <w:name w:val="Item de Tabela (10)"/>
    <w:basedOn w:val="ItemdeTabela12"/>
    <w:qFormat/>
    <w:pPr>
      <w:spacing w:before="40" w:after="40"/>
    </w:pPr>
  </w:style>
  <w:style w:type="paragraph" w:customStyle="1" w:styleId="TtulodeTabela10">
    <w:name w:val="Título de Tabela (10)"/>
    <w:basedOn w:val="Tabletext"/>
    <w:qFormat/>
    <w:rPr>
      <w:rFonts w:ascii="Arial" w:hAnsi="Arial" w:cs="Arial"/>
      <w:b/>
      <w:lang w:val="pt-BR"/>
    </w:rPr>
  </w:style>
  <w:style w:type="paragraph" w:customStyle="1" w:styleId="TtulodeTabela12">
    <w:name w:val="Título de Tabela (12)"/>
    <w:basedOn w:val="TtulodeTabela10"/>
    <w:qFormat/>
    <w:pPr>
      <w:spacing w:before="120"/>
    </w:pPr>
    <w:rPr>
      <w:rFonts w:ascii="Arial Negrito" w:hAnsi="Arial Negrito"/>
      <w:sz w:val="24"/>
    </w:rPr>
  </w:style>
  <w:style w:type="character" w:customStyle="1" w:styleId="CabealhoChar">
    <w:name w:val="Cabeçalho Char"/>
    <w:rPr>
      <w:lang w:val="en-US" w:eastAsia="en-US"/>
    </w:rPr>
  </w:style>
  <w:style w:type="character" w:customStyle="1" w:styleId="InfoBlueChar">
    <w:name w:val="InfoBlue Char"/>
    <w:rPr>
      <w:rFonts w:ascii="Arial" w:hAnsi="Arial"/>
      <w:i/>
      <w:color w:val="0000FF"/>
      <w:lang w:eastAsia="en-US"/>
    </w:rPr>
  </w:style>
  <w:style w:type="paragraph" w:customStyle="1" w:styleId="TabelaTexto">
    <w:name w:val="Tabela_Texto"/>
    <w:basedOn w:val="Normal"/>
    <w:pPr>
      <w:keepLines/>
      <w:autoSpaceDE w:val="0"/>
      <w:autoSpaceDN w:val="0"/>
      <w:spacing w:after="120"/>
    </w:pPr>
    <w:rPr>
      <w:rFonts w:ascii="Arial" w:hAnsi="Arial"/>
      <w:snapToGrid w:val="0"/>
    </w:rPr>
  </w:style>
  <w:style w:type="paragraph" w:customStyle="1" w:styleId="TtulodeTabela">
    <w:name w:val="Título de Tabela"/>
    <w:basedOn w:val="Corpodetexto"/>
    <w:pPr>
      <w:autoSpaceDE w:val="0"/>
      <w:autoSpaceDN w:val="0"/>
      <w:spacing w:before="60" w:after="60" w:line="240" w:lineRule="auto"/>
    </w:pPr>
    <w:rPr>
      <w:b/>
      <w:bCs/>
      <w:snapToGrid w:val="0"/>
      <w:sz w:val="20"/>
    </w:rPr>
  </w:style>
  <w:style w:type="paragraph" w:customStyle="1" w:styleId="TabelaTitulo">
    <w:name w:val="Tabela_Titulo"/>
    <w:basedOn w:val="Normal"/>
    <w:pPr>
      <w:autoSpaceDE w:val="0"/>
      <w:autoSpaceDN w:val="0"/>
    </w:pPr>
    <w:rPr>
      <w:rFonts w:ascii="Arial" w:hAnsi="Arial"/>
      <w:b/>
      <w:smallCaps/>
      <w:snapToGrid w:val="0"/>
      <w:lang w:val="pt-BR"/>
    </w:rPr>
  </w:style>
  <w:style w:type="paragraph" w:customStyle="1" w:styleId="Explicao">
    <w:name w:val="Explicação"/>
    <w:basedOn w:val="Corpodetexto"/>
    <w:pPr>
      <w:keepLines w:val="0"/>
      <w:widowControl/>
      <w:spacing w:line="240" w:lineRule="auto"/>
    </w:pPr>
    <w:rPr>
      <w:rFonts w:cs="Arial"/>
      <w:i/>
      <w:iCs/>
      <w:color w:val="0000FF"/>
      <w:szCs w:val="24"/>
      <w:lang w:eastAsia="pt-BR"/>
    </w:rPr>
  </w:style>
  <w:style w:type="character" w:customStyle="1" w:styleId="ExplicaoChar">
    <w:name w:val="Explicação Char"/>
    <w:rPr>
      <w:rFonts w:ascii="Arial" w:hAnsi="Arial" w:cs="Arial"/>
      <w:i/>
      <w:iCs/>
      <w:color w:val="0000FF"/>
      <w:sz w:val="24"/>
      <w:szCs w:val="24"/>
    </w:rPr>
  </w:style>
  <w:style w:type="paragraph" w:customStyle="1" w:styleId="ItemdeTabela">
    <w:name w:val="Item de Tabela"/>
    <w:basedOn w:val="Corpodetexto"/>
    <w:pPr>
      <w:keepLines w:val="0"/>
      <w:widowControl/>
      <w:spacing w:before="60" w:after="60" w:line="240" w:lineRule="auto"/>
      <w:jc w:val="left"/>
    </w:pPr>
    <w:rPr>
      <w:sz w:val="20"/>
      <w:lang w:eastAsia="pt-BR"/>
    </w:rPr>
  </w:style>
  <w:style w:type="paragraph" w:styleId="Legenda">
    <w:name w:val="caption"/>
    <w:basedOn w:val="Normal"/>
    <w:next w:val="Normal"/>
    <w:qFormat/>
    <w:pPr>
      <w:widowControl/>
      <w:spacing w:line="240" w:lineRule="auto"/>
      <w:jc w:val="center"/>
    </w:pPr>
    <w:rPr>
      <w:rFonts w:ascii="Arial" w:hAnsi="Arial"/>
      <w:b/>
      <w:bCs/>
      <w:lang w:val="pt-BR" w:eastAsia="pt-BR"/>
    </w:rPr>
  </w:style>
  <w:style w:type="paragraph" w:customStyle="1" w:styleId="ExplicaodeTabela">
    <w:name w:val="Explicação de Tabela"/>
    <w:basedOn w:val="Explicao"/>
    <w:rPr>
      <w:sz w:val="20"/>
      <w:szCs w:val="20"/>
    </w:rPr>
  </w:style>
  <w:style w:type="paragraph" w:customStyle="1" w:styleId="TtulodeCapa">
    <w:name w:val="Título de Capa"/>
    <w:basedOn w:val="Ttulo"/>
    <w:next w:val="Corpodetexto"/>
    <w:qFormat/>
    <w:pPr>
      <w:jc w:val="right"/>
    </w:pPr>
    <w:rPr>
      <w:bCs/>
    </w:rPr>
  </w:style>
  <w:style w:type="paragraph" w:customStyle="1" w:styleId="Verso">
    <w:name w:val="Versão"/>
    <w:basedOn w:val="Corpodetexto"/>
    <w:qFormat/>
    <w:pPr>
      <w:jc w:val="center"/>
    </w:pPr>
  </w:style>
  <w:style w:type="character" w:customStyle="1" w:styleId="CorpodetextoChar">
    <w:name w:val="Corpo de texto Char"/>
    <w:link w:val="Corpodetexto"/>
    <w:semiHidden/>
    <w:rsid w:val="00620826"/>
    <w:rPr>
      <w:rFonts w:ascii="Arial" w:hAnsi="Arial"/>
      <w:sz w:val="24"/>
      <w:lang w:eastAsia="en-US"/>
    </w:rPr>
  </w:style>
  <w:style w:type="character" w:customStyle="1" w:styleId="TtuloChar">
    <w:name w:val="Título Char"/>
    <w:link w:val="Ttulo"/>
    <w:rsid w:val="00620826"/>
    <w:rPr>
      <w:rFonts w:ascii="Arial" w:hAnsi="Arial"/>
      <w:b/>
      <w:sz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8MZq728bMtA" TargetMode="External"/><Relationship Id="rId18" Type="http://schemas.openxmlformats.org/officeDocument/2006/relationships/hyperlink" Target="https://blogmasterwalkershop.com.br/arduino/arduino-utilizando-o-potenciometro-linea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cmaker.com.br/a-boa-pratica-de-indentar-em-c/" TargetMode="External"/><Relationship Id="rId17" Type="http://schemas.openxmlformats.org/officeDocument/2006/relationships/hyperlink" Target="https://excript.com/cpp/operador-logico-cp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rduino.cc/reference/pt/language/structure/control-structure/if/" TargetMode="External"/><Relationship Id="rId20" Type="http://schemas.openxmlformats.org/officeDocument/2006/relationships/hyperlink" Target="https://portal.vidadesilicio.com.br/display-lcd-16x2-com-arduin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arduino.cc/en/Reference/LiquidCrysta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arduino.cc/reference/pt/language/functions/math/ma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arduino.cc/reference/pt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ers&#227;o%20Final\Templates\Anteproje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C517-1E27-412F-A164-2EF0448B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Anteprojeto.dot</Template>
  <TotalTime>115</TotalTime>
  <Pages>13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Projeto</vt:lpstr>
    </vt:vector>
  </TitlesOfParts>
  <Company/>
  <LinksUpToDate>false</LinksUpToDate>
  <CharactersWithSpaces>9199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Projeto</dc:title>
  <dc:subject>Controle Pessoal Financeiro</dc:subject>
  <dc:creator>Danilo, Erisson, Fabio</dc:creator>
  <cp:keywords/>
  <cp:lastModifiedBy>Usuário do Windows</cp:lastModifiedBy>
  <cp:revision>13</cp:revision>
  <cp:lastPrinted>2009-12-14T16:21:00Z</cp:lastPrinted>
  <dcterms:created xsi:type="dcterms:W3CDTF">2021-04-19T20:30:00Z</dcterms:created>
  <dcterms:modified xsi:type="dcterms:W3CDTF">2021-11-01T19:13:00Z</dcterms:modified>
  <cp:category>TP-PP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_AdHocReviewCycleID">
    <vt:i4>-1942238706</vt:i4>
  </property>
  <property fmtid="{D5CDD505-2E9C-101B-9397-08002B2CF9AE}" pid="4" name="_EmailSubject">
    <vt:lpwstr/>
  </property>
  <property fmtid="{D5CDD505-2E9C-101B-9397-08002B2CF9AE}" pid="5" name="_AuthorEmail">
    <vt:lpwstr>vtiboni@unimedpr.com.br</vt:lpwstr>
  </property>
  <property fmtid="{D5CDD505-2E9C-101B-9397-08002B2CF9AE}" pid="6" name="_AuthorEmailDisplayName">
    <vt:lpwstr>FDPR-PROJ-Cardio-Vanio Tiboni</vt:lpwstr>
  </property>
  <property fmtid="{D5CDD505-2E9C-101B-9397-08002B2CF9AE}" pid="7" name="_ReviewingToolsShownOnce">
    <vt:lpwstr/>
  </property>
</Properties>
</file>