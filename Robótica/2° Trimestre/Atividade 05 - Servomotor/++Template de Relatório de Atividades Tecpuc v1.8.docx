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CDD90" w14:textId="77777777" w:rsidR="005053CC" w:rsidRDefault="005053CC">
      <w:pPr>
        <w:pStyle w:val="TtulodeCapa"/>
      </w:pPr>
    </w:p>
    <w:p w14:paraId="1D2CDFFD" w14:textId="7680D424" w:rsidR="008238BA" w:rsidRPr="008238BA" w:rsidRDefault="00D95133" w:rsidP="008238BA">
      <w:pPr>
        <w:pStyle w:val="Corpodetexto"/>
        <w:jc w:val="center"/>
        <w:rPr>
          <w:b/>
          <w:sz w:val="40"/>
        </w:rPr>
      </w:pPr>
      <w:proofErr w:type="spellStart"/>
      <w:r w:rsidRPr="00D95133">
        <w:rPr>
          <w:b/>
          <w:sz w:val="40"/>
        </w:rPr>
        <w:t>Servomotor</w:t>
      </w:r>
      <w:proofErr w:type="spellEnd"/>
    </w:p>
    <w:p w14:paraId="5D99BE5B" w14:textId="77777777" w:rsidR="008238BA" w:rsidRPr="008238BA" w:rsidRDefault="008238BA" w:rsidP="008238BA">
      <w:pPr>
        <w:pStyle w:val="Corpodetexto"/>
      </w:pPr>
    </w:p>
    <w:p w14:paraId="6E2893E7" w14:textId="77777777" w:rsidR="00EA4180" w:rsidRPr="00880DB9" w:rsidRDefault="00EA4180" w:rsidP="00EA4180">
      <w:pPr>
        <w:pStyle w:val="Ttulo"/>
        <w:jc w:val="left"/>
      </w:pPr>
      <w:r>
        <w:t>Informações Gerais</w:t>
      </w:r>
    </w:p>
    <w:p w14:paraId="25BF05DF" w14:textId="77777777" w:rsidR="005053CC" w:rsidRPr="00880DB9" w:rsidRDefault="005053CC">
      <w:pPr>
        <w:rPr>
          <w:lang w:val="pt-BR"/>
        </w:rPr>
      </w:pP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389"/>
        <w:gridCol w:w="1701"/>
        <w:gridCol w:w="1820"/>
      </w:tblGrid>
      <w:tr w:rsidR="003276F2" w:rsidRPr="00EA4180" w14:paraId="4BA7EB23" w14:textId="77777777" w:rsidTr="007E1141">
        <w:trPr>
          <w:trHeight w:hRule="exact" w:val="568"/>
        </w:trPr>
        <w:tc>
          <w:tcPr>
            <w:tcW w:w="1423" w:type="dxa"/>
            <w:shd w:val="clear" w:color="auto" w:fill="D9D9D9"/>
          </w:tcPr>
          <w:p w14:paraId="2C5106B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Título da Atividade</w:t>
            </w:r>
          </w:p>
        </w:tc>
        <w:tc>
          <w:tcPr>
            <w:tcW w:w="4389" w:type="dxa"/>
            <w:shd w:val="clear" w:color="auto" w:fill="D9D9D9"/>
          </w:tcPr>
          <w:p w14:paraId="3B7B77FE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D9D9D9"/>
          </w:tcPr>
          <w:p w14:paraId="0AB71921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Data</w:t>
            </w:r>
          </w:p>
        </w:tc>
        <w:tc>
          <w:tcPr>
            <w:tcW w:w="1820" w:type="dxa"/>
            <w:shd w:val="clear" w:color="auto" w:fill="D9D9D9"/>
          </w:tcPr>
          <w:p w14:paraId="2D4BAFE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Turma</w:t>
            </w:r>
          </w:p>
        </w:tc>
      </w:tr>
      <w:tr w:rsidR="007E1141" w:rsidRPr="00EA4180" w14:paraId="091E1818" w14:textId="77777777" w:rsidTr="007E1141">
        <w:trPr>
          <w:trHeight w:hRule="exact" w:val="298"/>
        </w:trPr>
        <w:tc>
          <w:tcPr>
            <w:tcW w:w="1423" w:type="dxa"/>
            <w:shd w:val="clear" w:color="auto" w:fill="D9D9D9"/>
          </w:tcPr>
          <w:p w14:paraId="03F47CBA" w14:textId="77777777" w:rsidR="007E1141" w:rsidRPr="00EC75A6" w:rsidRDefault="007E1141" w:rsidP="00EC75A6">
            <w:pPr>
              <w:pStyle w:val="ItemdeTabela10"/>
              <w:rPr>
                <w:b/>
                <w:sz w:val="18"/>
              </w:rPr>
            </w:pPr>
          </w:p>
        </w:tc>
        <w:tc>
          <w:tcPr>
            <w:tcW w:w="4389" w:type="dxa"/>
            <w:shd w:val="clear" w:color="auto" w:fill="D9D9D9"/>
          </w:tcPr>
          <w:p w14:paraId="5561AB55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1701" w:type="dxa"/>
            <w:shd w:val="clear" w:color="auto" w:fill="D9D9D9"/>
          </w:tcPr>
          <w:p w14:paraId="1EF6CBD3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Função</w:t>
            </w:r>
          </w:p>
        </w:tc>
        <w:tc>
          <w:tcPr>
            <w:tcW w:w="1820" w:type="dxa"/>
            <w:shd w:val="clear" w:color="auto" w:fill="D9D9D9"/>
          </w:tcPr>
          <w:p w14:paraId="7CF61F5C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Nota da Equipe</w:t>
            </w:r>
          </w:p>
        </w:tc>
      </w:tr>
      <w:tr w:rsidR="007E1141" w:rsidRPr="00EA4180" w14:paraId="595121D0" w14:textId="77777777" w:rsidTr="007E1141">
        <w:trPr>
          <w:trHeight w:hRule="exact" w:val="298"/>
        </w:trPr>
        <w:tc>
          <w:tcPr>
            <w:tcW w:w="1423" w:type="dxa"/>
          </w:tcPr>
          <w:p w14:paraId="628EF402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Aluno </w:t>
            </w:r>
          </w:p>
        </w:tc>
        <w:tc>
          <w:tcPr>
            <w:tcW w:w="4389" w:type="dxa"/>
          </w:tcPr>
          <w:p w14:paraId="2133DFC6" w14:textId="7C3B85D5" w:rsidR="007E1141" w:rsidRPr="00EA4180" w:rsidRDefault="00D95133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Guilherme Gonçalves de Souza</w:t>
            </w:r>
          </w:p>
        </w:tc>
        <w:tc>
          <w:tcPr>
            <w:tcW w:w="1701" w:type="dxa"/>
          </w:tcPr>
          <w:p w14:paraId="5E1C69BF" w14:textId="475753ED" w:rsidR="007E1141" w:rsidRPr="00EA4180" w:rsidRDefault="00D95133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Todas</w:t>
            </w:r>
          </w:p>
        </w:tc>
        <w:tc>
          <w:tcPr>
            <w:tcW w:w="1820" w:type="dxa"/>
          </w:tcPr>
          <w:p w14:paraId="0311B4C8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</w:p>
        </w:tc>
      </w:tr>
    </w:tbl>
    <w:p w14:paraId="188B1B82" w14:textId="77777777" w:rsidR="005053CC" w:rsidRPr="00880DB9" w:rsidRDefault="005053CC">
      <w:pPr>
        <w:rPr>
          <w:lang w:val="pt-BR"/>
        </w:rPr>
      </w:pPr>
    </w:p>
    <w:p w14:paraId="2BAB06C5" w14:textId="77777777" w:rsidR="0028689A" w:rsidRDefault="0028689A">
      <w:pPr>
        <w:pStyle w:val="InfoBlue"/>
        <w:rPr>
          <w:bCs/>
        </w:rPr>
      </w:pPr>
    </w:p>
    <w:p w14:paraId="5B2F846A" w14:textId="77777777" w:rsidR="0028689A" w:rsidRPr="00EC75A6" w:rsidRDefault="0028689A" w:rsidP="0028689A">
      <w:pPr>
        <w:pStyle w:val="Ttulo"/>
        <w:jc w:val="left"/>
      </w:pPr>
      <w:r>
        <w:t>Evolução das Atividades</w:t>
      </w: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106"/>
        <w:gridCol w:w="1701"/>
        <w:gridCol w:w="2103"/>
      </w:tblGrid>
      <w:tr w:rsidR="0028689A" w:rsidRPr="00EC75A6" w14:paraId="48FAE183" w14:textId="77777777" w:rsidTr="0028689A">
        <w:trPr>
          <w:trHeight w:hRule="exact" w:val="382"/>
        </w:trPr>
        <w:tc>
          <w:tcPr>
            <w:tcW w:w="1423" w:type="dxa"/>
            <w:shd w:val="clear" w:color="auto" w:fill="D9D9D9"/>
          </w:tcPr>
          <w:p w14:paraId="48F7AFF9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Atividade</w:t>
            </w:r>
          </w:p>
        </w:tc>
        <w:tc>
          <w:tcPr>
            <w:tcW w:w="4106" w:type="dxa"/>
            <w:shd w:val="clear" w:color="auto" w:fill="D9D9D9"/>
          </w:tcPr>
          <w:p w14:paraId="6126B8A6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Nome da atividade</w:t>
            </w:r>
          </w:p>
        </w:tc>
        <w:tc>
          <w:tcPr>
            <w:tcW w:w="1701" w:type="dxa"/>
            <w:shd w:val="clear" w:color="auto" w:fill="D9D9D9"/>
          </w:tcPr>
          <w:p w14:paraId="2586A64D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Concluído (%)</w:t>
            </w:r>
          </w:p>
        </w:tc>
        <w:tc>
          <w:tcPr>
            <w:tcW w:w="2103" w:type="dxa"/>
            <w:shd w:val="clear" w:color="auto" w:fill="D9D9D9"/>
          </w:tcPr>
          <w:p w14:paraId="39A6A453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OBS</w:t>
            </w:r>
            <w:r w:rsidR="003A13EF">
              <w:rPr>
                <w:b/>
                <w:sz w:val="18"/>
              </w:rPr>
              <w:t xml:space="preserve"> (Opcional)</w:t>
            </w:r>
          </w:p>
        </w:tc>
      </w:tr>
      <w:tr w:rsidR="0028689A" w:rsidRPr="00D95133" w14:paraId="540C49C1" w14:textId="77777777" w:rsidTr="00D95133">
        <w:trPr>
          <w:trHeight w:hRule="exact" w:val="801"/>
        </w:trPr>
        <w:tc>
          <w:tcPr>
            <w:tcW w:w="1423" w:type="dxa"/>
          </w:tcPr>
          <w:p w14:paraId="5BAA44DE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1</w:t>
            </w:r>
          </w:p>
        </w:tc>
        <w:tc>
          <w:tcPr>
            <w:tcW w:w="4106" w:type="dxa"/>
          </w:tcPr>
          <w:p w14:paraId="2E20D02B" w14:textId="579E42CC" w:rsidR="0028689A" w:rsidRPr="00EA4180" w:rsidRDefault="00D95133" w:rsidP="00A24EE5">
            <w:pPr>
              <w:pStyle w:val="ItemdeTabela10"/>
              <w:rPr>
                <w:sz w:val="18"/>
              </w:rPr>
            </w:pPr>
            <w:r w:rsidRPr="00D95133">
              <w:rPr>
                <w:sz w:val="18"/>
              </w:rPr>
              <w:t>Repita a atividade realizada no vídeo e teste seu circuito</w:t>
            </w:r>
            <w:r>
              <w:rPr>
                <w:sz w:val="18"/>
              </w:rPr>
              <w:t>, basta dois movimentos com ângulos diferentes;</w:t>
            </w:r>
          </w:p>
        </w:tc>
        <w:tc>
          <w:tcPr>
            <w:tcW w:w="1701" w:type="dxa"/>
          </w:tcPr>
          <w:p w14:paraId="3BDEBB17" w14:textId="54985702" w:rsidR="0028689A" w:rsidRPr="00EA4180" w:rsidRDefault="003A0C4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6ABC4768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D95133" w14:paraId="6DC43331" w14:textId="77777777" w:rsidTr="00D95133">
        <w:trPr>
          <w:trHeight w:hRule="exact" w:val="699"/>
        </w:trPr>
        <w:tc>
          <w:tcPr>
            <w:tcW w:w="1423" w:type="dxa"/>
          </w:tcPr>
          <w:p w14:paraId="76765D4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4106" w:type="dxa"/>
          </w:tcPr>
          <w:p w14:paraId="35E684A1" w14:textId="2998253F" w:rsidR="0028689A" w:rsidRPr="00EA4180" w:rsidRDefault="00D95133" w:rsidP="00A24EE5">
            <w:pPr>
              <w:pStyle w:val="ItemdeTabela10"/>
              <w:rPr>
                <w:sz w:val="18"/>
              </w:rPr>
            </w:pPr>
            <w:r w:rsidRPr="00D95133">
              <w:rPr>
                <w:sz w:val="18"/>
              </w:rPr>
              <w:t>Insira um botão que ao ser acionado faz com que o servo vá para o ângulo 180º ao ser liberado o servo volta para a posição 0º;</w:t>
            </w:r>
          </w:p>
        </w:tc>
        <w:tc>
          <w:tcPr>
            <w:tcW w:w="1701" w:type="dxa"/>
          </w:tcPr>
          <w:p w14:paraId="677AE1BD" w14:textId="293DA7DE" w:rsidR="0028689A" w:rsidRPr="00EA4180" w:rsidRDefault="00091DBE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7032F3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D95133" w14:paraId="2C3552CA" w14:textId="77777777" w:rsidTr="00D95133">
        <w:trPr>
          <w:trHeight w:hRule="exact" w:val="993"/>
        </w:trPr>
        <w:tc>
          <w:tcPr>
            <w:tcW w:w="1423" w:type="dxa"/>
          </w:tcPr>
          <w:p w14:paraId="1AECE141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3</w:t>
            </w:r>
            <w:proofErr w:type="gramEnd"/>
          </w:p>
        </w:tc>
        <w:tc>
          <w:tcPr>
            <w:tcW w:w="4106" w:type="dxa"/>
          </w:tcPr>
          <w:p w14:paraId="0C8A373C" w14:textId="15B95105" w:rsidR="0028689A" w:rsidRPr="00EA4180" w:rsidRDefault="00D95133" w:rsidP="00A24EE5">
            <w:pPr>
              <w:pStyle w:val="ItemdeTabela10"/>
              <w:rPr>
                <w:sz w:val="18"/>
              </w:rPr>
            </w:pPr>
            <w:r w:rsidRPr="00D95133">
              <w:rPr>
                <w:sz w:val="18"/>
              </w:rPr>
              <w:t>Usando dois botões, um botão ao ser pressionado coloca o servo em 180º, quando o segundo botão for pressionad</w:t>
            </w:r>
            <w:r>
              <w:rPr>
                <w:sz w:val="18"/>
              </w:rPr>
              <w:t>o o servo irá para a posição 0º;</w:t>
            </w:r>
          </w:p>
        </w:tc>
        <w:tc>
          <w:tcPr>
            <w:tcW w:w="1701" w:type="dxa"/>
          </w:tcPr>
          <w:p w14:paraId="2D75AA40" w14:textId="16E32CC3" w:rsidR="0028689A" w:rsidRPr="00EA4180" w:rsidRDefault="00892845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16112E9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D95133" w14:paraId="5319AC39" w14:textId="77777777" w:rsidTr="00D95133">
        <w:trPr>
          <w:trHeight w:hRule="exact" w:val="993"/>
        </w:trPr>
        <w:tc>
          <w:tcPr>
            <w:tcW w:w="1423" w:type="dxa"/>
          </w:tcPr>
          <w:p w14:paraId="14B5D37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4</w:t>
            </w:r>
            <w:proofErr w:type="gramEnd"/>
          </w:p>
        </w:tc>
        <w:tc>
          <w:tcPr>
            <w:tcW w:w="4106" w:type="dxa"/>
          </w:tcPr>
          <w:p w14:paraId="1E7F66E3" w14:textId="58866ACC" w:rsidR="0028689A" w:rsidRPr="00EA4180" w:rsidRDefault="00D95133" w:rsidP="00A24EE5">
            <w:pPr>
              <w:pStyle w:val="ItemdeTabela10"/>
              <w:rPr>
                <w:sz w:val="18"/>
              </w:rPr>
            </w:pPr>
            <w:r w:rsidRPr="00D95133">
              <w:rPr>
                <w:sz w:val="18"/>
              </w:rPr>
              <w:t xml:space="preserve">Usando </w:t>
            </w:r>
            <w:proofErr w:type="gramStart"/>
            <w:r w:rsidRPr="00D95133">
              <w:rPr>
                <w:sz w:val="18"/>
              </w:rPr>
              <w:t>1</w:t>
            </w:r>
            <w:proofErr w:type="gramEnd"/>
            <w:r w:rsidRPr="00D95133">
              <w:rPr>
                <w:sz w:val="18"/>
              </w:rPr>
              <w:t xml:space="preserve"> botão crie um sistema que funcione como um limpador de para-brisa, ao clicar no botão aciona o limpador de para-brisa, ao soltar o limpador para na posição 0º;</w:t>
            </w:r>
          </w:p>
        </w:tc>
        <w:tc>
          <w:tcPr>
            <w:tcW w:w="1701" w:type="dxa"/>
          </w:tcPr>
          <w:p w14:paraId="189ACB57" w14:textId="6FF0985E" w:rsidR="0028689A" w:rsidRPr="00EA4180" w:rsidRDefault="007B1052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057776EA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D95133" w14:paraId="4FA06BA3" w14:textId="77777777" w:rsidTr="00D95133">
        <w:trPr>
          <w:trHeight w:hRule="exact" w:val="993"/>
        </w:trPr>
        <w:tc>
          <w:tcPr>
            <w:tcW w:w="1423" w:type="dxa"/>
          </w:tcPr>
          <w:p w14:paraId="1AF0EF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5</w:t>
            </w:r>
            <w:proofErr w:type="gramEnd"/>
          </w:p>
        </w:tc>
        <w:tc>
          <w:tcPr>
            <w:tcW w:w="4106" w:type="dxa"/>
          </w:tcPr>
          <w:p w14:paraId="28307205" w14:textId="7D8826C2" w:rsidR="0028689A" w:rsidRPr="00EA4180" w:rsidRDefault="00D95133" w:rsidP="00A24EE5">
            <w:pPr>
              <w:pStyle w:val="ItemdeTabela10"/>
              <w:rPr>
                <w:sz w:val="18"/>
              </w:rPr>
            </w:pPr>
            <w:r w:rsidRPr="00D95133">
              <w:rPr>
                <w:sz w:val="18"/>
              </w:rPr>
              <w:t xml:space="preserve">Cancela simples. Usando </w:t>
            </w:r>
            <w:proofErr w:type="gramStart"/>
            <w:r w:rsidRPr="00D95133">
              <w:rPr>
                <w:sz w:val="18"/>
              </w:rPr>
              <w:t>1</w:t>
            </w:r>
            <w:proofErr w:type="gramEnd"/>
            <w:r w:rsidRPr="00D95133">
              <w:rPr>
                <w:sz w:val="18"/>
              </w:rPr>
              <w:t xml:space="preserve"> botão e um </w:t>
            </w:r>
            <w:proofErr w:type="spellStart"/>
            <w:r w:rsidRPr="00D95133">
              <w:rPr>
                <w:sz w:val="18"/>
              </w:rPr>
              <w:t>servomotor</w:t>
            </w:r>
            <w:proofErr w:type="spellEnd"/>
            <w:r w:rsidRPr="00D95133">
              <w:rPr>
                <w:sz w:val="18"/>
              </w:rPr>
              <w:t xml:space="preserve"> crie um sistema de cancela. Ao pressionar o botão a cancela se </w:t>
            </w:r>
            <w:r>
              <w:rPr>
                <w:sz w:val="18"/>
              </w:rPr>
              <w:t>abre, aguarda 5 segundo e fecha;</w:t>
            </w:r>
          </w:p>
        </w:tc>
        <w:tc>
          <w:tcPr>
            <w:tcW w:w="1701" w:type="dxa"/>
          </w:tcPr>
          <w:p w14:paraId="65930261" w14:textId="6322A080" w:rsidR="0028689A" w:rsidRPr="00EA4180" w:rsidRDefault="00C8347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53CF37E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D95133" w14:paraId="4D15D67E" w14:textId="77777777" w:rsidTr="00D95133">
        <w:trPr>
          <w:trHeight w:hRule="exact" w:val="1971"/>
        </w:trPr>
        <w:tc>
          <w:tcPr>
            <w:tcW w:w="1423" w:type="dxa"/>
          </w:tcPr>
          <w:p w14:paraId="584E3A6F" w14:textId="77777777" w:rsidR="0028689A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6</w:t>
            </w:r>
            <w:proofErr w:type="gramEnd"/>
          </w:p>
        </w:tc>
        <w:tc>
          <w:tcPr>
            <w:tcW w:w="4106" w:type="dxa"/>
          </w:tcPr>
          <w:p w14:paraId="4C249595" w14:textId="09258365" w:rsidR="0028689A" w:rsidRPr="00EA4180" w:rsidRDefault="00D95133" w:rsidP="00A24EE5">
            <w:pPr>
              <w:pStyle w:val="ItemdeTabela10"/>
              <w:rPr>
                <w:sz w:val="18"/>
              </w:rPr>
            </w:pPr>
            <w:r w:rsidRPr="00D95133">
              <w:rPr>
                <w:sz w:val="18"/>
              </w:rPr>
              <w:t xml:space="preserve">Cancela com senha. Semelhante ao exercício anterior insira 10 botões para funcionar como um teclado (0 a 9), sendo que cada tecla é um número, para a cancela abrir terá que ser digitado uma sequência de quatro dígitos correta. Use para isso </w:t>
            </w:r>
            <w:proofErr w:type="spellStart"/>
            <w:r w:rsidRPr="00D95133">
              <w:rPr>
                <w:sz w:val="18"/>
              </w:rPr>
              <w:t>IFs</w:t>
            </w:r>
            <w:proofErr w:type="spellEnd"/>
            <w:r w:rsidRPr="00D95133">
              <w:rPr>
                <w:sz w:val="18"/>
              </w:rPr>
              <w:t xml:space="preserve"> ou SWITCH. Obs. Essa atividade deve exigir um pouco mais de conceitos de lóg</w:t>
            </w:r>
            <w:r>
              <w:rPr>
                <w:sz w:val="18"/>
              </w:rPr>
              <w:t>ica de programação, não desista;</w:t>
            </w:r>
          </w:p>
        </w:tc>
        <w:tc>
          <w:tcPr>
            <w:tcW w:w="1701" w:type="dxa"/>
          </w:tcPr>
          <w:p w14:paraId="328B4621" w14:textId="157F09D5" w:rsidR="0028689A" w:rsidRPr="00EA4180" w:rsidRDefault="00A03DC0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240E210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BC205D" w:rsidRPr="00EA4180" w14:paraId="17827AD4" w14:textId="77777777" w:rsidTr="0028689A">
        <w:trPr>
          <w:trHeight w:hRule="exact" w:val="298"/>
        </w:trPr>
        <w:tc>
          <w:tcPr>
            <w:tcW w:w="1423" w:type="dxa"/>
          </w:tcPr>
          <w:p w14:paraId="59D28E84" w14:textId="77777777" w:rsidR="00BC205D" w:rsidRDefault="00BC205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7</w:t>
            </w:r>
            <w:proofErr w:type="gramEnd"/>
          </w:p>
        </w:tc>
        <w:tc>
          <w:tcPr>
            <w:tcW w:w="4106" w:type="dxa"/>
          </w:tcPr>
          <w:p w14:paraId="7DB2499F" w14:textId="1DC35FED" w:rsidR="00BC205D" w:rsidRPr="00EA4180" w:rsidRDefault="00D95133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Desafio.</w:t>
            </w:r>
          </w:p>
        </w:tc>
        <w:tc>
          <w:tcPr>
            <w:tcW w:w="1701" w:type="dxa"/>
          </w:tcPr>
          <w:p w14:paraId="3BBF59A4" w14:textId="05D4DD7E" w:rsidR="00BC205D" w:rsidRPr="00EA4180" w:rsidRDefault="00232A5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0%</w:t>
            </w:r>
            <w:bookmarkStart w:id="0" w:name="_GoBack"/>
            <w:bookmarkEnd w:id="0"/>
          </w:p>
        </w:tc>
        <w:tc>
          <w:tcPr>
            <w:tcW w:w="2103" w:type="dxa"/>
          </w:tcPr>
          <w:p w14:paraId="36DEAC3D" w14:textId="77777777" w:rsidR="00BC205D" w:rsidRPr="00EA4180" w:rsidRDefault="00BC205D" w:rsidP="00A24EE5">
            <w:pPr>
              <w:pStyle w:val="ItemdeTabela10"/>
              <w:rPr>
                <w:sz w:val="18"/>
              </w:rPr>
            </w:pPr>
          </w:p>
        </w:tc>
      </w:tr>
    </w:tbl>
    <w:p w14:paraId="03AEC241" w14:textId="77777777" w:rsidR="00BC205D" w:rsidRDefault="00BC205D" w:rsidP="00BC205D">
      <w:pPr>
        <w:pStyle w:val="Ttulo"/>
        <w:jc w:val="left"/>
      </w:pPr>
    </w:p>
    <w:p w14:paraId="4AA5BE59" w14:textId="77777777" w:rsidR="00EC75A6" w:rsidRDefault="00EC75A6" w:rsidP="00EC75A6">
      <w:pPr>
        <w:pStyle w:val="Corpodetexto"/>
      </w:pPr>
    </w:p>
    <w:p w14:paraId="40F7EEA3" w14:textId="77777777" w:rsidR="00A03DC0" w:rsidRDefault="00A03DC0" w:rsidP="00EC75A6">
      <w:pPr>
        <w:pStyle w:val="Corpodetexto"/>
      </w:pPr>
    </w:p>
    <w:p w14:paraId="028ACC0B" w14:textId="77777777" w:rsidR="00A03DC0" w:rsidRDefault="00A03DC0" w:rsidP="00EC75A6">
      <w:pPr>
        <w:pStyle w:val="Corpodetexto"/>
      </w:pPr>
    </w:p>
    <w:p w14:paraId="21C279E5" w14:textId="77777777" w:rsidR="00A03DC0" w:rsidRDefault="00A03DC0" w:rsidP="00EC75A6">
      <w:pPr>
        <w:pStyle w:val="Corpodetexto"/>
      </w:pPr>
    </w:p>
    <w:p w14:paraId="3CCB0D00" w14:textId="77777777" w:rsidR="00A03DC0" w:rsidRDefault="00A03DC0" w:rsidP="00EC75A6">
      <w:pPr>
        <w:pStyle w:val="Corpodetexto"/>
      </w:pPr>
    </w:p>
    <w:p w14:paraId="118F4E20" w14:textId="6A1F6260" w:rsidR="003276F2" w:rsidRDefault="00333772" w:rsidP="00030626">
      <w:pPr>
        <w:pStyle w:val="Ttulo"/>
        <w:jc w:val="left"/>
        <w:rPr>
          <w:b w:val="0"/>
          <w:sz w:val="24"/>
        </w:rPr>
      </w:pPr>
      <w:r>
        <w:lastRenderedPageBreak/>
        <w:t>Montagem</w:t>
      </w:r>
    </w:p>
    <w:p w14:paraId="510DE0FA" w14:textId="77777777" w:rsidR="00030626" w:rsidRPr="00030626" w:rsidRDefault="00030626" w:rsidP="00030626">
      <w:pPr>
        <w:pStyle w:val="Corpodetexto"/>
      </w:pPr>
    </w:p>
    <w:p w14:paraId="41B4E2E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1</w:t>
      </w:r>
      <w:proofErr w:type="gramEnd"/>
    </w:p>
    <w:p w14:paraId="1DF90E85" w14:textId="625175C1" w:rsidR="00091DBE" w:rsidRDefault="00A03DC0" w:rsidP="00CA3BA3">
      <w:pPr>
        <w:pStyle w:val="Corpodetexto"/>
        <w:rPr>
          <w:noProof/>
          <w:lang w:eastAsia="pt-BR"/>
        </w:rPr>
      </w:pPr>
      <w:r>
        <w:rPr>
          <w:noProof/>
          <w:lang w:eastAsia="pt-BR"/>
        </w:rPr>
        <w:pict w14:anchorId="6508D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28.9pt;height:191.8pt;visibility:visible;mso-wrap-style:square">
            <v:imagedata r:id="rId9" o:title=""/>
          </v:shape>
        </w:pict>
      </w:r>
    </w:p>
    <w:p w14:paraId="1C7CCA70" w14:textId="77777777" w:rsidR="00030626" w:rsidRDefault="00030626" w:rsidP="00CA3BA3">
      <w:pPr>
        <w:pStyle w:val="Corpodetexto"/>
      </w:pPr>
    </w:p>
    <w:p w14:paraId="20795A6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2</w:t>
      </w:r>
      <w:proofErr w:type="gramEnd"/>
    </w:p>
    <w:p w14:paraId="76AEC161" w14:textId="14BE445E" w:rsidR="00091DBE" w:rsidRDefault="00A03DC0" w:rsidP="00CA3BA3">
      <w:pPr>
        <w:pStyle w:val="Corpodetexto"/>
        <w:rPr>
          <w:noProof/>
          <w:lang w:eastAsia="pt-BR"/>
        </w:rPr>
      </w:pPr>
      <w:r>
        <w:rPr>
          <w:noProof/>
          <w:lang w:eastAsia="pt-BR"/>
        </w:rPr>
        <w:pict w14:anchorId="4360773E">
          <v:shape id="_x0000_i1026" type="#_x0000_t75" style="width:300.1pt;height:159pt;visibility:visible;mso-wrap-style:square">
            <v:imagedata r:id="rId10" o:title=""/>
          </v:shape>
        </w:pict>
      </w:r>
    </w:p>
    <w:p w14:paraId="7A6EE893" w14:textId="77777777" w:rsidR="00030626" w:rsidRDefault="00030626" w:rsidP="00CA3BA3">
      <w:pPr>
        <w:pStyle w:val="Corpodetexto"/>
      </w:pPr>
    </w:p>
    <w:p w14:paraId="690D1434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3</w:t>
      </w:r>
      <w:proofErr w:type="gramEnd"/>
    </w:p>
    <w:p w14:paraId="1364C473" w14:textId="36F8CE7A" w:rsidR="00CA3BA3" w:rsidRDefault="00A03DC0" w:rsidP="00CA3BA3">
      <w:pPr>
        <w:pStyle w:val="Corpodetexto"/>
      </w:pPr>
      <w:r>
        <w:rPr>
          <w:noProof/>
          <w:lang w:eastAsia="pt-BR"/>
        </w:rPr>
        <w:pict w14:anchorId="02C6AF70">
          <v:shape id="_x0000_i1027" type="#_x0000_t75" style="width:275.35pt;height:152.65pt;visibility:visible;mso-wrap-style:square">
            <v:imagedata r:id="rId11" o:title=""/>
          </v:shape>
        </w:pict>
      </w:r>
    </w:p>
    <w:p w14:paraId="1BD133BD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4</w:t>
      </w:r>
      <w:proofErr w:type="gramEnd"/>
    </w:p>
    <w:p w14:paraId="43BAA9D5" w14:textId="1CAB3A84" w:rsidR="00CA3BA3" w:rsidRDefault="00A03DC0" w:rsidP="00CA3BA3">
      <w:pPr>
        <w:pStyle w:val="Corpodetexto"/>
      </w:pPr>
      <w:r>
        <w:rPr>
          <w:noProof/>
          <w:lang w:eastAsia="pt-BR"/>
        </w:rPr>
        <w:lastRenderedPageBreak/>
        <w:pict w14:anchorId="2BE76BF7">
          <v:shape id="_x0000_i1028" type="#_x0000_t75" style="width:309.3pt;height:168.75pt;visibility:visible;mso-wrap-style:square">
            <v:imagedata r:id="rId12" o:title=""/>
          </v:shape>
        </w:pict>
      </w:r>
    </w:p>
    <w:p w14:paraId="6B1237DA" w14:textId="77777777" w:rsidR="00CA3BA3" w:rsidRDefault="00CA3BA3" w:rsidP="00CA3BA3">
      <w:pPr>
        <w:pStyle w:val="Corpodetexto"/>
      </w:pPr>
    </w:p>
    <w:p w14:paraId="34F5A07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5</w:t>
      </w:r>
      <w:proofErr w:type="gramEnd"/>
    </w:p>
    <w:p w14:paraId="6DB70379" w14:textId="117BD5AB" w:rsidR="006003B0" w:rsidRDefault="00A03DC0" w:rsidP="00CA3BA3">
      <w:pPr>
        <w:pStyle w:val="Corpodetexto"/>
      </w:pPr>
      <w:r>
        <w:rPr>
          <w:noProof/>
          <w:lang w:eastAsia="pt-BR"/>
        </w:rPr>
        <w:pict w14:anchorId="1A135429">
          <v:shape id="_x0000_i1029" type="#_x0000_t75" style="width:317.95pt;height:172.2pt;visibility:visible;mso-wrap-style:square">
            <v:imagedata r:id="rId13" o:title=""/>
          </v:shape>
        </w:pict>
      </w:r>
    </w:p>
    <w:p w14:paraId="54BE9C6E" w14:textId="77777777" w:rsidR="00A03DC0" w:rsidRDefault="00A03DC0" w:rsidP="00CA3BA3">
      <w:pPr>
        <w:pStyle w:val="Corpodetexto"/>
      </w:pPr>
    </w:p>
    <w:p w14:paraId="327E6B9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6</w:t>
      </w:r>
      <w:proofErr w:type="gramEnd"/>
    </w:p>
    <w:p w14:paraId="2F84033A" w14:textId="73910632" w:rsidR="00A03DC0" w:rsidRDefault="00A03DC0" w:rsidP="00CA3BA3">
      <w:pPr>
        <w:pStyle w:val="Corpodetexto"/>
      </w:pPr>
      <w:r w:rsidRPr="001E336C">
        <w:rPr>
          <w:noProof/>
          <w:lang w:eastAsia="pt-BR"/>
        </w:rPr>
        <w:pict w14:anchorId="110BDBAF">
          <v:shape id="_x0000_i1030" type="#_x0000_t75" style="width:318.55pt;height:153.8pt;visibility:visible;mso-wrap-style:square">
            <v:imagedata r:id="rId14" o:title=""/>
          </v:shape>
        </w:pict>
      </w:r>
    </w:p>
    <w:p w14:paraId="1DA7B390" w14:textId="77777777" w:rsidR="00A03DC0" w:rsidRDefault="00A03DC0" w:rsidP="00CA3BA3">
      <w:pPr>
        <w:pStyle w:val="Corpodetexto"/>
      </w:pPr>
    </w:p>
    <w:p w14:paraId="18B4A87F" w14:textId="41116D3B" w:rsidR="006A01C7" w:rsidRDefault="00CA3BA3" w:rsidP="003A0C4A">
      <w:pPr>
        <w:pStyle w:val="Corpodetexto"/>
      </w:pPr>
      <w:r>
        <w:t xml:space="preserve">Montagem </w:t>
      </w:r>
      <w:proofErr w:type="gramStart"/>
      <w:r>
        <w:t>7</w:t>
      </w:r>
      <w:proofErr w:type="gramEnd"/>
    </w:p>
    <w:p w14:paraId="45A0577B" w14:textId="77777777" w:rsidR="00A03DC0" w:rsidRDefault="00A03DC0" w:rsidP="003A0C4A">
      <w:pPr>
        <w:pStyle w:val="Corpodetexto"/>
      </w:pPr>
    </w:p>
    <w:p w14:paraId="3348DE0E" w14:textId="77777777" w:rsidR="00A03DC0" w:rsidRDefault="00A03DC0" w:rsidP="003A0C4A">
      <w:pPr>
        <w:pStyle w:val="Corpodetexto"/>
      </w:pPr>
    </w:p>
    <w:p w14:paraId="0D7B86CC" w14:textId="77777777" w:rsidR="00A03DC0" w:rsidRDefault="00A03DC0" w:rsidP="003A0C4A">
      <w:pPr>
        <w:pStyle w:val="Corpodetexto"/>
      </w:pPr>
    </w:p>
    <w:p w14:paraId="65B0C8B5" w14:textId="77777777" w:rsidR="00D84F56" w:rsidRPr="00EC75A6" w:rsidRDefault="00D84F56" w:rsidP="00D84F56">
      <w:pPr>
        <w:pStyle w:val="Ttulo"/>
        <w:jc w:val="left"/>
      </w:pPr>
      <w:r>
        <w:lastRenderedPageBreak/>
        <w:t>Lista de Componentes</w:t>
      </w:r>
    </w:p>
    <w:tbl>
      <w:tblPr>
        <w:tblW w:w="98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322"/>
      </w:tblGrid>
      <w:tr w:rsidR="00D84F56" w:rsidRPr="00EC75A6" w14:paraId="62200374" w14:textId="77777777" w:rsidTr="00D84F56">
        <w:trPr>
          <w:trHeight w:hRule="exact" w:val="371"/>
        </w:trPr>
        <w:tc>
          <w:tcPr>
            <w:tcW w:w="1560" w:type="dxa"/>
            <w:shd w:val="clear" w:color="auto" w:fill="D9D9D9"/>
          </w:tcPr>
          <w:p w14:paraId="4A10A6EA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Quant</w:t>
            </w:r>
          </w:p>
        </w:tc>
        <w:tc>
          <w:tcPr>
            <w:tcW w:w="8322" w:type="dxa"/>
            <w:shd w:val="clear" w:color="auto" w:fill="D9D9D9"/>
          </w:tcPr>
          <w:p w14:paraId="7BE02CB5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D84F56" w:rsidRPr="00EA4180" w14:paraId="2719BD15" w14:textId="77777777" w:rsidTr="00D84F56">
        <w:trPr>
          <w:trHeight w:hRule="exact" w:val="290"/>
        </w:trPr>
        <w:tc>
          <w:tcPr>
            <w:tcW w:w="1560" w:type="dxa"/>
          </w:tcPr>
          <w:p w14:paraId="013161F8" w14:textId="63332D3D" w:rsidR="00D84F56" w:rsidRPr="00EA4180" w:rsidRDefault="008D6405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5E881EFD" w14:textId="57748FD4" w:rsidR="00D84F56" w:rsidRPr="00EA4180" w:rsidRDefault="008D6405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Arduino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uno</w:t>
            </w:r>
            <w:proofErr w:type="gramEnd"/>
            <w:r>
              <w:rPr>
                <w:sz w:val="18"/>
              </w:rPr>
              <w:t>;</w:t>
            </w:r>
          </w:p>
        </w:tc>
      </w:tr>
      <w:tr w:rsidR="00D84F56" w:rsidRPr="00EA4180" w14:paraId="4A89A9EF" w14:textId="77777777" w:rsidTr="00D84F56">
        <w:trPr>
          <w:trHeight w:hRule="exact" w:val="290"/>
        </w:trPr>
        <w:tc>
          <w:tcPr>
            <w:tcW w:w="1560" w:type="dxa"/>
          </w:tcPr>
          <w:p w14:paraId="2177A686" w14:textId="74256CAB" w:rsidR="00D84F56" w:rsidRPr="00EA4180" w:rsidRDefault="008D6405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063C18A2" w14:textId="2DBEA6C3" w:rsidR="00D84F56" w:rsidRPr="00EA4180" w:rsidRDefault="008D6405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Protoboard</w:t>
            </w:r>
            <w:proofErr w:type="spellEnd"/>
            <w:r>
              <w:rPr>
                <w:sz w:val="18"/>
              </w:rPr>
              <w:t>;</w:t>
            </w:r>
          </w:p>
        </w:tc>
      </w:tr>
      <w:tr w:rsidR="00D84F56" w:rsidRPr="00EA4180" w14:paraId="58084088" w14:textId="77777777" w:rsidTr="00D84F56">
        <w:trPr>
          <w:trHeight w:hRule="exact" w:val="290"/>
        </w:trPr>
        <w:tc>
          <w:tcPr>
            <w:tcW w:w="1560" w:type="dxa"/>
          </w:tcPr>
          <w:p w14:paraId="1E4920AD" w14:textId="2F705E68" w:rsidR="00D84F56" w:rsidRPr="00EA4180" w:rsidRDefault="008D6405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76774112" w14:textId="04E28271" w:rsidR="00D84F56" w:rsidRPr="00EA4180" w:rsidRDefault="008D6405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Servomotor</w:t>
            </w:r>
            <w:proofErr w:type="spellEnd"/>
            <w:r>
              <w:rPr>
                <w:sz w:val="18"/>
              </w:rPr>
              <w:t>;</w:t>
            </w:r>
          </w:p>
        </w:tc>
      </w:tr>
      <w:tr w:rsidR="00D84F56" w:rsidRPr="00EA4180" w14:paraId="10B9A127" w14:textId="77777777" w:rsidTr="00D84F56">
        <w:trPr>
          <w:trHeight w:hRule="exact" w:val="290"/>
        </w:trPr>
        <w:tc>
          <w:tcPr>
            <w:tcW w:w="1560" w:type="dxa"/>
          </w:tcPr>
          <w:p w14:paraId="4FA077F3" w14:textId="16BAD774" w:rsidR="00D84F56" w:rsidRPr="00EA4180" w:rsidRDefault="008D6405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5A26773F" w14:textId="3A462852" w:rsidR="00D84F56" w:rsidRPr="00EA4180" w:rsidRDefault="003A0C4A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Potenciometro</w:t>
            </w:r>
            <w:r w:rsidR="008D6405">
              <w:rPr>
                <w:sz w:val="18"/>
              </w:rPr>
              <w:t>s</w:t>
            </w:r>
            <w:proofErr w:type="spellEnd"/>
            <w:r>
              <w:rPr>
                <w:sz w:val="18"/>
              </w:rPr>
              <w:t xml:space="preserve"> 10k</w:t>
            </w:r>
            <w:r w:rsidR="008D6405">
              <w:rPr>
                <w:sz w:val="18"/>
              </w:rPr>
              <w:t>;</w:t>
            </w:r>
          </w:p>
        </w:tc>
      </w:tr>
      <w:tr w:rsidR="00D84F56" w:rsidRPr="00EA4180" w14:paraId="41AED272" w14:textId="77777777" w:rsidTr="00D84F56">
        <w:trPr>
          <w:trHeight w:hRule="exact" w:val="290"/>
        </w:trPr>
        <w:tc>
          <w:tcPr>
            <w:tcW w:w="1560" w:type="dxa"/>
          </w:tcPr>
          <w:p w14:paraId="3C6812E9" w14:textId="4556B8C0" w:rsidR="00D84F56" w:rsidRPr="00EA4180" w:rsidRDefault="008D6405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7FAA41E4" w14:textId="5099990E" w:rsidR="00D84F56" w:rsidRPr="00EA4180" w:rsidRDefault="008D6405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Jumpers</w:t>
            </w:r>
            <w:r>
              <w:rPr>
                <w:sz w:val="18"/>
              </w:rPr>
              <w:t>;</w:t>
            </w:r>
          </w:p>
        </w:tc>
      </w:tr>
      <w:tr w:rsidR="00D84F56" w:rsidRPr="00EA4180" w14:paraId="1071C3E0" w14:textId="77777777" w:rsidTr="00D84F56">
        <w:trPr>
          <w:trHeight w:hRule="exact" w:val="290"/>
        </w:trPr>
        <w:tc>
          <w:tcPr>
            <w:tcW w:w="1560" w:type="dxa"/>
          </w:tcPr>
          <w:p w14:paraId="6ACC3AC0" w14:textId="30859573" w:rsidR="00D84F56" w:rsidRDefault="008D6405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37F6C1B3" w14:textId="4F32BBA6" w:rsidR="00D84F56" w:rsidRPr="00EA4180" w:rsidRDefault="008D6405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Botões.</w:t>
            </w:r>
          </w:p>
        </w:tc>
      </w:tr>
    </w:tbl>
    <w:p w14:paraId="3DD5DAED" w14:textId="4CAEC66B" w:rsidR="003D2174" w:rsidRDefault="003276F2" w:rsidP="00030626">
      <w:pPr>
        <w:pStyle w:val="Ttulo"/>
        <w:jc w:val="left"/>
        <w:rPr>
          <w:b w:val="0"/>
          <w:sz w:val="24"/>
        </w:rPr>
      </w:pPr>
      <w:r>
        <w:br w:type="page"/>
      </w:r>
      <w:r w:rsidR="00EC75A6">
        <w:lastRenderedPageBreak/>
        <w:t>Código</w:t>
      </w:r>
    </w:p>
    <w:p w14:paraId="67FED73A" w14:textId="77777777" w:rsidR="00030626" w:rsidRPr="00030626" w:rsidRDefault="00030626" w:rsidP="00030626">
      <w:pPr>
        <w:pStyle w:val="Corpodetexto"/>
      </w:pPr>
    </w:p>
    <w:p w14:paraId="503C8CCA" w14:textId="77777777" w:rsidR="003D2174" w:rsidRDefault="00CA3BA3" w:rsidP="003276F2">
      <w:pPr>
        <w:pStyle w:val="Corpodetexto"/>
      </w:pPr>
      <w:r>
        <w:t xml:space="preserve">Código Montagem </w:t>
      </w:r>
      <w:proofErr w:type="gramStart"/>
      <w:r>
        <w:t>1</w:t>
      </w:r>
      <w:proofErr w:type="gramEnd"/>
    </w:p>
    <w:p w14:paraId="293878BE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r w:rsidRPr="003A0C4A">
        <w:rPr>
          <w:rFonts w:ascii="Courier New" w:hAnsi="Courier New" w:cs="Courier New"/>
          <w:sz w:val="18"/>
        </w:rPr>
        <w:t>#include &lt;</w:t>
      </w:r>
      <w:proofErr w:type="spellStart"/>
      <w:proofErr w:type="gramStart"/>
      <w:r w:rsidRPr="003A0C4A">
        <w:rPr>
          <w:rFonts w:ascii="Courier New" w:hAnsi="Courier New" w:cs="Courier New"/>
          <w:sz w:val="18"/>
        </w:rPr>
        <w:t>Servo.</w:t>
      </w:r>
      <w:proofErr w:type="gramEnd"/>
      <w:r w:rsidRPr="003A0C4A">
        <w:rPr>
          <w:rFonts w:ascii="Courier New" w:hAnsi="Courier New" w:cs="Courier New"/>
          <w:sz w:val="18"/>
        </w:rPr>
        <w:t>h</w:t>
      </w:r>
      <w:proofErr w:type="spellEnd"/>
      <w:r w:rsidRPr="003A0C4A">
        <w:rPr>
          <w:rFonts w:ascii="Courier New" w:hAnsi="Courier New" w:cs="Courier New"/>
          <w:sz w:val="18"/>
        </w:rPr>
        <w:t>&gt;</w:t>
      </w:r>
    </w:p>
    <w:p w14:paraId="767CCA31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</w:p>
    <w:p w14:paraId="2C65AA58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r w:rsidRPr="003A0C4A">
        <w:rPr>
          <w:rFonts w:ascii="Courier New" w:hAnsi="Courier New" w:cs="Courier New"/>
          <w:sz w:val="18"/>
        </w:rPr>
        <w:t>Servo servo1; /* Declara o Servo. */</w:t>
      </w:r>
    </w:p>
    <w:p w14:paraId="5344C537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</w:p>
    <w:p w14:paraId="104EA141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proofErr w:type="spellStart"/>
      <w:proofErr w:type="gramStart"/>
      <w:r w:rsidRPr="003A0C4A">
        <w:rPr>
          <w:rFonts w:ascii="Courier New" w:hAnsi="Courier New" w:cs="Courier New"/>
          <w:sz w:val="18"/>
        </w:rPr>
        <w:t>void</w:t>
      </w:r>
      <w:proofErr w:type="spellEnd"/>
      <w:proofErr w:type="gramEnd"/>
      <w:r w:rsidRPr="003A0C4A">
        <w:rPr>
          <w:rFonts w:ascii="Courier New" w:hAnsi="Courier New" w:cs="Courier New"/>
          <w:sz w:val="18"/>
        </w:rPr>
        <w:t xml:space="preserve"> setup()</w:t>
      </w:r>
    </w:p>
    <w:p w14:paraId="338CFF06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3A0C4A">
        <w:rPr>
          <w:rFonts w:ascii="Courier New" w:hAnsi="Courier New" w:cs="Courier New"/>
          <w:sz w:val="18"/>
        </w:rPr>
        <w:t>{</w:t>
      </w:r>
    </w:p>
    <w:p w14:paraId="43205CCD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proofErr w:type="gramEnd"/>
      <w:r w:rsidRPr="003A0C4A">
        <w:rPr>
          <w:rFonts w:ascii="Courier New" w:hAnsi="Courier New" w:cs="Courier New"/>
          <w:sz w:val="18"/>
        </w:rPr>
        <w:t xml:space="preserve">  </w:t>
      </w:r>
      <w:r w:rsidRPr="003A0C4A">
        <w:rPr>
          <w:rFonts w:ascii="Courier New" w:hAnsi="Courier New" w:cs="Courier New"/>
          <w:sz w:val="18"/>
        </w:rPr>
        <w:tab/>
      </w:r>
      <w:proofErr w:type="gramStart"/>
      <w:r w:rsidRPr="003A0C4A">
        <w:rPr>
          <w:rFonts w:ascii="Courier New" w:hAnsi="Courier New" w:cs="Courier New"/>
          <w:sz w:val="18"/>
        </w:rPr>
        <w:t>servo1</w:t>
      </w:r>
      <w:proofErr w:type="gramEnd"/>
      <w:r w:rsidRPr="003A0C4A">
        <w:rPr>
          <w:rFonts w:ascii="Courier New" w:hAnsi="Courier New" w:cs="Courier New"/>
          <w:sz w:val="18"/>
        </w:rPr>
        <w:t xml:space="preserve">.attach(3); /* Vincula o servo com o sinal. </w:t>
      </w:r>
      <w:proofErr w:type="spellStart"/>
      <w:proofErr w:type="gramStart"/>
      <w:r w:rsidRPr="003A0C4A">
        <w:rPr>
          <w:rFonts w:ascii="Courier New" w:hAnsi="Courier New" w:cs="Courier New"/>
          <w:sz w:val="18"/>
        </w:rPr>
        <w:t>attach</w:t>
      </w:r>
      <w:proofErr w:type="spellEnd"/>
      <w:proofErr w:type="gramEnd"/>
      <w:r w:rsidRPr="003A0C4A">
        <w:rPr>
          <w:rFonts w:ascii="Courier New" w:hAnsi="Courier New" w:cs="Courier New"/>
          <w:sz w:val="18"/>
        </w:rPr>
        <w:t>(3) -&gt; PINO 3 */</w:t>
      </w:r>
    </w:p>
    <w:p w14:paraId="4B94F339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3A0C4A">
        <w:rPr>
          <w:rFonts w:ascii="Courier New" w:hAnsi="Courier New" w:cs="Courier New"/>
          <w:sz w:val="18"/>
        </w:rPr>
        <w:t>}</w:t>
      </w:r>
      <w:proofErr w:type="gramEnd"/>
    </w:p>
    <w:p w14:paraId="2C43A7E0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</w:p>
    <w:p w14:paraId="3A8C11DE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proofErr w:type="spellStart"/>
      <w:proofErr w:type="gramStart"/>
      <w:r w:rsidRPr="003A0C4A">
        <w:rPr>
          <w:rFonts w:ascii="Courier New" w:hAnsi="Courier New" w:cs="Courier New"/>
          <w:sz w:val="18"/>
        </w:rPr>
        <w:t>void</w:t>
      </w:r>
      <w:proofErr w:type="spellEnd"/>
      <w:proofErr w:type="gramEnd"/>
      <w:r w:rsidRPr="003A0C4A">
        <w:rPr>
          <w:rFonts w:ascii="Courier New" w:hAnsi="Courier New" w:cs="Courier New"/>
          <w:sz w:val="18"/>
        </w:rPr>
        <w:t xml:space="preserve"> loop()</w:t>
      </w:r>
    </w:p>
    <w:p w14:paraId="2A965528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3A0C4A">
        <w:rPr>
          <w:rFonts w:ascii="Courier New" w:hAnsi="Courier New" w:cs="Courier New"/>
          <w:sz w:val="18"/>
        </w:rPr>
        <w:t>{</w:t>
      </w:r>
    </w:p>
    <w:p w14:paraId="644D9B66" w14:textId="5F9DFE88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proofErr w:type="gramEnd"/>
      <w:r w:rsidRPr="003A0C4A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Pr="003A0C4A">
        <w:rPr>
          <w:rFonts w:ascii="Courier New" w:hAnsi="Courier New" w:cs="Courier New"/>
          <w:sz w:val="18"/>
        </w:rPr>
        <w:t>servo1</w:t>
      </w:r>
      <w:proofErr w:type="gramEnd"/>
      <w:r w:rsidRPr="003A0C4A">
        <w:rPr>
          <w:rFonts w:ascii="Courier New" w:hAnsi="Courier New" w:cs="Courier New"/>
          <w:sz w:val="18"/>
        </w:rPr>
        <w:t>.write(0); /* Fica em 0 graus */</w:t>
      </w:r>
    </w:p>
    <w:p w14:paraId="104F76EB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r w:rsidRPr="003A0C4A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3A0C4A">
        <w:rPr>
          <w:rFonts w:ascii="Courier New" w:hAnsi="Courier New" w:cs="Courier New"/>
          <w:sz w:val="18"/>
        </w:rPr>
        <w:t>delay</w:t>
      </w:r>
      <w:proofErr w:type="spellEnd"/>
      <w:proofErr w:type="gramEnd"/>
      <w:r w:rsidRPr="003A0C4A">
        <w:rPr>
          <w:rFonts w:ascii="Courier New" w:hAnsi="Courier New" w:cs="Courier New"/>
          <w:sz w:val="18"/>
        </w:rPr>
        <w:t>(1000);</w:t>
      </w:r>
    </w:p>
    <w:p w14:paraId="5391C733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r w:rsidRPr="003A0C4A">
        <w:rPr>
          <w:rFonts w:ascii="Courier New" w:hAnsi="Courier New" w:cs="Courier New"/>
          <w:sz w:val="18"/>
        </w:rPr>
        <w:t xml:space="preserve">  </w:t>
      </w:r>
      <w:r w:rsidRPr="003A0C4A">
        <w:rPr>
          <w:rFonts w:ascii="Courier New" w:hAnsi="Courier New" w:cs="Courier New"/>
          <w:sz w:val="18"/>
        </w:rPr>
        <w:tab/>
      </w:r>
      <w:proofErr w:type="gramStart"/>
      <w:r w:rsidRPr="003A0C4A">
        <w:rPr>
          <w:rFonts w:ascii="Courier New" w:hAnsi="Courier New" w:cs="Courier New"/>
          <w:sz w:val="18"/>
        </w:rPr>
        <w:t>servo1</w:t>
      </w:r>
      <w:proofErr w:type="gramEnd"/>
      <w:r w:rsidRPr="003A0C4A">
        <w:rPr>
          <w:rFonts w:ascii="Courier New" w:hAnsi="Courier New" w:cs="Courier New"/>
          <w:sz w:val="18"/>
        </w:rPr>
        <w:t>.write(90); /* vai para 90 graus */</w:t>
      </w:r>
    </w:p>
    <w:p w14:paraId="1A93C15A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r w:rsidRPr="003A0C4A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3A0C4A">
        <w:rPr>
          <w:rFonts w:ascii="Courier New" w:hAnsi="Courier New" w:cs="Courier New"/>
          <w:sz w:val="18"/>
        </w:rPr>
        <w:t>delay</w:t>
      </w:r>
      <w:proofErr w:type="spellEnd"/>
      <w:proofErr w:type="gramEnd"/>
      <w:r w:rsidRPr="003A0C4A">
        <w:rPr>
          <w:rFonts w:ascii="Courier New" w:hAnsi="Courier New" w:cs="Courier New"/>
          <w:sz w:val="18"/>
        </w:rPr>
        <w:t>(1000);</w:t>
      </w:r>
    </w:p>
    <w:p w14:paraId="316D5AA9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r w:rsidRPr="003A0C4A">
        <w:rPr>
          <w:rFonts w:ascii="Courier New" w:hAnsi="Courier New" w:cs="Courier New"/>
          <w:sz w:val="18"/>
        </w:rPr>
        <w:t xml:space="preserve">  </w:t>
      </w:r>
      <w:r w:rsidRPr="003A0C4A">
        <w:rPr>
          <w:rFonts w:ascii="Courier New" w:hAnsi="Courier New" w:cs="Courier New"/>
          <w:sz w:val="18"/>
        </w:rPr>
        <w:tab/>
      </w:r>
      <w:proofErr w:type="gramStart"/>
      <w:r w:rsidRPr="003A0C4A">
        <w:rPr>
          <w:rFonts w:ascii="Courier New" w:hAnsi="Courier New" w:cs="Courier New"/>
          <w:sz w:val="18"/>
        </w:rPr>
        <w:t>servo1</w:t>
      </w:r>
      <w:proofErr w:type="gramEnd"/>
      <w:r w:rsidRPr="003A0C4A">
        <w:rPr>
          <w:rFonts w:ascii="Courier New" w:hAnsi="Courier New" w:cs="Courier New"/>
          <w:sz w:val="18"/>
        </w:rPr>
        <w:t>.write(180); /* vai para 180 graus */</w:t>
      </w:r>
    </w:p>
    <w:p w14:paraId="4B3BCB61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r w:rsidRPr="003A0C4A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3A0C4A">
        <w:rPr>
          <w:rFonts w:ascii="Courier New" w:hAnsi="Courier New" w:cs="Courier New"/>
          <w:sz w:val="18"/>
        </w:rPr>
        <w:t>delay</w:t>
      </w:r>
      <w:proofErr w:type="spellEnd"/>
      <w:proofErr w:type="gramEnd"/>
      <w:r w:rsidRPr="003A0C4A">
        <w:rPr>
          <w:rFonts w:ascii="Courier New" w:hAnsi="Courier New" w:cs="Courier New"/>
          <w:sz w:val="18"/>
        </w:rPr>
        <w:t>(1000);</w:t>
      </w:r>
    </w:p>
    <w:p w14:paraId="4FF614BD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r w:rsidRPr="003A0C4A">
        <w:rPr>
          <w:rFonts w:ascii="Courier New" w:hAnsi="Courier New" w:cs="Courier New"/>
          <w:sz w:val="18"/>
        </w:rPr>
        <w:t xml:space="preserve">  </w:t>
      </w:r>
      <w:r w:rsidRPr="003A0C4A">
        <w:rPr>
          <w:rFonts w:ascii="Courier New" w:hAnsi="Courier New" w:cs="Courier New"/>
          <w:sz w:val="18"/>
        </w:rPr>
        <w:tab/>
      </w:r>
      <w:proofErr w:type="gramStart"/>
      <w:r w:rsidRPr="003A0C4A">
        <w:rPr>
          <w:rFonts w:ascii="Courier New" w:hAnsi="Courier New" w:cs="Courier New"/>
          <w:sz w:val="18"/>
        </w:rPr>
        <w:t>servo1</w:t>
      </w:r>
      <w:proofErr w:type="gramEnd"/>
      <w:r w:rsidRPr="003A0C4A">
        <w:rPr>
          <w:rFonts w:ascii="Courier New" w:hAnsi="Courier New" w:cs="Courier New"/>
          <w:sz w:val="18"/>
        </w:rPr>
        <w:t>.write(45); /* vai para 45 graus */</w:t>
      </w:r>
    </w:p>
    <w:p w14:paraId="2E8681F5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r w:rsidRPr="003A0C4A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3A0C4A">
        <w:rPr>
          <w:rFonts w:ascii="Courier New" w:hAnsi="Courier New" w:cs="Courier New"/>
          <w:sz w:val="18"/>
        </w:rPr>
        <w:t>delay</w:t>
      </w:r>
      <w:proofErr w:type="spellEnd"/>
      <w:proofErr w:type="gramEnd"/>
      <w:r w:rsidRPr="003A0C4A">
        <w:rPr>
          <w:rFonts w:ascii="Courier New" w:hAnsi="Courier New" w:cs="Courier New"/>
          <w:sz w:val="18"/>
        </w:rPr>
        <w:t>(1000);</w:t>
      </w:r>
    </w:p>
    <w:p w14:paraId="3DF2014B" w14:textId="4B3A861E" w:rsidR="00CA3BA3" w:rsidRPr="003A0C4A" w:rsidRDefault="003A0C4A" w:rsidP="003276F2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3A0C4A">
        <w:rPr>
          <w:rFonts w:ascii="Courier New" w:hAnsi="Courier New" w:cs="Courier New"/>
          <w:sz w:val="18"/>
        </w:rPr>
        <w:t>}</w:t>
      </w:r>
      <w:proofErr w:type="gramEnd"/>
    </w:p>
    <w:p w14:paraId="082860E8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2</w:t>
      </w:r>
      <w:proofErr w:type="gramEnd"/>
    </w:p>
    <w:p w14:paraId="20EB2B45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r w:rsidRPr="003A0C4A">
        <w:rPr>
          <w:rFonts w:ascii="Courier New" w:hAnsi="Courier New" w:cs="Courier New"/>
          <w:sz w:val="18"/>
        </w:rPr>
        <w:t>#include &lt;</w:t>
      </w:r>
      <w:proofErr w:type="spellStart"/>
      <w:proofErr w:type="gramStart"/>
      <w:r w:rsidRPr="003A0C4A">
        <w:rPr>
          <w:rFonts w:ascii="Courier New" w:hAnsi="Courier New" w:cs="Courier New"/>
          <w:sz w:val="18"/>
        </w:rPr>
        <w:t>Servo.</w:t>
      </w:r>
      <w:proofErr w:type="gramEnd"/>
      <w:r w:rsidRPr="003A0C4A">
        <w:rPr>
          <w:rFonts w:ascii="Courier New" w:hAnsi="Courier New" w:cs="Courier New"/>
          <w:sz w:val="18"/>
        </w:rPr>
        <w:t>h</w:t>
      </w:r>
      <w:proofErr w:type="spellEnd"/>
      <w:r w:rsidRPr="003A0C4A">
        <w:rPr>
          <w:rFonts w:ascii="Courier New" w:hAnsi="Courier New" w:cs="Courier New"/>
          <w:sz w:val="18"/>
        </w:rPr>
        <w:t>&gt;</w:t>
      </w:r>
    </w:p>
    <w:p w14:paraId="78E7B11B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</w:p>
    <w:p w14:paraId="6B825E1B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r w:rsidRPr="003A0C4A">
        <w:rPr>
          <w:rFonts w:ascii="Courier New" w:hAnsi="Courier New" w:cs="Courier New"/>
          <w:sz w:val="18"/>
        </w:rPr>
        <w:t xml:space="preserve">Servo servo1; /* Declara o Servo. </w:t>
      </w:r>
      <w:r w:rsidRPr="003A0C4A">
        <w:rPr>
          <w:rFonts w:ascii="Courier New" w:hAnsi="Courier New" w:cs="Courier New"/>
          <w:sz w:val="18"/>
          <w:lang w:val="en-US"/>
        </w:rPr>
        <w:t>*/</w:t>
      </w:r>
    </w:p>
    <w:p w14:paraId="0361110C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3DD7A7BE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3A0C4A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3A0C4A">
        <w:rPr>
          <w:rFonts w:ascii="Courier New" w:hAnsi="Courier New" w:cs="Courier New"/>
          <w:sz w:val="18"/>
          <w:lang w:val="en-US"/>
        </w:rPr>
        <w:t xml:space="preserve"> bot = 5;</w:t>
      </w:r>
    </w:p>
    <w:p w14:paraId="154AE836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3A0C4A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3A0C4A">
        <w:rPr>
          <w:rFonts w:ascii="Courier New" w:hAnsi="Courier New" w:cs="Courier New"/>
          <w:sz w:val="18"/>
          <w:lang w:val="en-US"/>
        </w:rPr>
        <w:t xml:space="preserve"> valor;</w:t>
      </w:r>
    </w:p>
    <w:p w14:paraId="75BB1E54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26877DFE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3A0C4A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3A0C4A">
        <w:rPr>
          <w:rFonts w:ascii="Courier New" w:hAnsi="Courier New" w:cs="Courier New"/>
          <w:sz w:val="18"/>
          <w:lang w:val="en-US"/>
        </w:rPr>
        <w:t xml:space="preserve"> setup()</w:t>
      </w:r>
    </w:p>
    <w:p w14:paraId="36F94E51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3A0C4A">
        <w:rPr>
          <w:rFonts w:ascii="Courier New" w:hAnsi="Courier New" w:cs="Courier New"/>
          <w:sz w:val="18"/>
        </w:rPr>
        <w:t>{</w:t>
      </w:r>
    </w:p>
    <w:p w14:paraId="153E597D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proofErr w:type="gramEnd"/>
      <w:r w:rsidRPr="003A0C4A">
        <w:rPr>
          <w:rFonts w:ascii="Courier New" w:hAnsi="Courier New" w:cs="Courier New"/>
          <w:sz w:val="18"/>
        </w:rPr>
        <w:t xml:space="preserve">  </w:t>
      </w:r>
      <w:r w:rsidRPr="003A0C4A">
        <w:rPr>
          <w:rFonts w:ascii="Courier New" w:hAnsi="Courier New" w:cs="Courier New"/>
          <w:sz w:val="18"/>
        </w:rPr>
        <w:tab/>
      </w:r>
      <w:proofErr w:type="gramStart"/>
      <w:r w:rsidRPr="003A0C4A">
        <w:rPr>
          <w:rFonts w:ascii="Courier New" w:hAnsi="Courier New" w:cs="Courier New"/>
          <w:sz w:val="18"/>
        </w:rPr>
        <w:t>servo1</w:t>
      </w:r>
      <w:proofErr w:type="gramEnd"/>
      <w:r w:rsidRPr="003A0C4A">
        <w:rPr>
          <w:rFonts w:ascii="Courier New" w:hAnsi="Courier New" w:cs="Courier New"/>
          <w:sz w:val="18"/>
        </w:rPr>
        <w:t xml:space="preserve">.attach(3); /* Vincula o servo com o sinal. </w:t>
      </w:r>
      <w:proofErr w:type="spellStart"/>
      <w:proofErr w:type="gramStart"/>
      <w:r w:rsidRPr="003A0C4A">
        <w:rPr>
          <w:rFonts w:ascii="Courier New" w:hAnsi="Courier New" w:cs="Courier New"/>
          <w:sz w:val="18"/>
        </w:rPr>
        <w:t>attach</w:t>
      </w:r>
      <w:proofErr w:type="spellEnd"/>
      <w:proofErr w:type="gramEnd"/>
      <w:r w:rsidRPr="003A0C4A">
        <w:rPr>
          <w:rFonts w:ascii="Courier New" w:hAnsi="Courier New" w:cs="Courier New"/>
          <w:sz w:val="18"/>
        </w:rPr>
        <w:t>(3) -&gt; PINO 3 */</w:t>
      </w:r>
    </w:p>
    <w:p w14:paraId="13FBBEA5" w14:textId="77777777" w:rsidR="003A0C4A" w:rsidRPr="00A03DC0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r w:rsidRPr="003A0C4A">
        <w:rPr>
          <w:rFonts w:ascii="Courier New" w:hAnsi="Courier New" w:cs="Courier New"/>
          <w:sz w:val="18"/>
        </w:rPr>
        <w:t xml:space="preserve">  </w:t>
      </w:r>
      <w:r w:rsidRPr="003A0C4A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A03DC0">
        <w:rPr>
          <w:rFonts w:ascii="Courier New" w:hAnsi="Courier New" w:cs="Courier New"/>
          <w:sz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lang w:val="en-US"/>
        </w:rPr>
        <w:t>bot, INPUT);</w:t>
      </w:r>
    </w:p>
    <w:p w14:paraId="3BCD7631" w14:textId="77777777" w:rsidR="003A0C4A" w:rsidRPr="00A03DC0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r w:rsidRPr="00A03DC0">
        <w:rPr>
          <w:rFonts w:ascii="Courier New" w:hAnsi="Courier New" w:cs="Courier New"/>
          <w:sz w:val="18"/>
          <w:lang w:val="en-US"/>
        </w:rPr>
        <w:t>}</w:t>
      </w:r>
    </w:p>
    <w:p w14:paraId="543BFCC2" w14:textId="77777777" w:rsidR="003A0C4A" w:rsidRPr="00A03DC0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1C5C78D8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3A0C4A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3A0C4A">
        <w:rPr>
          <w:rFonts w:ascii="Courier New" w:hAnsi="Courier New" w:cs="Courier New"/>
          <w:sz w:val="18"/>
          <w:lang w:val="en-US"/>
        </w:rPr>
        <w:t xml:space="preserve"> loop()</w:t>
      </w:r>
    </w:p>
    <w:p w14:paraId="2294AC32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r w:rsidRPr="003A0C4A">
        <w:rPr>
          <w:rFonts w:ascii="Courier New" w:hAnsi="Courier New" w:cs="Courier New"/>
          <w:sz w:val="18"/>
          <w:lang w:val="en-US"/>
        </w:rPr>
        <w:lastRenderedPageBreak/>
        <w:t>{</w:t>
      </w:r>
    </w:p>
    <w:p w14:paraId="3C9EB6B5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r w:rsidRPr="003A0C4A">
        <w:rPr>
          <w:rFonts w:ascii="Courier New" w:hAnsi="Courier New" w:cs="Courier New"/>
          <w:sz w:val="18"/>
          <w:lang w:val="en-US"/>
        </w:rPr>
        <w:t xml:space="preserve">  </w:t>
      </w:r>
    </w:p>
    <w:p w14:paraId="2FD40E9A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r w:rsidRPr="003A0C4A">
        <w:rPr>
          <w:rFonts w:ascii="Courier New" w:hAnsi="Courier New" w:cs="Courier New"/>
          <w:sz w:val="18"/>
          <w:lang w:val="en-US"/>
        </w:rPr>
        <w:t xml:space="preserve">  </w:t>
      </w:r>
      <w:r w:rsidRPr="003A0C4A">
        <w:rPr>
          <w:rFonts w:ascii="Courier New" w:hAnsi="Courier New" w:cs="Courier New"/>
          <w:sz w:val="18"/>
          <w:lang w:val="en-US"/>
        </w:rPr>
        <w:tab/>
      </w:r>
      <w:proofErr w:type="gramStart"/>
      <w:r w:rsidRPr="003A0C4A">
        <w:rPr>
          <w:rFonts w:ascii="Courier New" w:hAnsi="Courier New" w:cs="Courier New"/>
          <w:sz w:val="18"/>
          <w:lang w:val="en-US"/>
        </w:rPr>
        <w:t>valor</w:t>
      </w:r>
      <w:proofErr w:type="gramEnd"/>
      <w:r w:rsidRPr="003A0C4A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A0C4A">
        <w:rPr>
          <w:rFonts w:ascii="Courier New" w:hAnsi="Courier New" w:cs="Courier New"/>
          <w:sz w:val="18"/>
          <w:lang w:val="en-US"/>
        </w:rPr>
        <w:t>digitalRead</w:t>
      </w:r>
      <w:proofErr w:type="spellEnd"/>
      <w:r w:rsidRPr="003A0C4A">
        <w:rPr>
          <w:rFonts w:ascii="Courier New" w:hAnsi="Courier New" w:cs="Courier New"/>
          <w:sz w:val="18"/>
          <w:lang w:val="en-US"/>
        </w:rPr>
        <w:t>(bot);</w:t>
      </w:r>
    </w:p>
    <w:p w14:paraId="75410368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r w:rsidRPr="003A0C4A">
        <w:rPr>
          <w:rFonts w:ascii="Courier New" w:hAnsi="Courier New" w:cs="Courier New"/>
          <w:sz w:val="18"/>
          <w:lang w:val="en-US"/>
        </w:rPr>
        <w:t xml:space="preserve">  </w:t>
      </w:r>
      <w:r w:rsidRPr="003A0C4A">
        <w:rPr>
          <w:rFonts w:ascii="Courier New" w:hAnsi="Courier New" w:cs="Courier New"/>
          <w:sz w:val="18"/>
          <w:lang w:val="en-US"/>
        </w:rPr>
        <w:tab/>
      </w:r>
    </w:p>
    <w:p w14:paraId="5A2CA856" w14:textId="77777777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r w:rsidRPr="003A0C4A">
        <w:rPr>
          <w:rFonts w:ascii="Courier New" w:hAnsi="Courier New" w:cs="Courier New"/>
          <w:sz w:val="18"/>
          <w:lang w:val="en-US"/>
        </w:rPr>
        <w:t xml:space="preserve">  </w:t>
      </w:r>
      <w:r w:rsidRPr="003A0C4A">
        <w:rPr>
          <w:rFonts w:ascii="Courier New" w:hAnsi="Courier New" w:cs="Courier New"/>
          <w:sz w:val="18"/>
          <w:lang w:val="en-US"/>
        </w:rPr>
        <w:tab/>
      </w:r>
      <w:proofErr w:type="gramStart"/>
      <w:r w:rsidRPr="003A0C4A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3A0C4A">
        <w:rPr>
          <w:rFonts w:ascii="Courier New" w:hAnsi="Courier New" w:cs="Courier New"/>
          <w:sz w:val="18"/>
          <w:lang w:val="en-US"/>
        </w:rPr>
        <w:t xml:space="preserve"> (valor == HIGH){</w:t>
      </w:r>
    </w:p>
    <w:p w14:paraId="7E42D94F" w14:textId="1D1F495F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r w:rsidRPr="003A0C4A">
        <w:rPr>
          <w:rFonts w:ascii="Courier New" w:hAnsi="Courier New" w:cs="Courier New"/>
          <w:sz w:val="18"/>
          <w:lang w:val="en-US"/>
        </w:rPr>
        <w:t xml:space="preserve">      </w:t>
      </w:r>
      <w:r w:rsidRPr="003A0C4A">
        <w:rPr>
          <w:rFonts w:ascii="Courier New" w:hAnsi="Courier New" w:cs="Courier New"/>
          <w:sz w:val="18"/>
          <w:lang w:val="en-US"/>
        </w:rPr>
        <w:tab/>
      </w:r>
      <w:r w:rsidR="00325645">
        <w:rPr>
          <w:rFonts w:ascii="Courier New" w:hAnsi="Courier New" w:cs="Courier New"/>
          <w:sz w:val="18"/>
          <w:lang w:val="en-US"/>
        </w:rPr>
        <w:tab/>
      </w:r>
      <w:proofErr w:type="gramStart"/>
      <w:r w:rsidRPr="003A0C4A">
        <w:rPr>
          <w:rFonts w:ascii="Courier New" w:hAnsi="Courier New" w:cs="Courier New"/>
          <w:sz w:val="18"/>
          <w:lang w:val="en-US"/>
        </w:rPr>
        <w:t>servo1.write(</w:t>
      </w:r>
      <w:proofErr w:type="gramEnd"/>
      <w:r w:rsidRPr="003A0C4A">
        <w:rPr>
          <w:rFonts w:ascii="Courier New" w:hAnsi="Courier New" w:cs="Courier New"/>
          <w:sz w:val="18"/>
          <w:lang w:val="en-US"/>
        </w:rPr>
        <w:t>180);</w:t>
      </w:r>
    </w:p>
    <w:p w14:paraId="6597A561" w14:textId="77777777" w:rsidR="003A0C4A" w:rsidRPr="00A03DC0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r w:rsidRPr="003A0C4A">
        <w:rPr>
          <w:rFonts w:ascii="Courier New" w:hAnsi="Courier New" w:cs="Courier New"/>
          <w:sz w:val="18"/>
          <w:lang w:val="en-US"/>
        </w:rPr>
        <w:t xml:space="preserve">  </w:t>
      </w:r>
      <w:r w:rsidRPr="003A0C4A">
        <w:rPr>
          <w:rFonts w:ascii="Courier New" w:hAnsi="Courier New" w:cs="Courier New"/>
          <w:sz w:val="18"/>
          <w:lang w:val="en-US"/>
        </w:rPr>
        <w:tab/>
      </w:r>
      <w:r w:rsidRPr="00A03DC0">
        <w:rPr>
          <w:rFonts w:ascii="Courier New" w:hAnsi="Courier New" w:cs="Courier New"/>
          <w:sz w:val="18"/>
          <w:lang w:val="en-US"/>
        </w:rPr>
        <w:t>}</w:t>
      </w:r>
    </w:p>
    <w:p w14:paraId="05B079D8" w14:textId="77777777" w:rsidR="003A0C4A" w:rsidRPr="00A03DC0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r w:rsidRPr="00A03DC0">
        <w:rPr>
          <w:rFonts w:ascii="Courier New" w:hAnsi="Courier New" w:cs="Courier New"/>
          <w:sz w:val="18"/>
          <w:lang w:val="en-US"/>
        </w:rPr>
        <w:t xml:space="preserve">  </w:t>
      </w:r>
    </w:p>
    <w:p w14:paraId="5E3F13C1" w14:textId="77777777" w:rsidR="003A0C4A" w:rsidRPr="00A03DC0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r w:rsidRPr="00A03DC0">
        <w:rPr>
          <w:rFonts w:ascii="Courier New" w:hAnsi="Courier New" w:cs="Courier New"/>
          <w:sz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lang w:val="en-US"/>
        </w:rPr>
        <w:t>else</w:t>
      </w:r>
      <w:proofErr w:type="gramEnd"/>
      <w:r w:rsidRPr="00A03DC0">
        <w:rPr>
          <w:rFonts w:ascii="Courier New" w:hAnsi="Courier New" w:cs="Courier New"/>
          <w:sz w:val="18"/>
          <w:lang w:val="en-US"/>
        </w:rPr>
        <w:t xml:space="preserve"> {</w:t>
      </w:r>
    </w:p>
    <w:p w14:paraId="34E5CD79" w14:textId="6B0A0927" w:rsidR="003A0C4A" w:rsidRPr="00A03DC0" w:rsidRDefault="003A0C4A" w:rsidP="003A0C4A">
      <w:pPr>
        <w:pStyle w:val="Corpodetexto"/>
        <w:rPr>
          <w:rFonts w:ascii="Courier New" w:hAnsi="Courier New" w:cs="Courier New"/>
          <w:sz w:val="18"/>
          <w:lang w:val="en-US"/>
        </w:rPr>
      </w:pPr>
      <w:r w:rsidRPr="00A03DC0">
        <w:rPr>
          <w:rFonts w:ascii="Courier New" w:hAnsi="Courier New" w:cs="Courier New"/>
          <w:sz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lang w:val="en-US"/>
        </w:rPr>
        <w:tab/>
      </w:r>
      <w:r w:rsidR="00325645" w:rsidRPr="00A03DC0">
        <w:rPr>
          <w:rFonts w:ascii="Courier New" w:hAnsi="Courier New" w:cs="Courier New"/>
          <w:sz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lang w:val="en-US"/>
        </w:rPr>
        <w:t>servo1.write(</w:t>
      </w:r>
      <w:proofErr w:type="gramEnd"/>
      <w:r w:rsidRPr="00A03DC0">
        <w:rPr>
          <w:rFonts w:ascii="Courier New" w:hAnsi="Courier New" w:cs="Courier New"/>
          <w:sz w:val="18"/>
          <w:lang w:val="en-US"/>
        </w:rPr>
        <w:t>0);</w:t>
      </w:r>
    </w:p>
    <w:p w14:paraId="6F08662F" w14:textId="30EA3CF5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r w:rsidRPr="00A03DC0">
        <w:rPr>
          <w:rFonts w:ascii="Courier New" w:hAnsi="Courier New" w:cs="Courier New"/>
          <w:sz w:val="18"/>
          <w:lang w:val="en-US"/>
        </w:rPr>
        <w:t xml:space="preserve">    </w:t>
      </w:r>
      <w:r w:rsidR="00091DBE" w:rsidRPr="00A03DC0">
        <w:rPr>
          <w:rFonts w:ascii="Courier New" w:hAnsi="Courier New" w:cs="Courier New"/>
          <w:sz w:val="18"/>
          <w:lang w:val="en-US"/>
        </w:rPr>
        <w:tab/>
      </w:r>
      <w:proofErr w:type="gramStart"/>
      <w:r w:rsidRPr="003A0C4A">
        <w:rPr>
          <w:rFonts w:ascii="Courier New" w:hAnsi="Courier New" w:cs="Courier New"/>
          <w:sz w:val="18"/>
        </w:rPr>
        <w:t>}</w:t>
      </w:r>
      <w:proofErr w:type="gramEnd"/>
    </w:p>
    <w:p w14:paraId="1F37F728" w14:textId="30450100" w:rsidR="003A0C4A" w:rsidRPr="003A0C4A" w:rsidRDefault="003A0C4A" w:rsidP="003A0C4A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3A0C4A">
        <w:rPr>
          <w:rFonts w:ascii="Courier New" w:hAnsi="Courier New" w:cs="Courier New"/>
          <w:sz w:val="18"/>
        </w:rPr>
        <w:t>}</w:t>
      </w:r>
      <w:proofErr w:type="gramEnd"/>
    </w:p>
    <w:p w14:paraId="101A62C6" w14:textId="77777777" w:rsidR="00CA3BA3" w:rsidRDefault="00CA3BA3" w:rsidP="003276F2">
      <w:pPr>
        <w:pStyle w:val="Corpodetexto"/>
      </w:pPr>
    </w:p>
    <w:p w14:paraId="5F4C0C23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3</w:t>
      </w:r>
      <w:proofErr w:type="gramEnd"/>
    </w:p>
    <w:p w14:paraId="18A1FC51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r w:rsidRPr="00030626">
        <w:rPr>
          <w:rFonts w:ascii="Courier New" w:hAnsi="Courier New" w:cs="Courier New"/>
          <w:sz w:val="18"/>
          <w:szCs w:val="18"/>
        </w:rPr>
        <w:t>#include &lt;</w:t>
      </w: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</w:rPr>
        <w:t>Servo.</w:t>
      </w:r>
      <w:proofErr w:type="gramEnd"/>
      <w:r w:rsidRPr="00030626">
        <w:rPr>
          <w:rFonts w:ascii="Courier New" w:hAnsi="Courier New" w:cs="Courier New"/>
          <w:sz w:val="18"/>
          <w:szCs w:val="18"/>
        </w:rPr>
        <w:t>h</w:t>
      </w:r>
      <w:proofErr w:type="spellEnd"/>
      <w:r w:rsidRPr="00030626">
        <w:rPr>
          <w:rFonts w:ascii="Courier New" w:hAnsi="Courier New" w:cs="Courier New"/>
          <w:sz w:val="18"/>
          <w:szCs w:val="18"/>
        </w:rPr>
        <w:t>&gt;</w:t>
      </w:r>
    </w:p>
    <w:p w14:paraId="19596F7F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17170ADE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</w:rPr>
        <w:t xml:space="preserve">Servo servo1; /* Declara o Servo. </w:t>
      </w:r>
      <w:r w:rsidRPr="00030626">
        <w:rPr>
          <w:rFonts w:ascii="Courier New" w:hAnsi="Courier New" w:cs="Courier New"/>
          <w:sz w:val="18"/>
          <w:szCs w:val="18"/>
          <w:lang w:val="en-US"/>
        </w:rPr>
        <w:t>*/</w:t>
      </w:r>
    </w:p>
    <w:p w14:paraId="6A08B52C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B1B409C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bot = 5;</w:t>
      </w:r>
    </w:p>
    <w:p w14:paraId="0F8A8288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bot2 = 4;</w:t>
      </w:r>
    </w:p>
    <w:p w14:paraId="4FBE5793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43276C5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valor;</w:t>
      </w:r>
    </w:p>
    <w:p w14:paraId="2F0351A3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030626">
        <w:rPr>
          <w:rFonts w:ascii="Courier New" w:hAnsi="Courier New" w:cs="Courier New"/>
          <w:sz w:val="18"/>
          <w:szCs w:val="18"/>
        </w:rPr>
        <w:t xml:space="preserve"> valor2;</w:t>
      </w:r>
    </w:p>
    <w:p w14:paraId="2D5FAD89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4A913A02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030626">
        <w:rPr>
          <w:rFonts w:ascii="Courier New" w:hAnsi="Courier New" w:cs="Courier New"/>
          <w:sz w:val="18"/>
          <w:szCs w:val="18"/>
        </w:rPr>
        <w:t xml:space="preserve"> setup()</w:t>
      </w:r>
    </w:p>
    <w:p w14:paraId="406B4561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030626">
        <w:rPr>
          <w:rFonts w:ascii="Courier New" w:hAnsi="Courier New" w:cs="Courier New"/>
          <w:sz w:val="18"/>
          <w:szCs w:val="18"/>
        </w:rPr>
        <w:t>{</w:t>
      </w:r>
    </w:p>
    <w:p w14:paraId="6E516E3B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End"/>
      <w:r w:rsidRPr="00030626">
        <w:rPr>
          <w:rFonts w:ascii="Courier New" w:hAnsi="Courier New" w:cs="Courier New"/>
          <w:sz w:val="18"/>
          <w:szCs w:val="18"/>
        </w:rPr>
        <w:t xml:space="preserve">  </w:t>
      </w:r>
      <w:r w:rsidRPr="00030626">
        <w:rPr>
          <w:rFonts w:ascii="Courier New" w:hAnsi="Courier New" w:cs="Courier New"/>
          <w:sz w:val="18"/>
          <w:szCs w:val="18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</w:rPr>
        <w:t>servo1</w:t>
      </w:r>
      <w:proofErr w:type="gramEnd"/>
      <w:r w:rsidRPr="00030626">
        <w:rPr>
          <w:rFonts w:ascii="Courier New" w:hAnsi="Courier New" w:cs="Courier New"/>
          <w:sz w:val="18"/>
          <w:szCs w:val="18"/>
        </w:rPr>
        <w:t xml:space="preserve">.attach(2); /* Vincula o servo com o sinal. </w:t>
      </w: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</w:rPr>
        <w:t>attach</w:t>
      </w:r>
      <w:proofErr w:type="spellEnd"/>
      <w:proofErr w:type="gramEnd"/>
      <w:r w:rsidRPr="00030626">
        <w:rPr>
          <w:rFonts w:ascii="Courier New" w:hAnsi="Courier New" w:cs="Courier New"/>
          <w:sz w:val="18"/>
          <w:szCs w:val="18"/>
        </w:rPr>
        <w:t>(2) -&gt; PINO 2 */</w:t>
      </w:r>
    </w:p>
    <w:p w14:paraId="44FEBF06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</w:rPr>
        <w:t xml:space="preserve">  </w:t>
      </w:r>
      <w:r w:rsidRPr="0003062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03062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>bot, INPUT);</w:t>
      </w:r>
    </w:p>
    <w:p w14:paraId="7BF3311A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03062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>bot2, INPUT);</w:t>
      </w:r>
    </w:p>
    <w:p w14:paraId="3BAFB02D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03062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5E068065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A78788F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AB5E5EF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6F42CF73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11D4F82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valor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30626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030626">
        <w:rPr>
          <w:rFonts w:ascii="Courier New" w:hAnsi="Courier New" w:cs="Courier New"/>
          <w:sz w:val="18"/>
          <w:szCs w:val="18"/>
          <w:lang w:val="en-US"/>
        </w:rPr>
        <w:t>(bot);</w:t>
      </w:r>
    </w:p>
    <w:p w14:paraId="0C801B40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  <w:t xml:space="preserve">valor2 = </w:t>
      </w: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03062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>bot2);</w:t>
      </w:r>
    </w:p>
    <w:p w14:paraId="29A224D1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C6B331A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logica</w:t>
      </w:r>
      <w:proofErr w:type="spellEnd"/>
      <w:r w:rsidRPr="0003062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79449BB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</w:p>
    <w:p w14:paraId="1EDD6A3F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>valor == 1){</w:t>
      </w:r>
    </w:p>
    <w:p w14:paraId="2F41A829" w14:textId="4E4FEB7D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  <w:r w:rsidR="0032564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servo1.write(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>180);</w:t>
      </w:r>
    </w:p>
    <w:p w14:paraId="04DD0C5B" w14:textId="15E35C12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  <w:r w:rsidR="0032564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03062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>"1");</w:t>
      </w:r>
    </w:p>
    <w:p w14:paraId="2F2FC245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</w:p>
    <w:p w14:paraId="563CA848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010BC7A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D1B8ADB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>valor2 == 1){</w:t>
      </w:r>
    </w:p>
    <w:p w14:paraId="34AADB2F" w14:textId="3879A1C8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  <w:r w:rsidR="0032564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servo1.write(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>0);</w:t>
      </w:r>
    </w:p>
    <w:p w14:paraId="19A77BEF" w14:textId="2D4046A8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  <w:r w:rsidR="0032564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03062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>"2");</w:t>
      </w:r>
    </w:p>
    <w:p w14:paraId="494A3BD7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FE693E7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BC4D4DF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9271B39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0626">
        <w:rPr>
          <w:rFonts w:ascii="Courier New" w:hAnsi="Courier New" w:cs="Courier New"/>
          <w:sz w:val="18"/>
          <w:szCs w:val="18"/>
          <w:lang w:val="en-US"/>
        </w:rPr>
        <w:t>logica</w:t>
      </w:r>
      <w:proofErr w:type="spellEnd"/>
      <w:r w:rsidRPr="00030626">
        <w:rPr>
          <w:rFonts w:ascii="Courier New" w:hAnsi="Courier New" w:cs="Courier New"/>
          <w:sz w:val="18"/>
          <w:szCs w:val="18"/>
          <w:lang w:val="en-US"/>
        </w:rPr>
        <w:t>(){</w:t>
      </w:r>
    </w:p>
    <w:p w14:paraId="0C4C13A1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D99CA9F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valor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30626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030626">
        <w:rPr>
          <w:rFonts w:ascii="Courier New" w:hAnsi="Courier New" w:cs="Courier New"/>
          <w:sz w:val="18"/>
          <w:szCs w:val="18"/>
          <w:lang w:val="en-US"/>
        </w:rPr>
        <w:t>(bot);</w:t>
      </w:r>
    </w:p>
    <w:p w14:paraId="6FFF2C5F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  <w:t xml:space="preserve">valor2 = </w:t>
      </w: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03062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>bot2);</w:t>
      </w:r>
    </w:p>
    <w:p w14:paraId="2B5626F5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32154F4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(valor == HIGH){</w:t>
      </w:r>
    </w:p>
    <w:p w14:paraId="50C4E736" w14:textId="4D4033BE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r w:rsidRPr="00030626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30626">
        <w:rPr>
          <w:rFonts w:ascii="Courier New" w:hAnsi="Courier New" w:cs="Courier New"/>
          <w:sz w:val="18"/>
          <w:szCs w:val="18"/>
          <w:lang w:val="en-US"/>
        </w:rPr>
        <w:tab/>
      </w:r>
      <w:r w:rsidR="0032564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</w:rPr>
        <w:t>valor</w:t>
      </w:r>
      <w:proofErr w:type="gramEnd"/>
      <w:r w:rsidRPr="00030626">
        <w:rPr>
          <w:rFonts w:ascii="Courier New" w:hAnsi="Courier New" w:cs="Courier New"/>
          <w:sz w:val="18"/>
          <w:szCs w:val="18"/>
        </w:rPr>
        <w:t xml:space="preserve"> = 1;</w:t>
      </w:r>
    </w:p>
    <w:p w14:paraId="2CE6E2E7" w14:textId="330DEE3E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r w:rsidRPr="00030626">
        <w:rPr>
          <w:rFonts w:ascii="Courier New" w:hAnsi="Courier New" w:cs="Courier New"/>
          <w:sz w:val="18"/>
          <w:szCs w:val="18"/>
        </w:rPr>
        <w:t xml:space="preserve">      </w:t>
      </w:r>
      <w:r w:rsidRPr="00030626">
        <w:rPr>
          <w:rFonts w:ascii="Courier New" w:hAnsi="Courier New" w:cs="Courier New"/>
          <w:sz w:val="18"/>
          <w:szCs w:val="18"/>
        </w:rPr>
        <w:tab/>
      </w:r>
      <w:r w:rsidR="00325645">
        <w:rPr>
          <w:rFonts w:ascii="Courier New" w:hAnsi="Courier New" w:cs="Courier New"/>
          <w:sz w:val="18"/>
          <w:szCs w:val="18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</w:rPr>
        <w:t>valor2</w:t>
      </w:r>
      <w:proofErr w:type="gramEnd"/>
      <w:r w:rsidRPr="00030626">
        <w:rPr>
          <w:rFonts w:ascii="Courier New" w:hAnsi="Courier New" w:cs="Courier New"/>
          <w:sz w:val="18"/>
          <w:szCs w:val="18"/>
        </w:rPr>
        <w:t xml:space="preserve"> = 0;</w:t>
      </w:r>
    </w:p>
    <w:p w14:paraId="309B7B0E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r w:rsidRPr="00030626">
        <w:rPr>
          <w:rFonts w:ascii="Courier New" w:hAnsi="Courier New" w:cs="Courier New"/>
          <w:sz w:val="18"/>
          <w:szCs w:val="18"/>
        </w:rPr>
        <w:t xml:space="preserve">  </w:t>
      </w:r>
      <w:r w:rsidRPr="00030626">
        <w:rPr>
          <w:rFonts w:ascii="Courier New" w:hAnsi="Courier New" w:cs="Courier New"/>
          <w:sz w:val="18"/>
          <w:szCs w:val="18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57CC9855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r w:rsidRPr="00030626">
        <w:rPr>
          <w:rFonts w:ascii="Courier New" w:hAnsi="Courier New" w:cs="Courier New"/>
          <w:sz w:val="18"/>
          <w:szCs w:val="18"/>
        </w:rPr>
        <w:t xml:space="preserve">  </w:t>
      </w:r>
    </w:p>
    <w:p w14:paraId="5EFCE352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r w:rsidRPr="00030626">
        <w:rPr>
          <w:rFonts w:ascii="Courier New" w:hAnsi="Courier New" w:cs="Courier New"/>
          <w:sz w:val="18"/>
          <w:szCs w:val="18"/>
        </w:rPr>
        <w:t xml:space="preserve">  </w:t>
      </w:r>
      <w:r w:rsidRPr="0003062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0626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030626">
        <w:rPr>
          <w:rFonts w:ascii="Courier New" w:hAnsi="Courier New" w:cs="Courier New"/>
          <w:sz w:val="18"/>
          <w:szCs w:val="18"/>
        </w:rPr>
        <w:t xml:space="preserve"> (valor2 == HIGH){</w:t>
      </w:r>
    </w:p>
    <w:p w14:paraId="26A9B6F4" w14:textId="49EBEDAE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r w:rsidRPr="00030626">
        <w:rPr>
          <w:rFonts w:ascii="Courier New" w:hAnsi="Courier New" w:cs="Courier New"/>
          <w:sz w:val="18"/>
          <w:szCs w:val="18"/>
        </w:rPr>
        <w:t xml:space="preserve">      </w:t>
      </w:r>
      <w:r w:rsidR="00325645">
        <w:rPr>
          <w:rFonts w:ascii="Courier New" w:hAnsi="Courier New" w:cs="Courier New"/>
          <w:sz w:val="18"/>
          <w:szCs w:val="18"/>
        </w:rPr>
        <w:t xml:space="preserve"> </w:t>
      </w:r>
      <w:r w:rsidR="00325645">
        <w:rPr>
          <w:rFonts w:ascii="Courier New" w:hAnsi="Courier New" w:cs="Courier New"/>
          <w:sz w:val="18"/>
          <w:szCs w:val="18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</w:rPr>
        <w:t>valor2</w:t>
      </w:r>
      <w:proofErr w:type="gramEnd"/>
      <w:r w:rsidRPr="00030626">
        <w:rPr>
          <w:rFonts w:ascii="Courier New" w:hAnsi="Courier New" w:cs="Courier New"/>
          <w:sz w:val="18"/>
          <w:szCs w:val="18"/>
        </w:rPr>
        <w:t xml:space="preserve"> = 1;</w:t>
      </w:r>
    </w:p>
    <w:p w14:paraId="57DC7346" w14:textId="7B0A17CE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r w:rsidRPr="00030626">
        <w:rPr>
          <w:rFonts w:ascii="Courier New" w:hAnsi="Courier New" w:cs="Courier New"/>
          <w:sz w:val="18"/>
          <w:szCs w:val="18"/>
        </w:rPr>
        <w:t xml:space="preserve">      </w:t>
      </w:r>
      <w:r w:rsidRPr="00030626">
        <w:rPr>
          <w:rFonts w:ascii="Courier New" w:hAnsi="Courier New" w:cs="Courier New"/>
          <w:sz w:val="18"/>
          <w:szCs w:val="18"/>
        </w:rPr>
        <w:tab/>
      </w:r>
      <w:r w:rsidR="00325645">
        <w:rPr>
          <w:rFonts w:ascii="Courier New" w:hAnsi="Courier New" w:cs="Courier New"/>
          <w:sz w:val="18"/>
          <w:szCs w:val="18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</w:rPr>
        <w:t>valor</w:t>
      </w:r>
      <w:proofErr w:type="gramEnd"/>
      <w:r w:rsidRPr="00030626">
        <w:rPr>
          <w:rFonts w:ascii="Courier New" w:hAnsi="Courier New" w:cs="Courier New"/>
          <w:sz w:val="18"/>
          <w:szCs w:val="18"/>
        </w:rPr>
        <w:t xml:space="preserve"> = 0;</w:t>
      </w:r>
    </w:p>
    <w:p w14:paraId="3F3F2CF4" w14:textId="77777777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r w:rsidRPr="00030626">
        <w:rPr>
          <w:rFonts w:ascii="Courier New" w:hAnsi="Courier New" w:cs="Courier New"/>
          <w:sz w:val="18"/>
          <w:szCs w:val="18"/>
        </w:rPr>
        <w:t xml:space="preserve">  </w:t>
      </w:r>
      <w:r w:rsidRPr="00030626">
        <w:rPr>
          <w:rFonts w:ascii="Courier New" w:hAnsi="Courier New" w:cs="Courier New"/>
          <w:sz w:val="18"/>
          <w:szCs w:val="18"/>
        </w:rPr>
        <w:tab/>
      </w:r>
      <w:proofErr w:type="gramStart"/>
      <w:r w:rsidRPr="00030626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30C208B3" w14:textId="75AC7563" w:rsidR="00030626" w:rsidRPr="00030626" w:rsidRDefault="00030626" w:rsidP="00030626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030626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37A7C20" w14:textId="77777777" w:rsidR="00CA3BA3" w:rsidRDefault="00CA3BA3" w:rsidP="003276F2">
      <w:pPr>
        <w:pStyle w:val="Corpodetexto"/>
      </w:pPr>
    </w:p>
    <w:p w14:paraId="0CF89033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4</w:t>
      </w:r>
      <w:proofErr w:type="gramEnd"/>
    </w:p>
    <w:p w14:paraId="7F3BB63B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</w:rPr>
      </w:pPr>
      <w:r w:rsidRPr="007B1052">
        <w:rPr>
          <w:rFonts w:ascii="Courier New" w:hAnsi="Courier New" w:cs="Courier New"/>
          <w:sz w:val="18"/>
          <w:szCs w:val="18"/>
        </w:rPr>
        <w:t>#include &lt;</w:t>
      </w:r>
      <w:proofErr w:type="spellStart"/>
      <w:proofErr w:type="gramStart"/>
      <w:r w:rsidRPr="007B1052">
        <w:rPr>
          <w:rFonts w:ascii="Courier New" w:hAnsi="Courier New" w:cs="Courier New"/>
          <w:sz w:val="18"/>
          <w:szCs w:val="18"/>
        </w:rPr>
        <w:t>Servo.</w:t>
      </w:r>
      <w:proofErr w:type="gramEnd"/>
      <w:r w:rsidRPr="007B1052">
        <w:rPr>
          <w:rFonts w:ascii="Courier New" w:hAnsi="Courier New" w:cs="Courier New"/>
          <w:sz w:val="18"/>
          <w:szCs w:val="18"/>
        </w:rPr>
        <w:t>h</w:t>
      </w:r>
      <w:proofErr w:type="spellEnd"/>
      <w:r w:rsidRPr="007B1052">
        <w:rPr>
          <w:rFonts w:ascii="Courier New" w:hAnsi="Courier New" w:cs="Courier New"/>
          <w:sz w:val="18"/>
          <w:szCs w:val="18"/>
        </w:rPr>
        <w:t>&gt;</w:t>
      </w:r>
    </w:p>
    <w:p w14:paraId="30CAE54E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72CB9C27" w14:textId="7777777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B1052">
        <w:rPr>
          <w:rFonts w:ascii="Courier New" w:hAnsi="Courier New" w:cs="Courier New"/>
          <w:sz w:val="18"/>
          <w:szCs w:val="18"/>
        </w:rPr>
        <w:t xml:space="preserve">Servo servo1; /* Declara o Servo. </w:t>
      </w:r>
      <w:r w:rsidRPr="00A03DC0">
        <w:rPr>
          <w:rFonts w:ascii="Courier New" w:hAnsi="Courier New" w:cs="Courier New"/>
          <w:sz w:val="18"/>
          <w:szCs w:val="18"/>
          <w:lang w:val="en-US"/>
        </w:rPr>
        <w:t>*/</w:t>
      </w:r>
    </w:p>
    <w:p w14:paraId="08327490" w14:textId="7777777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2AE7D79" w14:textId="7777777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bot = 5;</w:t>
      </w:r>
    </w:p>
    <w:p w14:paraId="4B105789" w14:textId="7777777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CFAEEAC" w14:textId="7777777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valor;</w:t>
      </w:r>
    </w:p>
    <w:p w14:paraId="51A31666" w14:textId="7777777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89F1FB1" w14:textId="7777777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posicao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B8FC4F0" w14:textId="7777777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2582D393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1052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7B1052">
        <w:rPr>
          <w:rFonts w:ascii="Courier New" w:hAnsi="Courier New" w:cs="Courier New"/>
          <w:sz w:val="18"/>
          <w:szCs w:val="18"/>
        </w:rPr>
        <w:t xml:space="preserve"> setup()</w:t>
      </w:r>
    </w:p>
    <w:p w14:paraId="26FB8492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7B1052">
        <w:rPr>
          <w:rFonts w:ascii="Courier New" w:hAnsi="Courier New" w:cs="Courier New"/>
          <w:sz w:val="18"/>
          <w:szCs w:val="18"/>
        </w:rPr>
        <w:t>{</w:t>
      </w:r>
    </w:p>
    <w:p w14:paraId="1A19AA89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End"/>
      <w:r w:rsidRPr="007B1052">
        <w:rPr>
          <w:rFonts w:ascii="Courier New" w:hAnsi="Courier New" w:cs="Courier New"/>
          <w:sz w:val="18"/>
          <w:szCs w:val="18"/>
        </w:rPr>
        <w:t xml:space="preserve">  </w:t>
      </w:r>
      <w:r w:rsidRPr="007B1052">
        <w:rPr>
          <w:rFonts w:ascii="Courier New" w:hAnsi="Courier New" w:cs="Courier New"/>
          <w:sz w:val="18"/>
          <w:szCs w:val="18"/>
        </w:rPr>
        <w:tab/>
      </w:r>
      <w:proofErr w:type="gramStart"/>
      <w:r w:rsidRPr="007B1052">
        <w:rPr>
          <w:rFonts w:ascii="Courier New" w:hAnsi="Courier New" w:cs="Courier New"/>
          <w:sz w:val="18"/>
          <w:szCs w:val="18"/>
        </w:rPr>
        <w:t>servo1</w:t>
      </w:r>
      <w:proofErr w:type="gramEnd"/>
      <w:r w:rsidRPr="007B1052">
        <w:rPr>
          <w:rFonts w:ascii="Courier New" w:hAnsi="Courier New" w:cs="Courier New"/>
          <w:sz w:val="18"/>
          <w:szCs w:val="18"/>
        </w:rPr>
        <w:t xml:space="preserve">.attach(2); /* Vincula o servo com o sinal. </w:t>
      </w:r>
      <w:proofErr w:type="spellStart"/>
      <w:proofErr w:type="gramStart"/>
      <w:r w:rsidRPr="007B1052">
        <w:rPr>
          <w:rFonts w:ascii="Courier New" w:hAnsi="Courier New" w:cs="Courier New"/>
          <w:sz w:val="18"/>
          <w:szCs w:val="18"/>
        </w:rPr>
        <w:t>attach</w:t>
      </w:r>
      <w:proofErr w:type="spellEnd"/>
      <w:proofErr w:type="gramEnd"/>
      <w:r w:rsidRPr="007B1052">
        <w:rPr>
          <w:rFonts w:ascii="Courier New" w:hAnsi="Courier New" w:cs="Courier New"/>
          <w:sz w:val="18"/>
          <w:szCs w:val="18"/>
        </w:rPr>
        <w:t>(2) -&gt; PINO 2 */</w:t>
      </w:r>
    </w:p>
    <w:p w14:paraId="65B006E9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B1052">
        <w:rPr>
          <w:rFonts w:ascii="Courier New" w:hAnsi="Courier New" w:cs="Courier New"/>
          <w:sz w:val="18"/>
          <w:szCs w:val="18"/>
        </w:rPr>
        <w:t xml:space="preserve">  </w:t>
      </w:r>
      <w:r w:rsidRPr="007B105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B1052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7B105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B1052">
        <w:rPr>
          <w:rFonts w:ascii="Courier New" w:hAnsi="Courier New" w:cs="Courier New"/>
          <w:sz w:val="18"/>
          <w:szCs w:val="18"/>
          <w:lang w:val="en-US"/>
        </w:rPr>
        <w:t>bot, INPUT);</w:t>
      </w:r>
    </w:p>
    <w:p w14:paraId="2D05FAE1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B105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7B105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B1052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7B105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B1052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5976423C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B105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8D7CFFD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A52EEBB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B1052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7B1052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5A9D6342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B1052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2F5C765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B105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7B105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B1052">
        <w:rPr>
          <w:rFonts w:ascii="Courier New" w:hAnsi="Courier New" w:cs="Courier New"/>
          <w:sz w:val="18"/>
          <w:szCs w:val="18"/>
          <w:lang w:val="en-US"/>
        </w:rPr>
        <w:t>valor</w:t>
      </w:r>
      <w:proofErr w:type="gramEnd"/>
      <w:r w:rsidRPr="007B105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052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7B1052">
        <w:rPr>
          <w:rFonts w:ascii="Courier New" w:hAnsi="Courier New" w:cs="Courier New"/>
          <w:sz w:val="18"/>
          <w:szCs w:val="18"/>
          <w:lang w:val="en-US"/>
        </w:rPr>
        <w:t>(bot);</w:t>
      </w:r>
    </w:p>
    <w:p w14:paraId="09EF6787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B105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7B1052">
        <w:rPr>
          <w:rFonts w:ascii="Courier New" w:hAnsi="Courier New" w:cs="Courier New"/>
          <w:sz w:val="18"/>
          <w:szCs w:val="18"/>
          <w:lang w:val="en-US"/>
        </w:rPr>
        <w:tab/>
      </w:r>
    </w:p>
    <w:p w14:paraId="406366DB" w14:textId="7777777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B105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7B105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valor == HIGH){</w:t>
      </w:r>
    </w:p>
    <w:p w14:paraId="406DBDF8" w14:textId="7777777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posicao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posicao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&lt;= 90;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posicao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+= 1) </w:t>
      </w:r>
    </w:p>
    <w:p w14:paraId="4D1DA7D6" w14:textId="6FF1EDC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05BCA74B" w14:textId="2F3BEC9F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servo1.write(</w:t>
      </w:r>
      <w:proofErr w:type="spellStart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posicao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16AA6F6" w14:textId="28F15705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20);</w:t>
      </w:r>
    </w:p>
    <w:p w14:paraId="6394067A" w14:textId="7777777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0C971BA" w14:textId="7777777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posicao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90;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posicao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posicao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-= 1) </w:t>
      </w:r>
    </w:p>
    <w:p w14:paraId="0B1CCCA2" w14:textId="4DA42AB1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Pr="007B1052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AE31114" w14:textId="2E0693E8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B105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B1052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B1052">
        <w:rPr>
          <w:rFonts w:ascii="Courier New" w:hAnsi="Courier New" w:cs="Courier New"/>
          <w:sz w:val="18"/>
          <w:szCs w:val="18"/>
          <w:lang w:val="en-US"/>
        </w:rPr>
        <w:t>servo1.write(</w:t>
      </w:r>
      <w:proofErr w:type="spellStart"/>
      <w:proofErr w:type="gramEnd"/>
      <w:r w:rsidRPr="007B1052">
        <w:rPr>
          <w:rFonts w:ascii="Courier New" w:hAnsi="Courier New" w:cs="Courier New"/>
          <w:sz w:val="18"/>
          <w:szCs w:val="18"/>
          <w:lang w:val="en-US"/>
        </w:rPr>
        <w:t>posicao</w:t>
      </w:r>
      <w:proofErr w:type="spellEnd"/>
      <w:r w:rsidRPr="007B105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4132F3E" w14:textId="4D64E952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B105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7B1052">
        <w:rPr>
          <w:rFonts w:ascii="Courier New" w:hAnsi="Courier New" w:cs="Courier New"/>
          <w:sz w:val="18"/>
          <w:szCs w:val="18"/>
          <w:lang w:val="en-US"/>
        </w:rPr>
        <w:tab/>
      </w:r>
      <w:r w:rsidRPr="007B1052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B1052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7B1052">
        <w:rPr>
          <w:rFonts w:ascii="Courier New" w:hAnsi="Courier New" w:cs="Courier New"/>
          <w:sz w:val="18"/>
          <w:szCs w:val="18"/>
          <w:lang w:val="en-US"/>
        </w:rPr>
        <w:t xml:space="preserve">20);                    </w:t>
      </w:r>
    </w:p>
    <w:p w14:paraId="0F08247C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B105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7B1052">
        <w:rPr>
          <w:rFonts w:ascii="Courier New" w:hAnsi="Courier New" w:cs="Courier New"/>
          <w:sz w:val="18"/>
          <w:szCs w:val="18"/>
          <w:lang w:val="en-US"/>
        </w:rPr>
        <w:tab/>
      </w:r>
      <w:r w:rsidRPr="007B105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66C5D0C" w14:textId="3357D7EA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B105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7B105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63A7172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B105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7B105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B1052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4B1F0552" w14:textId="4C02FFC7" w:rsidR="007B1052" w:rsidRPr="00A03DC0" w:rsidRDefault="007B1052" w:rsidP="007B1052">
      <w:pPr>
        <w:pStyle w:val="Corpodetexto"/>
        <w:rPr>
          <w:rFonts w:ascii="Courier New" w:hAnsi="Courier New" w:cs="Courier New"/>
          <w:sz w:val="18"/>
          <w:szCs w:val="18"/>
        </w:rPr>
      </w:pPr>
      <w:r w:rsidRPr="007B105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7B1052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servo1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.write(0);</w:t>
      </w:r>
    </w:p>
    <w:p w14:paraId="001BEBA4" w14:textId="77777777" w:rsidR="007B1052" w:rsidRPr="007B1052" w:rsidRDefault="007B1052" w:rsidP="007B1052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proofErr w:type="gramStart"/>
      <w:r w:rsidRPr="007B1052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36C0AD53" w14:textId="2A1B51FB" w:rsidR="00CA3BA3" w:rsidRPr="007B1052" w:rsidRDefault="007B1052" w:rsidP="003276F2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7B1052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8C616DB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5</w:t>
      </w:r>
      <w:proofErr w:type="gramEnd"/>
    </w:p>
    <w:p w14:paraId="7708E4C4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</w:rPr>
      </w:pPr>
      <w:r w:rsidRPr="006003B0">
        <w:rPr>
          <w:rFonts w:ascii="Courier New" w:hAnsi="Courier New" w:cs="Courier New"/>
          <w:sz w:val="18"/>
        </w:rPr>
        <w:t>#include &lt;</w:t>
      </w:r>
      <w:proofErr w:type="spellStart"/>
      <w:proofErr w:type="gramStart"/>
      <w:r w:rsidRPr="006003B0">
        <w:rPr>
          <w:rFonts w:ascii="Courier New" w:hAnsi="Courier New" w:cs="Courier New"/>
          <w:sz w:val="18"/>
        </w:rPr>
        <w:t>Servo.</w:t>
      </w:r>
      <w:proofErr w:type="gramEnd"/>
      <w:r w:rsidRPr="006003B0">
        <w:rPr>
          <w:rFonts w:ascii="Courier New" w:hAnsi="Courier New" w:cs="Courier New"/>
          <w:sz w:val="18"/>
        </w:rPr>
        <w:t>h</w:t>
      </w:r>
      <w:proofErr w:type="spellEnd"/>
      <w:r w:rsidRPr="006003B0">
        <w:rPr>
          <w:rFonts w:ascii="Courier New" w:hAnsi="Courier New" w:cs="Courier New"/>
          <w:sz w:val="18"/>
        </w:rPr>
        <w:t>&gt;</w:t>
      </w:r>
    </w:p>
    <w:p w14:paraId="2B3D1A28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</w:rPr>
      </w:pPr>
    </w:p>
    <w:p w14:paraId="62213A2F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 w:rsidRPr="006003B0">
        <w:rPr>
          <w:rFonts w:ascii="Courier New" w:hAnsi="Courier New" w:cs="Courier New"/>
          <w:sz w:val="18"/>
        </w:rPr>
        <w:t xml:space="preserve">Servo servo1; /* Declara o Servo. </w:t>
      </w:r>
      <w:r w:rsidRPr="006003B0">
        <w:rPr>
          <w:rFonts w:ascii="Courier New" w:hAnsi="Courier New" w:cs="Courier New"/>
          <w:sz w:val="18"/>
          <w:lang w:val="en-US"/>
        </w:rPr>
        <w:t>*/</w:t>
      </w:r>
    </w:p>
    <w:p w14:paraId="2FC20C1F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4257BC15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6003B0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003B0">
        <w:rPr>
          <w:rFonts w:ascii="Courier New" w:hAnsi="Courier New" w:cs="Courier New"/>
          <w:sz w:val="18"/>
          <w:lang w:val="en-US"/>
        </w:rPr>
        <w:t xml:space="preserve"> bot = 5;</w:t>
      </w:r>
    </w:p>
    <w:p w14:paraId="3AD73BA9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6E18878D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6003B0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003B0">
        <w:rPr>
          <w:rFonts w:ascii="Courier New" w:hAnsi="Courier New" w:cs="Courier New"/>
          <w:sz w:val="18"/>
          <w:lang w:val="en-US"/>
        </w:rPr>
        <w:t xml:space="preserve"> valor;</w:t>
      </w:r>
    </w:p>
    <w:p w14:paraId="3E151F2A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4B595A4F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6003B0">
        <w:rPr>
          <w:rFonts w:ascii="Courier New" w:hAnsi="Courier New" w:cs="Courier New"/>
          <w:sz w:val="18"/>
          <w:lang w:val="en-US"/>
        </w:rPr>
        <w:lastRenderedPageBreak/>
        <w:t>int</w:t>
      </w:r>
      <w:proofErr w:type="spellEnd"/>
      <w:proofErr w:type="gramEnd"/>
      <w:r w:rsidRPr="006003B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003B0">
        <w:rPr>
          <w:rFonts w:ascii="Courier New" w:hAnsi="Courier New" w:cs="Courier New"/>
          <w:sz w:val="18"/>
          <w:lang w:val="en-US"/>
        </w:rPr>
        <w:t>posicao</w:t>
      </w:r>
      <w:proofErr w:type="spellEnd"/>
      <w:r w:rsidRPr="006003B0">
        <w:rPr>
          <w:rFonts w:ascii="Courier New" w:hAnsi="Courier New" w:cs="Courier New"/>
          <w:sz w:val="18"/>
          <w:lang w:val="en-US"/>
        </w:rPr>
        <w:t>;</w:t>
      </w:r>
    </w:p>
    <w:p w14:paraId="3DEA708D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65ECA19E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</w:rPr>
      </w:pPr>
      <w:proofErr w:type="spellStart"/>
      <w:proofErr w:type="gramStart"/>
      <w:r w:rsidRPr="006003B0">
        <w:rPr>
          <w:rFonts w:ascii="Courier New" w:hAnsi="Courier New" w:cs="Courier New"/>
          <w:sz w:val="18"/>
        </w:rPr>
        <w:t>void</w:t>
      </w:r>
      <w:proofErr w:type="spellEnd"/>
      <w:proofErr w:type="gramEnd"/>
      <w:r w:rsidRPr="006003B0">
        <w:rPr>
          <w:rFonts w:ascii="Courier New" w:hAnsi="Courier New" w:cs="Courier New"/>
          <w:sz w:val="18"/>
        </w:rPr>
        <w:t xml:space="preserve"> setup()</w:t>
      </w:r>
    </w:p>
    <w:p w14:paraId="420126C8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6003B0">
        <w:rPr>
          <w:rFonts w:ascii="Courier New" w:hAnsi="Courier New" w:cs="Courier New"/>
          <w:sz w:val="18"/>
        </w:rPr>
        <w:t>{</w:t>
      </w:r>
    </w:p>
    <w:p w14:paraId="41398E37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</w:rPr>
      </w:pPr>
      <w:proofErr w:type="gramEnd"/>
      <w:r w:rsidRPr="006003B0">
        <w:rPr>
          <w:rFonts w:ascii="Courier New" w:hAnsi="Courier New" w:cs="Courier New"/>
          <w:sz w:val="18"/>
        </w:rPr>
        <w:t xml:space="preserve">  </w:t>
      </w:r>
      <w:r w:rsidRPr="006003B0">
        <w:rPr>
          <w:rFonts w:ascii="Courier New" w:hAnsi="Courier New" w:cs="Courier New"/>
          <w:sz w:val="18"/>
        </w:rPr>
        <w:tab/>
      </w:r>
      <w:proofErr w:type="gramStart"/>
      <w:r w:rsidRPr="006003B0">
        <w:rPr>
          <w:rFonts w:ascii="Courier New" w:hAnsi="Courier New" w:cs="Courier New"/>
          <w:sz w:val="18"/>
        </w:rPr>
        <w:t>servo1</w:t>
      </w:r>
      <w:proofErr w:type="gramEnd"/>
      <w:r w:rsidRPr="006003B0">
        <w:rPr>
          <w:rFonts w:ascii="Courier New" w:hAnsi="Courier New" w:cs="Courier New"/>
          <w:sz w:val="18"/>
        </w:rPr>
        <w:t xml:space="preserve">.attach(2); /* Vincula o servo com o sinal. </w:t>
      </w:r>
      <w:proofErr w:type="spellStart"/>
      <w:proofErr w:type="gramStart"/>
      <w:r w:rsidRPr="006003B0">
        <w:rPr>
          <w:rFonts w:ascii="Courier New" w:hAnsi="Courier New" w:cs="Courier New"/>
          <w:sz w:val="18"/>
        </w:rPr>
        <w:t>attach</w:t>
      </w:r>
      <w:proofErr w:type="spellEnd"/>
      <w:proofErr w:type="gramEnd"/>
      <w:r w:rsidRPr="006003B0">
        <w:rPr>
          <w:rFonts w:ascii="Courier New" w:hAnsi="Courier New" w:cs="Courier New"/>
          <w:sz w:val="18"/>
        </w:rPr>
        <w:t>(2) -&gt; PINO 2 */</w:t>
      </w:r>
    </w:p>
    <w:p w14:paraId="5811995D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 w:rsidRPr="006003B0">
        <w:rPr>
          <w:rFonts w:ascii="Courier New" w:hAnsi="Courier New" w:cs="Courier New"/>
          <w:sz w:val="18"/>
        </w:rPr>
        <w:t xml:space="preserve">  </w:t>
      </w:r>
      <w:r w:rsidRPr="006003B0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6003B0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6003B0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003B0">
        <w:rPr>
          <w:rFonts w:ascii="Courier New" w:hAnsi="Courier New" w:cs="Courier New"/>
          <w:sz w:val="18"/>
          <w:lang w:val="en-US"/>
        </w:rPr>
        <w:t>bot, INPUT);</w:t>
      </w:r>
    </w:p>
    <w:p w14:paraId="36356645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 w:rsidRPr="006003B0">
        <w:rPr>
          <w:rFonts w:ascii="Courier New" w:hAnsi="Courier New" w:cs="Courier New"/>
          <w:sz w:val="18"/>
          <w:lang w:val="en-US"/>
        </w:rPr>
        <w:t>}</w:t>
      </w:r>
    </w:p>
    <w:p w14:paraId="39A1249B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76062958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6003B0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6003B0">
        <w:rPr>
          <w:rFonts w:ascii="Courier New" w:hAnsi="Courier New" w:cs="Courier New"/>
          <w:sz w:val="18"/>
          <w:lang w:val="en-US"/>
        </w:rPr>
        <w:t xml:space="preserve"> loop()</w:t>
      </w:r>
    </w:p>
    <w:p w14:paraId="656D0968" w14:textId="77777777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 w:rsidRPr="00A03DC0">
        <w:rPr>
          <w:rFonts w:ascii="Courier New" w:hAnsi="Courier New" w:cs="Courier New"/>
          <w:sz w:val="18"/>
          <w:lang w:val="en-US"/>
        </w:rPr>
        <w:t>{</w:t>
      </w:r>
    </w:p>
    <w:p w14:paraId="230EBF1D" w14:textId="77777777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 w:rsidRPr="00A03DC0">
        <w:rPr>
          <w:rFonts w:ascii="Courier New" w:hAnsi="Courier New" w:cs="Courier New"/>
          <w:sz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lang w:val="en-US"/>
        </w:rPr>
        <w:t>valor</w:t>
      </w:r>
      <w:proofErr w:type="gramEnd"/>
      <w:r w:rsidRPr="00A03DC0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lang w:val="en-US"/>
        </w:rPr>
        <w:t>(bot);</w:t>
      </w:r>
    </w:p>
    <w:p w14:paraId="07C67755" w14:textId="77777777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 w:rsidRPr="00A03DC0">
        <w:rPr>
          <w:rFonts w:ascii="Courier New" w:hAnsi="Courier New" w:cs="Courier New"/>
          <w:sz w:val="18"/>
          <w:lang w:val="en-US"/>
        </w:rPr>
        <w:t xml:space="preserve">  </w:t>
      </w:r>
    </w:p>
    <w:p w14:paraId="63DCA968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 w:rsidRPr="006003B0">
        <w:rPr>
          <w:rFonts w:ascii="Courier New" w:hAnsi="Courier New" w:cs="Courier New"/>
          <w:sz w:val="18"/>
          <w:lang w:val="en-US"/>
        </w:rPr>
        <w:t xml:space="preserve">  </w:t>
      </w:r>
      <w:r w:rsidRPr="006003B0">
        <w:rPr>
          <w:rFonts w:ascii="Courier New" w:hAnsi="Courier New" w:cs="Courier New"/>
          <w:sz w:val="18"/>
          <w:lang w:val="en-US"/>
        </w:rPr>
        <w:tab/>
      </w:r>
      <w:proofErr w:type="gramStart"/>
      <w:r w:rsidRPr="006003B0">
        <w:rPr>
          <w:rFonts w:ascii="Courier New" w:hAnsi="Courier New" w:cs="Courier New"/>
          <w:sz w:val="18"/>
          <w:lang w:val="en-US"/>
        </w:rPr>
        <w:t>if(</w:t>
      </w:r>
      <w:proofErr w:type="gramEnd"/>
      <w:r w:rsidRPr="006003B0">
        <w:rPr>
          <w:rFonts w:ascii="Courier New" w:hAnsi="Courier New" w:cs="Courier New"/>
          <w:sz w:val="18"/>
          <w:lang w:val="en-US"/>
        </w:rPr>
        <w:t>valor == HIGH){</w:t>
      </w:r>
    </w:p>
    <w:p w14:paraId="235BD718" w14:textId="77777777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</w:rPr>
      </w:pPr>
      <w:r w:rsidRPr="006003B0">
        <w:rPr>
          <w:rFonts w:ascii="Courier New" w:hAnsi="Courier New" w:cs="Courier New"/>
          <w:sz w:val="18"/>
          <w:lang w:val="en-US"/>
        </w:rPr>
        <w:t xml:space="preserve">    </w:t>
      </w:r>
      <w:r w:rsidRPr="006003B0">
        <w:rPr>
          <w:rFonts w:ascii="Courier New" w:hAnsi="Courier New" w:cs="Courier New"/>
          <w:sz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</w:rPr>
        <w:t>valor</w:t>
      </w:r>
      <w:proofErr w:type="gramEnd"/>
      <w:r w:rsidRPr="00A03DC0">
        <w:rPr>
          <w:rFonts w:ascii="Courier New" w:hAnsi="Courier New" w:cs="Courier New"/>
          <w:sz w:val="18"/>
        </w:rPr>
        <w:t xml:space="preserve"> = 1;</w:t>
      </w:r>
    </w:p>
    <w:p w14:paraId="1557852B" w14:textId="77777777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</w:rPr>
      </w:pPr>
      <w:r w:rsidRPr="00A03DC0">
        <w:rPr>
          <w:rFonts w:ascii="Courier New" w:hAnsi="Courier New" w:cs="Courier New"/>
          <w:sz w:val="18"/>
        </w:rPr>
        <w:t xml:space="preserve">  </w:t>
      </w:r>
      <w:r w:rsidRPr="00A03DC0">
        <w:rPr>
          <w:rFonts w:ascii="Courier New" w:hAnsi="Courier New" w:cs="Courier New"/>
          <w:sz w:val="18"/>
        </w:rPr>
        <w:tab/>
      </w:r>
      <w:proofErr w:type="gramStart"/>
      <w:r w:rsidRPr="00A03DC0">
        <w:rPr>
          <w:rFonts w:ascii="Courier New" w:hAnsi="Courier New" w:cs="Courier New"/>
          <w:sz w:val="18"/>
        </w:rPr>
        <w:t>}</w:t>
      </w:r>
      <w:proofErr w:type="gramEnd"/>
    </w:p>
    <w:p w14:paraId="599C871B" w14:textId="77777777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</w:rPr>
      </w:pPr>
      <w:r w:rsidRPr="00A03DC0">
        <w:rPr>
          <w:rFonts w:ascii="Courier New" w:hAnsi="Courier New" w:cs="Courier New"/>
          <w:sz w:val="18"/>
        </w:rPr>
        <w:t xml:space="preserve">  </w:t>
      </w:r>
      <w:r w:rsidRPr="00A03DC0">
        <w:rPr>
          <w:rFonts w:ascii="Courier New" w:hAnsi="Courier New" w:cs="Courier New"/>
          <w:sz w:val="18"/>
        </w:rPr>
        <w:tab/>
      </w:r>
    </w:p>
    <w:p w14:paraId="64F7F165" w14:textId="77777777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</w:rPr>
      </w:pPr>
      <w:r w:rsidRPr="00A03DC0">
        <w:rPr>
          <w:rFonts w:ascii="Courier New" w:hAnsi="Courier New" w:cs="Courier New"/>
          <w:sz w:val="18"/>
        </w:rPr>
        <w:t xml:space="preserve">  </w:t>
      </w:r>
      <w:r w:rsidRPr="00A03DC0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</w:rPr>
        <w:t>if</w:t>
      </w:r>
      <w:proofErr w:type="spellEnd"/>
      <w:proofErr w:type="gramEnd"/>
      <w:r w:rsidRPr="00A03DC0">
        <w:rPr>
          <w:rFonts w:ascii="Courier New" w:hAnsi="Courier New" w:cs="Courier New"/>
          <w:sz w:val="18"/>
        </w:rPr>
        <w:t>(valor == 1){</w:t>
      </w:r>
    </w:p>
    <w:p w14:paraId="16F4A0B0" w14:textId="1250F9E9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</w:rPr>
      </w:pPr>
      <w:r w:rsidRPr="00A03DC0">
        <w:rPr>
          <w:rFonts w:ascii="Courier New" w:hAnsi="Courier New" w:cs="Courier New"/>
          <w:sz w:val="18"/>
        </w:rPr>
        <w:t xml:space="preserve">      </w:t>
      </w:r>
      <w:r w:rsidRPr="00A03DC0">
        <w:rPr>
          <w:rFonts w:ascii="Courier New" w:hAnsi="Courier New" w:cs="Courier New"/>
          <w:sz w:val="18"/>
        </w:rPr>
        <w:tab/>
      </w:r>
      <w:r w:rsidRPr="00A03DC0">
        <w:rPr>
          <w:rFonts w:ascii="Courier New" w:hAnsi="Courier New" w:cs="Courier New"/>
          <w:sz w:val="18"/>
        </w:rPr>
        <w:tab/>
      </w:r>
      <w:proofErr w:type="gramStart"/>
      <w:r w:rsidRPr="006003B0">
        <w:rPr>
          <w:rFonts w:ascii="Courier New" w:hAnsi="Courier New" w:cs="Courier New"/>
          <w:sz w:val="18"/>
        </w:rPr>
        <w:t>for</w:t>
      </w:r>
      <w:proofErr w:type="gramEnd"/>
      <w:r w:rsidRPr="006003B0">
        <w:rPr>
          <w:rFonts w:ascii="Courier New" w:hAnsi="Courier New" w:cs="Courier New"/>
          <w:sz w:val="18"/>
        </w:rPr>
        <w:t xml:space="preserve"> (</w:t>
      </w:r>
      <w:proofErr w:type="spellStart"/>
      <w:r w:rsidRPr="006003B0">
        <w:rPr>
          <w:rFonts w:ascii="Courier New" w:hAnsi="Courier New" w:cs="Courier New"/>
          <w:sz w:val="18"/>
        </w:rPr>
        <w:t>posicao</w:t>
      </w:r>
      <w:proofErr w:type="spellEnd"/>
      <w:r w:rsidRPr="006003B0">
        <w:rPr>
          <w:rFonts w:ascii="Courier New" w:hAnsi="Courier New" w:cs="Courier New"/>
          <w:sz w:val="18"/>
        </w:rPr>
        <w:t xml:space="preserve"> = 0; </w:t>
      </w:r>
      <w:proofErr w:type="spellStart"/>
      <w:r w:rsidRPr="006003B0">
        <w:rPr>
          <w:rFonts w:ascii="Courier New" w:hAnsi="Courier New" w:cs="Courier New"/>
          <w:sz w:val="18"/>
        </w:rPr>
        <w:t>posicao</w:t>
      </w:r>
      <w:proofErr w:type="spellEnd"/>
      <w:r w:rsidRPr="006003B0">
        <w:rPr>
          <w:rFonts w:ascii="Courier New" w:hAnsi="Courier New" w:cs="Courier New"/>
          <w:sz w:val="18"/>
        </w:rPr>
        <w:t xml:space="preserve"> &lt;= 90; </w:t>
      </w:r>
      <w:proofErr w:type="spellStart"/>
      <w:r w:rsidRPr="006003B0">
        <w:rPr>
          <w:rFonts w:ascii="Courier New" w:hAnsi="Courier New" w:cs="Courier New"/>
          <w:sz w:val="18"/>
        </w:rPr>
        <w:t>posicao</w:t>
      </w:r>
      <w:proofErr w:type="spellEnd"/>
      <w:r w:rsidRPr="006003B0">
        <w:rPr>
          <w:rFonts w:ascii="Courier New" w:hAnsi="Courier New" w:cs="Courier New"/>
          <w:sz w:val="18"/>
        </w:rPr>
        <w:t xml:space="preserve"> += 1) </w:t>
      </w:r>
    </w:p>
    <w:p w14:paraId="41C5301E" w14:textId="44A53E39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A03DC0">
        <w:rPr>
          <w:rFonts w:ascii="Courier New" w:hAnsi="Courier New" w:cs="Courier New"/>
          <w:sz w:val="18"/>
          <w:lang w:val="en-US"/>
        </w:rPr>
        <w:t>{</w:t>
      </w:r>
    </w:p>
    <w:p w14:paraId="44D3C0DF" w14:textId="47901405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 w:rsidRPr="00A03DC0">
        <w:rPr>
          <w:rFonts w:ascii="Courier New" w:hAnsi="Courier New" w:cs="Courier New"/>
          <w:sz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lang w:val="en-US"/>
        </w:rPr>
        <w:tab/>
      </w:r>
      <w:r w:rsidRPr="00A03DC0">
        <w:rPr>
          <w:rFonts w:ascii="Courier New" w:hAnsi="Courier New" w:cs="Courier New"/>
          <w:sz w:val="18"/>
          <w:lang w:val="en-US"/>
        </w:rPr>
        <w:tab/>
      </w:r>
      <w:r w:rsidRPr="00A03DC0">
        <w:rPr>
          <w:rFonts w:ascii="Courier New" w:hAnsi="Courier New" w:cs="Courier New"/>
          <w:sz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lang w:val="en-US"/>
        </w:rPr>
        <w:t>servo1.write(</w:t>
      </w:r>
      <w:proofErr w:type="spellStart"/>
      <w:proofErr w:type="gramEnd"/>
      <w:r w:rsidRPr="00A03DC0">
        <w:rPr>
          <w:rFonts w:ascii="Courier New" w:hAnsi="Courier New" w:cs="Courier New"/>
          <w:sz w:val="18"/>
          <w:lang w:val="en-US"/>
        </w:rPr>
        <w:t>posicao</w:t>
      </w:r>
      <w:proofErr w:type="spellEnd"/>
      <w:r w:rsidRPr="00A03DC0">
        <w:rPr>
          <w:rFonts w:ascii="Courier New" w:hAnsi="Courier New" w:cs="Courier New"/>
          <w:sz w:val="18"/>
          <w:lang w:val="en-US"/>
        </w:rPr>
        <w:t>);</w:t>
      </w:r>
    </w:p>
    <w:p w14:paraId="0A9AF9EA" w14:textId="7D5CDC61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 w:rsidRPr="00A03DC0">
        <w:rPr>
          <w:rFonts w:ascii="Courier New" w:hAnsi="Courier New" w:cs="Courier New"/>
          <w:sz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lang w:val="en-US"/>
        </w:rPr>
        <w:tab/>
      </w:r>
      <w:r w:rsidRPr="00A03DC0">
        <w:rPr>
          <w:rFonts w:ascii="Courier New" w:hAnsi="Courier New" w:cs="Courier New"/>
          <w:sz w:val="18"/>
          <w:lang w:val="en-US"/>
        </w:rPr>
        <w:tab/>
      </w:r>
      <w:r w:rsidRPr="00A03DC0">
        <w:rPr>
          <w:rFonts w:ascii="Courier New" w:hAnsi="Courier New" w:cs="Courier New"/>
          <w:sz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lang w:val="en-US"/>
        </w:rPr>
        <w:t>delay(</w:t>
      </w:r>
      <w:proofErr w:type="gramEnd"/>
      <w:r w:rsidRPr="00A03DC0">
        <w:rPr>
          <w:rFonts w:ascii="Courier New" w:hAnsi="Courier New" w:cs="Courier New"/>
          <w:sz w:val="18"/>
          <w:lang w:val="en-US"/>
        </w:rPr>
        <w:t>15);</w:t>
      </w:r>
    </w:p>
    <w:p w14:paraId="767243BF" w14:textId="53C84253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 w:rsidRPr="00A03DC0">
        <w:rPr>
          <w:rFonts w:ascii="Courier New" w:hAnsi="Courier New" w:cs="Courier New"/>
          <w:sz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lang w:val="en-US"/>
        </w:rPr>
        <w:tab/>
      </w:r>
      <w:r w:rsidRPr="00A03DC0">
        <w:rPr>
          <w:rFonts w:ascii="Courier New" w:hAnsi="Courier New" w:cs="Courier New"/>
          <w:sz w:val="18"/>
          <w:lang w:val="en-US"/>
        </w:rPr>
        <w:tab/>
        <w:t>}</w:t>
      </w:r>
    </w:p>
    <w:p w14:paraId="189DEA01" w14:textId="4B1E7E7C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 w:rsidRPr="00A03DC0">
        <w:rPr>
          <w:rFonts w:ascii="Courier New" w:hAnsi="Courier New" w:cs="Courier New"/>
          <w:sz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lang w:val="en-US"/>
        </w:rPr>
        <w:tab/>
        <w:t>}</w:t>
      </w:r>
    </w:p>
    <w:p w14:paraId="7D26E653" w14:textId="77777777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 w:rsidRPr="00A03DC0">
        <w:rPr>
          <w:rFonts w:ascii="Courier New" w:hAnsi="Courier New" w:cs="Courier New"/>
          <w:sz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lang w:val="en-US"/>
        </w:rPr>
        <w:t>else{</w:t>
      </w:r>
      <w:proofErr w:type="gramEnd"/>
    </w:p>
    <w:p w14:paraId="585F06AC" w14:textId="6E7F69E6" w:rsidR="006003B0" w:rsidRPr="00A03DC0" w:rsidRDefault="006003B0" w:rsidP="006003B0">
      <w:pPr>
        <w:pStyle w:val="Corpodetexto"/>
        <w:rPr>
          <w:rFonts w:ascii="Courier New" w:hAnsi="Courier New" w:cs="Courier New"/>
          <w:sz w:val="18"/>
          <w:lang w:val="en-US"/>
        </w:rPr>
      </w:pPr>
      <w:r w:rsidRPr="00A03DC0">
        <w:rPr>
          <w:rFonts w:ascii="Courier New" w:hAnsi="Courier New" w:cs="Courier New"/>
          <w:sz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lang w:val="en-US"/>
        </w:rPr>
        <w:tab/>
      </w:r>
      <w:r w:rsidRPr="00A03DC0">
        <w:rPr>
          <w:rFonts w:ascii="Courier New" w:hAnsi="Courier New" w:cs="Courier New"/>
          <w:sz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lang w:val="en-US"/>
        </w:rPr>
        <w:t>servo1.write(</w:t>
      </w:r>
      <w:proofErr w:type="gramEnd"/>
      <w:r w:rsidRPr="00A03DC0">
        <w:rPr>
          <w:rFonts w:ascii="Courier New" w:hAnsi="Courier New" w:cs="Courier New"/>
          <w:sz w:val="18"/>
          <w:lang w:val="en-US"/>
        </w:rPr>
        <w:t>0);</w:t>
      </w:r>
    </w:p>
    <w:p w14:paraId="508FCC86" w14:textId="77777777" w:rsidR="006003B0" w:rsidRPr="006003B0" w:rsidRDefault="006003B0" w:rsidP="006003B0">
      <w:pPr>
        <w:pStyle w:val="Corpodetexto"/>
        <w:rPr>
          <w:rFonts w:ascii="Courier New" w:hAnsi="Courier New" w:cs="Courier New"/>
          <w:sz w:val="18"/>
        </w:rPr>
      </w:pPr>
      <w:r w:rsidRPr="00A03DC0">
        <w:rPr>
          <w:rFonts w:ascii="Courier New" w:hAnsi="Courier New" w:cs="Courier New"/>
          <w:sz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lang w:val="en-US"/>
        </w:rPr>
        <w:tab/>
      </w:r>
      <w:proofErr w:type="gramStart"/>
      <w:r w:rsidRPr="006003B0">
        <w:rPr>
          <w:rFonts w:ascii="Courier New" w:hAnsi="Courier New" w:cs="Courier New"/>
          <w:sz w:val="18"/>
        </w:rPr>
        <w:t>}</w:t>
      </w:r>
      <w:proofErr w:type="gramEnd"/>
    </w:p>
    <w:p w14:paraId="2943BDB4" w14:textId="37A61AEE" w:rsidR="006003B0" w:rsidRDefault="006003B0" w:rsidP="006003B0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6003B0">
        <w:rPr>
          <w:rFonts w:ascii="Courier New" w:hAnsi="Courier New" w:cs="Courier New"/>
          <w:sz w:val="18"/>
        </w:rPr>
        <w:t>}</w:t>
      </w:r>
      <w:proofErr w:type="gramEnd"/>
    </w:p>
    <w:p w14:paraId="7CCE04D4" w14:textId="77777777" w:rsidR="00532A8F" w:rsidRDefault="00532A8F" w:rsidP="006003B0">
      <w:pPr>
        <w:pStyle w:val="Corpodetexto"/>
        <w:rPr>
          <w:rFonts w:ascii="Courier New" w:hAnsi="Courier New" w:cs="Courier New"/>
          <w:sz w:val="18"/>
        </w:rPr>
      </w:pPr>
    </w:p>
    <w:p w14:paraId="069C2644" w14:textId="77777777" w:rsidR="00532A8F" w:rsidRPr="006003B0" w:rsidRDefault="00532A8F" w:rsidP="006003B0">
      <w:pPr>
        <w:pStyle w:val="Corpodetexto"/>
        <w:rPr>
          <w:rFonts w:ascii="Courier New" w:hAnsi="Courier New" w:cs="Courier New"/>
          <w:sz w:val="18"/>
        </w:rPr>
      </w:pPr>
    </w:p>
    <w:p w14:paraId="026790E6" w14:textId="77777777" w:rsidR="00CA3BA3" w:rsidRDefault="00CA3BA3" w:rsidP="003276F2">
      <w:pPr>
        <w:pStyle w:val="Corpodetexto"/>
      </w:pPr>
    </w:p>
    <w:p w14:paraId="5A2E8A04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6</w:t>
      </w:r>
      <w:proofErr w:type="gramEnd"/>
    </w:p>
    <w:p w14:paraId="53AF2BC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>#include &lt;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Servo.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h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&gt;</w:t>
      </w:r>
    </w:p>
    <w:p w14:paraId="023091D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1C570C2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Servo servo1; /* Declara o Servo. </w:t>
      </w:r>
      <w:r w:rsidRPr="00A03DC0">
        <w:rPr>
          <w:rFonts w:ascii="Courier New" w:hAnsi="Courier New" w:cs="Courier New"/>
          <w:sz w:val="18"/>
          <w:szCs w:val="18"/>
          <w:lang w:val="en-US"/>
        </w:rPr>
        <w:t>*/</w:t>
      </w:r>
    </w:p>
    <w:p w14:paraId="527A902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2F94AC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/*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Botoes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70B5FAD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0643E4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bot0 = 3;</w:t>
      </w:r>
    </w:p>
    <w:p w14:paraId="70B60A86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bot1 = 4;</w:t>
      </w:r>
    </w:p>
    <w:p w14:paraId="12BEA3A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bot2 = 5;</w:t>
      </w:r>
    </w:p>
    <w:p w14:paraId="36980F2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bot3 = 6;</w:t>
      </w:r>
    </w:p>
    <w:p w14:paraId="028A702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bot4 = 7;</w:t>
      </w:r>
    </w:p>
    <w:p w14:paraId="13FDADB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bot5 = 8;</w:t>
      </w:r>
    </w:p>
    <w:p w14:paraId="05FCF5C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bot6 = 9;</w:t>
      </w:r>
    </w:p>
    <w:p w14:paraId="546DD70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bot7 = 10;</w:t>
      </w:r>
    </w:p>
    <w:p w14:paraId="14DE9AB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bot8 = 11;</w:t>
      </w:r>
    </w:p>
    <w:p w14:paraId="3AE2CF7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bot9 = 12;</w:t>
      </w:r>
    </w:p>
    <w:p w14:paraId="2A3D4E9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CFD9CB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/*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Fim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botoes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78724E2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42E26E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valor0;</w:t>
      </w:r>
    </w:p>
    <w:p w14:paraId="0997773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valor1;</w:t>
      </w:r>
    </w:p>
    <w:p w14:paraId="12C51FC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valor2;</w:t>
      </w:r>
    </w:p>
    <w:p w14:paraId="2F618C0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valor3;</w:t>
      </w:r>
    </w:p>
    <w:p w14:paraId="4C45EE3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valor4;</w:t>
      </w:r>
    </w:p>
    <w:p w14:paraId="31D08F9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valor5;</w:t>
      </w:r>
    </w:p>
    <w:p w14:paraId="29227FD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valor6;</w:t>
      </w:r>
    </w:p>
    <w:p w14:paraId="2B8FDE2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valor7;</w:t>
      </w:r>
    </w:p>
    <w:p w14:paraId="4949959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valor8;</w:t>
      </w:r>
    </w:p>
    <w:p w14:paraId="26FBC60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valor9;</w:t>
      </w:r>
    </w:p>
    <w:p w14:paraId="23E7BE2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C77857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valor0w;</w:t>
      </w:r>
    </w:p>
    <w:p w14:paraId="6047D3C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valor1w;</w:t>
      </w:r>
    </w:p>
    <w:p w14:paraId="3E94B0A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valor2w;</w:t>
      </w:r>
    </w:p>
    <w:p w14:paraId="69496F9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valor3w;</w:t>
      </w:r>
    </w:p>
    <w:p w14:paraId="414C241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valor4w;</w:t>
      </w:r>
    </w:p>
    <w:p w14:paraId="2112685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valor5w;</w:t>
      </w:r>
    </w:p>
    <w:p w14:paraId="5A38C7F6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valor6w;</w:t>
      </w:r>
    </w:p>
    <w:p w14:paraId="4F5C0EB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valor7w;</w:t>
      </w:r>
    </w:p>
    <w:p w14:paraId="19AD875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valor8w;</w:t>
      </w:r>
    </w:p>
    <w:p w14:paraId="312D7D3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valor9w;</w:t>
      </w:r>
    </w:p>
    <w:p w14:paraId="392A007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1B61ED9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valor0e;</w:t>
      </w:r>
    </w:p>
    <w:p w14:paraId="16E4917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valor1e;</w:t>
      </w:r>
    </w:p>
    <w:p w14:paraId="59ACA93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valor2e;</w:t>
      </w:r>
    </w:p>
    <w:p w14:paraId="4FE484E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valor3e;</w:t>
      </w:r>
    </w:p>
    <w:p w14:paraId="0CCBC7F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lastRenderedPageBreak/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valor4e;</w:t>
      </w:r>
    </w:p>
    <w:p w14:paraId="00C443F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valor5e;</w:t>
      </w:r>
    </w:p>
    <w:p w14:paraId="046F919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valor6e;</w:t>
      </w:r>
    </w:p>
    <w:p w14:paraId="47318FF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valor7e;</w:t>
      </w:r>
    </w:p>
    <w:p w14:paraId="536E00C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valor8e;</w:t>
      </w:r>
    </w:p>
    <w:p w14:paraId="3E21F79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valor9e;</w:t>
      </w:r>
    </w:p>
    <w:p w14:paraId="382529E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04C4B9D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valor0r;</w:t>
      </w:r>
    </w:p>
    <w:p w14:paraId="0A1B294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valor1r;</w:t>
      </w:r>
    </w:p>
    <w:p w14:paraId="4F0C5CE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valor2r;</w:t>
      </w:r>
    </w:p>
    <w:p w14:paraId="2854829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valor3r;</w:t>
      </w:r>
    </w:p>
    <w:p w14:paraId="4D2222E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valor4r;</w:t>
      </w:r>
    </w:p>
    <w:p w14:paraId="31A11E0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valor5r;</w:t>
      </w:r>
    </w:p>
    <w:p w14:paraId="0D08E76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valor6r;</w:t>
      </w:r>
    </w:p>
    <w:p w14:paraId="29A2287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valor7r;</w:t>
      </w:r>
    </w:p>
    <w:p w14:paraId="4CF84DF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valor8r;</w:t>
      </w:r>
    </w:p>
    <w:p w14:paraId="6CD35DD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valor9r;</w:t>
      </w:r>
    </w:p>
    <w:p w14:paraId="03C4A10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cosenha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 xml:space="preserve"> */</w:t>
      </w:r>
    </w:p>
    <w:p w14:paraId="296371B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valor0c;</w:t>
      </w:r>
    </w:p>
    <w:p w14:paraId="670EA5A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valor1c;</w:t>
      </w:r>
    </w:p>
    <w:p w14:paraId="37F6545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valor2c;</w:t>
      </w:r>
    </w:p>
    <w:p w14:paraId="000E181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valor3c;</w:t>
      </w:r>
    </w:p>
    <w:p w14:paraId="37BF3B0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valor4c;</w:t>
      </w:r>
    </w:p>
    <w:p w14:paraId="3E48E52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valor5c;</w:t>
      </w:r>
    </w:p>
    <w:p w14:paraId="0D8C97B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valor6c;</w:t>
      </w:r>
    </w:p>
    <w:p w14:paraId="65A5DD76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valor7c;</w:t>
      </w:r>
    </w:p>
    <w:p w14:paraId="272DF3B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valor8c;</w:t>
      </w:r>
    </w:p>
    <w:p w14:paraId="28EBE3B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valor9c;</w:t>
      </w:r>
    </w:p>
    <w:p w14:paraId="7C8B9F5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136CF83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valor0v;</w:t>
      </w:r>
    </w:p>
    <w:p w14:paraId="567A482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valor1v;</w:t>
      </w:r>
    </w:p>
    <w:p w14:paraId="2C2E6CD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valor2v;</w:t>
      </w:r>
    </w:p>
    <w:p w14:paraId="0C122CD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valor3v;</w:t>
      </w:r>
    </w:p>
    <w:p w14:paraId="304E87C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valor4v;</w:t>
      </w:r>
    </w:p>
    <w:p w14:paraId="4FBA963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valor5v;</w:t>
      </w:r>
    </w:p>
    <w:p w14:paraId="442157B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valor6v;</w:t>
      </w:r>
    </w:p>
    <w:p w14:paraId="4E2E762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valor7v;</w:t>
      </w:r>
    </w:p>
    <w:p w14:paraId="6778516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valor8v;</w:t>
      </w:r>
    </w:p>
    <w:p w14:paraId="0DD7809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lastRenderedPageBreak/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valor9v;</w:t>
      </w:r>
    </w:p>
    <w:p w14:paraId="1F6DB03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4E0F36F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valor0b;</w:t>
      </w:r>
    </w:p>
    <w:p w14:paraId="38BD09B6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valor1b;</w:t>
      </w:r>
    </w:p>
    <w:p w14:paraId="472A4C6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valor2b;</w:t>
      </w:r>
    </w:p>
    <w:p w14:paraId="3CC1071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valor3b;</w:t>
      </w:r>
    </w:p>
    <w:p w14:paraId="543A061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valor4b;</w:t>
      </w:r>
    </w:p>
    <w:p w14:paraId="5108D9E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valor5b;</w:t>
      </w:r>
    </w:p>
    <w:p w14:paraId="5B9B5CA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valor6b;</w:t>
      </w:r>
    </w:p>
    <w:p w14:paraId="723F9E8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valor7b;</w:t>
      </w:r>
    </w:p>
    <w:p w14:paraId="0DB0C18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valor8b;</w:t>
      </w:r>
    </w:p>
    <w:p w14:paraId="50FC81C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valor9b;</w:t>
      </w:r>
    </w:p>
    <w:p w14:paraId="020C6CB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31B2864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valor0n;</w:t>
      </w:r>
    </w:p>
    <w:p w14:paraId="28D5888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valor1n;</w:t>
      </w:r>
    </w:p>
    <w:p w14:paraId="22E3081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valor2n;</w:t>
      </w:r>
    </w:p>
    <w:p w14:paraId="7AB9656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valor3n;</w:t>
      </w:r>
    </w:p>
    <w:p w14:paraId="357398C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valor4n;</w:t>
      </w:r>
    </w:p>
    <w:p w14:paraId="2EB8D00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valor5n;</w:t>
      </w:r>
    </w:p>
    <w:p w14:paraId="031260B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valor6n;</w:t>
      </w:r>
    </w:p>
    <w:p w14:paraId="7313EAD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valor7n;</w:t>
      </w:r>
    </w:p>
    <w:p w14:paraId="5E2649E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valor8n;</w:t>
      </w:r>
    </w:p>
    <w:p w14:paraId="7DEEDCA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valor9n;</w:t>
      </w:r>
    </w:p>
    <w:p w14:paraId="4F936DB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65E52CA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senha1;</w:t>
      </w:r>
    </w:p>
    <w:p w14:paraId="23EE990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senha2;</w:t>
      </w:r>
    </w:p>
    <w:p w14:paraId="13704D6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senha3;</w:t>
      </w:r>
    </w:p>
    <w:p w14:paraId="5656F97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senha4;</w:t>
      </w:r>
    </w:p>
    <w:p w14:paraId="61ACD37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3E38A35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cosenhaw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DE016A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cosenhae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8D1E5C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cosenhar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768C65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cosenhat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98E5A5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252C87C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3862DFA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429C54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servo1.attach(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2); /* Vincula o servo com o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sinal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attach(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2) -&gt; PINO 2 */</w:t>
      </w:r>
    </w:p>
    <w:p w14:paraId="118231E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bot0, INPUT);</w:t>
      </w:r>
    </w:p>
    <w:p w14:paraId="4AC2119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bot1, INPUT);</w:t>
      </w:r>
    </w:p>
    <w:p w14:paraId="122A769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bot2, INPUT);</w:t>
      </w:r>
    </w:p>
    <w:p w14:paraId="0213A44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bot3, INPUT);</w:t>
      </w:r>
    </w:p>
    <w:p w14:paraId="4691ADC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bot4, INPUT);</w:t>
      </w:r>
    </w:p>
    <w:p w14:paraId="5DC391E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bot5, INPUT);</w:t>
      </w:r>
    </w:p>
    <w:p w14:paraId="32C1B5D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bot6, INPUT);</w:t>
      </w:r>
    </w:p>
    <w:p w14:paraId="4C68FDC6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bot7, INPUT);</w:t>
      </w:r>
    </w:p>
    <w:p w14:paraId="72DC6F8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bot8, INPUT);</w:t>
      </w:r>
    </w:p>
    <w:p w14:paraId="0DAF0BF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bot9, INPUT);</w:t>
      </w:r>
    </w:p>
    <w:p w14:paraId="0F6A1976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begin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(9600);</w:t>
      </w:r>
    </w:p>
    <w:p w14:paraId="745F6F7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("Crie sua senha:");</w:t>
      </w:r>
    </w:p>
    <w:p w14:paraId="0C446A3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 xml:space="preserve">("Digite os quatros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numeros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 xml:space="preserve"> em ordem");</w:t>
      </w:r>
    </w:p>
    <w:p w14:paraId="37ABCA86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4854AE6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89739B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7C8CF07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5F336F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servo1.write(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0);</w:t>
      </w:r>
    </w:p>
    <w:p w14:paraId="1E9175A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valor(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D5C720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E8F138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abrir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1ED7A4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E7924C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883B89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valor()</w:t>
      </w:r>
    </w:p>
    <w:p w14:paraId="504E27D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15C386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  <w:t xml:space="preserve">valor0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bot0);</w:t>
      </w:r>
    </w:p>
    <w:p w14:paraId="29ECAF92" w14:textId="22B52B5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valor1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bot1);</w:t>
      </w:r>
    </w:p>
    <w:p w14:paraId="781839F2" w14:textId="1B4D9C7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valor2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bot2);</w:t>
      </w:r>
    </w:p>
    <w:p w14:paraId="5473E4CF" w14:textId="0B78BA4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valor3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bot3);</w:t>
      </w:r>
    </w:p>
    <w:p w14:paraId="7D1DC89D" w14:textId="31900ED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valor4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bot4);</w:t>
      </w:r>
    </w:p>
    <w:p w14:paraId="7AA6330E" w14:textId="7E96130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valor5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bot5);</w:t>
      </w:r>
    </w:p>
    <w:p w14:paraId="5501A263" w14:textId="5E6544A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valor6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bot6);</w:t>
      </w:r>
    </w:p>
    <w:p w14:paraId="3ABF8502" w14:textId="6E082C7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valor7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bot7);</w:t>
      </w:r>
    </w:p>
    <w:p w14:paraId="605E7DC8" w14:textId="4A9E8AA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valor8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bot8);</w:t>
      </w:r>
    </w:p>
    <w:p w14:paraId="240C5C9E" w14:textId="3F38FB5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valor9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bot9);</w:t>
      </w:r>
    </w:p>
    <w:p w14:paraId="0949CFA6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FAFDA42" w14:textId="080FCD1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valor0w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bot0);</w:t>
      </w:r>
    </w:p>
    <w:p w14:paraId="485516B4" w14:textId="613BCEE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valor1w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bot1);</w:t>
      </w:r>
    </w:p>
    <w:p w14:paraId="0354D3A2" w14:textId="4E7E900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valor2w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bot2);</w:t>
      </w:r>
    </w:p>
    <w:p w14:paraId="684791F7" w14:textId="686810E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valor3w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bot3);</w:t>
      </w:r>
    </w:p>
    <w:p w14:paraId="1CB79FB4" w14:textId="7B5DDFE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valor4w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bot4);</w:t>
      </w:r>
    </w:p>
    <w:p w14:paraId="4B76873E" w14:textId="5B64C87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valor5w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bot5);</w:t>
      </w:r>
    </w:p>
    <w:p w14:paraId="1D2F40F9" w14:textId="446C363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valor6w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bot6);</w:t>
      </w:r>
    </w:p>
    <w:p w14:paraId="38DC5611" w14:textId="06685E1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valor7w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bot7);</w:t>
      </w:r>
    </w:p>
    <w:p w14:paraId="77DE9A32" w14:textId="6CEE026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valor8w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bot8);</w:t>
      </w:r>
    </w:p>
    <w:p w14:paraId="31CE7011" w14:textId="7E84D7C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v</w:t>
      </w:r>
      <w:r w:rsidRPr="00A03DC0">
        <w:rPr>
          <w:rFonts w:ascii="Courier New" w:hAnsi="Courier New" w:cs="Courier New"/>
          <w:sz w:val="18"/>
          <w:szCs w:val="18"/>
        </w:rPr>
        <w:t>alor9w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(bot9);</w:t>
      </w:r>
    </w:p>
    <w:p w14:paraId="57AE186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4CEB64FC" w14:textId="49575FC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valor0e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(bot0);</w:t>
      </w:r>
    </w:p>
    <w:p w14:paraId="7D8E0683" w14:textId="38018D9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valor1e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(bot1);</w:t>
      </w:r>
    </w:p>
    <w:p w14:paraId="4C9CD02B" w14:textId="2EA193D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valor2e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(bot2);</w:t>
      </w:r>
    </w:p>
    <w:p w14:paraId="36EACFC6" w14:textId="07B1DC4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valor3e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(bot3);</w:t>
      </w:r>
    </w:p>
    <w:p w14:paraId="6931A3B6" w14:textId="4D5D421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valor4e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(bot4);</w:t>
      </w:r>
    </w:p>
    <w:p w14:paraId="30627395" w14:textId="0DBDA7E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valor5e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(bot5);</w:t>
      </w:r>
    </w:p>
    <w:p w14:paraId="4BF8D546" w14:textId="3FDF153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valor6e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(bot6);</w:t>
      </w:r>
    </w:p>
    <w:p w14:paraId="241AB679" w14:textId="6C3CF58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valor7e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(bot7);</w:t>
      </w:r>
    </w:p>
    <w:p w14:paraId="2FD703D8" w14:textId="79A532F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valor8e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(bot8);</w:t>
      </w:r>
    </w:p>
    <w:p w14:paraId="66BB3EAC" w14:textId="51A1C4B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valor9e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(bot9);</w:t>
      </w:r>
    </w:p>
    <w:p w14:paraId="3860381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5E54512C" w14:textId="4603775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valor0r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(bot0);</w:t>
      </w:r>
    </w:p>
    <w:p w14:paraId="63BAF321" w14:textId="0E072C6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valor1r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(bot1);</w:t>
      </w:r>
    </w:p>
    <w:p w14:paraId="160E1348" w14:textId="443F9B2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valor2r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(bot2);</w:t>
      </w:r>
    </w:p>
    <w:p w14:paraId="35065FEA" w14:textId="572EF27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valor3r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(bot3);</w:t>
      </w:r>
    </w:p>
    <w:p w14:paraId="509A54AC" w14:textId="3F17AE6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valor4r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(bot4);</w:t>
      </w:r>
    </w:p>
    <w:p w14:paraId="4BAF1AF5" w14:textId="0A8A2E4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valor5r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(bot5);</w:t>
      </w:r>
    </w:p>
    <w:p w14:paraId="17AA05FE" w14:textId="721D847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valor6r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(bot6);</w:t>
      </w:r>
    </w:p>
    <w:p w14:paraId="70B4A4B5" w14:textId="716F0DE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valor7r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(bot7);</w:t>
      </w:r>
    </w:p>
    <w:p w14:paraId="5D1F9FE0" w14:textId="4C749CB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valor8r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(bot8);</w:t>
      </w:r>
    </w:p>
    <w:p w14:paraId="2145326A" w14:textId="30AC53C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valor9r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 xml:space="preserve">(bot9); </w:t>
      </w:r>
    </w:p>
    <w:p w14:paraId="76ABBE6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35B49AE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/*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cosenha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 xml:space="preserve"> */</w:t>
      </w:r>
    </w:p>
    <w:p w14:paraId="6CA8A61A" w14:textId="5E16971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valor0c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(bot0);</w:t>
      </w:r>
    </w:p>
    <w:p w14:paraId="1CF92723" w14:textId="23B0189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valor1c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(bot1);</w:t>
      </w:r>
    </w:p>
    <w:p w14:paraId="1D5F2E94" w14:textId="35AD1A2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valor2c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(bot2);</w:t>
      </w:r>
    </w:p>
    <w:p w14:paraId="678A9478" w14:textId="4CD0F8D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valor3c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(bot3);</w:t>
      </w:r>
    </w:p>
    <w:p w14:paraId="4A6E9BFB" w14:textId="07E77CE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valor4c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(bot4);</w:t>
      </w:r>
    </w:p>
    <w:p w14:paraId="1062C49A" w14:textId="56AF0B6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valor5c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(bot5);</w:t>
      </w:r>
    </w:p>
    <w:p w14:paraId="381D084F" w14:textId="14560AD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valor6c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(bot6);</w:t>
      </w:r>
    </w:p>
    <w:p w14:paraId="4CD499A9" w14:textId="43EAEDC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valor7c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(bot7);</w:t>
      </w:r>
    </w:p>
    <w:p w14:paraId="1317D5DE" w14:textId="26B138C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valor8c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(bot8);</w:t>
      </w:r>
    </w:p>
    <w:p w14:paraId="14746797" w14:textId="25A10E2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valor9c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(bot9);</w:t>
      </w:r>
    </w:p>
    <w:p w14:paraId="50B6B956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0CF0FBE6" w14:textId="2EA807D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valor0v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(bot0);</w:t>
      </w:r>
    </w:p>
    <w:p w14:paraId="13FC705D" w14:textId="7F40B21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valor1v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(bot1);</w:t>
      </w:r>
    </w:p>
    <w:p w14:paraId="566F500A" w14:textId="6FFE16E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valor2v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(bot2);</w:t>
      </w:r>
    </w:p>
    <w:p w14:paraId="075E6894" w14:textId="01C11B8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valor3v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(bot3);</w:t>
      </w:r>
    </w:p>
    <w:p w14:paraId="4BDE9A2E" w14:textId="684A80E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valor4v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(bot4);</w:t>
      </w:r>
    </w:p>
    <w:p w14:paraId="35CDBB31" w14:textId="0D4117B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valor5v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(bot5);</w:t>
      </w:r>
    </w:p>
    <w:p w14:paraId="30931088" w14:textId="1537652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valor6v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(bot6);</w:t>
      </w:r>
    </w:p>
    <w:p w14:paraId="14EE010F" w14:textId="0930605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valor7v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(bot7);</w:t>
      </w:r>
    </w:p>
    <w:p w14:paraId="09AB5327" w14:textId="1FEB9A0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valor8v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(bot8);</w:t>
      </w:r>
    </w:p>
    <w:p w14:paraId="0CA1A336" w14:textId="2C81DF6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valor9v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(bot9);</w:t>
      </w:r>
    </w:p>
    <w:p w14:paraId="2FFF104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671F6BF2" w14:textId="0D63735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valor0b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(bot0);</w:t>
      </w:r>
    </w:p>
    <w:p w14:paraId="3B7D170E" w14:textId="3B4CA80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valor1b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(bot1);</w:t>
      </w:r>
    </w:p>
    <w:p w14:paraId="48EA3C64" w14:textId="06D7AD3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valor2b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bot2);</w:t>
      </w:r>
    </w:p>
    <w:p w14:paraId="5D1BAD08" w14:textId="1B1D4DE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valor3b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bot3);</w:t>
      </w:r>
    </w:p>
    <w:p w14:paraId="09C9EA8B" w14:textId="4E41995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valor4b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bot4);</w:t>
      </w:r>
    </w:p>
    <w:p w14:paraId="223799C9" w14:textId="45A467F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valor5b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bot5);</w:t>
      </w:r>
    </w:p>
    <w:p w14:paraId="4A136BD7" w14:textId="4F351B8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valor6b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bot6);</w:t>
      </w:r>
    </w:p>
    <w:p w14:paraId="661CFD4E" w14:textId="436E487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valor7b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bot7);</w:t>
      </w:r>
    </w:p>
    <w:p w14:paraId="012E9040" w14:textId="78DDB93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valor8b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bot8);</w:t>
      </w:r>
    </w:p>
    <w:p w14:paraId="7260A4D7" w14:textId="6D176C9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valor9b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bot9);</w:t>
      </w:r>
    </w:p>
    <w:p w14:paraId="00A0B1C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2FD13DC5" w14:textId="36ADAF3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valor0n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bot0);</w:t>
      </w:r>
    </w:p>
    <w:p w14:paraId="093B6891" w14:textId="4027295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valor1n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bot1);</w:t>
      </w:r>
    </w:p>
    <w:p w14:paraId="472731EB" w14:textId="3969EB7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valor2n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bot2);</w:t>
      </w:r>
    </w:p>
    <w:p w14:paraId="45B2DF26" w14:textId="2F79F2B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valor3n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bot3);</w:t>
      </w:r>
    </w:p>
    <w:p w14:paraId="7A277DA2" w14:textId="7460435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valor4n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bot4);</w:t>
      </w:r>
    </w:p>
    <w:p w14:paraId="580B9EF8" w14:textId="2C03848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valor5n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bot5);</w:t>
      </w:r>
    </w:p>
    <w:p w14:paraId="50DE7851" w14:textId="1DFFB32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valor6n = </w:t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bot6);</w:t>
      </w:r>
    </w:p>
    <w:p w14:paraId="01BAAEAB" w14:textId="75892BB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valor7n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(bot7);</w:t>
      </w:r>
    </w:p>
    <w:p w14:paraId="71CB9788" w14:textId="2A5F2D6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valor8n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(bot8);</w:t>
      </w:r>
    </w:p>
    <w:p w14:paraId="2A812C34" w14:textId="205D902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valor9n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>(bot9);</w:t>
      </w:r>
    </w:p>
    <w:p w14:paraId="388991B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A03DC0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0A9117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abrir()</w:t>
      </w:r>
    </w:p>
    <w:p w14:paraId="4110149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A03DC0">
        <w:rPr>
          <w:rFonts w:ascii="Courier New" w:hAnsi="Courier New" w:cs="Courier New"/>
          <w:sz w:val="18"/>
          <w:szCs w:val="18"/>
        </w:rPr>
        <w:lastRenderedPageBreak/>
        <w:t>{</w:t>
      </w:r>
    </w:p>
    <w:p w14:paraId="20F1CEB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cosenha1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();</w:t>
      </w:r>
    </w:p>
    <w:p w14:paraId="7793829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</w:p>
    <w:p w14:paraId="7104D0D6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cosenhaw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 xml:space="preserve"> == senha1){</w:t>
      </w:r>
    </w:p>
    <w:p w14:paraId="60CC8BC4" w14:textId="406EEEF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cosenha2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();</w:t>
      </w:r>
    </w:p>
    <w:p w14:paraId="221AB8F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7635CE1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cosenhae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 xml:space="preserve"> == senha2){</w:t>
      </w:r>
    </w:p>
    <w:p w14:paraId="09312334" w14:textId="7AD1932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cosenha3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();</w:t>
      </w:r>
    </w:p>
    <w:p w14:paraId="3D202E5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69DF4F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03DC0">
        <w:rPr>
          <w:rFonts w:ascii="Courier New" w:hAnsi="Courier New" w:cs="Courier New"/>
          <w:sz w:val="18"/>
          <w:szCs w:val="18"/>
        </w:rPr>
        <w:t>cosenhar</w:t>
      </w:r>
      <w:proofErr w:type="spellEnd"/>
      <w:r w:rsidRPr="00A03DC0">
        <w:rPr>
          <w:rFonts w:ascii="Courier New" w:hAnsi="Courier New" w:cs="Courier New"/>
          <w:sz w:val="18"/>
          <w:szCs w:val="18"/>
        </w:rPr>
        <w:t xml:space="preserve"> == senha3){</w:t>
      </w:r>
    </w:p>
    <w:p w14:paraId="44CBF7F5" w14:textId="550725D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 w:rsidRPr="00A03DC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cosenha4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();</w:t>
      </w:r>
    </w:p>
    <w:p w14:paraId="5FF4436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</w:p>
    <w:p w14:paraId="38C99DC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cosenhat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== senha4){</w:t>
      </w:r>
    </w:p>
    <w:p w14:paraId="29B5D3D3" w14:textId="0E42BD7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servo1.write(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90);</w:t>
      </w:r>
    </w:p>
    <w:p w14:paraId="3F8C0FE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</w:p>
    <w:p w14:paraId="7B4B115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09E5438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03DC0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3B5D1EF6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E7999A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(valor0) {</w:t>
      </w:r>
    </w:p>
    <w:p w14:paraId="1A09B20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00FEABB4" w14:textId="2B7803D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senha1 = 10;</w:t>
      </w:r>
    </w:p>
    <w:p w14:paraId="450DDBFA" w14:textId="316A247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FBCD984" w14:textId="70DEDAB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14:paraId="4AF17E23" w14:textId="54901B8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(valor1) {</w:t>
      </w:r>
    </w:p>
    <w:p w14:paraId="2D80CEB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1883A8C" w14:textId="1B88F9A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senha1 = 1;</w:t>
      </w:r>
    </w:p>
    <w:p w14:paraId="223AD970" w14:textId="307A07F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14:paraId="46B46997" w14:textId="377D7FA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2439FC6" w14:textId="649739E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(valor2) {</w:t>
      </w:r>
    </w:p>
    <w:p w14:paraId="4755213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27E7C386" w14:textId="2F6A3FB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senha1 = 2;</w:t>
      </w:r>
    </w:p>
    <w:p w14:paraId="0144BA49" w14:textId="31AB949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4AB2463" w14:textId="1E6F505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749FC7B3" w14:textId="1A1B6A6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(valor3) {</w:t>
      </w:r>
    </w:p>
    <w:p w14:paraId="30BD0C4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5F8BAE38" w14:textId="25DCFB3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senha1 = 3;</w:t>
      </w:r>
    </w:p>
    <w:p w14:paraId="0CA77250" w14:textId="299F5A6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ED923FC" w14:textId="615C1C4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B462183" w14:textId="25B68B9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(valor4) {</w:t>
      </w:r>
    </w:p>
    <w:p w14:paraId="0C80637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47409D8" w14:textId="4D0D4AD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senha1 = 4;</w:t>
      </w:r>
    </w:p>
    <w:p w14:paraId="62AA7FDB" w14:textId="6716F77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1F7CCF9" w14:textId="7720DD4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</w:t>
      </w:r>
    </w:p>
    <w:p w14:paraId="5A7F532F" w14:textId="7F81529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(valor5) {</w:t>
      </w:r>
    </w:p>
    <w:p w14:paraId="61A70D0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60ABFFBD" w14:textId="3A060AE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senha1 = 5;</w:t>
      </w:r>
    </w:p>
    <w:p w14:paraId="417EDDF6" w14:textId="14DD55C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B15FA36" w14:textId="0A30719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    </w:t>
      </w:r>
    </w:p>
    <w:p w14:paraId="552CCD45" w14:textId="58CD7D8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(valor6) {</w:t>
      </w:r>
    </w:p>
    <w:p w14:paraId="32CBC03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D9A946A" w14:textId="24B542B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senha1 = 6;</w:t>
      </w:r>
    </w:p>
    <w:p w14:paraId="3E3C7F73" w14:textId="5E55D1C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1F2298F" w14:textId="1D5E87E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</w:t>
      </w:r>
    </w:p>
    <w:p w14:paraId="32311111" w14:textId="4E9182D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(valor7) {</w:t>
      </w:r>
    </w:p>
    <w:p w14:paraId="1F6882E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0772CDEF" w14:textId="51A6A04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senha1 = 7;</w:t>
      </w:r>
    </w:p>
    <w:p w14:paraId="5A530085" w14:textId="3F56241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D47DF15" w14:textId="66B43F7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094610A2" w14:textId="0060C8D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(valor8) {</w:t>
      </w:r>
    </w:p>
    <w:p w14:paraId="5FF8CED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6723426D" w14:textId="066F907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senha1 = 8;</w:t>
      </w:r>
    </w:p>
    <w:p w14:paraId="4EB83E44" w14:textId="0106E7C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D399B69" w14:textId="00F7558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</w:t>
      </w:r>
    </w:p>
    <w:p w14:paraId="760BC36A" w14:textId="2B98DC6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(valor9) {</w:t>
      </w:r>
    </w:p>
    <w:p w14:paraId="3C54A32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160413DE" w14:textId="7C21CB9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senha1 = 9;</w:t>
      </w:r>
    </w:p>
    <w:p w14:paraId="357AF96D" w14:textId="2EEFF00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BF92E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55738C9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CE68E6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(senha1 &lt; 0){</w:t>
      </w:r>
    </w:p>
    <w:p w14:paraId="43F1A257" w14:textId="378CEE9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A03D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7EDC1C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730489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25D730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if(senha1 &gt; 0){</w:t>
      </w:r>
    </w:p>
    <w:p w14:paraId="16132A97" w14:textId="34A93B3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sw2(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855A22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83B381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>}</w:t>
      </w:r>
    </w:p>
    <w:p w14:paraId="62E4B156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A74134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sw2()</w:t>
      </w:r>
    </w:p>
    <w:p w14:paraId="5215296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0E1D8F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(valor0w) {</w:t>
      </w:r>
    </w:p>
    <w:p w14:paraId="434E3ED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2BCCE11F" w14:textId="5B51A79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senha2 = 10;</w:t>
      </w:r>
    </w:p>
    <w:p w14:paraId="6DE52C23" w14:textId="6873D64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BDB3EAB" w14:textId="284133F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14:paraId="74FFD4A6" w14:textId="3EF1826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(valor1w) {</w:t>
      </w:r>
    </w:p>
    <w:p w14:paraId="158DDCC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7E5C0E37" w14:textId="2CFD3A0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senha2 = 1;</w:t>
      </w:r>
    </w:p>
    <w:p w14:paraId="2C9A5635" w14:textId="5224338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14:paraId="37E9FD68" w14:textId="51D9D64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6AB4391" w14:textId="0DB3E4F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(valor2w) {</w:t>
      </w:r>
    </w:p>
    <w:p w14:paraId="134BE1C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61214970" w14:textId="09A8042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senha2 = 2;</w:t>
      </w:r>
    </w:p>
    <w:p w14:paraId="550B25BA" w14:textId="4963DCA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7B33AD2" w14:textId="55FAC6F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21E4537F" w14:textId="10B0FE5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(valor3w) {</w:t>
      </w:r>
    </w:p>
    <w:p w14:paraId="4F63F45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8A2B40E" w14:textId="7119A04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senha2 = 3;</w:t>
      </w:r>
    </w:p>
    <w:p w14:paraId="24E26B3C" w14:textId="7F2598E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D3890BA" w14:textId="6066E3A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E14DE54" w14:textId="6638578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(valor4w) {</w:t>
      </w:r>
    </w:p>
    <w:p w14:paraId="21A1FD2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5E7A9E2F" w14:textId="1A81E7E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senha2 = 4;</w:t>
      </w:r>
    </w:p>
    <w:p w14:paraId="21134E10" w14:textId="04AA3BF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CA67F3F" w14:textId="11CA812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</w:t>
      </w:r>
    </w:p>
    <w:p w14:paraId="1A6C8003" w14:textId="20C90DD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(valor5w) {</w:t>
      </w:r>
    </w:p>
    <w:p w14:paraId="4F77AAC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CDED31B" w14:textId="61AC3F2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senha2 = 5;</w:t>
      </w:r>
    </w:p>
    <w:p w14:paraId="4B558B99" w14:textId="6B817D2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BD94FCA" w14:textId="3290791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      </w:t>
      </w:r>
    </w:p>
    <w:p w14:paraId="4AD6BEBD" w14:textId="130FBEE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(valor6w) {</w:t>
      </w:r>
    </w:p>
    <w:p w14:paraId="2B60480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27B7250F" w14:textId="27FF954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senha2 = 6;</w:t>
      </w:r>
    </w:p>
    <w:p w14:paraId="381569FF" w14:textId="5E1AAD0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890224C" w14:textId="406BF57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3C807C1A" w14:textId="08B420C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(valor7w) {</w:t>
      </w:r>
    </w:p>
    <w:p w14:paraId="2825B7A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A036313" w14:textId="015B6B7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senha2 = 7;</w:t>
      </w:r>
    </w:p>
    <w:p w14:paraId="7EFCAED5" w14:textId="2B37360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ECC26E7" w14:textId="0021B84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38FD39C5" w14:textId="28A6CD6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(valor8w) {</w:t>
      </w:r>
    </w:p>
    <w:p w14:paraId="659E09D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7AEC5DAF" w14:textId="2221B4B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senha2 = 8;</w:t>
      </w:r>
    </w:p>
    <w:p w14:paraId="58D307F2" w14:textId="021E3F4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2E4B50B" w14:textId="5D6EA63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</w:t>
      </w:r>
    </w:p>
    <w:p w14:paraId="0B023094" w14:textId="78EAF07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(valor9w) {</w:t>
      </w:r>
    </w:p>
    <w:p w14:paraId="6E0E5F7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871B0A0" w14:textId="68172C8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senha2 = 9;</w:t>
      </w:r>
    </w:p>
    <w:p w14:paraId="7C91B3C7" w14:textId="5C139B6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CAAC85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ED46C9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(senha2 &gt; 0){</w:t>
      </w:r>
    </w:p>
    <w:p w14:paraId="76561B71" w14:textId="773D4A8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sw3(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067A84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3B05B5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if (senha2 &lt; 0){</w:t>
      </w:r>
    </w:p>
    <w:p w14:paraId="1FAC78B0" w14:textId="056213C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sw2(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69EC33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E83EE55" w14:textId="1E9CE22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65B052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sw3()</w:t>
      </w:r>
    </w:p>
    <w:p w14:paraId="5CE16D9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F359A6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(valor0e) {</w:t>
      </w:r>
    </w:p>
    <w:p w14:paraId="567096B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852C0A6" w14:textId="2FDE2AD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senha3 = 10;</w:t>
      </w:r>
    </w:p>
    <w:p w14:paraId="59B575CC" w14:textId="039CC27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174F69E" w14:textId="791DAC5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14:paraId="1F25C745" w14:textId="0268FDE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(valor1e) {</w:t>
      </w:r>
    </w:p>
    <w:p w14:paraId="075A5A9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0511E81" w14:textId="5976952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senha3 = 1;</w:t>
      </w:r>
    </w:p>
    <w:p w14:paraId="330C0CB0" w14:textId="1BF9F99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14:paraId="704F7CE6" w14:textId="5FE9C1B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4776FE7" w14:textId="3545226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(valor2e) {</w:t>
      </w:r>
    </w:p>
    <w:p w14:paraId="650CBD9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4D15CE9" w14:textId="3846BC5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senha3 = 2;</w:t>
      </w:r>
    </w:p>
    <w:p w14:paraId="5EE62C70" w14:textId="0CB3278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F439DB4" w14:textId="5001019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2005D424" w14:textId="51A624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(valor3e) {</w:t>
      </w:r>
    </w:p>
    <w:p w14:paraId="1AA8231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F565A02" w14:textId="6DD1CEA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senha3 = 3;</w:t>
      </w:r>
    </w:p>
    <w:p w14:paraId="6EC7CADA" w14:textId="24F2E72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1BDFC05" w14:textId="159B1D2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079F1CD" w14:textId="7AB98A3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(valor4e) {</w:t>
      </w:r>
    </w:p>
    <w:p w14:paraId="113E493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1D8B0086" w14:textId="3AF99E7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senha3 = 4;</w:t>
      </w:r>
    </w:p>
    <w:p w14:paraId="789FC3BB" w14:textId="2B821BC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424DFD6" w14:textId="105BC43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 </w:t>
      </w:r>
    </w:p>
    <w:p w14:paraId="35ABD4CF" w14:textId="396FD5C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(valor5e) {</w:t>
      </w:r>
    </w:p>
    <w:p w14:paraId="1C0FC84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2483967A" w14:textId="7BB0C3C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senha3 = 5;</w:t>
      </w:r>
    </w:p>
    <w:p w14:paraId="673086C2" w14:textId="1268967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BAEA268" w14:textId="51606FE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       </w:t>
      </w:r>
    </w:p>
    <w:p w14:paraId="05995922" w14:textId="4752CC1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(valor6e) {</w:t>
      </w:r>
    </w:p>
    <w:p w14:paraId="66FD2FA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1A1A5D15" w14:textId="4E6C1CF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senha3 = 6;</w:t>
      </w:r>
    </w:p>
    <w:p w14:paraId="0071BDAF" w14:textId="24A019A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68687E4" w14:textId="2D05FBE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1217FAD7" w14:textId="599DC8F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(valor7e) {</w:t>
      </w:r>
    </w:p>
    <w:p w14:paraId="3CFED43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172157AF" w14:textId="1534D70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senha3 = 7;</w:t>
      </w:r>
    </w:p>
    <w:p w14:paraId="752D87D2" w14:textId="7681F8B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EC08CC8" w14:textId="2DAA3A0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6BE5BA7B" w14:textId="732F3ED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(valor8e) {</w:t>
      </w:r>
    </w:p>
    <w:p w14:paraId="672FFB3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6C4600B" w14:textId="768AF7D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senha3 = 8;</w:t>
      </w:r>
    </w:p>
    <w:p w14:paraId="26A54649" w14:textId="4C534B2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D863284" w14:textId="3275D7E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</w:t>
      </w:r>
    </w:p>
    <w:p w14:paraId="104CBD2F" w14:textId="67A44BA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(valor9e) {</w:t>
      </w:r>
    </w:p>
    <w:p w14:paraId="6B0275A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5867C595" w14:textId="24F807F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senha3 = 9;</w:t>
      </w:r>
    </w:p>
    <w:p w14:paraId="2013B72D" w14:textId="5A553EB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F670F38" w14:textId="787B42B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FBF90F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(senha3 &gt; 0){</w:t>
      </w:r>
    </w:p>
    <w:p w14:paraId="1329215C" w14:textId="0B9BF10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sw4(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BF180C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AE6B25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if (senha3 &lt; 0){</w:t>
      </w:r>
    </w:p>
    <w:p w14:paraId="2F541E67" w14:textId="2BBB026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sw3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();</w:t>
      </w:r>
    </w:p>
    <w:p w14:paraId="491F1FD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4C92C38" w14:textId="4059065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A03DC0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4B22E2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sw4()</w:t>
      </w:r>
    </w:p>
    <w:p w14:paraId="42A0239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481566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(valor0r) {</w:t>
      </w:r>
    </w:p>
    <w:p w14:paraId="40DBA5D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57745A9" w14:textId="2EAA390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lang w:val="en-US"/>
        </w:rPr>
        <w:t xml:space="preserve">      </w:t>
      </w:r>
      <w:r w:rsidRPr="00A03DC0">
        <w:rPr>
          <w:lang w:val="en-US"/>
        </w:rPr>
        <w:tab/>
      </w:r>
      <w:r w:rsidR="00661D73">
        <w:rPr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senha4 = 10;</w:t>
      </w:r>
    </w:p>
    <w:p w14:paraId="0BB84295" w14:textId="535BAF9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6DF0DF8" w14:textId="20B72F9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14:paraId="2627B3A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C237E88" w14:textId="7F6B339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(valor1r) {</w:t>
      </w:r>
    </w:p>
    <w:p w14:paraId="58BA0D1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7494CB1F" w14:textId="4EA68FC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senha4 = 1;</w:t>
      </w:r>
    </w:p>
    <w:p w14:paraId="0B416511" w14:textId="66E79FF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14:paraId="66CEF9F1" w14:textId="5EF171B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D57784E" w14:textId="6FA389C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(valor2r) {</w:t>
      </w:r>
    </w:p>
    <w:p w14:paraId="0FAF157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AD64001" w14:textId="6FE8DE5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senha4 = 2;</w:t>
      </w:r>
    </w:p>
    <w:p w14:paraId="186249CC" w14:textId="53A6D45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DB5CC03" w14:textId="422E2AD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12604BB6" w14:textId="002E23E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(valor3r) {</w:t>
      </w:r>
    </w:p>
    <w:p w14:paraId="1345369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614B5461" w14:textId="0524AF7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senha4 = 3;</w:t>
      </w:r>
    </w:p>
    <w:p w14:paraId="21F1092C" w14:textId="6B6CFBF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6F9A118" w14:textId="4F0B2BB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1A5F3D5" w14:textId="7A994EF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(valor4r) {</w:t>
      </w:r>
    </w:p>
    <w:p w14:paraId="7687EB3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5758CAEB" w14:textId="4E95B8B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senha4 = 4;</w:t>
      </w:r>
    </w:p>
    <w:p w14:paraId="046D7D1B" w14:textId="6677561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7651F37" w14:textId="0B2F5E1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</w:t>
      </w:r>
    </w:p>
    <w:p w14:paraId="7D6B79D6" w14:textId="3339841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(valor5r) {</w:t>
      </w:r>
    </w:p>
    <w:p w14:paraId="1F2E067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3BC0470" w14:textId="408DBAE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senha4 = 5;</w:t>
      </w:r>
    </w:p>
    <w:p w14:paraId="1F030F69" w14:textId="1848FC0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372F700" w14:textId="42F8670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     </w:t>
      </w:r>
    </w:p>
    <w:p w14:paraId="7C7A9C41" w14:textId="60DBDBE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(valor6r) {</w:t>
      </w:r>
    </w:p>
    <w:p w14:paraId="06C960F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769A17EE" w14:textId="6D91340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senha4 = 6;</w:t>
      </w:r>
    </w:p>
    <w:p w14:paraId="1094FFBF" w14:textId="76866A2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F2406A6" w14:textId="1DA24FA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</w:t>
      </w:r>
    </w:p>
    <w:p w14:paraId="641FD3FC" w14:textId="76D58CA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(valor7r) {</w:t>
      </w:r>
    </w:p>
    <w:p w14:paraId="341467E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0DE2DE57" w14:textId="7981F99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senha4 = 7;</w:t>
      </w:r>
    </w:p>
    <w:p w14:paraId="537865C7" w14:textId="0A504FA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CE569A5" w14:textId="460C65A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1812BD6E" w14:textId="64A4830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(valor8r) {</w:t>
      </w:r>
    </w:p>
    <w:p w14:paraId="21F9DA5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0938EF21" w14:textId="164432D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senha4 = 8;</w:t>
      </w:r>
    </w:p>
    <w:p w14:paraId="683A8413" w14:textId="515FF10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7E9CADC" w14:textId="68AF2C0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</w:t>
      </w:r>
    </w:p>
    <w:p w14:paraId="4F181A5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6AB81D5A" w14:textId="2338099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(valor9r) {</w:t>
      </w:r>
    </w:p>
    <w:p w14:paraId="344AEF0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9C161AC" w14:textId="37D5B16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senha4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9;</w:t>
      </w:r>
    </w:p>
    <w:p w14:paraId="4ACCD3CF" w14:textId="1C04002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 w:rsidR="00661D73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;</w:t>
      </w:r>
    </w:p>
    <w:p w14:paraId="2EE67B4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5B1311E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(senha4 &gt; 0){</w:t>
      </w:r>
    </w:p>
    <w:p w14:paraId="05A39C79" w14:textId="6085DCE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 w:rsidRPr="00A03DC0">
        <w:rPr>
          <w:rFonts w:ascii="Courier New" w:hAnsi="Courier New" w:cs="Courier New"/>
          <w:sz w:val="18"/>
          <w:szCs w:val="18"/>
        </w:rPr>
        <w:tab/>
      </w:r>
      <w:r w:rsidR="00661D73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abrir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();</w:t>
      </w:r>
    </w:p>
    <w:p w14:paraId="70B68C9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63C9DB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if (senha4 &lt; 0){</w:t>
      </w:r>
    </w:p>
    <w:p w14:paraId="7E7BC1CE" w14:textId="0A78B83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sw4(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CC708D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AAB675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CA84DD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2FBF3E1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cosenha1()</w:t>
      </w:r>
    </w:p>
    <w:p w14:paraId="56BEFF4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{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</w:p>
    <w:p w14:paraId="7853523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(valor0c) {</w:t>
      </w:r>
    </w:p>
    <w:p w14:paraId="2F857CD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2F12355E" w14:textId="543F696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cosenhaw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10;</w:t>
      </w:r>
    </w:p>
    <w:p w14:paraId="68963003" w14:textId="1FBB44F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4BCCD43" w14:textId="6E51D2E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14:paraId="3A1B6BF1" w14:textId="5414EEF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(valor1c) {</w:t>
      </w:r>
    </w:p>
    <w:p w14:paraId="4908C5E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709D2873" w14:textId="421F535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cosenhaw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14:paraId="5825B571" w14:textId="7BBEB72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14:paraId="39AE9F05" w14:textId="1E28527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B175D07" w14:textId="58CB335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(valor2c) {</w:t>
      </w:r>
    </w:p>
    <w:p w14:paraId="4A58CA0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B4C664F" w14:textId="6A26425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cosenhaw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2;</w:t>
      </w:r>
    </w:p>
    <w:p w14:paraId="4CFDBBC4" w14:textId="067E15A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D192A97" w14:textId="25FCB13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0983BB46" w14:textId="2E11A19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(valor3c) {</w:t>
      </w:r>
    </w:p>
    <w:p w14:paraId="1DB42CC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242742B6" w14:textId="7570728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cosenhaw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3;</w:t>
      </w:r>
    </w:p>
    <w:p w14:paraId="1137073A" w14:textId="75E73F2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71CFE03" w14:textId="436E6A0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E496691" w14:textId="7DE549B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(valor4c) {</w:t>
      </w:r>
    </w:p>
    <w:p w14:paraId="60F0D2B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11CFC09F" w14:textId="6049781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cosenhaw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4;</w:t>
      </w:r>
    </w:p>
    <w:p w14:paraId="6A1D51F3" w14:textId="7D904A2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1DDCE58" w14:textId="23792DB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</w:t>
      </w:r>
    </w:p>
    <w:p w14:paraId="3541AB22" w14:textId="7ADC331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(valor5c) {</w:t>
      </w:r>
    </w:p>
    <w:p w14:paraId="334F14C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7BDD6744" w14:textId="280519B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="00661D73">
        <w:rPr>
          <w:rFonts w:ascii="Courier New" w:hAnsi="Courier New" w:cs="Courier New"/>
          <w:sz w:val="18"/>
          <w:szCs w:val="18"/>
          <w:lang w:val="en-US"/>
        </w:rPr>
        <w:t>c</w:t>
      </w:r>
      <w:r w:rsidRPr="00A03DC0">
        <w:rPr>
          <w:rFonts w:ascii="Courier New" w:hAnsi="Courier New" w:cs="Courier New"/>
          <w:sz w:val="18"/>
          <w:szCs w:val="18"/>
          <w:lang w:val="en-US"/>
        </w:rPr>
        <w:t>osenhaw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5;</w:t>
      </w:r>
    </w:p>
    <w:p w14:paraId="77CF8C64" w14:textId="6164F7D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049DFB9" w14:textId="798615F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      </w:t>
      </w:r>
    </w:p>
    <w:p w14:paraId="5D189EBC" w14:textId="66B866D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(valor6c) {</w:t>
      </w:r>
    </w:p>
    <w:p w14:paraId="148E8D1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BC8137C" w14:textId="4B4ED68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cosenhaw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6;</w:t>
      </w:r>
    </w:p>
    <w:p w14:paraId="05A04B40" w14:textId="2A897D6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1738980" w14:textId="779D536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86ED6A1" w14:textId="699669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(valor7c) {</w:t>
      </w:r>
    </w:p>
    <w:p w14:paraId="4F2CC45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03742B93" w14:textId="4A58F79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cosenhaw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7;</w:t>
      </w:r>
    </w:p>
    <w:p w14:paraId="1AB85935" w14:textId="521F0AE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D42FF93" w14:textId="0BF2692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7E538284" w14:textId="6DB9F00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(valor8c) {</w:t>
      </w:r>
    </w:p>
    <w:p w14:paraId="64C2F32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25F7A425" w14:textId="113B744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cosenhaw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8;</w:t>
      </w:r>
    </w:p>
    <w:p w14:paraId="2860EC05" w14:textId="30E9636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94B47B8" w14:textId="0497071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</w:t>
      </w:r>
    </w:p>
    <w:p w14:paraId="480B37C2" w14:textId="30F7B85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(valor9c) {</w:t>
      </w:r>
    </w:p>
    <w:p w14:paraId="7166E61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1396E22B" w14:textId="2A67201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cosenhaw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9;</w:t>
      </w:r>
    </w:p>
    <w:p w14:paraId="1E6F5A60" w14:textId="5148022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0EAC4A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9881CB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5C208E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FDC1B6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cosenha2()</w:t>
      </w:r>
    </w:p>
    <w:p w14:paraId="6A14DD1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{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</w:p>
    <w:p w14:paraId="3D72BA0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(valor0v) {</w:t>
      </w:r>
    </w:p>
    <w:p w14:paraId="7558B13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66931D56" w14:textId="005B762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cosenhae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10;</w:t>
      </w:r>
    </w:p>
    <w:p w14:paraId="34D9596A" w14:textId="52886C0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14803F0" w14:textId="56A5807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14:paraId="12CBCC28" w14:textId="62746C7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(valor1v) {</w:t>
      </w:r>
    </w:p>
    <w:p w14:paraId="2F63D65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2422060C" w14:textId="2772F63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cosenhae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14:paraId="484EB04F" w14:textId="4FD1043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14:paraId="0DCE9826" w14:textId="209BC5D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9AFAE4A" w14:textId="1300B34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(valor2v) {</w:t>
      </w:r>
    </w:p>
    <w:p w14:paraId="73BE2778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60FD1795" w14:textId="6B5A41A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cosenhae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2;</w:t>
      </w:r>
    </w:p>
    <w:p w14:paraId="687EAC08" w14:textId="1CE96D4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E9AA73D" w14:textId="4212EEA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6E0EC46C" w14:textId="00966ED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(valor3v) {</w:t>
      </w:r>
    </w:p>
    <w:p w14:paraId="4792475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51C7A1DB" w14:textId="2627755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cosenhae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3;</w:t>
      </w:r>
    </w:p>
    <w:p w14:paraId="729932CF" w14:textId="52CD63C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A3F30BF" w14:textId="2C7967C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53E11D6" w14:textId="439F3FD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="00661D73" w:rsidRPr="00A03DC0">
        <w:rPr>
          <w:rFonts w:ascii="Courier New" w:hAnsi="Courier New" w:cs="Courier New"/>
          <w:sz w:val="18"/>
          <w:szCs w:val="18"/>
          <w:lang w:val="en-US"/>
        </w:rPr>
        <w:t>S</w:t>
      </w:r>
      <w:r w:rsidRPr="00A03DC0">
        <w:rPr>
          <w:rFonts w:ascii="Courier New" w:hAnsi="Courier New" w:cs="Courier New"/>
          <w:sz w:val="18"/>
          <w:szCs w:val="18"/>
          <w:lang w:val="en-US"/>
        </w:rPr>
        <w:t>witch (valor4v) {</w:t>
      </w:r>
    </w:p>
    <w:p w14:paraId="193F21B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25FD8E06" w14:textId="4F5FDD9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cosenhae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4;</w:t>
      </w:r>
    </w:p>
    <w:p w14:paraId="0B3E5187" w14:textId="2BC59BB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0CA573F" w14:textId="56F3807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</w:t>
      </w:r>
    </w:p>
    <w:p w14:paraId="1D81F65D" w14:textId="5695206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(valor5v) {</w:t>
      </w:r>
    </w:p>
    <w:p w14:paraId="1DD5059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1044F184" w14:textId="320956A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cosenhae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5;</w:t>
      </w:r>
    </w:p>
    <w:p w14:paraId="3FF1FF23" w14:textId="2B4E1DD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1D5C5AB" w14:textId="6EDB540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     </w:t>
      </w:r>
    </w:p>
    <w:p w14:paraId="410D16CD" w14:textId="6F34C1E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(valor6v) {</w:t>
      </w:r>
    </w:p>
    <w:p w14:paraId="2E307C9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152920C0" w14:textId="05DC311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cosenhae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6;</w:t>
      </w:r>
    </w:p>
    <w:p w14:paraId="65DA2271" w14:textId="5600925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C6827D5" w14:textId="6EF9F29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2CD0DF7" w14:textId="6B534B9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(valor7v) {</w:t>
      </w:r>
    </w:p>
    <w:p w14:paraId="4F9D92A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6B10B76F" w14:textId="7587C7B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cosenhae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7;</w:t>
      </w:r>
    </w:p>
    <w:p w14:paraId="7B5A0D30" w14:textId="75053B4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8B8F1FC" w14:textId="64C0DD0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7A281AA6" w14:textId="55EB35B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(valor8v) {</w:t>
      </w:r>
    </w:p>
    <w:p w14:paraId="6F9344C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7FC30E90" w14:textId="3B78C33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cosenhae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8;</w:t>
      </w:r>
    </w:p>
    <w:p w14:paraId="79129D06" w14:textId="22E4DF2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A1EF2FA" w14:textId="5504423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</w:t>
      </w:r>
    </w:p>
    <w:p w14:paraId="705C4E23" w14:textId="1F6CF67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(valor9v) {</w:t>
      </w:r>
    </w:p>
    <w:p w14:paraId="202E957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627EC4A" w14:textId="3238462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cosenhae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9;</w:t>
      </w:r>
    </w:p>
    <w:p w14:paraId="34A09D5D" w14:textId="33E89AA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0C1C16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424F38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89FE9A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9D34A2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cosenha3()</w:t>
      </w:r>
    </w:p>
    <w:p w14:paraId="79D1045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>{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</w:p>
    <w:p w14:paraId="629FC08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(valor0b) {</w:t>
      </w:r>
    </w:p>
    <w:p w14:paraId="25AA46A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10642F76" w14:textId="797E2D1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cosenhar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10;</w:t>
      </w:r>
    </w:p>
    <w:p w14:paraId="6E7D7258" w14:textId="7D824AB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D9887D0" w14:textId="0A784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F9F1B7E" w14:textId="435A47B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(valor1b) {</w:t>
      </w:r>
    </w:p>
    <w:p w14:paraId="55EE7DF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962B090" w14:textId="37CEFA2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cosenhar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14:paraId="1A1C63A0" w14:textId="7895B87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14:paraId="4E26A666" w14:textId="22D325C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BCA7684" w14:textId="195CBD6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(valor2b) {</w:t>
      </w:r>
    </w:p>
    <w:p w14:paraId="6131692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F9C477A" w14:textId="614BE64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cosenhar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2;</w:t>
      </w:r>
    </w:p>
    <w:p w14:paraId="696ED747" w14:textId="15D9D84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C45B554" w14:textId="1A5E9BE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794A3EFD" w14:textId="3A8EE30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(valor3b) {</w:t>
      </w:r>
    </w:p>
    <w:p w14:paraId="305F6A32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5779C46C" w14:textId="16A93B2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cosenhar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3;</w:t>
      </w:r>
    </w:p>
    <w:p w14:paraId="75714F47" w14:textId="113D952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6FB5427" w14:textId="0290F6C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2D80B4C" w14:textId="0E580DC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(valor4b) {</w:t>
      </w:r>
    </w:p>
    <w:p w14:paraId="7536461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E2CA8C4" w14:textId="631665B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cosenhar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4;</w:t>
      </w:r>
    </w:p>
    <w:p w14:paraId="52534623" w14:textId="6D47F73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FB68BDF" w14:textId="7CE3D07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7920DE13" w14:textId="4AC277F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(valor5b) {</w:t>
      </w:r>
    </w:p>
    <w:p w14:paraId="7CF4669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7110AC5" w14:textId="21814B3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cosenhar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5;</w:t>
      </w:r>
    </w:p>
    <w:p w14:paraId="73D705E6" w14:textId="7797B13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661D73">
        <w:rPr>
          <w:rFonts w:ascii="Courier New" w:hAnsi="Courier New" w:cs="Courier New"/>
          <w:sz w:val="18"/>
          <w:szCs w:val="18"/>
          <w:lang w:val="en-US"/>
        </w:rPr>
        <w:t>b</w:t>
      </w:r>
      <w:r w:rsidRPr="00A03DC0">
        <w:rPr>
          <w:rFonts w:ascii="Courier New" w:hAnsi="Courier New" w:cs="Courier New"/>
          <w:sz w:val="18"/>
          <w:szCs w:val="18"/>
          <w:lang w:val="en-US"/>
        </w:rPr>
        <w:t>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B0A3CB2" w14:textId="26BE8F9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661D7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      </w:t>
      </w:r>
    </w:p>
    <w:p w14:paraId="72C7411E" w14:textId="5C63FF9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(valor6b) {</w:t>
      </w:r>
    </w:p>
    <w:p w14:paraId="611A0E8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FAC9AAD" w14:textId="0350391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cosenhar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6;</w:t>
      </w:r>
    </w:p>
    <w:p w14:paraId="5BB6B0D1" w14:textId="37AAF1E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AAA3731" w14:textId="340F473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3F14108B" w14:textId="492C1C70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(valor7b) {</w:t>
      </w:r>
    </w:p>
    <w:p w14:paraId="7FCB71B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AD790A4" w14:textId="3C4BE08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cosenhar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7;</w:t>
      </w:r>
    </w:p>
    <w:p w14:paraId="7AD4BEEA" w14:textId="45F0C3A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EAD00F5" w14:textId="408FA5A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5E0A8AD9" w14:textId="61D1ECE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(valor8b) {</w:t>
      </w:r>
    </w:p>
    <w:p w14:paraId="557D8A7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C36A737" w14:textId="4D7A247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cosenhar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8;</w:t>
      </w:r>
    </w:p>
    <w:p w14:paraId="67B9BF98" w14:textId="61D6058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BF82985" w14:textId="6A9F087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</w:t>
      </w:r>
    </w:p>
    <w:p w14:paraId="5A5DC475" w14:textId="7215E506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(valor9b) {</w:t>
      </w:r>
    </w:p>
    <w:p w14:paraId="5A46A0FB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629AAD46" w14:textId="13DF06C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cosenhar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9;</w:t>
      </w:r>
    </w:p>
    <w:p w14:paraId="62F64C71" w14:textId="4CFFFEC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 w:rsidR="00F93D03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;</w:t>
      </w:r>
    </w:p>
    <w:p w14:paraId="1DDF681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EA9EAF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A03DC0">
        <w:rPr>
          <w:rFonts w:ascii="Courier New" w:hAnsi="Courier New" w:cs="Courier New"/>
          <w:sz w:val="18"/>
          <w:szCs w:val="18"/>
        </w:rPr>
        <w:lastRenderedPageBreak/>
        <w:t>}</w:t>
      </w:r>
      <w:proofErr w:type="gramEnd"/>
    </w:p>
    <w:p w14:paraId="77A6E12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5819CCC5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cosenha4()</w:t>
      </w:r>
    </w:p>
    <w:p w14:paraId="70D195C7" w14:textId="31437297" w:rsidR="00A03DC0" w:rsidRPr="00A03DC0" w:rsidRDefault="00F93D03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{</w:t>
      </w:r>
    </w:p>
    <w:p w14:paraId="336BE8EE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End"/>
      <w:r w:rsidRPr="00A03DC0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(valor0n) {</w:t>
      </w:r>
    </w:p>
    <w:p w14:paraId="4DD3D331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</w:t>
      </w:r>
      <w:r w:rsidRPr="00A03DC0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5259EBBF" w14:textId="6E13768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10;</w:t>
      </w:r>
    </w:p>
    <w:p w14:paraId="5EB5DC45" w14:textId="7BB7E7E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1D033C3" w14:textId="28B681F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14:paraId="2B5E7A83" w14:textId="038FE719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(valor1n) {</w:t>
      </w:r>
    </w:p>
    <w:p w14:paraId="628EAFAF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16F6B0FB" w14:textId="4141C32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14:paraId="10F04FF3" w14:textId="42A14E3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14:paraId="6E37CAAE" w14:textId="12E7C99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D677842" w14:textId="612C8DD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(valor2n) {</w:t>
      </w:r>
    </w:p>
    <w:p w14:paraId="357D7057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284B96E5" w14:textId="0549C2C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2;</w:t>
      </w:r>
    </w:p>
    <w:p w14:paraId="76E88822" w14:textId="79C3029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1BB825A" w14:textId="49467B8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14:paraId="2184963B" w14:textId="56D82E0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(valor3n) {</w:t>
      </w:r>
    </w:p>
    <w:p w14:paraId="76841F9C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5BD9D21" w14:textId="61C70FF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="00F93D03">
        <w:rPr>
          <w:rFonts w:ascii="Courier New" w:hAnsi="Courier New" w:cs="Courier New"/>
          <w:sz w:val="18"/>
          <w:szCs w:val="18"/>
          <w:lang w:val="en-US"/>
        </w:rPr>
        <w:t>c</w:t>
      </w:r>
      <w:r w:rsidRPr="00A03DC0">
        <w:rPr>
          <w:rFonts w:ascii="Courier New" w:hAnsi="Courier New" w:cs="Courier New"/>
          <w:sz w:val="18"/>
          <w:szCs w:val="18"/>
          <w:lang w:val="en-US"/>
        </w:rPr>
        <w:t>osenhat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3;</w:t>
      </w:r>
    </w:p>
    <w:p w14:paraId="1641E5C4" w14:textId="3E6B213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9183D75" w14:textId="2EE6A7F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1FAA69E" w14:textId="2CBC510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(valor4n) {</w:t>
      </w:r>
    </w:p>
    <w:p w14:paraId="77D6D1A3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07355D0B" w14:textId="4F7D01E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4;</w:t>
      </w:r>
    </w:p>
    <w:p w14:paraId="253F282B" w14:textId="09C014D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2F4C3CE" w14:textId="28ECBFA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</w:t>
      </w:r>
    </w:p>
    <w:p w14:paraId="03086292" w14:textId="1D81E01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(valor5n) {</w:t>
      </w:r>
    </w:p>
    <w:p w14:paraId="73BA3F6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B1E2986" w14:textId="1A7F559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5;</w:t>
      </w:r>
    </w:p>
    <w:p w14:paraId="5F2BE25A" w14:textId="2204076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1978D62" w14:textId="0F9DE4E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       </w:t>
      </w:r>
    </w:p>
    <w:p w14:paraId="1E17B7A7" w14:textId="3764030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(valor6n) {</w:t>
      </w:r>
    </w:p>
    <w:p w14:paraId="0EED4D59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0BD1457" w14:textId="12D526D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6;</w:t>
      </w:r>
    </w:p>
    <w:p w14:paraId="30C2329C" w14:textId="163F02C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51C5ED1" w14:textId="0A59965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   </w:t>
      </w:r>
    </w:p>
    <w:p w14:paraId="4C6E5117" w14:textId="29E9FEA5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(valor7n) {</w:t>
      </w:r>
    </w:p>
    <w:p w14:paraId="3F29BF0A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3F92BAC0" w14:textId="10DAD4C3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7;</w:t>
      </w:r>
    </w:p>
    <w:p w14:paraId="7B13229A" w14:textId="362107FE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8235965" w14:textId="2C3C7C3B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14:paraId="6F293D72" w14:textId="2776BEEC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(valor8n) {</w:t>
      </w:r>
    </w:p>
    <w:p w14:paraId="1C2742BD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29381E1C" w14:textId="11873542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</w:rPr>
        <w:t>cosenhat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= 8;</w:t>
      </w:r>
    </w:p>
    <w:p w14:paraId="68E7DCA7" w14:textId="0B12F06F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 w:rsidR="00F93D03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;</w:t>
      </w:r>
    </w:p>
    <w:p w14:paraId="2208F39F" w14:textId="709E826D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 xml:space="preserve">    </w:t>
      </w:r>
      <w:r w:rsidR="00F93D03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}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 xml:space="preserve">    </w:t>
      </w:r>
    </w:p>
    <w:p w14:paraId="4C76E564" w14:textId="0BFE80F8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(valor9n) {</w:t>
      </w:r>
    </w:p>
    <w:p w14:paraId="084B03E0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HIGH:</w:t>
      </w:r>
    </w:p>
    <w:p w14:paraId="40E053FC" w14:textId="3DA656D4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A03DC0">
        <w:rPr>
          <w:rFonts w:ascii="Courier New" w:hAnsi="Courier New" w:cs="Courier New"/>
          <w:sz w:val="18"/>
          <w:szCs w:val="18"/>
          <w:lang w:val="en-US"/>
        </w:rPr>
        <w:tab/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03DC0">
        <w:rPr>
          <w:rFonts w:ascii="Courier New" w:hAnsi="Courier New" w:cs="Courier New"/>
          <w:sz w:val="18"/>
          <w:szCs w:val="18"/>
          <w:lang w:val="en-US"/>
        </w:rPr>
        <w:t>cosenhat</w:t>
      </w:r>
      <w:proofErr w:type="spellEnd"/>
      <w:proofErr w:type="gramEnd"/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= 9;</w:t>
      </w:r>
    </w:p>
    <w:p w14:paraId="7902B971" w14:textId="315DC75A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93D0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03DC0">
        <w:rPr>
          <w:rFonts w:ascii="Courier New" w:hAnsi="Courier New" w:cs="Courier New"/>
          <w:sz w:val="18"/>
          <w:szCs w:val="18"/>
        </w:rPr>
        <w:t>;</w:t>
      </w:r>
    </w:p>
    <w:p w14:paraId="78912E84" w14:textId="77777777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r w:rsidRPr="00A03DC0">
        <w:rPr>
          <w:rFonts w:ascii="Courier New" w:hAnsi="Courier New" w:cs="Courier New"/>
          <w:sz w:val="18"/>
          <w:szCs w:val="18"/>
        </w:rPr>
        <w:tab/>
      </w:r>
      <w:proofErr w:type="gramStart"/>
      <w:r w:rsidRPr="00A03DC0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56EEED11" w14:textId="74B27191" w:rsidR="00A03DC0" w:rsidRPr="00A03DC0" w:rsidRDefault="00A03DC0" w:rsidP="00A03DC0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A03DC0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467199B7" w14:textId="77777777" w:rsidR="00CA3BA3" w:rsidRDefault="00CA3BA3" w:rsidP="00CA3BA3">
      <w:pPr>
        <w:pStyle w:val="Corpodetexto"/>
      </w:pPr>
    </w:p>
    <w:p w14:paraId="0F22DF4B" w14:textId="77777777" w:rsidR="00CA3BA3" w:rsidRPr="003276F2" w:rsidRDefault="00CA3BA3" w:rsidP="00CA3BA3">
      <w:pPr>
        <w:pStyle w:val="Corpodetexto"/>
      </w:pPr>
      <w:r>
        <w:t>Código Montagem 7</w:t>
      </w:r>
    </w:p>
    <w:p w14:paraId="47DD039B" w14:textId="77777777" w:rsidR="00CA3BA3" w:rsidRPr="003276F2" w:rsidRDefault="00CA3BA3" w:rsidP="003276F2">
      <w:pPr>
        <w:pStyle w:val="Corpodetexto"/>
      </w:pPr>
    </w:p>
    <w:p w14:paraId="2775D12C" w14:textId="488D303F" w:rsidR="006B230B" w:rsidRDefault="003276F2" w:rsidP="00532A8F">
      <w:pPr>
        <w:pStyle w:val="Ttulo"/>
        <w:jc w:val="left"/>
      </w:pPr>
      <w:r>
        <w:br w:type="page"/>
      </w:r>
      <w:r>
        <w:lastRenderedPageBreak/>
        <w:t>Referências</w:t>
      </w:r>
    </w:p>
    <w:p w14:paraId="7614C1C3" w14:textId="77777777" w:rsidR="00532A8F" w:rsidRDefault="00532A8F" w:rsidP="003276F2">
      <w:pPr>
        <w:pStyle w:val="Corpodetexto"/>
        <w:rPr>
          <w:rStyle w:val="Hyperlink"/>
        </w:rPr>
      </w:pPr>
    </w:p>
    <w:p w14:paraId="1BA98DA9" w14:textId="52AC3EBF" w:rsidR="00A4235F" w:rsidRDefault="00532A8F" w:rsidP="00532A8F">
      <w:pPr>
        <w:pStyle w:val="Corpodetexto"/>
      </w:pPr>
      <w:r>
        <w:t xml:space="preserve">BENTO, </w:t>
      </w:r>
      <w:proofErr w:type="spellStart"/>
      <w:r>
        <w:t>Clístenes</w:t>
      </w:r>
      <w:proofErr w:type="spellEnd"/>
      <w:r>
        <w:t xml:space="preserve"> </w:t>
      </w:r>
      <w:proofErr w:type="spellStart"/>
      <w:r>
        <w:t>Grizafis</w:t>
      </w:r>
      <w:proofErr w:type="spellEnd"/>
      <w:r>
        <w:t xml:space="preserve">. A BOA PRÁTICA DE INDENTAR EM C. </w:t>
      </w:r>
      <w:r>
        <w:rPr>
          <w:b/>
        </w:rPr>
        <w:t xml:space="preserve">Espaço </w:t>
      </w:r>
      <w:proofErr w:type="spellStart"/>
      <w:proofErr w:type="gramStart"/>
      <w:r>
        <w:rPr>
          <w:b/>
        </w:rPr>
        <w:t>CMaker</w:t>
      </w:r>
      <w:proofErr w:type="spellEnd"/>
      <w:proofErr w:type="gramEnd"/>
      <w:r>
        <w:rPr>
          <w:b/>
        </w:rPr>
        <w:t xml:space="preserve">, </w:t>
      </w:r>
      <w:r>
        <w:t>2020.</w:t>
      </w:r>
    </w:p>
    <w:p w14:paraId="1E14271F" w14:textId="7B9A118F" w:rsidR="00532A8F" w:rsidRDefault="00532A8F" w:rsidP="00532A8F">
      <w:pPr>
        <w:pStyle w:val="Corpodetexto"/>
      </w:pPr>
      <w:r>
        <w:t xml:space="preserve">Disponível em: </w:t>
      </w:r>
      <w:hyperlink r:id="rId15" w:history="1">
        <w:r>
          <w:rPr>
            <w:rStyle w:val="Hyperlink"/>
          </w:rPr>
          <w:t>http://cmaker.com.br/a-b</w:t>
        </w:r>
        <w:r>
          <w:rPr>
            <w:rStyle w:val="Hyperlink"/>
          </w:rPr>
          <w:t>o</w:t>
        </w:r>
        <w:r>
          <w:rPr>
            <w:rStyle w:val="Hyperlink"/>
          </w:rPr>
          <w:t>a-pratica-de-indentar-em-c/</w:t>
        </w:r>
      </w:hyperlink>
      <w:r>
        <w:t>. Acesso em</w:t>
      </w:r>
      <w:r w:rsidR="00A4235F">
        <w:t xml:space="preserve">: </w:t>
      </w:r>
      <w:proofErr w:type="gramStart"/>
      <w:r w:rsidR="00CF4D49">
        <w:t>9</w:t>
      </w:r>
      <w:proofErr w:type="gramEnd"/>
      <w:r w:rsidR="00A4235F">
        <w:t xml:space="preserve"> de ago. de 2021.</w:t>
      </w:r>
    </w:p>
    <w:p w14:paraId="34F001A0" w14:textId="77777777" w:rsidR="00A4235F" w:rsidRDefault="00A4235F" w:rsidP="00532A8F">
      <w:pPr>
        <w:pStyle w:val="Corpodetexto"/>
      </w:pPr>
    </w:p>
    <w:p w14:paraId="062D8F0E" w14:textId="77777777" w:rsidR="00532A8F" w:rsidRDefault="00532A8F" w:rsidP="00532A8F">
      <w:pPr>
        <w:pStyle w:val="Corpodetexto"/>
      </w:pPr>
      <w:r>
        <w:t xml:space="preserve">BETTIO, Fabio. </w:t>
      </w:r>
      <w:proofErr w:type="spellStart"/>
      <w:r>
        <w:t>Tinkercad</w:t>
      </w:r>
      <w:proofErr w:type="spellEnd"/>
      <w:r>
        <w:t xml:space="preserve"> Aula 01 - Introdução - Professor </w:t>
      </w:r>
      <w:proofErr w:type="spellStart"/>
      <w:r>
        <w:t>Bettio</w:t>
      </w:r>
      <w:proofErr w:type="spellEnd"/>
      <w:r>
        <w:t xml:space="preserve">.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, </w:t>
      </w:r>
      <w:r>
        <w:t>2020.</w:t>
      </w:r>
    </w:p>
    <w:p w14:paraId="505EFAC2" w14:textId="33B69369" w:rsidR="00532A8F" w:rsidRDefault="00532A8F" w:rsidP="00532A8F">
      <w:pPr>
        <w:pStyle w:val="Corpodetexto"/>
      </w:pPr>
      <w:r>
        <w:t xml:space="preserve">Disponível em: </w:t>
      </w:r>
      <w:hyperlink r:id="rId16" w:history="1">
        <w:r>
          <w:rPr>
            <w:rStyle w:val="Hyperlink"/>
          </w:rPr>
          <w:t>https://www.youtube.com/</w:t>
        </w:r>
        <w:r>
          <w:rPr>
            <w:rStyle w:val="Hyperlink"/>
          </w:rPr>
          <w:t>w</w:t>
        </w:r>
        <w:r>
          <w:rPr>
            <w:rStyle w:val="Hyperlink"/>
          </w:rPr>
          <w:t>atch?v=GF82A3y1zL4</w:t>
        </w:r>
      </w:hyperlink>
      <w:r>
        <w:t>.</w:t>
      </w:r>
      <w:r w:rsidR="00CF4D49">
        <w:t xml:space="preserve"> Acesso em: </w:t>
      </w:r>
      <w:proofErr w:type="gramStart"/>
      <w:r w:rsidR="00CF4D49">
        <w:t>9</w:t>
      </w:r>
      <w:proofErr w:type="gramEnd"/>
      <w:r w:rsidR="00A4235F">
        <w:t xml:space="preserve"> de ago. de 2021.</w:t>
      </w:r>
    </w:p>
    <w:p w14:paraId="68FF0D2E" w14:textId="77777777" w:rsidR="00A4235F" w:rsidRDefault="00A4235F" w:rsidP="00532A8F">
      <w:pPr>
        <w:pStyle w:val="Corpodetexto"/>
      </w:pPr>
    </w:p>
    <w:p w14:paraId="66C6C4E8" w14:textId="0E995ECD" w:rsidR="00532A8F" w:rsidRDefault="00532A8F" w:rsidP="00532A8F">
      <w:pPr>
        <w:pStyle w:val="Corpodetexto"/>
      </w:pPr>
      <w:r>
        <w:t xml:space="preserve">BETTIO, Fabio. </w:t>
      </w:r>
      <w:proofErr w:type="spellStart"/>
      <w:r w:rsidR="00A4235F" w:rsidRPr="00A4235F">
        <w:t>Tinkercad</w:t>
      </w:r>
      <w:proofErr w:type="spellEnd"/>
      <w:r w:rsidR="00A4235F" w:rsidRPr="00A4235F">
        <w:t xml:space="preserve"> Aula 12 - </w:t>
      </w:r>
      <w:proofErr w:type="spellStart"/>
      <w:r w:rsidR="00A4235F" w:rsidRPr="00A4235F">
        <w:t>Servomotores</w:t>
      </w:r>
      <w:proofErr w:type="spellEnd"/>
      <w:r>
        <w:t xml:space="preserve">.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, </w:t>
      </w:r>
      <w:r>
        <w:t>2020.</w:t>
      </w:r>
    </w:p>
    <w:p w14:paraId="727CEFB7" w14:textId="42F813B6" w:rsidR="00532A8F" w:rsidRDefault="00532A8F" w:rsidP="00532A8F">
      <w:pPr>
        <w:pStyle w:val="Corpodetexto"/>
      </w:pPr>
      <w:r>
        <w:t>Disponível em:</w:t>
      </w:r>
      <w:r w:rsidR="00A4235F">
        <w:t xml:space="preserve"> </w:t>
      </w:r>
      <w:hyperlink r:id="rId17" w:history="1">
        <w:r w:rsidR="00A4235F" w:rsidRPr="00964E6A">
          <w:rPr>
            <w:rStyle w:val="Hyperlink"/>
          </w:rPr>
          <w:t>https://www.youtube.c</w:t>
        </w:r>
        <w:r w:rsidR="00A4235F" w:rsidRPr="00964E6A">
          <w:rPr>
            <w:rStyle w:val="Hyperlink"/>
          </w:rPr>
          <w:t>o</w:t>
        </w:r>
        <w:r w:rsidR="00A4235F" w:rsidRPr="00964E6A">
          <w:rPr>
            <w:rStyle w:val="Hyperlink"/>
          </w:rPr>
          <w:t>m/watch?v=R-lkIjAtAME</w:t>
        </w:r>
      </w:hyperlink>
      <w:r w:rsidR="00A4235F">
        <w:t>.</w:t>
      </w:r>
      <w:r>
        <w:t xml:space="preserve"> Acesso em: </w:t>
      </w:r>
      <w:proofErr w:type="gramStart"/>
      <w:r w:rsidR="00CF4D49">
        <w:t>9</w:t>
      </w:r>
      <w:proofErr w:type="gramEnd"/>
      <w:r>
        <w:t xml:space="preserve"> de ago. de 2021.</w:t>
      </w:r>
    </w:p>
    <w:p w14:paraId="34990BA7" w14:textId="77777777" w:rsidR="00532A8F" w:rsidRDefault="00532A8F" w:rsidP="00532A8F">
      <w:pPr>
        <w:pStyle w:val="Corpodetexto"/>
      </w:pPr>
    </w:p>
    <w:p w14:paraId="6E60CBF3" w14:textId="77777777" w:rsidR="00532A8F" w:rsidRDefault="00532A8F" w:rsidP="00532A8F">
      <w:pPr>
        <w:pStyle w:val="Corpodetexto"/>
        <w:jc w:val="left"/>
      </w:pPr>
      <w:proofErr w:type="spellStart"/>
      <w:proofErr w:type="gramStart"/>
      <w:r>
        <w:t>if</w:t>
      </w:r>
      <w:proofErr w:type="spellEnd"/>
      <w:proofErr w:type="gramEnd"/>
      <w:r>
        <w:t xml:space="preserve">. </w:t>
      </w:r>
      <w:proofErr w:type="gramStart"/>
      <w:r>
        <w:rPr>
          <w:b/>
        </w:rPr>
        <w:t>ARDUINO.</w:t>
      </w:r>
      <w:proofErr w:type="gramEnd"/>
      <w:r>
        <w:rPr>
          <w:b/>
        </w:rPr>
        <w:t xml:space="preserve">CC, </w:t>
      </w:r>
      <w:r>
        <w:t>2021.</w:t>
      </w:r>
    </w:p>
    <w:p w14:paraId="127D11A8" w14:textId="57321F65" w:rsidR="00532A8F" w:rsidRDefault="00532A8F" w:rsidP="00532A8F">
      <w:pPr>
        <w:pStyle w:val="Corpodetexto"/>
        <w:jc w:val="left"/>
      </w:pPr>
      <w:r>
        <w:t xml:space="preserve">Disponível em: </w:t>
      </w:r>
      <w:hyperlink r:id="rId18" w:history="1">
        <w:r>
          <w:rPr>
            <w:rStyle w:val="Hyperlink"/>
          </w:rPr>
          <w:t>https://www.</w:t>
        </w:r>
        <w:r>
          <w:rPr>
            <w:rStyle w:val="Hyperlink"/>
          </w:rPr>
          <w:t>a</w:t>
        </w:r>
        <w:r>
          <w:rPr>
            <w:rStyle w:val="Hyperlink"/>
          </w:rPr>
          <w:t>rduino.cc/reference/pt/language/structure/control-structure/if/</w:t>
        </w:r>
      </w:hyperlink>
      <w:r>
        <w:t xml:space="preserve">. Acesso em: </w:t>
      </w:r>
      <w:proofErr w:type="gramStart"/>
      <w:r w:rsidR="00CF4D49">
        <w:t>9</w:t>
      </w:r>
      <w:proofErr w:type="gramEnd"/>
      <w:r>
        <w:t xml:space="preserve"> de ago. de 2021.</w:t>
      </w:r>
    </w:p>
    <w:p w14:paraId="631B0E8E" w14:textId="77777777" w:rsidR="00532A8F" w:rsidRDefault="00532A8F" w:rsidP="00532A8F">
      <w:pPr>
        <w:pStyle w:val="Corpodetexto"/>
        <w:jc w:val="left"/>
      </w:pPr>
    </w:p>
    <w:p w14:paraId="200A4417" w14:textId="77777777" w:rsidR="00532A8F" w:rsidRDefault="00532A8F" w:rsidP="00532A8F">
      <w:pPr>
        <w:pStyle w:val="Corpodetexto"/>
        <w:jc w:val="left"/>
      </w:pPr>
      <w:r>
        <w:t xml:space="preserve">Documentação de Referência da Linguagem </w:t>
      </w:r>
      <w:proofErr w:type="spellStart"/>
      <w:r>
        <w:t>Arduino</w:t>
      </w:r>
      <w:proofErr w:type="spellEnd"/>
      <w:r>
        <w:t xml:space="preserve">. </w:t>
      </w:r>
      <w:proofErr w:type="gramStart"/>
      <w:r>
        <w:rPr>
          <w:b/>
        </w:rPr>
        <w:t>ARDUINO.</w:t>
      </w:r>
      <w:proofErr w:type="gramEnd"/>
      <w:r>
        <w:rPr>
          <w:b/>
        </w:rPr>
        <w:t xml:space="preserve">CC, </w:t>
      </w:r>
      <w:r>
        <w:t>2021.</w:t>
      </w:r>
    </w:p>
    <w:p w14:paraId="44E2EC6A" w14:textId="37B12AE2" w:rsidR="00532A8F" w:rsidRDefault="00532A8F" w:rsidP="00532A8F">
      <w:pPr>
        <w:pStyle w:val="Corpodetexto"/>
        <w:jc w:val="left"/>
      </w:pPr>
      <w:r>
        <w:t xml:space="preserve">Disponível em: </w:t>
      </w:r>
      <w:hyperlink r:id="rId19" w:history="1">
        <w:r>
          <w:rPr>
            <w:rStyle w:val="Hyperlink"/>
          </w:rPr>
          <w:t>https://www.arduino.cc/referenc</w:t>
        </w:r>
        <w:r>
          <w:rPr>
            <w:rStyle w:val="Hyperlink"/>
          </w:rPr>
          <w:t>e</w:t>
        </w:r>
        <w:r>
          <w:rPr>
            <w:rStyle w:val="Hyperlink"/>
          </w:rPr>
          <w:t>/pt/</w:t>
        </w:r>
      </w:hyperlink>
      <w:r>
        <w:t xml:space="preserve">. Acesso em: </w:t>
      </w:r>
      <w:proofErr w:type="gramStart"/>
      <w:r w:rsidR="00CF4D49">
        <w:t>9</w:t>
      </w:r>
      <w:proofErr w:type="gramEnd"/>
      <w:r>
        <w:t xml:space="preserve"> de ago. de 2021.</w:t>
      </w:r>
    </w:p>
    <w:p w14:paraId="509471FA" w14:textId="77777777" w:rsidR="00532A8F" w:rsidRDefault="00532A8F" w:rsidP="00532A8F">
      <w:pPr>
        <w:pStyle w:val="Corpodetexto"/>
        <w:jc w:val="left"/>
      </w:pPr>
    </w:p>
    <w:p w14:paraId="69E56AFF" w14:textId="77777777" w:rsidR="00532A8F" w:rsidRDefault="00532A8F" w:rsidP="00532A8F">
      <w:pPr>
        <w:pStyle w:val="Corpodetexto"/>
        <w:jc w:val="left"/>
      </w:pPr>
      <w:r>
        <w:t xml:space="preserve">C++ </w:t>
      </w:r>
      <w:proofErr w:type="spellStart"/>
      <w:proofErr w:type="gramStart"/>
      <w:r>
        <w:t>if</w:t>
      </w:r>
      <w:proofErr w:type="spellEnd"/>
      <w:proofErr w:type="gramEnd"/>
      <w:r>
        <w:t>...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. </w:t>
      </w:r>
      <w:proofErr w:type="spellStart"/>
      <w:proofErr w:type="gramStart"/>
      <w:r>
        <w:rPr>
          <w:b/>
        </w:rPr>
        <w:t>tutorialspoint</w:t>
      </w:r>
      <w:proofErr w:type="spellEnd"/>
      <w:proofErr w:type="gramEnd"/>
      <w:r>
        <w:rPr>
          <w:b/>
        </w:rPr>
        <w:t xml:space="preserve">, </w:t>
      </w:r>
      <w:r>
        <w:t>2021.</w:t>
      </w:r>
    </w:p>
    <w:p w14:paraId="2146970C" w14:textId="47105CFB" w:rsidR="00532A8F" w:rsidRDefault="00532A8F" w:rsidP="00532A8F">
      <w:pPr>
        <w:pStyle w:val="Corpodetexto"/>
      </w:pPr>
      <w:r>
        <w:t xml:space="preserve">Disponível em: </w:t>
      </w:r>
      <w:hyperlink r:id="rId20" w:history="1">
        <w:r>
          <w:rPr>
            <w:rStyle w:val="Hyperlink"/>
          </w:rPr>
          <w:t>https://www.tutorialspoint.com/c</w:t>
        </w:r>
        <w:r>
          <w:rPr>
            <w:rStyle w:val="Hyperlink"/>
          </w:rPr>
          <w:t>p</w:t>
        </w:r>
        <w:r>
          <w:rPr>
            <w:rStyle w:val="Hyperlink"/>
          </w:rPr>
          <w:t>lusplus/cpp_if_else_statement.htm</w:t>
        </w:r>
      </w:hyperlink>
      <w:r>
        <w:t xml:space="preserve">.  Acesso em: </w:t>
      </w:r>
      <w:proofErr w:type="gramStart"/>
      <w:r w:rsidR="00CF4D49">
        <w:t>9</w:t>
      </w:r>
      <w:proofErr w:type="gramEnd"/>
      <w:r>
        <w:t xml:space="preserve"> de ago. de 2021. </w:t>
      </w:r>
    </w:p>
    <w:p w14:paraId="155A3FA4" w14:textId="77777777" w:rsidR="00532A8F" w:rsidRDefault="00532A8F" w:rsidP="003276F2">
      <w:pPr>
        <w:pStyle w:val="Corpodetexto"/>
      </w:pPr>
    </w:p>
    <w:p w14:paraId="4D777C78" w14:textId="23F8975C" w:rsidR="00A4235F" w:rsidRDefault="00A4235F" w:rsidP="00A4235F">
      <w:pPr>
        <w:pStyle w:val="Corpodetexto"/>
        <w:jc w:val="left"/>
      </w:pPr>
      <w:r w:rsidRPr="00A4235F">
        <w:t xml:space="preserve">Servo - </w:t>
      </w:r>
      <w:proofErr w:type="spellStart"/>
      <w:proofErr w:type="gramStart"/>
      <w:r w:rsidRPr="00A4235F">
        <w:t>write</w:t>
      </w:r>
      <w:proofErr w:type="spellEnd"/>
      <w:r w:rsidRPr="00A4235F">
        <w:t>(</w:t>
      </w:r>
      <w:proofErr w:type="gramEnd"/>
      <w:r w:rsidRPr="00A4235F">
        <w:t>)</w:t>
      </w:r>
      <w:r>
        <w:t xml:space="preserve">. </w:t>
      </w:r>
      <w:proofErr w:type="gramStart"/>
      <w:r>
        <w:rPr>
          <w:b/>
        </w:rPr>
        <w:t>ARDUINO.</w:t>
      </w:r>
      <w:proofErr w:type="gramEnd"/>
      <w:r>
        <w:rPr>
          <w:b/>
        </w:rPr>
        <w:t xml:space="preserve">CC, </w:t>
      </w:r>
      <w:r>
        <w:t>2021.</w:t>
      </w:r>
    </w:p>
    <w:p w14:paraId="7BEED3F1" w14:textId="7DA8F0A9" w:rsidR="00A4235F" w:rsidRDefault="00A4235F" w:rsidP="00A4235F">
      <w:pPr>
        <w:pStyle w:val="Corpodetexto"/>
      </w:pPr>
      <w:r>
        <w:t>Disponível em</w:t>
      </w:r>
      <w:r>
        <w:t xml:space="preserve"> </w:t>
      </w:r>
      <w:hyperlink r:id="rId21" w:history="1">
        <w:r w:rsidRPr="007A0451">
          <w:rPr>
            <w:rStyle w:val="Hyperlink"/>
          </w:rPr>
          <w:t>https://ww</w:t>
        </w:r>
        <w:r w:rsidRPr="007A0451">
          <w:rPr>
            <w:rStyle w:val="Hyperlink"/>
          </w:rPr>
          <w:t>w</w:t>
        </w:r>
        <w:r w:rsidRPr="007A0451">
          <w:rPr>
            <w:rStyle w:val="Hyperlink"/>
          </w:rPr>
          <w:t>.arduino.cc/reference/en/libraries/servo/write/</w:t>
        </w:r>
      </w:hyperlink>
      <w:r>
        <w:t xml:space="preserve">. Acesso em: </w:t>
      </w:r>
      <w:proofErr w:type="gramStart"/>
      <w:r w:rsidR="00CF4D49">
        <w:t>9</w:t>
      </w:r>
      <w:proofErr w:type="gramEnd"/>
      <w:r>
        <w:t xml:space="preserve"> de ago. de 2021.</w:t>
      </w:r>
    </w:p>
    <w:p w14:paraId="663D9251" w14:textId="77777777" w:rsidR="00A4235F" w:rsidRDefault="00A4235F" w:rsidP="00A4235F">
      <w:pPr>
        <w:pStyle w:val="Corpodetexto"/>
      </w:pPr>
    </w:p>
    <w:p w14:paraId="5552C56A" w14:textId="3F095B0B" w:rsidR="00A4235F" w:rsidRDefault="00A4235F" w:rsidP="00A4235F">
      <w:pPr>
        <w:pStyle w:val="Corpodetexto"/>
        <w:jc w:val="left"/>
      </w:pPr>
      <w:proofErr w:type="spellStart"/>
      <w:r w:rsidRPr="00A4235F">
        <w:t>Sweep</w:t>
      </w:r>
      <w:proofErr w:type="spellEnd"/>
      <w:r>
        <w:t xml:space="preserve">. </w:t>
      </w:r>
      <w:proofErr w:type="gramStart"/>
      <w:r>
        <w:rPr>
          <w:b/>
        </w:rPr>
        <w:t>ARDUINO.</w:t>
      </w:r>
      <w:proofErr w:type="gramEnd"/>
      <w:r>
        <w:rPr>
          <w:b/>
        </w:rPr>
        <w:t xml:space="preserve">CC, </w:t>
      </w:r>
      <w:r>
        <w:t>2018</w:t>
      </w:r>
      <w:r>
        <w:t>.</w:t>
      </w:r>
    </w:p>
    <w:p w14:paraId="636C457A" w14:textId="184AF7F5" w:rsidR="00A4235F" w:rsidRDefault="00A4235F" w:rsidP="00A4235F">
      <w:pPr>
        <w:pStyle w:val="Corpodetexto"/>
      </w:pPr>
      <w:r>
        <w:t xml:space="preserve">Disponível em </w:t>
      </w:r>
      <w:hyperlink r:id="rId22" w:history="1">
        <w:r w:rsidRPr="007A0451">
          <w:rPr>
            <w:rStyle w:val="Hyperlink"/>
          </w:rPr>
          <w:t>https://www.arduino.cc/en/Tutorial/Lib</w:t>
        </w:r>
        <w:r w:rsidRPr="007A0451">
          <w:rPr>
            <w:rStyle w:val="Hyperlink"/>
          </w:rPr>
          <w:t>r</w:t>
        </w:r>
        <w:r w:rsidRPr="007A0451">
          <w:rPr>
            <w:rStyle w:val="Hyperlink"/>
          </w:rPr>
          <w:t>aryExamples/Sweep</w:t>
        </w:r>
      </w:hyperlink>
      <w:r>
        <w:t xml:space="preserve">. Acesso em: </w:t>
      </w:r>
      <w:proofErr w:type="gramStart"/>
      <w:r w:rsidR="00CF4D49">
        <w:t>9</w:t>
      </w:r>
      <w:proofErr w:type="gramEnd"/>
      <w:r>
        <w:t xml:space="preserve"> de ago. de 2021.</w:t>
      </w:r>
    </w:p>
    <w:p w14:paraId="3A7DE68B" w14:textId="77777777" w:rsidR="00CF4D49" w:rsidRDefault="00CF4D49" w:rsidP="00A4235F">
      <w:pPr>
        <w:pStyle w:val="Corpodetexto"/>
      </w:pPr>
    </w:p>
    <w:p w14:paraId="713E907D" w14:textId="01D00426" w:rsidR="00CF4D49" w:rsidRDefault="00CF4D49" w:rsidP="00CF4D49">
      <w:pPr>
        <w:pStyle w:val="Corpodetexto"/>
        <w:jc w:val="left"/>
      </w:pPr>
      <w:proofErr w:type="gramStart"/>
      <w:r w:rsidRPr="00CF4D49">
        <w:t>switch</w:t>
      </w:r>
      <w:proofErr w:type="gramEnd"/>
      <w:r w:rsidRPr="00CF4D49">
        <w:t>...case</w:t>
      </w:r>
      <w:r>
        <w:t xml:space="preserve">. </w:t>
      </w:r>
      <w:proofErr w:type="gramStart"/>
      <w:r>
        <w:rPr>
          <w:b/>
        </w:rPr>
        <w:t>ARDUINO.</w:t>
      </w:r>
      <w:proofErr w:type="gramEnd"/>
      <w:r>
        <w:rPr>
          <w:b/>
        </w:rPr>
        <w:t xml:space="preserve">CC, </w:t>
      </w:r>
      <w:r>
        <w:t>2</w:t>
      </w:r>
      <w:r>
        <w:t>021</w:t>
      </w:r>
      <w:r>
        <w:t>.</w:t>
      </w:r>
    </w:p>
    <w:p w14:paraId="0839F284" w14:textId="41738D21" w:rsidR="00CF4D49" w:rsidRDefault="00681177" w:rsidP="00CF4D49">
      <w:pPr>
        <w:pStyle w:val="Corpodetexto"/>
      </w:pPr>
      <w:r>
        <w:t xml:space="preserve">Disponível </w:t>
      </w:r>
      <w:r w:rsidR="00CF4D49">
        <w:t>em</w:t>
      </w:r>
      <w:r>
        <w:t xml:space="preserve"> </w:t>
      </w:r>
      <w:hyperlink r:id="rId23" w:history="1">
        <w:r w:rsidR="00CF4D49" w:rsidRPr="00964E6A">
          <w:rPr>
            <w:rStyle w:val="Hyperlink"/>
          </w:rPr>
          <w:t>https://www.arduino.cc/reference/pt/lan</w:t>
        </w:r>
        <w:r w:rsidR="00CF4D49" w:rsidRPr="00964E6A">
          <w:rPr>
            <w:rStyle w:val="Hyperlink"/>
          </w:rPr>
          <w:t>g</w:t>
        </w:r>
        <w:r w:rsidR="00CF4D49" w:rsidRPr="00964E6A">
          <w:rPr>
            <w:rStyle w:val="Hyperlink"/>
          </w:rPr>
          <w:t>uage/structure/control-structure/switchcase/</w:t>
        </w:r>
      </w:hyperlink>
      <w:r w:rsidR="00CF4D49">
        <w:t xml:space="preserve">. </w:t>
      </w:r>
      <w:r w:rsidR="00CF4D49">
        <w:t xml:space="preserve">Acesso em: </w:t>
      </w:r>
      <w:r w:rsidR="007C0C55">
        <w:t>16</w:t>
      </w:r>
      <w:r w:rsidR="00CF4D49">
        <w:t xml:space="preserve"> de ago. de 2021.</w:t>
      </w:r>
    </w:p>
    <w:p w14:paraId="63231E6A" w14:textId="77777777" w:rsidR="00A4235F" w:rsidRDefault="00A4235F" w:rsidP="00A4235F">
      <w:pPr>
        <w:pStyle w:val="Corpodetexto"/>
      </w:pPr>
    </w:p>
    <w:sectPr w:rsidR="00A4235F" w:rsidSect="00EA4180">
      <w:headerReference w:type="default" r:id="rId24"/>
      <w:footerReference w:type="default" r:id="rId25"/>
      <w:pgSz w:w="11907" w:h="16840" w:code="9"/>
      <w:pgMar w:top="851" w:right="1134" w:bottom="1418" w:left="1418" w:header="720" w:footer="72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D751F" w14:textId="77777777" w:rsidR="007A3BD1" w:rsidRDefault="007A3BD1">
      <w:pPr>
        <w:spacing w:line="240" w:lineRule="auto"/>
      </w:pPr>
      <w:r>
        <w:separator/>
      </w:r>
    </w:p>
  </w:endnote>
  <w:endnote w:type="continuationSeparator" w:id="0">
    <w:p w14:paraId="3CA71561" w14:textId="77777777" w:rsidR="007A3BD1" w:rsidRDefault="007A3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egrito">
    <w:altName w:val="Arial"/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2A8F" w:rsidRPr="00EE1039" w14:paraId="411B2F71" w14:textId="77777777" w:rsidTr="00EE103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6674A" w14:textId="77777777" w:rsidR="00532A8F" w:rsidRPr="00EE1039" w:rsidRDefault="00532A8F">
          <w:pPr>
            <w:ind w:right="360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Relatório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55AD2" w14:textId="77777777" w:rsidR="00532A8F" w:rsidRPr="00EE1039" w:rsidRDefault="00532A8F">
          <w:pPr>
            <w:jc w:val="center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GRUPO MARISTA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A1B6E" w14:textId="77777777" w:rsidR="00532A8F" w:rsidRPr="00EE1039" w:rsidRDefault="00532A8F">
          <w:pPr>
            <w:jc w:val="right"/>
            <w:rPr>
              <w:rFonts w:ascii="Arial" w:hAnsi="Arial" w:cs="Arial"/>
              <w:sz w:val="18"/>
              <w:lang w:val="pt-BR"/>
            </w:rPr>
          </w:pPr>
          <w:r w:rsidRPr="00EE1039">
            <w:rPr>
              <w:rFonts w:ascii="Arial" w:hAnsi="Arial" w:cs="Arial"/>
              <w:sz w:val="18"/>
              <w:lang w:val="pt-BR"/>
            </w:rPr>
            <w:t xml:space="preserve">Pág.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PAGE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232A5D">
            <w:rPr>
              <w:rStyle w:val="Nmerodepgina"/>
              <w:rFonts w:ascii="Arial" w:hAnsi="Arial" w:cs="Arial"/>
              <w:noProof/>
              <w:sz w:val="18"/>
              <w:lang w:val="pt-BR"/>
            </w:rPr>
            <w:t>1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t xml:space="preserve"> de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NUMPAGES  \* MERGEFORMAT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232A5D" w:rsidRPr="00232A5D">
            <w:rPr>
              <w:rStyle w:val="Nmerodepgina"/>
              <w:noProof/>
              <w:sz w:val="18"/>
            </w:rPr>
            <w:t>29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</w:p>
      </w:tc>
    </w:tr>
  </w:tbl>
  <w:p w14:paraId="4AF7CBC8" w14:textId="77777777" w:rsidR="00532A8F" w:rsidRDefault="00532A8F" w:rsidP="00EE10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C4612" w14:textId="77777777" w:rsidR="007A3BD1" w:rsidRDefault="007A3BD1">
      <w:pPr>
        <w:spacing w:line="240" w:lineRule="auto"/>
      </w:pPr>
      <w:r>
        <w:separator/>
      </w:r>
    </w:p>
  </w:footnote>
  <w:footnote w:type="continuationSeparator" w:id="0">
    <w:p w14:paraId="27BD324B" w14:textId="77777777" w:rsidR="007A3BD1" w:rsidRDefault="007A3B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6039"/>
      <w:gridCol w:w="2202"/>
      <w:gridCol w:w="1284"/>
    </w:tblGrid>
    <w:tr w:rsidR="00532A8F" w:rsidRPr="00B810BC" w14:paraId="5EDB2DDE" w14:textId="77777777" w:rsidTr="00EA4180">
      <w:trPr>
        <w:trHeight w:hRule="exact" w:val="284"/>
      </w:trPr>
      <w:tc>
        <w:tcPr>
          <w:tcW w:w="3170" w:type="pct"/>
        </w:tcPr>
        <w:p w14:paraId="2EB903E4" w14:textId="203F7AF0" w:rsidR="00532A8F" w:rsidRPr="00B810BC" w:rsidRDefault="00532A8F" w:rsidP="00B91ED8">
          <w:pPr>
            <w:pStyle w:val="ItemdeTabela10"/>
            <w:rPr>
              <w:sz w:val="18"/>
            </w:rPr>
          </w:pPr>
          <w:proofErr w:type="spellStart"/>
          <w:r w:rsidRPr="00D95133">
            <w:rPr>
              <w:sz w:val="18"/>
            </w:rPr>
            <w:t>Servomotor</w:t>
          </w:r>
          <w:proofErr w:type="spellEnd"/>
        </w:p>
      </w:tc>
      <w:tc>
        <w:tcPr>
          <w:tcW w:w="1156" w:type="pct"/>
        </w:tcPr>
        <w:p w14:paraId="0AD719CC" w14:textId="77777777" w:rsidR="00532A8F" w:rsidRPr="00B810BC" w:rsidRDefault="00532A8F" w:rsidP="003D2174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Versão </w:t>
          </w:r>
          <w:r>
            <w:rPr>
              <w:sz w:val="18"/>
            </w:rPr>
            <w:t>1</w:t>
          </w:r>
          <w:r w:rsidRPr="00B810BC">
            <w:rPr>
              <w:sz w:val="18"/>
            </w:rPr>
            <w:t>.</w:t>
          </w:r>
          <w:r>
            <w:rPr>
              <w:sz w:val="18"/>
            </w:rPr>
            <w:t>8</w:t>
          </w:r>
          <w:r w:rsidRPr="00B810BC">
            <w:rPr>
              <w:sz w:val="18"/>
            </w:rPr>
            <w:fldChar w:fldCharType="begin"/>
          </w:r>
          <w:r w:rsidRPr="00B810BC">
            <w:rPr>
              <w:sz w:val="18"/>
            </w:rPr>
            <w:instrText xml:space="preserve"> DOCPROPERTY  Manager  \* MERGEFORMAT </w:instrText>
          </w:r>
          <w:r w:rsidRPr="00B810BC">
            <w:rPr>
              <w:sz w:val="18"/>
            </w:rPr>
            <w:fldChar w:fldCharType="end"/>
          </w:r>
        </w:p>
      </w:tc>
      <w:tc>
        <w:tcPr>
          <w:tcW w:w="674" w:type="pct"/>
          <w:vMerge w:val="restart"/>
        </w:tcPr>
        <w:p w14:paraId="79056406" w14:textId="77777777" w:rsidR="00532A8F" w:rsidRPr="00B810BC" w:rsidRDefault="00532A8F" w:rsidP="00B91ED8">
          <w:pPr>
            <w:pStyle w:val="ItemdeTabela10"/>
            <w:jc w:val="right"/>
            <w:rPr>
              <w:sz w:val="18"/>
            </w:rPr>
          </w:pPr>
          <w:r>
            <w:rPr>
              <w:sz w:val="18"/>
            </w:rPr>
            <w:pict w14:anchorId="5563C6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53pt;height:24.75pt">
                <v:imagedata r:id="rId1" o:title="Tecpuc_Logo"/>
              </v:shape>
            </w:pict>
          </w:r>
        </w:p>
      </w:tc>
    </w:tr>
    <w:tr w:rsidR="00532A8F" w:rsidRPr="00B810BC" w14:paraId="201FE816" w14:textId="77777777" w:rsidTr="00EA4180">
      <w:trPr>
        <w:trHeight w:hRule="exact" w:val="284"/>
      </w:trPr>
      <w:tc>
        <w:tcPr>
          <w:tcW w:w="3170" w:type="pct"/>
        </w:tcPr>
        <w:p w14:paraId="197B88E0" w14:textId="77777777" w:rsidR="00532A8F" w:rsidRPr="00B810BC" w:rsidRDefault="00532A8F" w:rsidP="00B91ED8">
          <w:pPr>
            <w:pStyle w:val="ItemdeTabela10"/>
            <w:rPr>
              <w:sz w:val="18"/>
            </w:rPr>
          </w:pPr>
          <w:r>
            <w:rPr>
              <w:sz w:val="18"/>
            </w:rPr>
            <w:t>Relatório de Atividade</w:t>
          </w:r>
        </w:p>
      </w:tc>
      <w:tc>
        <w:tcPr>
          <w:tcW w:w="1156" w:type="pct"/>
        </w:tcPr>
        <w:p w14:paraId="333EAA14" w14:textId="662ED95D" w:rsidR="00532A8F" w:rsidRPr="00B810BC" w:rsidRDefault="00532A8F" w:rsidP="00EA4180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  Data: </w:t>
          </w:r>
          <w:r>
            <w:rPr>
              <w:sz w:val="18"/>
            </w:rPr>
            <w:t>09</w:t>
          </w:r>
          <w:r w:rsidRPr="00B810BC">
            <w:rPr>
              <w:sz w:val="18"/>
            </w:rPr>
            <w:t>/</w:t>
          </w:r>
          <w:r>
            <w:rPr>
              <w:sz w:val="18"/>
            </w:rPr>
            <w:t>08</w:t>
          </w:r>
          <w:r w:rsidRPr="00B810BC">
            <w:rPr>
              <w:sz w:val="18"/>
            </w:rPr>
            <w:t>/20</w:t>
          </w:r>
          <w:r>
            <w:rPr>
              <w:sz w:val="18"/>
            </w:rPr>
            <w:t>21</w:t>
          </w:r>
        </w:p>
      </w:tc>
      <w:tc>
        <w:tcPr>
          <w:tcW w:w="674" w:type="pct"/>
          <w:vMerge/>
        </w:tcPr>
        <w:p w14:paraId="060F9DA8" w14:textId="77777777" w:rsidR="00532A8F" w:rsidRPr="00B810BC" w:rsidRDefault="00532A8F" w:rsidP="00B91ED8">
          <w:pPr>
            <w:pStyle w:val="ItemdeTabela10"/>
            <w:jc w:val="right"/>
            <w:rPr>
              <w:sz w:val="18"/>
            </w:rPr>
          </w:pPr>
        </w:p>
      </w:tc>
    </w:tr>
  </w:tbl>
  <w:p w14:paraId="0317545C" w14:textId="77777777" w:rsidR="00532A8F" w:rsidRDefault="00532A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F91859"/>
    <w:multiLevelType w:val="hybridMultilevel"/>
    <w:tmpl w:val="216CA2B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DD31D5"/>
    <w:multiLevelType w:val="hybridMultilevel"/>
    <w:tmpl w:val="ED88085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4142A2"/>
    <w:multiLevelType w:val="hybridMultilevel"/>
    <w:tmpl w:val="F5F4234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E403A9B"/>
    <w:multiLevelType w:val="hybridMultilevel"/>
    <w:tmpl w:val="0F103C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47B1A"/>
    <w:multiLevelType w:val="hybridMultilevel"/>
    <w:tmpl w:val="E286D72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F92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A87814"/>
    <w:multiLevelType w:val="hybridMultilevel"/>
    <w:tmpl w:val="BC908E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F317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F37A14"/>
    <w:multiLevelType w:val="hybridMultilevel"/>
    <w:tmpl w:val="41F4BAA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C011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EE27C6"/>
    <w:multiLevelType w:val="hybridMultilevel"/>
    <w:tmpl w:val="000C088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74349E"/>
    <w:multiLevelType w:val="hybridMultilevel"/>
    <w:tmpl w:val="C0F0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234D5"/>
    <w:multiLevelType w:val="hybridMultilevel"/>
    <w:tmpl w:val="F4B0CFBE"/>
    <w:lvl w:ilvl="0" w:tplc="0B10DC24">
      <w:start w:val="1"/>
      <w:numFmt w:val="bullet"/>
      <w:pStyle w:val="Itemcom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9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284AC4"/>
    <w:multiLevelType w:val="hybridMultilevel"/>
    <w:tmpl w:val="06121C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24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2"/>
  </w:num>
  <w:num w:numId="9">
    <w:abstractNumId w:val="5"/>
  </w:num>
  <w:num w:numId="10">
    <w:abstractNumId w:val="19"/>
  </w:num>
  <w:num w:numId="11">
    <w:abstractNumId w:val="14"/>
  </w:num>
  <w:num w:numId="12">
    <w:abstractNumId w:val="31"/>
  </w:num>
  <w:num w:numId="13">
    <w:abstractNumId w:val="13"/>
  </w:num>
  <w:num w:numId="14">
    <w:abstractNumId w:val="6"/>
  </w:num>
  <w:num w:numId="15">
    <w:abstractNumId w:val="29"/>
  </w:num>
  <w:num w:numId="16">
    <w:abstractNumId w:val="22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6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9"/>
  </w:num>
  <w:num w:numId="24">
    <w:abstractNumId w:val="4"/>
  </w:num>
  <w:num w:numId="25">
    <w:abstractNumId w:val="34"/>
  </w:num>
  <w:num w:numId="26">
    <w:abstractNumId w:val="1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7">
    <w:abstractNumId w:val="25"/>
  </w:num>
  <w:num w:numId="28">
    <w:abstractNumId w:val="28"/>
  </w:num>
  <w:num w:numId="29">
    <w:abstractNumId w:val="3"/>
  </w:num>
  <w:num w:numId="30">
    <w:abstractNumId w:val="16"/>
  </w:num>
  <w:num w:numId="31">
    <w:abstractNumId w:val="7"/>
  </w:num>
  <w:num w:numId="32">
    <w:abstractNumId w:val="18"/>
  </w:num>
  <w:num w:numId="33">
    <w:abstractNumId w:val="8"/>
  </w:num>
  <w:num w:numId="34">
    <w:abstractNumId w:val="12"/>
  </w:num>
  <w:num w:numId="35">
    <w:abstractNumId w:val="20"/>
  </w:num>
  <w:num w:numId="36">
    <w:abstractNumId w:val="30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49"/>
    <w:rsid w:val="0002704D"/>
    <w:rsid w:val="00030626"/>
    <w:rsid w:val="000634F4"/>
    <w:rsid w:val="00091DBE"/>
    <w:rsid w:val="000C776E"/>
    <w:rsid w:val="000D1AFD"/>
    <w:rsid w:val="001032E0"/>
    <w:rsid w:val="0014266F"/>
    <w:rsid w:val="00142D7E"/>
    <w:rsid w:val="00147BA0"/>
    <w:rsid w:val="00155A61"/>
    <w:rsid w:val="001A63E6"/>
    <w:rsid w:val="001C0155"/>
    <w:rsid w:val="001E1533"/>
    <w:rsid w:val="001F67B4"/>
    <w:rsid w:val="00216FE5"/>
    <w:rsid w:val="00232A5D"/>
    <w:rsid w:val="002615E2"/>
    <w:rsid w:val="0028689A"/>
    <w:rsid w:val="002B172B"/>
    <w:rsid w:val="002B2348"/>
    <w:rsid w:val="002B2C80"/>
    <w:rsid w:val="002D0917"/>
    <w:rsid w:val="002F3D24"/>
    <w:rsid w:val="00301C90"/>
    <w:rsid w:val="003215AB"/>
    <w:rsid w:val="00321DA7"/>
    <w:rsid w:val="00325645"/>
    <w:rsid w:val="00325E3D"/>
    <w:rsid w:val="003276F2"/>
    <w:rsid w:val="00333772"/>
    <w:rsid w:val="00377FDD"/>
    <w:rsid w:val="00384023"/>
    <w:rsid w:val="003A0C4A"/>
    <w:rsid w:val="003A13EF"/>
    <w:rsid w:val="003B240D"/>
    <w:rsid w:val="003B64E2"/>
    <w:rsid w:val="003C27EA"/>
    <w:rsid w:val="003D2174"/>
    <w:rsid w:val="00455CBC"/>
    <w:rsid w:val="004704C5"/>
    <w:rsid w:val="004948A6"/>
    <w:rsid w:val="004B1C95"/>
    <w:rsid w:val="004D59A6"/>
    <w:rsid w:val="004E62EF"/>
    <w:rsid w:val="004F3C2B"/>
    <w:rsid w:val="005013AC"/>
    <w:rsid w:val="00504EFA"/>
    <w:rsid w:val="005053CC"/>
    <w:rsid w:val="00532A8F"/>
    <w:rsid w:val="00546149"/>
    <w:rsid w:val="00554A55"/>
    <w:rsid w:val="00562011"/>
    <w:rsid w:val="005F1F6E"/>
    <w:rsid w:val="006003B0"/>
    <w:rsid w:val="0061293A"/>
    <w:rsid w:val="006166CA"/>
    <w:rsid w:val="00625AF3"/>
    <w:rsid w:val="0064044A"/>
    <w:rsid w:val="00644B05"/>
    <w:rsid w:val="00651356"/>
    <w:rsid w:val="00661D73"/>
    <w:rsid w:val="00663A08"/>
    <w:rsid w:val="00681177"/>
    <w:rsid w:val="006A01C7"/>
    <w:rsid w:val="006B0C27"/>
    <w:rsid w:val="006B104D"/>
    <w:rsid w:val="006B230B"/>
    <w:rsid w:val="006F5452"/>
    <w:rsid w:val="006F7E79"/>
    <w:rsid w:val="00704C28"/>
    <w:rsid w:val="00730F10"/>
    <w:rsid w:val="00737982"/>
    <w:rsid w:val="00742A5C"/>
    <w:rsid w:val="007A3BD1"/>
    <w:rsid w:val="007B1052"/>
    <w:rsid w:val="007C0C55"/>
    <w:rsid w:val="007D6D0B"/>
    <w:rsid w:val="007E1141"/>
    <w:rsid w:val="00822459"/>
    <w:rsid w:val="008238BA"/>
    <w:rsid w:val="008451E9"/>
    <w:rsid w:val="00870A99"/>
    <w:rsid w:val="008716C4"/>
    <w:rsid w:val="00880DB9"/>
    <w:rsid w:val="00892845"/>
    <w:rsid w:val="008A41CA"/>
    <w:rsid w:val="008B392E"/>
    <w:rsid w:val="008B7E9F"/>
    <w:rsid w:val="008D60EF"/>
    <w:rsid w:val="008D6405"/>
    <w:rsid w:val="009212E2"/>
    <w:rsid w:val="00946F18"/>
    <w:rsid w:val="0099077A"/>
    <w:rsid w:val="009A1299"/>
    <w:rsid w:val="009A4B9D"/>
    <w:rsid w:val="009B29FE"/>
    <w:rsid w:val="00A03DC0"/>
    <w:rsid w:val="00A04421"/>
    <w:rsid w:val="00A12AD2"/>
    <w:rsid w:val="00A207FE"/>
    <w:rsid w:val="00A24EE5"/>
    <w:rsid w:val="00A25E9B"/>
    <w:rsid w:val="00A4235F"/>
    <w:rsid w:val="00A65468"/>
    <w:rsid w:val="00A9109D"/>
    <w:rsid w:val="00AA23A7"/>
    <w:rsid w:val="00AC392C"/>
    <w:rsid w:val="00AE2F14"/>
    <w:rsid w:val="00AF6BB5"/>
    <w:rsid w:val="00B3546B"/>
    <w:rsid w:val="00B45339"/>
    <w:rsid w:val="00B5326A"/>
    <w:rsid w:val="00B565E3"/>
    <w:rsid w:val="00B91ED8"/>
    <w:rsid w:val="00BA3D9E"/>
    <w:rsid w:val="00BA661C"/>
    <w:rsid w:val="00BC205D"/>
    <w:rsid w:val="00BD27D5"/>
    <w:rsid w:val="00C043D9"/>
    <w:rsid w:val="00C20ABD"/>
    <w:rsid w:val="00C261E4"/>
    <w:rsid w:val="00C47BA3"/>
    <w:rsid w:val="00C47C3C"/>
    <w:rsid w:val="00C772B8"/>
    <w:rsid w:val="00C8347A"/>
    <w:rsid w:val="00CA3BA3"/>
    <w:rsid w:val="00CA5A66"/>
    <w:rsid w:val="00CE0779"/>
    <w:rsid w:val="00CF4D49"/>
    <w:rsid w:val="00CF6F25"/>
    <w:rsid w:val="00D24F33"/>
    <w:rsid w:val="00D57391"/>
    <w:rsid w:val="00D61353"/>
    <w:rsid w:val="00D70A26"/>
    <w:rsid w:val="00D84F55"/>
    <w:rsid w:val="00D84F56"/>
    <w:rsid w:val="00D87690"/>
    <w:rsid w:val="00D9399D"/>
    <w:rsid w:val="00D95133"/>
    <w:rsid w:val="00DC2B9A"/>
    <w:rsid w:val="00DD21DE"/>
    <w:rsid w:val="00DE3363"/>
    <w:rsid w:val="00E0696C"/>
    <w:rsid w:val="00E3392E"/>
    <w:rsid w:val="00E36DE4"/>
    <w:rsid w:val="00E943DC"/>
    <w:rsid w:val="00EA3EAA"/>
    <w:rsid w:val="00EA4180"/>
    <w:rsid w:val="00EB3D3A"/>
    <w:rsid w:val="00EC75A6"/>
    <w:rsid w:val="00EE1039"/>
    <w:rsid w:val="00EE1FAD"/>
    <w:rsid w:val="00EE2C05"/>
    <w:rsid w:val="00EE330E"/>
    <w:rsid w:val="00F11AE8"/>
    <w:rsid w:val="00F135DD"/>
    <w:rsid w:val="00F3026C"/>
    <w:rsid w:val="00F57C6F"/>
    <w:rsid w:val="00F61BF8"/>
    <w:rsid w:val="00F82269"/>
    <w:rsid w:val="00F93D03"/>
    <w:rsid w:val="00F971B7"/>
    <w:rsid w:val="00F97F93"/>
    <w:rsid w:val="00FA2C9E"/>
    <w:rsid w:val="00FA731B"/>
    <w:rsid w:val="00FB4B8E"/>
    <w:rsid w:val="00FF370B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,"/>
  <w:listSeparator w:val=";"/>
  <w14:docId w14:val="4B92A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240" w:line="240" w:lineRule="auto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Corpodetexto"/>
    <w:qFormat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pPr>
      <w:keepLines/>
      <w:spacing w:after="120"/>
      <w:jc w:val="both"/>
    </w:pPr>
    <w:rPr>
      <w:rFonts w:ascii="Arial" w:hAnsi="Arial"/>
      <w:sz w:val="24"/>
      <w:lang w:val="pt-BR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  <w:lang w:val="pt-BR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/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Esquerda1">
    <w:name w:val="Normal + Esquerda:  1"/>
    <w:aliases w:val="27 cm"/>
    <w:basedOn w:val="Normal"/>
  </w:style>
  <w:style w:type="paragraph" w:styleId="Textodebalo">
    <w:name w:val="Balloon Text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ItemcomBullet">
    <w:name w:val="Item com Bullet"/>
    <w:basedOn w:val="Corpodetexto"/>
    <w:qFormat/>
    <w:pPr>
      <w:numPr>
        <w:numId w:val="28"/>
      </w:numPr>
    </w:pPr>
  </w:style>
  <w:style w:type="paragraph" w:customStyle="1" w:styleId="ItemdeTabela12">
    <w:name w:val="Item de Tabela (12)"/>
    <w:basedOn w:val="Corpodetexto"/>
    <w:qFormat/>
    <w:pPr>
      <w:spacing w:before="60" w:after="60" w:line="240" w:lineRule="auto"/>
    </w:pPr>
    <w:rPr>
      <w:sz w:val="20"/>
    </w:rPr>
  </w:style>
  <w:style w:type="paragraph" w:customStyle="1" w:styleId="ItemdeTabela10">
    <w:name w:val="Item de Tabela (10)"/>
    <w:basedOn w:val="ItemdeTabela12"/>
    <w:qFormat/>
    <w:pPr>
      <w:spacing w:before="40" w:after="40"/>
    </w:pPr>
  </w:style>
  <w:style w:type="paragraph" w:customStyle="1" w:styleId="TtulodeTabela10">
    <w:name w:val="Título de Tabela (10)"/>
    <w:basedOn w:val="Tabletext"/>
    <w:qFormat/>
    <w:rPr>
      <w:rFonts w:ascii="Arial" w:hAnsi="Arial" w:cs="Arial"/>
      <w:b/>
      <w:lang w:val="pt-BR"/>
    </w:rPr>
  </w:style>
  <w:style w:type="paragraph" w:customStyle="1" w:styleId="TtulodeTabela12">
    <w:name w:val="Título de Tabela (12)"/>
    <w:basedOn w:val="TtulodeTabela10"/>
    <w:qFormat/>
    <w:pPr>
      <w:spacing w:before="120"/>
    </w:pPr>
    <w:rPr>
      <w:rFonts w:ascii="Arial Negrito" w:hAnsi="Arial Negrito"/>
      <w:sz w:val="24"/>
    </w:rPr>
  </w:style>
  <w:style w:type="character" w:customStyle="1" w:styleId="CabealhoChar">
    <w:name w:val="Cabeçalho Char"/>
    <w:rPr>
      <w:lang w:val="en-US" w:eastAsia="en-US"/>
    </w:rPr>
  </w:style>
  <w:style w:type="character" w:customStyle="1" w:styleId="InfoBlueChar">
    <w:name w:val="InfoBlue Char"/>
    <w:rPr>
      <w:rFonts w:ascii="Arial" w:hAnsi="Arial"/>
      <w:i/>
      <w:color w:val="0000FF"/>
      <w:lang w:eastAsia="en-US"/>
    </w:rPr>
  </w:style>
  <w:style w:type="paragraph" w:customStyle="1" w:styleId="TabelaTexto">
    <w:name w:val="Tabela_Texto"/>
    <w:basedOn w:val="Normal"/>
    <w:pPr>
      <w:keepLines/>
      <w:autoSpaceDE w:val="0"/>
      <w:autoSpaceDN w:val="0"/>
      <w:spacing w:after="120"/>
    </w:pPr>
    <w:rPr>
      <w:rFonts w:ascii="Arial" w:hAnsi="Arial"/>
      <w:snapToGrid w:val="0"/>
    </w:rPr>
  </w:style>
  <w:style w:type="paragraph" w:customStyle="1" w:styleId="TtulodeTabela">
    <w:name w:val="Título de Tabela"/>
    <w:basedOn w:val="Corpodetexto"/>
    <w:pPr>
      <w:autoSpaceDE w:val="0"/>
      <w:autoSpaceDN w:val="0"/>
      <w:spacing w:before="60" w:after="60" w:line="240" w:lineRule="auto"/>
    </w:pPr>
    <w:rPr>
      <w:b/>
      <w:bCs/>
      <w:snapToGrid w:val="0"/>
      <w:sz w:val="20"/>
    </w:rPr>
  </w:style>
  <w:style w:type="paragraph" w:customStyle="1" w:styleId="TabelaTitulo">
    <w:name w:val="Tabela_Titulo"/>
    <w:basedOn w:val="Normal"/>
    <w:pPr>
      <w:autoSpaceDE w:val="0"/>
      <w:autoSpaceDN w:val="0"/>
    </w:pPr>
    <w:rPr>
      <w:rFonts w:ascii="Arial" w:hAnsi="Arial"/>
      <w:b/>
      <w:smallCaps/>
      <w:snapToGrid w:val="0"/>
      <w:lang w:val="pt-BR"/>
    </w:rPr>
  </w:style>
  <w:style w:type="paragraph" w:customStyle="1" w:styleId="Explicao">
    <w:name w:val="Explicação"/>
    <w:basedOn w:val="Corpodetexto"/>
    <w:pPr>
      <w:keepLines w:val="0"/>
      <w:widowControl/>
      <w:spacing w:line="240" w:lineRule="auto"/>
    </w:pPr>
    <w:rPr>
      <w:rFonts w:cs="Arial"/>
      <w:i/>
      <w:iCs/>
      <w:color w:val="0000FF"/>
      <w:szCs w:val="24"/>
      <w:lang w:eastAsia="pt-BR"/>
    </w:rPr>
  </w:style>
  <w:style w:type="character" w:customStyle="1" w:styleId="ExplicaoChar">
    <w:name w:val="Explicação Char"/>
    <w:rPr>
      <w:rFonts w:ascii="Arial" w:hAnsi="Arial" w:cs="Arial"/>
      <w:i/>
      <w:iCs/>
      <w:color w:val="0000FF"/>
      <w:sz w:val="24"/>
      <w:szCs w:val="24"/>
    </w:rPr>
  </w:style>
  <w:style w:type="paragraph" w:customStyle="1" w:styleId="ItemdeTabela">
    <w:name w:val="Item de Tabela"/>
    <w:basedOn w:val="Corpodetexto"/>
    <w:pPr>
      <w:keepLines w:val="0"/>
      <w:widowControl/>
      <w:spacing w:before="60" w:after="60" w:line="240" w:lineRule="auto"/>
      <w:jc w:val="left"/>
    </w:pPr>
    <w:rPr>
      <w:sz w:val="20"/>
      <w:lang w:eastAsia="pt-BR"/>
    </w:rPr>
  </w:style>
  <w:style w:type="paragraph" w:styleId="Legenda">
    <w:name w:val="caption"/>
    <w:basedOn w:val="Normal"/>
    <w:next w:val="Normal"/>
    <w:qFormat/>
    <w:pPr>
      <w:widowControl/>
      <w:spacing w:line="240" w:lineRule="auto"/>
      <w:jc w:val="center"/>
    </w:pPr>
    <w:rPr>
      <w:rFonts w:ascii="Arial" w:hAnsi="Arial"/>
      <w:b/>
      <w:bCs/>
      <w:lang w:val="pt-BR" w:eastAsia="pt-BR"/>
    </w:rPr>
  </w:style>
  <w:style w:type="paragraph" w:customStyle="1" w:styleId="ExplicaodeTabela">
    <w:name w:val="Explicação de Tabela"/>
    <w:basedOn w:val="Explicao"/>
    <w:rPr>
      <w:sz w:val="20"/>
      <w:szCs w:val="20"/>
    </w:rPr>
  </w:style>
  <w:style w:type="paragraph" w:customStyle="1" w:styleId="TtulodeCapa">
    <w:name w:val="Título de Capa"/>
    <w:basedOn w:val="Ttulo"/>
    <w:next w:val="Corpodetexto"/>
    <w:qFormat/>
    <w:pPr>
      <w:jc w:val="right"/>
    </w:pPr>
    <w:rPr>
      <w:bCs/>
    </w:rPr>
  </w:style>
  <w:style w:type="paragraph" w:customStyle="1" w:styleId="Verso">
    <w:name w:val="Versão"/>
    <w:basedOn w:val="Corpodetexto"/>
    <w:qFormat/>
    <w:pPr>
      <w:jc w:val="center"/>
    </w:pPr>
  </w:style>
  <w:style w:type="character" w:customStyle="1" w:styleId="CorpodetextoChar">
    <w:name w:val="Corpo de texto Char"/>
    <w:link w:val="Corpodetexto"/>
    <w:semiHidden/>
    <w:rsid w:val="00532A8F"/>
    <w:rPr>
      <w:rFonts w:ascii="Arial" w:hAnsi="Aria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arduino.cc/reference/pt/language/structure/control-structure/if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arduino.cc/reference/en/libraries/servo/write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R-lkIjAtAME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GF82A3y1zL4" TargetMode="External"/><Relationship Id="rId20" Type="http://schemas.openxmlformats.org/officeDocument/2006/relationships/hyperlink" Target="https://www.tutorialspoint.com/cplusplus/cpp_if_else_statement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cmaker.com.br/a-boa-pratica-de-indentar-em-c/" TargetMode="External"/><Relationship Id="rId23" Type="http://schemas.openxmlformats.org/officeDocument/2006/relationships/hyperlink" Target="https://www.arduino.cc/reference/pt/language/structure/control-structure/switchcase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arduino.cc/reference/p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arduino.cc/en/Tutorial/LibraryExamples/Sweep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ers&#227;o%20Final\Templates\Anteproje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857EA-3BF7-40B3-B270-CEBF5643D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Anteprojeto.dot</Template>
  <TotalTime>156</TotalTime>
  <Pages>29</Pages>
  <Words>2858</Words>
  <Characters>15437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/>
  <LinksUpToDate>false</LinksUpToDate>
  <CharactersWithSpaces>18259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Controle Pessoal Financeiro</dc:subject>
  <dc:creator>Danilo, Erisson, Fabio</dc:creator>
  <cp:keywords/>
  <cp:lastModifiedBy>Usuário do Windows</cp:lastModifiedBy>
  <cp:revision>20</cp:revision>
  <cp:lastPrinted>2009-12-14T16:21:00Z</cp:lastPrinted>
  <dcterms:created xsi:type="dcterms:W3CDTF">2021-04-19T20:30:00Z</dcterms:created>
  <dcterms:modified xsi:type="dcterms:W3CDTF">2021-08-16T23:52:00Z</dcterms:modified>
  <cp:category>TP-PP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_AdHocReviewCycleID">
    <vt:i4>-1942238706</vt:i4>
  </property>
  <property fmtid="{D5CDD505-2E9C-101B-9397-08002B2CF9AE}" pid="4" name="_EmailSubject">
    <vt:lpwstr/>
  </property>
  <property fmtid="{D5CDD505-2E9C-101B-9397-08002B2CF9AE}" pid="5" name="_AuthorEmail">
    <vt:lpwstr>vtiboni@unimedpr.com.br</vt:lpwstr>
  </property>
  <property fmtid="{D5CDD505-2E9C-101B-9397-08002B2CF9AE}" pid="6" name="_AuthorEmailDisplayName">
    <vt:lpwstr>FDPR-PROJ-Cardio-Vanio Tiboni</vt:lpwstr>
  </property>
  <property fmtid="{D5CDD505-2E9C-101B-9397-08002B2CF9AE}" pid="7" name="_ReviewingToolsShownOnce">
    <vt:lpwstr/>
  </property>
</Properties>
</file>