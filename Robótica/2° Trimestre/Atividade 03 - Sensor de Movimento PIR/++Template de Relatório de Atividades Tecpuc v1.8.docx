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DCDD90" w14:textId="77777777" w:rsidR="005053CC" w:rsidRDefault="005053CC">
      <w:pPr>
        <w:pStyle w:val="TtulodeCapa"/>
      </w:pPr>
    </w:p>
    <w:p w14:paraId="1D2CDFFD" w14:textId="422EA149" w:rsidR="008238BA" w:rsidRPr="008238BA" w:rsidRDefault="003D6074" w:rsidP="008238BA">
      <w:pPr>
        <w:pStyle w:val="Corpodetexto"/>
        <w:jc w:val="center"/>
        <w:rPr>
          <w:b/>
          <w:sz w:val="40"/>
        </w:rPr>
      </w:pPr>
      <w:r w:rsidRPr="003D6074">
        <w:rPr>
          <w:b/>
          <w:sz w:val="40"/>
        </w:rPr>
        <w:t>Sensor de Movimento PIR</w:t>
      </w:r>
    </w:p>
    <w:p w14:paraId="5D99BE5B" w14:textId="77777777" w:rsidR="008238BA" w:rsidRPr="008238BA" w:rsidRDefault="008238BA" w:rsidP="008238BA">
      <w:pPr>
        <w:pStyle w:val="Corpodetexto"/>
      </w:pPr>
    </w:p>
    <w:p w14:paraId="6E2893E7" w14:textId="77777777" w:rsidR="00EA4180" w:rsidRPr="00880DB9" w:rsidRDefault="00EA4180" w:rsidP="00EA4180">
      <w:pPr>
        <w:pStyle w:val="Ttulo"/>
        <w:jc w:val="left"/>
      </w:pPr>
      <w:r>
        <w:t>Informações Gerais</w:t>
      </w:r>
    </w:p>
    <w:p w14:paraId="25BF05DF" w14:textId="77777777" w:rsidR="005053CC" w:rsidRPr="00880DB9" w:rsidRDefault="005053CC">
      <w:pPr>
        <w:rPr>
          <w:lang w:val="pt-BR"/>
        </w:rPr>
      </w:pPr>
    </w:p>
    <w:tbl>
      <w:tblPr>
        <w:tblW w:w="933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3"/>
        <w:gridCol w:w="4389"/>
        <w:gridCol w:w="1701"/>
        <w:gridCol w:w="1820"/>
      </w:tblGrid>
      <w:tr w:rsidR="003276F2" w:rsidRPr="00EA4180" w14:paraId="4BA7EB23" w14:textId="77777777" w:rsidTr="007E1141">
        <w:trPr>
          <w:trHeight w:hRule="exact" w:val="568"/>
        </w:trPr>
        <w:tc>
          <w:tcPr>
            <w:tcW w:w="1423" w:type="dxa"/>
            <w:shd w:val="clear" w:color="auto" w:fill="D9D9D9"/>
          </w:tcPr>
          <w:p w14:paraId="2C5106B7" w14:textId="77777777" w:rsidR="003276F2" w:rsidRPr="00EC75A6" w:rsidRDefault="003276F2" w:rsidP="00C47C3C">
            <w:pPr>
              <w:pStyle w:val="ItemdeTabela"/>
              <w:rPr>
                <w:b/>
                <w:sz w:val="18"/>
              </w:rPr>
            </w:pPr>
            <w:r w:rsidRPr="00EC75A6">
              <w:rPr>
                <w:b/>
                <w:sz w:val="18"/>
              </w:rPr>
              <w:t>Título da Atividade</w:t>
            </w:r>
          </w:p>
        </w:tc>
        <w:tc>
          <w:tcPr>
            <w:tcW w:w="4389" w:type="dxa"/>
            <w:shd w:val="clear" w:color="auto" w:fill="D9D9D9"/>
          </w:tcPr>
          <w:p w14:paraId="3B7B77FE" w14:textId="77777777" w:rsidR="003276F2" w:rsidRPr="00EC75A6" w:rsidRDefault="003276F2" w:rsidP="00C47C3C">
            <w:pPr>
              <w:pStyle w:val="ItemdeTabela"/>
              <w:rPr>
                <w:b/>
                <w:sz w:val="18"/>
              </w:rPr>
            </w:pPr>
          </w:p>
        </w:tc>
        <w:tc>
          <w:tcPr>
            <w:tcW w:w="1701" w:type="dxa"/>
            <w:shd w:val="clear" w:color="auto" w:fill="D9D9D9"/>
          </w:tcPr>
          <w:p w14:paraId="0AB71921" w14:textId="77777777" w:rsidR="003276F2" w:rsidRPr="00EC75A6" w:rsidRDefault="003276F2" w:rsidP="00C47C3C">
            <w:pPr>
              <w:pStyle w:val="ItemdeTabela"/>
              <w:rPr>
                <w:b/>
                <w:sz w:val="18"/>
              </w:rPr>
            </w:pPr>
            <w:r w:rsidRPr="00EC75A6">
              <w:rPr>
                <w:b/>
                <w:sz w:val="18"/>
              </w:rPr>
              <w:t>Data</w:t>
            </w:r>
          </w:p>
        </w:tc>
        <w:tc>
          <w:tcPr>
            <w:tcW w:w="1820" w:type="dxa"/>
            <w:shd w:val="clear" w:color="auto" w:fill="D9D9D9"/>
          </w:tcPr>
          <w:p w14:paraId="2D4BAFE7" w14:textId="77777777" w:rsidR="003276F2" w:rsidRPr="00EC75A6" w:rsidRDefault="003276F2" w:rsidP="00C47C3C">
            <w:pPr>
              <w:pStyle w:val="ItemdeTabela"/>
              <w:rPr>
                <w:b/>
                <w:sz w:val="18"/>
              </w:rPr>
            </w:pPr>
            <w:r w:rsidRPr="00EC75A6">
              <w:rPr>
                <w:b/>
                <w:sz w:val="18"/>
              </w:rPr>
              <w:t>Turma</w:t>
            </w:r>
          </w:p>
        </w:tc>
      </w:tr>
      <w:tr w:rsidR="007E1141" w:rsidRPr="00EA4180" w14:paraId="091E1818" w14:textId="77777777" w:rsidTr="007E1141">
        <w:trPr>
          <w:trHeight w:hRule="exact" w:val="298"/>
        </w:trPr>
        <w:tc>
          <w:tcPr>
            <w:tcW w:w="1423" w:type="dxa"/>
            <w:shd w:val="clear" w:color="auto" w:fill="D9D9D9"/>
          </w:tcPr>
          <w:p w14:paraId="03F47CBA" w14:textId="77777777" w:rsidR="007E1141" w:rsidRPr="00EC75A6" w:rsidRDefault="007E1141" w:rsidP="00EC75A6">
            <w:pPr>
              <w:pStyle w:val="ItemdeTabela10"/>
              <w:rPr>
                <w:b/>
                <w:sz w:val="18"/>
              </w:rPr>
            </w:pPr>
          </w:p>
        </w:tc>
        <w:tc>
          <w:tcPr>
            <w:tcW w:w="4389" w:type="dxa"/>
            <w:shd w:val="clear" w:color="auto" w:fill="D9D9D9"/>
          </w:tcPr>
          <w:p w14:paraId="5561AB55" w14:textId="77777777" w:rsidR="007E1141" w:rsidRPr="00EC75A6" w:rsidRDefault="007E1141" w:rsidP="00C47C3C">
            <w:pPr>
              <w:pStyle w:val="ItemdeTabela10"/>
              <w:rPr>
                <w:b/>
                <w:sz w:val="18"/>
              </w:rPr>
            </w:pPr>
            <w:r>
              <w:rPr>
                <w:b/>
                <w:sz w:val="18"/>
              </w:rPr>
              <w:t>Nome</w:t>
            </w:r>
          </w:p>
        </w:tc>
        <w:tc>
          <w:tcPr>
            <w:tcW w:w="1701" w:type="dxa"/>
            <w:shd w:val="clear" w:color="auto" w:fill="D9D9D9"/>
          </w:tcPr>
          <w:p w14:paraId="1EF6CBD3" w14:textId="77777777" w:rsidR="007E1141" w:rsidRPr="00EC75A6" w:rsidRDefault="007E1141" w:rsidP="00C47C3C">
            <w:pPr>
              <w:pStyle w:val="ItemdeTabela10"/>
              <w:rPr>
                <w:b/>
                <w:sz w:val="18"/>
              </w:rPr>
            </w:pPr>
            <w:r>
              <w:rPr>
                <w:b/>
                <w:sz w:val="18"/>
              </w:rPr>
              <w:t>Função</w:t>
            </w:r>
          </w:p>
        </w:tc>
        <w:tc>
          <w:tcPr>
            <w:tcW w:w="1820" w:type="dxa"/>
            <w:shd w:val="clear" w:color="auto" w:fill="D9D9D9"/>
          </w:tcPr>
          <w:p w14:paraId="7CF61F5C" w14:textId="77777777" w:rsidR="007E1141" w:rsidRPr="00EC75A6" w:rsidRDefault="007E1141" w:rsidP="00C47C3C">
            <w:pPr>
              <w:pStyle w:val="ItemdeTabela10"/>
              <w:rPr>
                <w:b/>
                <w:sz w:val="18"/>
              </w:rPr>
            </w:pPr>
            <w:r>
              <w:rPr>
                <w:b/>
                <w:sz w:val="18"/>
              </w:rPr>
              <w:t>Nota da Equipe</w:t>
            </w:r>
          </w:p>
        </w:tc>
      </w:tr>
      <w:tr w:rsidR="007E1141" w:rsidRPr="00EA4180" w14:paraId="595121D0" w14:textId="77777777" w:rsidTr="007E1141">
        <w:trPr>
          <w:trHeight w:hRule="exact" w:val="298"/>
        </w:trPr>
        <w:tc>
          <w:tcPr>
            <w:tcW w:w="1423" w:type="dxa"/>
          </w:tcPr>
          <w:p w14:paraId="628EF402" w14:textId="77777777" w:rsidR="007E1141" w:rsidRPr="00EA4180" w:rsidRDefault="007E1141" w:rsidP="00C47C3C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 xml:space="preserve">Aluno </w:t>
            </w:r>
          </w:p>
        </w:tc>
        <w:tc>
          <w:tcPr>
            <w:tcW w:w="4389" w:type="dxa"/>
          </w:tcPr>
          <w:p w14:paraId="2133DFC6" w14:textId="0CB75ED2" w:rsidR="007E1141" w:rsidRPr="00EA4180" w:rsidRDefault="007F2A14" w:rsidP="00C47C3C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Guilherme Gonçalves de Souza</w:t>
            </w:r>
          </w:p>
        </w:tc>
        <w:tc>
          <w:tcPr>
            <w:tcW w:w="1701" w:type="dxa"/>
          </w:tcPr>
          <w:p w14:paraId="5E1C69BF" w14:textId="71BD4446" w:rsidR="007E1141" w:rsidRPr="00EA4180" w:rsidRDefault="007F2A14" w:rsidP="00C47C3C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Todas</w:t>
            </w:r>
            <w:bookmarkStart w:id="0" w:name="_GoBack"/>
            <w:bookmarkEnd w:id="0"/>
          </w:p>
        </w:tc>
        <w:tc>
          <w:tcPr>
            <w:tcW w:w="1820" w:type="dxa"/>
          </w:tcPr>
          <w:p w14:paraId="0311B4C8" w14:textId="77777777" w:rsidR="007E1141" w:rsidRPr="00EA4180" w:rsidRDefault="007E1141" w:rsidP="00C47C3C">
            <w:pPr>
              <w:pStyle w:val="ItemdeTabela10"/>
              <w:rPr>
                <w:sz w:val="18"/>
              </w:rPr>
            </w:pPr>
          </w:p>
        </w:tc>
      </w:tr>
    </w:tbl>
    <w:p w14:paraId="188B1B82" w14:textId="77777777" w:rsidR="005053CC" w:rsidRPr="00880DB9" w:rsidRDefault="005053CC">
      <w:pPr>
        <w:rPr>
          <w:lang w:val="pt-BR"/>
        </w:rPr>
      </w:pPr>
    </w:p>
    <w:p w14:paraId="2BAB06C5" w14:textId="77777777" w:rsidR="0028689A" w:rsidRDefault="0028689A">
      <w:pPr>
        <w:pStyle w:val="InfoBlue"/>
        <w:rPr>
          <w:bCs/>
        </w:rPr>
      </w:pPr>
    </w:p>
    <w:p w14:paraId="5B2F846A" w14:textId="77777777" w:rsidR="0028689A" w:rsidRPr="00EC75A6" w:rsidRDefault="0028689A" w:rsidP="0028689A">
      <w:pPr>
        <w:pStyle w:val="Ttulo"/>
        <w:jc w:val="left"/>
      </w:pPr>
      <w:r>
        <w:t>Evolução das Atividades</w:t>
      </w:r>
    </w:p>
    <w:tbl>
      <w:tblPr>
        <w:tblW w:w="933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3"/>
        <w:gridCol w:w="4106"/>
        <w:gridCol w:w="1701"/>
        <w:gridCol w:w="2103"/>
      </w:tblGrid>
      <w:tr w:rsidR="0028689A" w:rsidRPr="00EC75A6" w14:paraId="48FAE183" w14:textId="77777777" w:rsidTr="0028689A">
        <w:trPr>
          <w:trHeight w:hRule="exact" w:val="382"/>
        </w:trPr>
        <w:tc>
          <w:tcPr>
            <w:tcW w:w="1423" w:type="dxa"/>
            <w:shd w:val="clear" w:color="auto" w:fill="D9D9D9"/>
          </w:tcPr>
          <w:p w14:paraId="48F7AFF9" w14:textId="77777777" w:rsidR="0028689A" w:rsidRPr="00EC75A6" w:rsidRDefault="0028689A" w:rsidP="00A24EE5">
            <w:pPr>
              <w:pStyle w:val="ItemdeTabela"/>
              <w:rPr>
                <w:b/>
                <w:sz w:val="18"/>
              </w:rPr>
            </w:pPr>
            <w:r w:rsidRPr="00EC75A6">
              <w:rPr>
                <w:b/>
                <w:sz w:val="18"/>
              </w:rPr>
              <w:t>Atividade</w:t>
            </w:r>
          </w:p>
        </w:tc>
        <w:tc>
          <w:tcPr>
            <w:tcW w:w="4106" w:type="dxa"/>
            <w:shd w:val="clear" w:color="auto" w:fill="D9D9D9"/>
          </w:tcPr>
          <w:p w14:paraId="6126B8A6" w14:textId="77777777" w:rsidR="0028689A" w:rsidRPr="00EC75A6" w:rsidRDefault="0028689A" w:rsidP="00A24EE5">
            <w:pPr>
              <w:pStyle w:val="ItemdeTabela"/>
              <w:rPr>
                <w:b/>
                <w:sz w:val="18"/>
              </w:rPr>
            </w:pPr>
            <w:r>
              <w:rPr>
                <w:b/>
                <w:sz w:val="18"/>
              </w:rPr>
              <w:t>Nome da atividade</w:t>
            </w:r>
          </w:p>
        </w:tc>
        <w:tc>
          <w:tcPr>
            <w:tcW w:w="1701" w:type="dxa"/>
            <w:shd w:val="clear" w:color="auto" w:fill="D9D9D9"/>
          </w:tcPr>
          <w:p w14:paraId="2586A64D" w14:textId="77777777" w:rsidR="0028689A" w:rsidRPr="00EC75A6" w:rsidRDefault="0028689A" w:rsidP="00A24EE5">
            <w:pPr>
              <w:pStyle w:val="ItemdeTabela"/>
              <w:rPr>
                <w:b/>
                <w:sz w:val="18"/>
              </w:rPr>
            </w:pPr>
            <w:r>
              <w:rPr>
                <w:b/>
                <w:sz w:val="18"/>
              </w:rPr>
              <w:t>Concluído (%)</w:t>
            </w:r>
          </w:p>
        </w:tc>
        <w:tc>
          <w:tcPr>
            <w:tcW w:w="2103" w:type="dxa"/>
            <w:shd w:val="clear" w:color="auto" w:fill="D9D9D9"/>
          </w:tcPr>
          <w:p w14:paraId="39A6A453" w14:textId="77777777" w:rsidR="0028689A" w:rsidRPr="00EC75A6" w:rsidRDefault="0028689A" w:rsidP="00A24EE5">
            <w:pPr>
              <w:pStyle w:val="ItemdeTabela"/>
              <w:rPr>
                <w:b/>
                <w:sz w:val="18"/>
              </w:rPr>
            </w:pPr>
            <w:r>
              <w:rPr>
                <w:b/>
                <w:sz w:val="18"/>
              </w:rPr>
              <w:t>OBS</w:t>
            </w:r>
            <w:r w:rsidR="003A13EF">
              <w:rPr>
                <w:b/>
                <w:sz w:val="18"/>
              </w:rPr>
              <w:t xml:space="preserve"> (Opcional)</w:t>
            </w:r>
          </w:p>
        </w:tc>
      </w:tr>
      <w:tr w:rsidR="0028689A" w:rsidRPr="007C67B7" w14:paraId="540C49C1" w14:textId="77777777" w:rsidTr="007C67B7">
        <w:trPr>
          <w:trHeight w:hRule="exact" w:val="801"/>
        </w:trPr>
        <w:tc>
          <w:tcPr>
            <w:tcW w:w="1423" w:type="dxa"/>
          </w:tcPr>
          <w:p w14:paraId="5BAA44DE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Atividade 1</w:t>
            </w:r>
          </w:p>
        </w:tc>
        <w:tc>
          <w:tcPr>
            <w:tcW w:w="4106" w:type="dxa"/>
          </w:tcPr>
          <w:p w14:paraId="2E20D02B" w14:textId="59F07D53" w:rsidR="0028689A" w:rsidRPr="00EA4180" w:rsidRDefault="007C67B7" w:rsidP="00A24EE5">
            <w:pPr>
              <w:pStyle w:val="ItemdeTabela10"/>
              <w:rPr>
                <w:sz w:val="18"/>
              </w:rPr>
            </w:pPr>
            <w:r w:rsidRPr="007C67B7">
              <w:rPr>
                <w:sz w:val="18"/>
              </w:rPr>
              <w:t>Reproduza o mesmo exercício feito no vídeo. Ligação do sensor PIR e impressão do valor na Serial com IF;</w:t>
            </w:r>
          </w:p>
        </w:tc>
        <w:tc>
          <w:tcPr>
            <w:tcW w:w="1701" w:type="dxa"/>
          </w:tcPr>
          <w:p w14:paraId="3BDEBB17" w14:textId="7A04ADE5" w:rsidR="0028689A" w:rsidRPr="00EA4180" w:rsidRDefault="007C67B7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2103" w:type="dxa"/>
          </w:tcPr>
          <w:p w14:paraId="6ABC4768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</w:p>
        </w:tc>
      </w:tr>
      <w:tr w:rsidR="0028689A" w:rsidRPr="007C67B7" w14:paraId="6DC43331" w14:textId="77777777" w:rsidTr="007C67B7">
        <w:trPr>
          <w:trHeight w:hRule="exact" w:val="983"/>
        </w:trPr>
        <w:tc>
          <w:tcPr>
            <w:tcW w:w="1423" w:type="dxa"/>
          </w:tcPr>
          <w:p w14:paraId="76765D4F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 xml:space="preserve">Atividade </w:t>
            </w:r>
            <w:proofErr w:type="gramStart"/>
            <w:r>
              <w:rPr>
                <w:sz w:val="18"/>
              </w:rPr>
              <w:t>2</w:t>
            </w:r>
            <w:proofErr w:type="gramEnd"/>
          </w:p>
        </w:tc>
        <w:tc>
          <w:tcPr>
            <w:tcW w:w="4106" w:type="dxa"/>
          </w:tcPr>
          <w:p w14:paraId="35E684A1" w14:textId="46C4391A" w:rsidR="0028689A" w:rsidRPr="00EA4180" w:rsidRDefault="007C67B7" w:rsidP="00A24EE5">
            <w:pPr>
              <w:pStyle w:val="ItemdeTabela10"/>
              <w:rPr>
                <w:sz w:val="18"/>
              </w:rPr>
            </w:pPr>
            <w:r w:rsidRPr="007C67B7">
              <w:rPr>
                <w:sz w:val="18"/>
              </w:rPr>
              <w:t xml:space="preserve">Use dois </w:t>
            </w:r>
            <w:proofErr w:type="spellStart"/>
            <w:r w:rsidRPr="007C67B7">
              <w:rPr>
                <w:sz w:val="18"/>
              </w:rPr>
              <w:t>LEDs</w:t>
            </w:r>
            <w:proofErr w:type="spellEnd"/>
            <w:r w:rsidRPr="007C67B7">
              <w:rPr>
                <w:sz w:val="18"/>
              </w:rPr>
              <w:t>, um vermelho e um verde, o vermelho deve acender quando for detectado movimento e o verde quando não houver movimento;</w:t>
            </w:r>
          </w:p>
        </w:tc>
        <w:tc>
          <w:tcPr>
            <w:tcW w:w="1701" w:type="dxa"/>
          </w:tcPr>
          <w:p w14:paraId="677AE1BD" w14:textId="43598A80" w:rsidR="0028689A" w:rsidRPr="00EA4180" w:rsidRDefault="00254A97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2103" w:type="dxa"/>
          </w:tcPr>
          <w:p w14:paraId="7032F3E9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</w:p>
        </w:tc>
      </w:tr>
      <w:tr w:rsidR="0028689A" w:rsidRPr="007C67B7" w14:paraId="2C3552CA" w14:textId="77777777" w:rsidTr="007C67B7">
        <w:trPr>
          <w:trHeight w:hRule="exact" w:val="983"/>
        </w:trPr>
        <w:tc>
          <w:tcPr>
            <w:tcW w:w="1423" w:type="dxa"/>
          </w:tcPr>
          <w:p w14:paraId="1AECE141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 xml:space="preserve">Atividade </w:t>
            </w:r>
            <w:proofErr w:type="gramStart"/>
            <w:r>
              <w:rPr>
                <w:sz w:val="18"/>
              </w:rPr>
              <w:t>3</w:t>
            </w:r>
            <w:proofErr w:type="gramEnd"/>
          </w:p>
        </w:tc>
        <w:tc>
          <w:tcPr>
            <w:tcW w:w="4106" w:type="dxa"/>
          </w:tcPr>
          <w:p w14:paraId="0C8A373C" w14:textId="296E6728" w:rsidR="0028689A" w:rsidRPr="00EA4180" w:rsidRDefault="007C67B7" w:rsidP="00A24EE5">
            <w:pPr>
              <w:pStyle w:val="ItemdeTabela10"/>
              <w:rPr>
                <w:sz w:val="18"/>
              </w:rPr>
            </w:pPr>
            <w:r w:rsidRPr="007C67B7">
              <w:rPr>
                <w:sz w:val="18"/>
              </w:rPr>
              <w:t xml:space="preserve">Usando </w:t>
            </w:r>
            <w:proofErr w:type="gramStart"/>
            <w:r w:rsidRPr="007C67B7">
              <w:rPr>
                <w:sz w:val="18"/>
              </w:rPr>
              <w:t>4</w:t>
            </w:r>
            <w:proofErr w:type="gramEnd"/>
            <w:r w:rsidRPr="007C67B7">
              <w:rPr>
                <w:sz w:val="18"/>
              </w:rPr>
              <w:t xml:space="preserve"> </w:t>
            </w:r>
            <w:proofErr w:type="spellStart"/>
            <w:r w:rsidRPr="007C67B7">
              <w:rPr>
                <w:sz w:val="18"/>
              </w:rPr>
              <w:t>LEDs</w:t>
            </w:r>
            <w:proofErr w:type="spellEnd"/>
            <w:r w:rsidRPr="007C67B7">
              <w:rPr>
                <w:sz w:val="18"/>
              </w:rPr>
              <w:t xml:space="preserve"> eles devem acender na sequência (um após o outro) enquanto for detectado movimento, se não houver movimento se apagam.</w:t>
            </w:r>
          </w:p>
        </w:tc>
        <w:tc>
          <w:tcPr>
            <w:tcW w:w="1701" w:type="dxa"/>
          </w:tcPr>
          <w:p w14:paraId="2D75AA40" w14:textId="1CB23813" w:rsidR="0028689A" w:rsidRPr="00EA4180" w:rsidRDefault="00A11188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2103" w:type="dxa"/>
          </w:tcPr>
          <w:p w14:paraId="16112E99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</w:p>
        </w:tc>
      </w:tr>
      <w:tr w:rsidR="0028689A" w:rsidRPr="007C67B7" w14:paraId="5319AC39" w14:textId="77777777" w:rsidTr="007C67B7">
        <w:trPr>
          <w:trHeight w:hRule="exact" w:val="1138"/>
        </w:trPr>
        <w:tc>
          <w:tcPr>
            <w:tcW w:w="1423" w:type="dxa"/>
          </w:tcPr>
          <w:p w14:paraId="14B5D37F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 xml:space="preserve">Atividade </w:t>
            </w:r>
            <w:proofErr w:type="gramStart"/>
            <w:r>
              <w:rPr>
                <w:sz w:val="18"/>
              </w:rPr>
              <w:t>4</w:t>
            </w:r>
            <w:proofErr w:type="gramEnd"/>
          </w:p>
        </w:tc>
        <w:tc>
          <w:tcPr>
            <w:tcW w:w="4106" w:type="dxa"/>
          </w:tcPr>
          <w:p w14:paraId="1E7F66E3" w14:textId="317A8BC3" w:rsidR="0028689A" w:rsidRPr="00EA4180" w:rsidRDefault="007C67B7" w:rsidP="00A24EE5">
            <w:pPr>
              <w:pStyle w:val="ItemdeTabela10"/>
              <w:rPr>
                <w:sz w:val="18"/>
              </w:rPr>
            </w:pPr>
            <w:r w:rsidRPr="007C67B7">
              <w:rPr>
                <w:sz w:val="18"/>
              </w:rPr>
              <w:t>Modifique o programa anterior para aguardar 30 segundos antes de iniciar a leitura do sensor. (Durante a espera deve imprimir na serial, ao menos uma vez, o texto “Aguardando estabilização”)</w:t>
            </w:r>
            <w:r>
              <w:rPr>
                <w:sz w:val="18"/>
              </w:rPr>
              <w:t>.</w:t>
            </w:r>
          </w:p>
        </w:tc>
        <w:tc>
          <w:tcPr>
            <w:tcW w:w="1701" w:type="dxa"/>
          </w:tcPr>
          <w:p w14:paraId="189ACB57" w14:textId="310AA449" w:rsidR="0028689A" w:rsidRPr="00EA4180" w:rsidRDefault="00917332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2103" w:type="dxa"/>
          </w:tcPr>
          <w:p w14:paraId="057776EA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</w:p>
        </w:tc>
      </w:tr>
      <w:tr w:rsidR="0028689A" w:rsidRPr="007C67B7" w14:paraId="4FA06BA3" w14:textId="77777777" w:rsidTr="007C67B7">
        <w:trPr>
          <w:trHeight w:hRule="exact" w:val="1282"/>
        </w:trPr>
        <w:tc>
          <w:tcPr>
            <w:tcW w:w="1423" w:type="dxa"/>
          </w:tcPr>
          <w:p w14:paraId="1AF0EFE9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 xml:space="preserve">Atividade </w:t>
            </w:r>
            <w:proofErr w:type="gramStart"/>
            <w:r>
              <w:rPr>
                <w:sz w:val="18"/>
              </w:rPr>
              <w:t>5</w:t>
            </w:r>
            <w:proofErr w:type="gramEnd"/>
          </w:p>
        </w:tc>
        <w:tc>
          <w:tcPr>
            <w:tcW w:w="4106" w:type="dxa"/>
          </w:tcPr>
          <w:p w14:paraId="28307205" w14:textId="71B087D8" w:rsidR="0028689A" w:rsidRPr="00EA4180" w:rsidRDefault="007C67B7" w:rsidP="00A24EE5">
            <w:pPr>
              <w:pStyle w:val="ItemdeTabela10"/>
              <w:rPr>
                <w:sz w:val="18"/>
              </w:rPr>
            </w:pPr>
            <w:r w:rsidRPr="007C67B7">
              <w:rPr>
                <w:sz w:val="18"/>
              </w:rPr>
              <w:t xml:space="preserve">Acrescentando um </w:t>
            </w:r>
            <w:proofErr w:type="spellStart"/>
            <w:r w:rsidRPr="007C67B7">
              <w:rPr>
                <w:sz w:val="18"/>
              </w:rPr>
              <w:t>Buzzer</w:t>
            </w:r>
            <w:proofErr w:type="spellEnd"/>
            <w:r w:rsidRPr="007C67B7">
              <w:rPr>
                <w:sz w:val="18"/>
              </w:rPr>
              <w:t xml:space="preserve"> crie seu próprio alarme, ao ser ligado ele deve aguardar 30 segundos para estabilizar a leitura, após isso deve soar sempre que detectar uma movimentação.</w:t>
            </w:r>
          </w:p>
        </w:tc>
        <w:tc>
          <w:tcPr>
            <w:tcW w:w="1701" w:type="dxa"/>
          </w:tcPr>
          <w:p w14:paraId="65930261" w14:textId="18C95B45" w:rsidR="0028689A" w:rsidRPr="00EA4180" w:rsidRDefault="00667A94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2103" w:type="dxa"/>
          </w:tcPr>
          <w:p w14:paraId="53CF37E7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</w:p>
        </w:tc>
      </w:tr>
      <w:tr w:rsidR="0028689A" w:rsidRPr="00542E83" w14:paraId="4D15D67E" w14:textId="77777777" w:rsidTr="007C67B7">
        <w:trPr>
          <w:trHeight w:hRule="exact" w:val="2549"/>
        </w:trPr>
        <w:tc>
          <w:tcPr>
            <w:tcW w:w="1423" w:type="dxa"/>
          </w:tcPr>
          <w:p w14:paraId="584E3A6F" w14:textId="77777777" w:rsidR="0028689A" w:rsidRDefault="0028689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 xml:space="preserve">Atividade </w:t>
            </w:r>
            <w:proofErr w:type="gramStart"/>
            <w:r>
              <w:rPr>
                <w:sz w:val="18"/>
              </w:rPr>
              <w:t>6</w:t>
            </w:r>
            <w:proofErr w:type="gramEnd"/>
          </w:p>
        </w:tc>
        <w:tc>
          <w:tcPr>
            <w:tcW w:w="4106" w:type="dxa"/>
          </w:tcPr>
          <w:p w14:paraId="383525DE" w14:textId="77777777" w:rsidR="007C67B7" w:rsidRDefault="007C67B7" w:rsidP="00A24EE5">
            <w:pPr>
              <w:pStyle w:val="ItemdeTabela10"/>
              <w:rPr>
                <w:sz w:val="18"/>
              </w:rPr>
            </w:pPr>
            <w:r w:rsidRPr="007C67B7">
              <w:rPr>
                <w:sz w:val="18"/>
              </w:rPr>
              <w:t xml:space="preserve">Esta atividade consiste na união das atividades 2, 3, 4 e 5. Ou seja, deverá seguir os requisitos abaixo: </w:t>
            </w:r>
          </w:p>
          <w:p w14:paraId="4BF524DE" w14:textId="77777777" w:rsidR="007C67B7" w:rsidRDefault="007C67B7" w:rsidP="00A24EE5">
            <w:pPr>
              <w:pStyle w:val="ItemdeTabela10"/>
              <w:rPr>
                <w:sz w:val="18"/>
              </w:rPr>
            </w:pPr>
            <w:r w:rsidRPr="007C67B7">
              <w:rPr>
                <w:sz w:val="18"/>
              </w:rPr>
              <w:t xml:space="preserve">a) Aguardar 30 segundos antes da detecção; </w:t>
            </w:r>
          </w:p>
          <w:p w14:paraId="4E2B198A" w14:textId="77777777" w:rsidR="007C67B7" w:rsidRDefault="007C67B7" w:rsidP="00A24EE5">
            <w:pPr>
              <w:pStyle w:val="ItemdeTabela10"/>
              <w:rPr>
                <w:sz w:val="18"/>
              </w:rPr>
            </w:pPr>
            <w:r w:rsidRPr="007C67B7">
              <w:rPr>
                <w:sz w:val="18"/>
              </w:rPr>
              <w:t xml:space="preserve">b) Usar </w:t>
            </w:r>
            <w:proofErr w:type="gramStart"/>
            <w:r w:rsidRPr="007C67B7">
              <w:rPr>
                <w:sz w:val="18"/>
              </w:rPr>
              <w:t>4</w:t>
            </w:r>
            <w:proofErr w:type="gramEnd"/>
            <w:r w:rsidRPr="007C67B7">
              <w:rPr>
                <w:sz w:val="18"/>
              </w:rPr>
              <w:t xml:space="preserve"> </w:t>
            </w:r>
            <w:proofErr w:type="spellStart"/>
            <w:r w:rsidRPr="007C67B7">
              <w:rPr>
                <w:sz w:val="18"/>
              </w:rPr>
              <w:t>LEDs</w:t>
            </w:r>
            <w:proofErr w:type="spellEnd"/>
            <w:r w:rsidRPr="007C67B7">
              <w:rPr>
                <w:sz w:val="18"/>
              </w:rPr>
              <w:t xml:space="preserve"> vermelhos que acenderão em sequência quando for detectado movimento </w:t>
            </w:r>
          </w:p>
          <w:p w14:paraId="48E0EC30" w14:textId="77777777" w:rsidR="007C67B7" w:rsidRDefault="007C67B7" w:rsidP="00A24EE5">
            <w:pPr>
              <w:pStyle w:val="ItemdeTabela10"/>
              <w:rPr>
                <w:sz w:val="18"/>
              </w:rPr>
            </w:pPr>
            <w:r w:rsidRPr="007C67B7">
              <w:rPr>
                <w:sz w:val="18"/>
              </w:rPr>
              <w:t xml:space="preserve">c) Usar um </w:t>
            </w:r>
            <w:proofErr w:type="spellStart"/>
            <w:r w:rsidRPr="007C67B7">
              <w:rPr>
                <w:sz w:val="18"/>
              </w:rPr>
              <w:t>buzzer</w:t>
            </w:r>
            <w:proofErr w:type="spellEnd"/>
            <w:r w:rsidRPr="007C67B7">
              <w:rPr>
                <w:sz w:val="18"/>
              </w:rPr>
              <w:t xml:space="preserve"> que deverá soar para alerta de movimentação (junto com os </w:t>
            </w:r>
            <w:proofErr w:type="spellStart"/>
            <w:r w:rsidRPr="007C67B7">
              <w:rPr>
                <w:sz w:val="18"/>
              </w:rPr>
              <w:t>LEDs</w:t>
            </w:r>
            <w:proofErr w:type="spellEnd"/>
            <w:r w:rsidRPr="007C67B7">
              <w:rPr>
                <w:sz w:val="18"/>
              </w:rPr>
              <w:t xml:space="preserve">) </w:t>
            </w:r>
          </w:p>
          <w:p w14:paraId="4C249595" w14:textId="77D1D5BC" w:rsidR="0028689A" w:rsidRPr="00EA4180" w:rsidRDefault="007C67B7" w:rsidP="00A24EE5">
            <w:pPr>
              <w:pStyle w:val="ItemdeTabela10"/>
              <w:rPr>
                <w:sz w:val="18"/>
              </w:rPr>
            </w:pPr>
            <w:r w:rsidRPr="007C67B7">
              <w:rPr>
                <w:sz w:val="18"/>
              </w:rPr>
              <w:t>d) Um LED verde deve acender para caso não tenha movimentação.</w:t>
            </w:r>
          </w:p>
        </w:tc>
        <w:tc>
          <w:tcPr>
            <w:tcW w:w="1701" w:type="dxa"/>
          </w:tcPr>
          <w:p w14:paraId="328B4621" w14:textId="7890ECE7" w:rsidR="0028689A" w:rsidRPr="00EA4180" w:rsidRDefault="00352306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2103" w:type="dxa"/>
          </w:tcPr>
          <w:p w14:paraId="240E2107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</w:p>
        </w:tc>
      </w:tr>
      <w:tr w:rsidR="00BC205D" w:rsidRPr="007C67B7" w14:paraId="17827AD4" w14:textId="77777777" w:rsidTr="007C67B7">
        <w:trPr>
          <w:trHeight w:hRule="exact" w:val="288"/>
        </w:trPr>
        <w:tc>
          <w:tcPr>
            <w:tcW w:w="1423" w:type="dxa"/>
          </w:tcPr>
          <w:p w14:paraId="59D28E84" w14:textId="77777777" w:rsidR="00BC205D" w:rsidRDefault="00BC205D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 xml:space="preserve">Atividade </w:t>
            </w:r>
            <w:proofErr w:type="gramStart"/>
            <w:r>
              <w:rPr>
                <w:sz w:val="18"/>
              </w:rPr>
              <w:t>7</w:t>
            </w:r>
            <w:proofErr w:type="gramEnd"/>
          </w:p>
        </w:tc>
        <w:tc>
          <w:tcPr>
            <w:tcW w:w="4106" w:type="dxa"/>
          </w:tcPr>
          <w:p w14:paraId="7DB2499F" w14:textId="79078B5E" w:rsidR="007C67B7" w:rsidRPr="00EA4180" w:rsidRDefault="007C67B7" w:rsidP="007C67B7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Desafio.</w:t>
            </w:r>
          </w:p>
        </w:tc>
        <w:tc>
          <w:tcPr>
            <w:tcW w:w="1701" w:type="dxa"/>
          </w:tcPr>
          <w:p w14:paraId="3BBF59A4" w14:textId="6ADD5C84" w:rsidR="00BC205D" w:rsidRPr="00EA4180" w:rsidRDefault="00352306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0%</w:t>
            </w:r>
          </w:p>
        </w:tc>
        <w:tc>
          <w:tcPr>
            <w:tcW w:w="2103" w:type="dxa"/>
          </w:tcPr>
          <w:p w14:paraId="36DEAC3D" w14:textId="77777777" w:rsidR="00BC205D" w:rsidRPr="00EA4180" w:rsidRDefault="00BC205D" w:rsidP="00A24EE5">
            <w:pPr>
              <w:pStyle w:val="ItemdeTabela10"/>
              <w:rPr>
                <w:sz w:val="18"/>
              </w:rPr>
            </w:pPr>
          </w:p>
        </w:tc>
      </w:tr>
    </w:tbl>
    <w:p w14:paraId="03AEC241" w14:textId="7DB84397" w:rsidR="00BC205D" w:rsidRDefault="00BC205D" w:rsidP="00BC205D">
      <w:pPr>
        <w:pStyle w:val="Ttulo"/>
        <w:jc w:val="left"/>
      </w:pPr>
    </w:p>
    <w:p w14:paraId="362DDDED" w14:textId="77777777" w:rsidR="00790B60" w:rsidRPr="00790B60" w:rsidRDefault="00790B60" w:rsidP="00790B60">
      <w:pPr>
        <w:pStyle w:val="Corpodetexto"/>
      </w:pPr>
    </w:p>
    <w:p w14:paraId="4AA5BE59" w14:textId="77777777" w:rsidR="00EC75A6" w:rsidRDefault="00EC75A6" w:rsidP="00EC75A6">
      <w:pPr>
        <w:pStyle w:val="Corpodetexto"/>
      </w:pPr>
    </w:p>
    <w:p w14:paraId="5A31AD06" w14:textId="43BDBF20" w:rsidR="00215EB2" w:rsidRPr="00215EB2" w:rsidRDefault="003276F2" w:rsidP="00215EB2">
      <w:pPr>
        <w:pStyle w:val="Ttulo"/>
        <w:jc w:val="left"/>
        <w:rPr>
          <w:b w:val="0"/>
          <w:sz w:val="24"/>
        </w:rPr>
      </w:pPr>
      <w:r>
        <w:br w:type="page"/>
      </w:r>
      <w:r w:rsidR="00333772">
        <w:lastRenderedPageBreak/>
        <w:t>Montagem</w:t>
      </w:r>
    </w:p>
    <w:p w14:paraId="41B4E2E3" w14:textId="77777777" w:rsidR="00CA3BA3" w:rsidRDefault="00CA3BA3" w:rsidP="00CA3BA3">
      <w:pPr>
        <w:pStyle w:val="Corpodetexto"/>
      </w:pPr>
      <w:r>
        <w:t xml:space="preserve">Montagem </w:t>
      </w:r>
      <w:proofErr w:type="gramStart"/>
      <w:r>
        <w:t>1</w:t>
      </w:r>
      <w:proofErr w:type="gramEnd"/>
    </w:p>
    <w:p w14:paraId="5C7442F8" w14:textId="0CD0DD12" w:rsidR="00B14DB5" w:rsidRDefault="00E76221" w:rsidP="00CA3BA3">
      <w:pPr>
        <w:pStyle w:val="Corpodetexto"/>
      </w:pPr>
      <w:r>
        <w:rPr>
          <w:noProof/>
          <w:lang w:eastAsia="pt-BR"/>
        </w:rPr>
        <w:pict w14:anchorId="076445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306.45pt;height:178.55pt;visibility:visible;mso-wrap-style:square">
            <v:imagedata r:id="rId9" o:title=""/>
          </v:shape>
        </w:pict>
      </w:r>
    </w:p>
    <w:p w14:paraId="20795A6B" w14:textId="77777777" w:rsidR="00CA3BA3" w:rsidRDefault="00CA3BA3" w:rsidP="00CA3BA3">
      <w:pPr>
        <w:pStyle w:val="Corpodetexto"/>
      </w:pPr>
      <w:r>
        <w:t xml:space="preserve">Montagem </w:t>
      </w:r>
      <w:proofErr w:type="gramStart"/>
      <w:r>
        <w:t>2</w:t>
      </w:r>
      <w:proofErr w:type="gramEnd"/>
    </w:p>
    <w:p w14:paraId="79706CDB" w14:textId="615A0251" w:rsidR="00CA3BA3" w:rsidRDefault="00E76221" w:rsidP="00CA3BA3">
      <w:pPr>
        <w:pStyle w:val="Corpodetexto"/>
      </w:pPr>
      <w:r>
        <w:rPr>
          <w:noProof/>
          <w:lang w:eastAsia="pt-BR"/>
        </w:rPr>
        <w:pict w14:anchorId="5B168A83">
          <v:shape id="_x0000_i1026" type="#_x0000_t75" style="width:311.6pt;height:203.9pt;visibility:visible;mso-wrap-style:square">
            <v:imagedata r:id="rId10" o:title=""/>
          </v:shape>
        </w:pict>
      </w:r>
    </w:p>
    <w:p w14:paraId="690D1434" w14:textId="77777777" w:rsidR="00CA3BA3" w:rsidRDefault="00CA3BA3" w:rsidP="00CA3BA3">
      <w:pPr>
        <w:pStyle w:val="Corpodetexto"/>
      </w:pPr>
      <w:r>
        <w:t xml:space="preserve">Montagem </w:t>
      </w:r>
      <w:proofErr w:type="gramStart"/>
      <w:r>
        <w:t>3</w:t>
      </w:r>
      <w:proofErr w:type="gramEnd"/>
    </w:p>
    <w:p w14:paraId="6D09C9C0" w14:textId="691F5A61" w:rsidR="009A6D5C" w:rsidRDefault="00E76221" w:rsidP="00CA3BA3">
      <w:pPr>
        <w:pStyle w:val="Corpodetexto"/>
      </w:pPr>
      <w:r>
        <w:rPr>
          <w:noProof/>
          <w:lang w:eastAsia="pt-BR"/>
        </w:rPr>
        <w:pict w14:anchorId="31BB3949">
          <v:shape id="_x0000_i1027" type="#_x0000_t75" style="width:327.75pt;height:210.25pt;visibility:visible;mso-wrap-style:square">
            <v:imagedata r:id="rId11" o:title=""/>
          </v:shape>
        </w:pict>
      </w:r>
    </w:p>
    <w:p w14:paraId="1BD133BD" w14:textId="77777777" w:rsidR="00CA3BA3" w:rsidRDefault="00CA3BA3" w:rsidP="00CA3BA3">
      <w:pPr>
        <w:pStyle w:val="Corpodetexto"/>
      </w:pPr>
      <w:r>
        <w:lastRenderedPageBreak/>
        <w:t xml:space="preserve">Montagem </w:t>
      </w:r>
      <w:proofErr w:type="gramStart"/>
      <w:r>
        <w:t>4</w:t>
      </w:r>
      <w:proofErr w:type="gramEnd"/>
    </w:p>
    <w:p w14:paraId="6B1237DA" w14:textId="37E63847" w:rsidR="00CA3BA3" w:rsidRDefault="00E76221" w:rsidP="00CA3BA3">
      <w:pPr>
        <w:pStyle w:val="Corpodetexto"/>
      </w:pPr>
      <w:r>
        <w:rPr>
          <w:noProof/>
          <w:lang w:eastAsia="pt-BR"/>
        </w:rPr>
        <w:pict w14:anchorId="412513E2">
          <v:shape id="_x0000_i1028" type="#_x0000_t75" style="width:327.75pt;height:210.25pt;visibility:visible;mso-wrap-style:square">
            <v:imagedata r:id="rId11" o:title=""/>
          </v:shape>
        </w:pict>
      </w:r>
    </w:p>
    <w:p w14:paraId="34F5A07B" w14:textId="77777777" w:rsidR="00CA3BA3" w:rsidRDefault="00CA3BA3" w:rsidP="00CA3BA3">
      <w:pPr>
        <w:pStyle w:val="Corpodetexto"/>
      </w:pPr>
      <w:r>
        <w:t xml:space="preserve">Montagem </w:t>
      </w:r>
      <w:proofErr w:type="gramStart"/>
      <w:r>
        <w:t>5</w:t>
      </w:r>
      <w:proofErr w:type="gramEnd"/>
    </w:p>
    <w:p w14:paraId="62ECD398" w14:textId="1839BFE9" w:rsidR="00CA3BA3" w:rsidRDefault="00E76221" w:rsidP="00CA3BA3">
      <w:pPr>
        <w:pStyle w:val="Corpodetexto"/>
      </w:pPr>
      <w:r>
        <w:rPr>
          <w:noProof/>
          <w:lang w:eastAsia="pt-BR"/>
        </w:rPr>
        <w:pict w14:anchorId="587EE9F6">
          <v:shape id="_x0000_i1029" type="#_x0000_t75" style="width:303pt;height:186.05pt;visibility:visible;mso-wrap-style:square">
            <v:imagedata r:id="rId12" o:title=""/>
          </v:shape>
        </w:pict>
      </w:r>
    </w:p>
    <w:p w14:paraId="327E6B93" w14:textId="77777777" w:rsidR="00CA3BA3" w:rsidRDefault="00CA3BA3" w:rsidP="00CA3BA3">
      <w:pPr>
        <w:pStyle w:val="Corpodetexto"/>
      </w:pPr>
      <w:r>
        <w:t xml:space="preserve">Montagem </w:t>
      </w:r>
      <w:proofErr w:type="gramStart"/>
      <w:r>
        <w:t>6</w:t>
      </w:r>
      <w:proofErr w:type="gramEnd"/>
    </w:p>
    <w:p w14:paraId="72BF43D3" w14:textId="715FEF51" w:rsidR="00CA3BA3" w:rsidRDefault="00E76221" w:rsidP="00CA3BA3">
      <w:pPr>
        <w:pStyle w:val="Corpodetexto"/>
      </w:pPr>
      <w:r>
        <w:rPr>
          <w:noProof/>
          <w:lang w:eastAsia="pt-BR"/>
        </w:rPr>
        <w:pict w14:anchorId="5E05620F">
          <v:shape id="_x0000_i1030" type="#_x0000_t75" style="width:441.8pt;height:206.2pt;visibility:visible;mso-wrap-style:square">
            <v:imagedata r:id="rId13" o:title=""/>
          </v:shape>
        </w:pict>
      </w:r>
    </w:p>
    <w:p w14:paraId="2E99DC01" w14:textId="77777777" w:rsidR="00CA3BA3" w:rsidRPr="00CA3BA3" w:rsidRDefault="00CA3BA3" w:rsidP="00CA3BA3">
      <w:pPr>
        <w:pStyle w:val="Corpodetexto"/>
      </w:pPr>
      <w:r>
        <w:t xml:space="preserve">Montagem </w:t>
      </w:r>
      <w:proofErr w:type="gramStart"/>
      <w:r>
        <w:t>7</w:t>
      </w:r>
      <w:proofErr w:type="gramEnd"/>
    </w:p>
    <w:p w14:paraId="65B0C8B5" w14:textId="77777777" w:rsidR="00D84F56" w:rsidRPr="00EC75A6" w:rsidRDefault="00D84F56" w:rsidP="00D84F56">
      <w:pPr>
        <w:pStyle w:val="Ttulo"/>
        <w:jc w:val="left"/>
      </w:pPr>
      <w:r>
        <w:lastRenderedPageBreak/>
        <w:t>Lista de Componentes</w:t>
      </w:r>
    </w:p>
    <w:tbl>
      <w:tblPr>
        <w:tblW w:w="9882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8322"/>
      </w:tblGrid>
      <w:tr w:rsidR="00D84F56" w:rsidRPr="00EC75A6" w14:paraId="62200374" w14:textId="77777777" w:rsidTr="00D84F56">
        <w:trPr>
          <w:trHeight w:hRule="exact" w:val="371"/>
        </w:trPr>
        <w:tc>
          <w:tcPr>
            <w:tcW w:w="1560" w:type="dxa"/>
            <w:shd w:val="clear" w:color="auto" w:fill="D9D9D9"/>
          </w:tcPr>
          <w:p w14:paraId="4A10A6EA" w14:textId="77777777" w:rsidR="00D84F56" w:rsidRPr="00EC75A6" w:rsidRDefault="00D84F56" w:rsidP="001E1533">
            <w:pPr>
              <w:pStyle w:val="ItemdeTabela"/>
              <w:rPr>
                <w:b/>
                <w:sz w:val="18"/>
              </w:rPr>
            </w:pPr>
            <w:r>
              <w:rPr>
                <w:b/>
                <w:sz w:val="18"/>
              </w:rPr>
              <w:t>Quant</w:t>
            </w:r>
          </w:p>
        </w:tc>
        <w:tc>
          <w:tcPr>
            <w:tcW w:w="8322" w:type="dxa"/>
            <w:shd w:val="clear" w:color="auto" w:fill="D9D9D9"/>
          </w:tcPr>
          <w:p w14:paraId="7BE02CB5" w14:textId="77777777" w:rsidR="00D84F56" w:rsidRPr="00EC75A6" w:rsidRDefault="00D84F56" w:rsidP="001E1533">
            <w:pPr>
              <w:pStyle w:val="ItemdeTabela"/>
              <w:rPr>
                <w:b/>
                <w:sz w:val="18"/>
              </w:rPr>
            </w:pPr>
            <w:r>
              <w:rPr>
                <w:b/>
                <w:sz w:val="18"/>
              </w:rPr>
              <w:t>Descrição</w:t>
            </w:r>
          </w:p>
        </w:tc>
      </w:tr>
      <w:tr w:rsidR="00D84F56" w:rsidRPr="00EA4180" w14:paraId="2719BD15" w14:textId="77777777" w:rsidTr="00D84F56">
        <w:trPr>
          <w:trHeight w:hRule="exact" w:val="290"/>
        </w:trPr>
        <w:tc>
          <w:tcPr>
            <w:tcW w:w="1560" w:type="dxa"/>
          </w:tcPr>
          <w:p w14:paraId="013161F8" w14:textId="78980A0F" w:rsidR="00D84F56" w:rsidRPr="00EA4180" w:rsidRDefault="00BB19C3" w:rsidP="001E1533">
            <w:pPr>
              <w:pStyle w:val="ItemdeTabela10"/>
              <w:rPr>
                <w:sz w:val="18"/>
              </w:rPr>
            </w:pPr>
            <w:proofErr w:type="gramStart"/>
            <w:r>
              <w:rPr>
                <w:sz w:val="18"/>
              </w:rPr>
              <w:t>1</w:t>
            </w:r>
            <w:proofErr w:type="gramEnd"/>
          </w:p>
        </w:tc>
        <w:tc>
          <w:tcPr>
            <w:tcW w:w="8322" w:type="dxa"/>
          </w:tcPr>
          <w:p w14:paraId="5E881EFD" w14:textId="7BC6EB3D" w:rsidR="00D84F56" w:rsidRPr="00EA4180" w:rsidRDefault="00BB19C3" w:rsidP="001E1533">
            <w:pPr>
              <w:pStyle w:val="ItemdeTabela10"/>
              <w:rPr>
                <w:sz w:val="18"/>
              </w:rPr>
            </w:pPr>
            <w:proofErr w:type="spellStart"/>
            <w:r>
              <w:rPr>
                <w:sz w:val="18"/>
              </w:rPr>
              <w:t>Arduino</w:t>
            </w:r>
            <w:proofErr w:type="spellEnd"/>
            <w:r>
              <w:rPr>
                <w:sz w:val="18"/>
              </w:rPr>
              <w:t xml:space="preserve"> Uno</w:t>
            </w:r>
          </w:p>
        </w:tc>
      </w:tr>
      <w:tr w:rsidR="00D84F56" w:rsidRPr="00EA4180" w14:paraId="4A89A9EF" w14:textId="77777777" w:rsidTr="00D84F56">
        <w:trPr>
          <w:trHeight w:hRule="exact" w:val="290"/>
        </w:trPr>
        <w:tc>
          <w:tcPr>
            <w:tcW w:w="1560" w:type="dxa"/>
          </w:tcPr>
          <w:p w14:paraId="2177A686" w14:textId="193B84DD" w:rsidR="00D84F56" w:rsidRPr="00EA4180" w:rsidRDefault="00BB19C3" w:rsidP="001E1533">
            <w:pPr>
              <w:pStyle w:val="ItemdeTabela10"/>
              <w:rPr>
                <w:sz w:val="18"/>
              </w:rPr>
            </w:pPr>
            <w:proofErr w:type="gramStart"/>
            <w:r>
              <w:rPr>
                <w:sz w:val="18"/>
              </w:rPr>
              <w:t>1</w:t>
            </w:r>
            <w:proofErr w:type="gramEnd"/>
          </w:p>
        </w:tc>
        <w:tc>
          <w:tcPr>
            <w:tcW w:w="8322" w:type="dxa"/>
          </w:tcPr>
          <w:p w14:paraId="063C18A2" w14:textId="1B64D5F3" w:rsidR="00D84F56" w:rsidRPr="00EA4180" w:rsidRDefault="00BB19C3" w:rsidP="001E1533">
            <w:pPr>
              <w:pStyle w:val="ItemdeTabela10"/>
              <w:rPr>
                <w:sz w:val="18"/>
              </w:rPr>
            </w:pPr>
            <w:proofErr w:type="spellStart"/>
            <w:r>
              <w:rPr>
                <w:sz w:val="18"/>
              </w:rPr>
              <w:t>Protoboard</w:t>
            </w:r>
            <w:proofErr w:type="spellEnd"/>
          </w:p>
        </w:tc>
      </w:tr>
      <w:tr w:rsidR="00D84F56" w:rsidRPr="00EA4180" w14:paraId="58084088" w14:textId="77777777" w:rsidTr="00D84F56">
        <w:trPr>
          <w:trHeight w:hRule="exact" w:val="290"/>
        </w:trPr>
        <w:tc>
          <w:tcPr>
            <w:tcW w:w="1560" w:type="dxa"/>
          </w:tcPr>
          <w:p w14:paraId="1E4920AD" w14:textId="06707F95" w:rsidR="00D84F56" w:rsidRPr="00EA4180" w:rsidRDefault="00BB19C3" w:rsidP="001E1533">
            <w:pPr>
              <w:pStyle w:val="ItemdeTabela10"/>
              <w:rPr>
                <w:sz w:val="18"/>
              </w:rPr>
            </w:pPr>
            <w:proofErr w:type="gramStart"/>
            <w:r>
              <w:rPr>
                <w:sz w:val="18"/>
              </w:rPr>
              <w:t>1</w:t>
            </w:r>
            <w:proofErr w:type="gramEnd"/>
          </w:p>
        </w:tc>
        <w:tc>
          <w:tcPr>
            <w:tcW w:w="8322" w:type="dxa"/>
          </w:tcPr>
          <w:p w14:paraId="76774112" w14:textId="02C0EF9B" w:rsidR="00D84F56" w:rsidRPr="00EA4180" w:rsidRDefault="00BB19C3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Sensor de movimento PIR</w:t>
            </w:r>
          </w:p>
        </w:tc>
      </w:tr>
      <w:tr w:rsidR="00D84F56" w:rsidRPr="00EA4180" w14:paraId="10B9A127" w14:textId="77777777" w:rsidTr="00D84F56">
        <w:trPr>
          <w:trHeight w:hRule="exact" w:val="290"/>
        </w:trPr>
        <w:tc>
          <w:tcPr>
            <w:tcW w:w="1560" w:type="dxa"/>
          </w:tcPr>
          <w:p w14:paraId="4FA077F3" w14:textId="3EB4B253" w:rsidR="00D84F56" w:rsidRPr="00EA4180" w:rsidRDefault="00BB19C3" w:rsidP="001E1533">
            <w:pPr>
              <w:pStyle w:val="ItemdeTabela10"/>
              <w:rPr>
                <w:sz w:val="18"/>
              </w:rPr>
            </w:pPr>
            <w:proofErr w:type="gramStart"/>
            <w:r>
              <w:rPr>
                <w:sz w:val="18"/>
              </w:rPr>
              <w:t>1</w:t>
            </w:r>
            <w:proofErr w:type="gramEnd"/>
          </w:p>
        </w:tc>
        <w:tc>
          <w:tcPr>
            <w:tcW w:w="8322" w:type="dxa"/>
          </w:tcPr>
          <w:p w14:paraId="5A26773F" w14:textId="1EE708B1" w:rsidR="00D84F56" w:rsidRPr="00EA4180" w:rsidRDefault="00BB19C3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Piezo</w:t>
            </w:r>
          </w:p>
        </w:tc>
      </w:tr>
      <w:tr w:rsidR="00D84F56" w:rsidRPr="00EA4180" w14:paraId="41AED272" w14:textId="77777777" w:rsidTr="00D84F56">
        <w:trPr>
          <w:trHeight w:hRule="exact" w:val="290"/>
        </w:trPr>
        <w:tc>
          <w:tcPr>
            <w:tcW w:w="1560" w:type="dxa"/>
          </w:tcPr>
          <w:p w14:paraId="3C6812E9" w14:textId="194FC865" w:rsidR="00D84F56" w:rsidRPr="00EA4180" w:rsidRDefault="00BB19C3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Diversos</w:t>
            </w:r>
          </w:p>
        </w:tc>
        <w:tc>
          <w:tcPr>
            <w:tcW w:w="8322" w:type="dxa"/>
          </w:tcPr>
          <w:p w14:paraId="7FAA41E4" w14:textId="1792E304" w:rsidR="00D84F56" w:rsidRPr="00EA4180" w:rsidRDefault="00BB19C3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Resistores 220h</w:t>
            </w:r>
          </w:p>
        </w:tc>
      </w:tr>
      <w:tr w:rsidR="00D84F56" w:rsidRPr="00EA4180" w14:paraId="1071C3E0" w14:textId="77777777" w:rsidTr="00D84F56">
        <w:trPr>
          <w:trHeight w:hRule="exact" w:val="290"/>
        </w:trPr>
        <w:tc>
          <w:tcPr>
            <w:tcW w:w="1560" w:type="dxa"/>
          </w:tcPr>
          <w:p w14:paraId="6ACC3AC0" w14:textId="20453004" w:rsidR="00D84F56" w:rsidRDefault="00BB19C3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 xml:space="preserve">Diversos </w:t>
            </w:r>
          </w:p>
        </w:tc>
        <w:tc>
          <w:tcPr>
            <w:tcW w:w="8322" w:type="dxa"/>
          </w:tcPr>
          <w:p w14:paraId="37F6C1B3" w14:textId="30E27CEA" w:rsidR="00D84F56" w:rsidRPr="00EA4180" w:rsidRDefault="00BB19C3" w:rsidP="001E1533">
            <w:pPr>
              <w:pStyle w:val="ItemdeTabela10"/>
              <w:rPr>
                <w:sz w:val="18"/>
              </w:rPr>
            </w:pPr>
            <w:proofErr w:type="spellStart"/>
            <w:r>
              <w:rPr>
                <w:sz w:val="18"/>
              </w:rPr>
              <w:t>LEDs</w:t>
            </w:r>
            <w:proofErr w:type="spellEnd"/>
          </w:p>
        </w:tc>
      </w:tr>
      <w:tr w:rsidR="00BB19C3" w:rsidRPr="00EA4180" w14:paraId="3CF1A6E2" w14:textId="77777777" w:rsidTr="00D84F56">
        <w:trPr>
          <w:trHeight w:hRule="exact" w:val="290"/>
        </w:trPr>
        <w:tc>
          <w:tcPr>
            <w:tcW w:w="1560" w:type="dxa"/>
          </w:tcPr>
          <w:p w14:paraId="32EE47F6" w14:textId="1D9C0FFC" w:rsidR="00BB19C3" w:rsidRDefault="00BB19C3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Diversos</w:t>
            </w:r>
          </w:p>
        </w:tc>
        <w:tc>
          <w:tcPr>
            <w:tcW w:w="8322" w:type="dxa"/>
          </w:tcPr>
          <w:p w14:paraId="7A4B7C6F" w14:textId="071DEEE6" w:rsidR="00BB19C3" w:rsidRDefault="00BB19C3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Jumpers</w:t>
            </w:r>
          </w:p>
        </w:tc>
      </w:tr>
    </w:tbl>
    <w:p w14:paraId="3DD5DAED" w14:textId="7B37D500" w:rsidR="003D2174" w:rsidRDefault="003276F2" w:rsidP="00A03092">
      <w:pPr>
        <w:pStyle w:val="Ttulo"/>
        <w:jc w:val="left"/>
      </w:pPr>
      <w:r>
        <w:br w:type="page"/>
      </w:r>
      <w:r w:rsidR="00EC75A6">
        <w:lastRenderedPageBreak/>
        <w:t>Código</w:t>
      </w:r>
    </w:p>
    <w:p w14:paraId="503C8CCA" w14:textId="77777777" w:rsidR="003D2174" w:rsidRPr="00790B60" w:rsidRDefault="00CA3BA3" w:rsidP="003276F2">
      <w:pPr>
        <w:pStyle w:val="Corpodetexto"/>
        <w:rPr>
          <w:rFonts w:ascii="Courier New" w:hAnsi="Courier New" w:cs="Courier New"/>
          <w:sz w:val="18"/>
        </w:rPr>
      </w:pPr>
      <w:r w:rsidRPr="00790B60">
        <w:rPr>
          <w:rFonts w:ascii="Courier New" w:hAnsi="Courier New" w:cs="Courier New"/>
          <w:sz w:val="18"/>
        </w:rPr>
        <w:t xml:space="preserve">Código Montagem </w:t>
      </w:r>
      <w:proofErr w:type="gramStart"/>
      <w:r w:rsidRPr="00790B60">
        <w:rPr>
          <w:rFonts w:ascii="Courier New" w:hAnsi="Courier New" w:cs="Courier New"/>
          <w:sz w:val="18"/>
        </w:rPr>
        <w:t>1</w:t>
      </w:r>
      <w:proofErr w:type="gramEnd"/>
    </w:p>
    <w:p w14:paraId="76178E27" w14:textId="77777777" w:rsidR="00790B60" w:rsidRPr="00790B60" w:rsidRDefault="00790B60" w:rsidP="00790B60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gramStart"/>
      <w:r w:rsidRPr="00790B60">
        <w:rPr>
          <w:rFonts w:ascii="Courier New" w:hAnsi="Courier New" w:cs="Courier New"/>
          <w:sz w:val="18"/>
          <w:lang w:val="en-US"/>
        </w:rPr>
        <w:t>void</w:t>
      </w:r>
      <w:proofErr w:type="gramEnd"/>
      <w:r w:rsidRPr="00790B60">
        <w:rPr>
          <w:rFonts w:ascii="Courier New" w:hAnsi="Courier New" w:cs="Courier New"/>
          <w:sz w:val="18"/>
          <w:lang w:val="en-US"/>
        </w:rPr>
        <w:t xml:space="preserve"> setup()</w:t>
      </w:r>
    </w:p>
    <w:p w14:paraId="00B56C47" w14:textId="77777777" w:rsidR="00790B60" w:rsidRPr="00790B60" w:rsidRDefault="00790B60" w:rsidP="00790B60">
      <w:pPr>
        <w:pStyle w:val="Corpodetexto"/>
        <w:rPr>
          <w:rFonts w:ascii="Courier New" w:hAnsi="Courier New" w:cs="Courier New"/>
          <w:sz w:val="18"/>
          <w:lang w:val="en-US"/>
        </w:rPr>
      </w:pPr>
      <w:r w:rsidRPr="00790B60">
        <w:rPr>
          <w:rFonts w:ascii="Courier New" w:hAnsi="Courier New" w:cs="Courier New"/>
          <w:sz w:val="18"/>
          <w:lang w:val="en-US"/>
        </w:rPr>
        <w:t>{</w:t>
      </w:r>
    </w:p>
    <w:p w14:paraId="4B0787E1" w14:textId="36037FD3" w:rsidR="00790B60" w:rsidRPr="00790B60" w:rsidRDefault="00790B60" w:rsidP="00790B60">
      <w:pPr>
        <w:pStyle w:val="Corpodetexto"/>
        <w:ind w:firstLine="720"/>
        <w:rPr>
          <w:rFonts w:ascii="Courier New" w:hAnsi="Courier New" w:cs="Courier New"/>
          <w:sz w:val="18"/>
          <w:lang w:val="en-US"/>
        </w:rPr>
      </w:pPr>
      <w:proofErr w:type="spellStart"/>
      <w:proofErr w:type="gramStart"/>
      <w:r w:rsidRPr="00790B60">
        <w:rPr>
          <w:rFonts w:ascii="Courier New" w:hAnsi="Courier New" w:cs="Courier New"/>
          <w:sz w:val="18"/>
          <w:lang w:val="en-US"/>
        </w:rPr>
        <w:t>Serial.begin</w:t>
      </w:r>
      <w:proofErr w:type="spellEnd"/>
      <w:r w:rsidRPr="00790B60">
        <w:rPr>
          <w:rFonts w:ascii="Courier New" w:hAnsi="Courier New" w:cs="Courier New"/>
          <w:sz w:val="18"/>
          <w:lang w:val="en-US"/>
        </w:rPr>
        <w:t>(</w:t>
      </w:r>
      <w:proofErr w:type="gramEnd"/>
      <w:r w:rsidRPr="00790B60">
        <w:rPr>
          <w:rFonts w:ascii="Courier New" w:hAnsi="Courier New" w:cs="Courier New"/>
          <w:sz w:val="18"/>
          <w:lang w:val="en-US"/>
        </w:rPr>
        <w:t>9600);</w:t>
      </w:r>
    </w:p>
    <w:p w14:paraId="7AF4A365" w14:textId="3F4B865D" w:rsidR="00790B60" w:rsidRPr="00790B60" w:rsidRDefault="00790B60" w:rsidP="00790B60">
      <w:pPr>
        <w:pStyle w:val="Corpodetexto"/>
        <w:rPr>
          <w:rFonts w:ascii="Courier New" w:hAnsi="Courier New" w:cs="Courier New"/>
          <w:sz w:val="18"/>
          <w:lang w:val="en-US"/>
        </w:rPr>
      </w:pPr>
      <w:r w:rsidRPr="00790B60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790B60">
        <w:rPr>
          <w:rFonts w:ascii="Courier New" w:hAnsi="Courier New" w:cs="Courier New"/>
          <w:sz w:val="18"/>
          <w:lang w:val="en-US"/>
        </w:rPr>
        <w:t>pinMode</w:t>
      </w:r>
      <w:proofErr w:type="spellEnd"/>
      <w:r w:rsidRPr="00790B60">
        <w:rPr>
          <w:rFonts w:ascii="Courier New" w:hAnsi="Courier New" w:cs="Courier New"/>
          <w:sz w:val="18"/>
          <w:lang w:val="en-US"/>
        </w:rPr>
        <w:t>(</w:t>
      </w:r>
      <w:proofErr w:type="gramEnd"/>
      <w:r w:rsidRPr="00790B60">
        <w:rPr>
          <w:rFonts w:ascii="Courier New" w:hAnsi="Courier New" w:cs="Courier New"/>
          <w:sz w:val="18"/>
          <w:lang w:val="en-US"/>
        </w:rPr>
        <w:t>2, INPUT);</w:t>
      </w:r>
    </w:p>
    <w:p w14:paraId="162D4B23" w14:textId="77777777" w:rsidR="00790B60" w:rsidRPr="00542E83" w:rsidRDefault="00790B60" w:rsidP="00790B60">
      <w:pPr>
        <w:pStyle w:val="Corpodetexto"/>
        <w:rPr>
          <w:rFonts w:ascii="Courier New" w:hAnsi="Courier New" w:cs="Courier New"/>
          <w:sz w:val="18"/>
          <w:lang w:val="en-US"/>
        </w:rPr>
      </w:pPr>
      <w:r w:rsidRPr="00542E83">
        <w:rPr>
          <w:rFonts w:ascii="Courier New" w:hAnsi="Courier New" w:cs="Courier New"/>
          <w:sz w:val="18"/>
          <w:lang w:val="en-US"/>
        </w:rPr>
        <w:t>}</w:t>
      </w:r>
    </w:p>
    <w:p w14:paraId="62A8317D" w14:textId="77777777" w:rsidR="00790B60" w:rsidRPr="00542E83" w:rsidRDefault="00790B60" w:rsidP="00790B60">
      <w:pPr>
        <w:pStyle w:val="Corpodetexto"/>
        <w:rPr>
          <w:rFonts w:ascii="Courier New" w:hAnsi="Courier New" w:cs="Courier New"/>
          <w:sz w:val="18"/>
          <w:lang w:val="en-US"/>
        </w:rPr>
      </w:pPr>
    </w:p>
    <w:p w14:paraId="697F75F4" w14:textId="77777777" w:rsidR="00790B60" w:rsidRPr="00790B60" w:rsidRDefault="00790B60" w:rsidP="00790B60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gramStart"/>
      <w:r w:rsidRPr="00790B60">
        <w:rPr>
          <w:rFonts w:ascii="Courier New" w:hAnsi="Courier New" w:cs="Courier New"/>
          <w:sz w:val="18"/>
          <w:lang w:val="en-US"/>
        </w:rPr>
        <w:t>void</w:t>
      </w:r>
      <w:proofErr w:type="gramEnd"/>
      <w:r w:rsidRPr="00790B60">
        <w:rPr>
          <w:rFonts w:ascii="Courier New" w:hAnsi="Courier New" w:cs="Courier New"/>
          <w:sz w:val="18"/>
          <w:lang w:val="en-US"/>
        </w:rPr>
        <w:t xml:space="preserve"> loop()</w:t>
      </w:r>
    </w:p>
    <w:p w14:paraId="59DD00E8" w14:textId="77777777" w:rsidR="00790B60" w:rsidRPr="00790B60" w:rsidRDefault="00790B60" w:rsidP="00790B60">
      <w:pPr>
        <w:pStyle w:val="Corpodetexto"/>
        <w:rPr>
          <w:rFonts w:ascii="Courier New" w:hAnsi="Courier New" w:cs="Courier New"/>
          <w:sz w:val="18"/>
          <w:lang w:val="en-US"/>
        </w:rPr>
      </w:pPr>
      <w:r w:rsidRPr="00790B60">
        <w:rPr>
          <w:rFonts w:ascii="Courier New" w:hAnsi="Courier New" w:cs="Courier New"/>
          <w:sz w:val="18"/>
          <w:lang w:val="en-US"/>
        </w:rPr>
        <w:t>{</w:t>
      </w:r>
    </w:p>
    <w:p w14:paraId="0E78BA5F" w14:textId="4F6E66EA" w:rsidR="00790B60" w:rsidRPr="00790B60" w:rsidRDefault="00790B60" w:rsidP="00790B60">
      <w:pPr>
        <w:pStyle w:val="Corpodetexto"/>
        <w:rPr>
          <w:rFonts w:ascii="Courier New" w:hAnsi="Courier New" w:cs="Courier New"/>
          <w:sz w:val="18"/>
          <w:lang w:val="en-US"/>
        </w:rPr>
      </w:pPr>
      <w:r w:rsidRPr="00790B60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790B60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790B60">
        <w:rPr>
          <w:rFonts w:ascii="Courier New" w:hAnsi="Courier New" w:cs="Courier New"/>
          <w:sz w:val="18"/>
          <w:lang w:val="en-US"/>
        </w:rPr>
        <w:t xml:space="preserve"> sensor;</w:t>
      </w:r>
    </w:p>
    <w:p w14:paraId="48928C2D" w14:textId="77777777" w:rsidR="00790B60" w:rsidRPr="00790B60" w:rsidRDefault="00790B60" w:rsidP="00790B60">
      <w:pPr>
        <w:pStyle w:val="Corpodetexto"/>
        <w:rPr>
          <w:rFonts w:ascii="Courier New" w:hAnsi="Courier New" w:cs="Courier New"/>
          <w:sz w:val="18"/>
          <w:lang w:val="en-US"/>
        </w:rPr>
      </w:pPr>
    </w:p>
    <w:p w14:paraId="391886FF" w14:textId="596F03A3" w:rsidR="00790B60" w:rsidRPr="00790B60" w:rsidRDefault="00790B60" w:rsidP="00790B60">
      <w:pPr>
        <w:pStyle w:val="Corpodetexto"/>
        <w:rPr>
          <w:rFonts w:ascii="Courier New" w:hAnsi="Courier New" w:cs="Courier New"/>
          <w:sz w:val="18"/>
          <w:lang w:val="en-US"/>
        </w:rPr>
      </w:pPr>
      <w:r w:rsidRPr="00790B60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ab/>
      </w:r>
      <w:proofErr w:type="gramStart"/>
      <w:r w:rsidRPr="00790B60">
        <w:rPr>
          <w:rFonts w:ascii="Courier New" w:hAnsi="Courier New" w:cs="Courier New"/>
          <w:sz w:val="18"/>
          <w:lang w:val="en-US"/>
        </w:rPr>
        <w:t>sensor</w:t>
      </w:r>
      <w:proofErr w:type="gramEnd"/>
      <w:r w:rsidRPr="00790B60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790B60">
        <w:rPr>
          <w:rFonts w:ascii="Courier New" w:hAnsi="Courier New" w:cs="Courier New"/>
          <w:sz w:val="18"/>
          <w:lang w:val="en-US"/>
        </w:rPr>
        <w:t>digitalRead</w:t>
      </w:r>
      <w:proofErr w:type="spellEnd"/>
      <w:r w:rsidRPr="00790B60">
        <w:rPr>
          <w:rFonts w:ascii="Courier New" w:hAnsi="Courier New" w:cs="Courier New"/>
          <w:sz w:val="18"/>
          <w:lang w:val="en-US"/>
        </w:rPr>
        <w:t>(2);</w:t>
      </w:r>
    </w:p>
    <w:p w14:paraId="7CFFA6A5" w14:textId="77777777" w:rsidR="00790B60" w:rsidRPr="00790B60" w:rsidRDefault="00790B60" w:rsidP="00790B60">
      <w:pPr>
        <w:pStyle w:val="Corpodetexto"/>
        <w:rPr>
          <w:rFonts w:ascii="Courier New" w:hAnsi="Courier New" w:cs="Courier New"/>
          <w:sz w:val="18"/>
          <w:lang w:val="en-US"/>
        </w:rPr>
      </w:pPr>
    </w:p>
    <w:p w14:paraId="76A9091D" w14:textId="12EB5BE2" w:rsidR="00790B60" w:rsidRPr="00790B60" w:rsidRDefault="00790B60" w:rsidP="00790B60">
      <w:pPr>
        <w:pStyle w:val="Corpodetexto"/>
        <w:rPr>
          <w:rFonts w:ascii="Courier New" w:hAnsi="Courier New" w:cs="Courier New"/>
          <w:sz w:val="18"/>
          <w:lang w:val="en-US"/>
        </w:rPr>
      </w:pPr>
      <w:r w:rsidRPr="00790B60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790B60">
        <w:rPr>
          <w:rFonts w:ascii="Courier New" w:hAnsi="Courier New" w:cs="Courier New"/>
          <w:sz w:val="18"/>
          <w:lang w:val="en-US"/>
        </w:rPr>
        <w:t>Serial.println</w:t>
      </w:r>
      <w:proofErr w:type="spellEnd"/>
      <w:r w:rsidRPr="00790B60">
        <w:rPr>
          <w:rFonts w:ascii="Courier New" w:hAnsi="Courier New" w:cs="Courier New"/>
          <w:sz w:val="18"/>
          <w:lang w:val="en-US"/>
        </w:rPr>
        <w:t>(</w:t>
      </w:r>
      <w:proofErr w:type="gramEnd"/>
      <w:r w:rsidRPr="00790B60">
        <w:rPr>
          <w:rFonts w:ascii="Courier New" w:hAnsi="Courier New" w:cs="Courier New"/>
          <w:sz w:val="18"/>
          <w:lang w:val="en-US"/>
        </w:rPr>
        <w:t>sensor);</w:t>
      </w:r>
    </w:p>
    <w:p w14:paraId="4DCFA36E" w14:textId="77777777" w:rsidR="00790B60" w:rsidRPr="00790B60" w:rsidRDefault="00790B60" w:rsidP="00790B60">
      <w:pPr>
        <w:pStyle w:val="Corpodetexto"/>
        <w:rPr>
          <w:rFonts w:ascii="Courier New" w:hAnsi="Courier New" w:cs="Courier New"/>
          <w:sz w:val="18"/>
          <w:lang w:val="en-US"/>
        </w:rPr>
      </w:pPr>
    </w:p>
    <w:p w14:paraId="31BDA394" w14:textId="6A30B482" w:rsidR="00790B60" w:rsidRPr="00790B60" w:rsidRDefault="00790B60" w:rsidP="00790B60">
      <w:pPr>
        <w:pStyle w:val="Corpodetexto"/>
        <w:rPr>
          <w:rFonts w:ascii="Courier New" w:hAnsi="Courier New" w:cs="Courier New"/>
          <w:sz w:val="18"/>
          <w:lang w:val="en-US"/>
        </w:rPr>
      </w:pPr>
      <w:r w:rsidRPr="00790B60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ab/>
      </w:r>
      <w:proofErr w:type="gramStart"/>
      <w:r w:rsidRPr="00790B60">
        <w:rPr>
          <w:rFonts w:ascii="Courier New" w:hAnsi="Courier New" w:cs="Courier New"/>
          <w:sz w:val="18"/>
          <w:lang w:val="en-US"/>
        </w:rPr>
        <w:t>if(</w:t>
      </w:r>
      <w:proofErr w:type="gramEnd"/>
      <w:r w:rsidRPr="00790B60">
        <w:rPr>
          <w:rFonts w:ascii="Courier New" w:hAnsi="Courier New" w:cs="Courier New"/>
          <w:sz w:val="18"/>
          <w:lang w:val="en-US"/>
        </w:rPr>
        <w:t>sensor == HIGH){</w:t>
      </w:r>
    </w:p>
    <w:p w14:paraId="53393ED4" w14:textId="77777777" w:rsidR="00790B60" w:rsidRPr="00790B60" w:rsidRDefault="00790B60" w:rsidP="00790B60">
      <w:pPr>
        <w:pStyle w:val="Corpodetexto"/>
        <w:rPr>
          <w:rFonts w:ascii="Courier New" w:hAnsi="Courier New" w:cs="Courier New"/>
          <w:sz w:val="18"/>
          <w:lang w:val="en-US"/>
        </w:rPr>
      </w:pPr>
    </w:p>
    <w:p w14:paraId="562C3197" w14:textId="6425EBFE" w:rsidR="00790B60" w:rsidRPr="00790B60" w:rsidRDefault="00790B60" w:rsidP="00790B60">
      <w:pPr>
        <w:pStyle w:val="Corpodetexto"/>
        <w:rPr>
          <w:rFonts w:ascii="Courier New" w:hAnsi="Courier New" w:cs="Courier New"/>
          <w:sz w:val="18"/>
        </w:rPr>
      </w:pPr>
      <w:r w:rsidRPr="00790B60">
        <w:rPr>
          <w:rFonts w:ascii="Courier New" w:hAnsi="Courier New" w:cs="Courier New"/>
          <w:sz w:val="18"/>
          <w:lang w:val="en-US"/>
        </w:rPr>
        <w:t xml:space="preserve">    </w:t>
      </w:r>
      <w:r w:rsidRPr="00790B60"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790B60">
        <w:rPr>
          <w:rFonts w:ascii="Courier New" w:hAnsi="Courier New" w:cs="Courier New"/>
          <w:sz w:val="18"/>
        </w:rPr>
        <w:t>Serial.</w:t>
      </w:r>
      <w:proofErr w:type="gramEnd"/>
      <w:r w:rsidRPr="00790B60">
        <w:rPr>
          <w:rFonts w:ascii="Courier New" w:hAnsi="Courier New" w:cs="Courier New"/>
          <w:sz w:val="18"/>
        </w:rPr>
        <w:t>println</w:t>
      </w:r>
      <w:proofErr w:type="spellEnd"/>
      <w:r w:rsidRPr="00790B60">
        <w:rPr>
          <w:rFonts w:ascii="Courier New" w:hAnsi="Courier New" w:cs="Courier New"/>
          <w:sz w:val="18"/>
        </w:rPr>
        <w:t>("ALERTA PERIGO!!!!");</w:t>
      </w:r>
    </w:p>
    <w:p w14:paraId="7877613E" w14:textId="77777777" w:rsidR="00790B60" w:rsidRPr="00790B60" w:rsidRDefault="00790B60" w:rsidP="00790B60">
      <w:pPr>
        <w:pStyle w:val="Corpodetexto"/>
        <w:rPr>
          <w:rFonts w:ascii="Courier New" w:hAnsi="Courier New" w:cs="Courier New"/>
          <w:sz w:val="18"/>
        </w:rPr>
      </w:pPr>
    </w:p>
    <w:p w14:paraId="57034E6C" w14:textId="0242BBAF" w:rsidR="00790B60" w:rsidRPr="00790B60" w:rsidRDefault="00790B60" w:rsidP="00790B60">
      <w:pPr>
        <w:pStyle w:val="Corpodetexto"/>
        <w:rPr>
          <w:rFonts w:ascii="Courier New" w:hAnsi="Courier New" w:cs="Courier New"/>
          <w:sz w:val="18"/>
        </w:rPr>
      </w:pPr>
      <w:r w:rsidRPr="00790B60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proofErr w:type="gramStart"/>
      <w:r>
        <w:rPr>
          <w:rFonts w:ascii="Courier New" w:hAnsi="Courier New" w:cs="Courier New"/>
          <w:sz w:val="18"/>
        </w:rPr>
        <w:t>}</w:t>
      </w:r>
      <w:proofErr w:type="gramEnd"/>
    </w:p>
    <w:p w14:paraId="2C469EC5" w14:textId="34E46717" w:rsidR="00790B60" w:rsidRPr="00790B60" w:rsidRDefault="00790B60" w:rsidP="00790B60">
      <w:pPr>
        <w:pStyle w:val="Corpodetexto"/>
        <w:rPr>
          <w:rFonts w:ascii="Courier New" w:hAnsi="Courier New" w:cs="Courier New"/>
          <w:sz w:val="18"/>
        </w:rPr>
      </w:pPr>
      <w:proofErr w:type="gramStart"/>
      <w:r w:rsidRPr="00790B60">
        <w:rPr>
          <w:rFonts w:ascii="Courier New" w:hAnsi="Courier New" w:cs="Courier New"/>
          <w:sz w:val="18"/>
        </w:rPr>
        <w:t>}</w:t>
      </w:r>
      <w:proofErr w:type="gramEnd"/>
    </w:p>
    <w:p w14:paraId="3DF2014B" w14:textId="77777777" w:rsidR="00CA3BA3" w:rsidRDefault="00CA3BA3" w:rsidP="003276F2">
      <w:pPr>
        <w:pStyle w:val="Corpodetexto"/>
      </w:pPr>
    </w:p>
    <w:p w14:paraId="082860E8" w14:textId="77777777" w:rsidR="00CA3BA3" w:rsidRDefault="00CA3BA3" w:rsidP="00CA3BA3">
      <w:pPr>
        <w:pStyle w:val="Corpodetexto"/>
      </w:pPr>
      <w:r>
        <w:t xml:space="preserve">Código Montagem </w:t>
      </w:r>
      <w:proofErr w:type="gramStart"/>
      <w:r>
        <w:t>2</w:t>
      </w:r>
      <w:proofErr w:type="gramEnd"/>
    </w:p>
    <w:p w14:paraId="64AFFB20" w14:textId="77777777" w:rsidR="00B14DB5" w:rsidRPr="00B14DB5" w:rsidRDefault="00B14DB5" w:rsidP="00B14DB5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spellStart"/>
      <w:proofErr w:type="gramStart"/>
      <w:r w:rsidRPr="00B14DB5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B14DB5">
        <w:rPr>
          <w:rFonts w:ascii="Courier New" w:hAnsi="Courier New" w:cs="Courier New"/>
          <w:sz w:val="18"/>
          <w:lang w:val="en-US"/>
        </w:rPr>
        <w:t xml:space="preserve"> red = 5;</w:t>
      </w:r>
    </w:p>
    <w:p w14:paraId="4E41F19C" w14:textId="77777777" w:rsidR="00B14DB5" w:rsidRPr="00B14DB5" w:rsidRDefault="00B14DB5" w:rsidP="00B14DB5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spellStart"/>
      <w:proofErr w:type="gramStart"/>
      <w:r w:rsidRPr="00B14DB5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B14DB5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14DB5">
        <w:rPr>
          <w:rFonts w:ascii="Courier New" w:hAnsi="Courier New" w:cs="Courier New"/>
          <w:sz w:val="18"/>
          <w:lang w:val="en-US"/>
        </w:rPr>
        <w:t>verde</w:t>
      </w:r>
      <w:proofErr w:type="spellEnd"/>
      <w:r w:rsidRPr="00B14DB5">
        <w:rPr>
          <w:rFonts w:ascii="Courier New" w:hAnsi="Courier New" w:cs="Courier New"/>
          <w:sz w:val="18"/>
          <w:lang w:val="en-US"/>
        </w:rPr>
        <w:t xml:space="preserve"> = 6;</w:t>
      </w:r>
    </w:p>
    <w:p w14:paraId="52DED898" w14:textId="77777777" w:rsidR="00B14DB5" w:rsidRPr="00B14DB5" w:rsidRDefault="00B14DB5" w:rsidP="00B14DB5">
      <w:pPr>
        <w:pStyle w:val="Corpodetexto"/>
        <w:rPr>
          <w:rFonts w:ascii="Courier New" w:hAnsi="Courier New" w:cs="Courier New"/>
          <w:sz w:val="18"/>
          <w:lang w:val="en-US"/>
        </w:rPr>
      </w:pPr>
    </w:p>
    <w:p w14:paraId="4A2820C6" w14:textId="77777777" w:rsidR="00B14DB5" w:rsidRPr="00B14DB5" w:rsidRDefault="00B14DB5" w:rsidP="00B14DB5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gramStart"/>
      <w:r w:rsidRPr="00B14DB5">
        <w:rPr>
          <w:rFonts w:ascii="Courier New" w:hAnsi="Courier New" w:cs="Courier New"/>
          <w:sz w:val="18"/>
          <w:lang w:val="en-US"/>
        </w:rPr>
        <w:t>void</w:t>
      </w:r>
      <w:proofErr w:type="gramEnd"/>
      <w:r w:rsidRPr="00B14DB5">
        <w:rPr>
          <w:rFonts w:ascii="Courier New" w:hAnsi="Courier New" w:cs="Courier New"/>
          <w:sz w:val="18"/>
          <w:lang w:val="en-US"/>
        </w:rPr>
        <w:t xml:space="preserve"> setup()</w:t>
      </w:r>
    </w:p>
    <w:p w14:paraId="007E38CE" w14:textId="77777777" w:rsidR="00B14DB5" w:rsidRPr="00B14DB5" w:rsidRDefault="00B14DB5" w:rsidP="00B14DB5">
      <w:pPr>
        <w:pStyle w:val="Corpodetexto"/>
        <w:rPr>
          <w:rFonts w:ascii="Courier New" w:hAnsi="Courier New" w:cs="Courier New"/>
          <w:sz w:val="18"/>
          <w:lang w:val="en-US"/>
        </w:rPr>
      </w:pPr>
      <w:r w:rsidRPr="00B14DB5">
        <w:rPr>
          <w:rFonts w:ascii="Courier New" w:hAnsi="Courier New" w:cs="Courier New"/>
          <w:sz w:val="18"/>
          <w:lang w:val="en-US"/>
        </w:rPr>
        <w:t>{</w:t>
      </w:r>
    </w:p>
    <w:p w14:paraId="0555E765" w14:textId="26993C34" w:rsidR="00B14DB5" w:rsidRPr="00B14DB5" w:rsidRDefault="00B14DB5" w:rsidP="00B14DB5">
      <w:pPr>
        <w:pStyle w:val="Corpodetexto"/>
        <w:rPr>
          <w:rFonts w:ascii="Courier New" w:hAnsi="Courier New" w:cs="Courier New"/>
          <w:sz w:val="18"/>
          <w:lang w:val="en-US"/>
        </w:rPr>
      </w:pPr>
      <w:r w:rsidRPr="00B14DB5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B14DB5">
        <w:rPr>
          <w:rFonts w:ascii="Courier New" w:hAnsi="Courier New" w:cs="Courier New"/>
          <w:sz w:val="18"/>
          <w:lang w:val="en-US"/>
        </w:rPr>
        <w:t>Serial.begin</w:t>
      </w:r>
      <w:proofErr w:type="spellEnd"/>
      <w:r w:rsidRPr="00B14DB5">
        <w:rPr>
          <w:rFonts w:ascii="Courier New" w:hAnsi="Courier New" w:cs="Courier New"/>
          <w:sz w:val="18"/>
          <w:lang w:val="en-US"/>
        </w:rPr>
        <w:t>(</w:t>
      </w:r>
      <w:proofErr w:type="gramEnd"/>
      <w:r w:rsidRPr="00B14DB5">
        <w:rPr>
          <w:rFonts w:ascii="Courier New" w:hAnsi="Courier New" w:cs="Courier New"/>
          <w:sz w:val="18"/>
          <w:lang w:val="en-US"/>
        </w:rPr>
        <w:t>9600);</w:t>
      </w:r>
    </w:p>
    <w:p w14:paraId="4B9AB5C7" w14:textId="5FA74FE9" w:rsidR="00B14DB5" w:rsidRPr="00B14DB5" w:rsidRDefault="00B14DB5" w:rsidP="00B14DB5">
      <w:pPr>
        <w:pStyle w:val="Corpodetexto"/>
        <w:rPr>
          <w:rFonts w:ascii="Courier New" w:hAnsi="Courier New" w:cs="Courier New"/>
          <w:sz w:val="18"/>
          <w:lang w:val="en-US"/>
        </w:rPr>
      </w:pPr>
      <w:r w:rsidRPr="00B14DB5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B14DB5">
        <w:rPr>
          <w:rFonts w:ascii="Courier New" w:hAnsi="Courier New" w:cs="Courier New"/>
          <w:sz w:val="18"/>
          <w:lang w:val="en-US"/>
        </w:rPr>
        <w:t>pinMode</w:t>
      </w:r>
      <w:proofErr w:type="spellEnd"/>
      <w:r w:rsidRPr="00B14DB5">
        <w:rPr>
          <w:rFonts w:ascii="Courier New" w:hAnsi="Courier New" w:cs="Courier New"/>
          <w:sz w:val="18"/>
          <w:lang w:val="en-US"/>
        </w:rPr>
        <w:t>(</w:t>
      </w:r>
      <w:proofErr w:type="gramEnd"/>
      <w:r w:rsidRPr="00B14DB5">
        <w:rPr>
          <w:rFonts w:ascii="Courier New" w:hAnsi="Courier New" w:cs="Courier New"/>
          <w:sz w:val="18"/>
          <w:lang w:val="en-US"/>
        </w:rPr>
        <w:t>2, INPUT);</w:t>
      </w:r>
    </w:p>
    <w:p w14:paraId="093C7F73" w14:textId="77777777" w:rsidR="00B14DB5" w:rsidRPr="00B14DB5" w:rsidRDefault="00B14DB5" w:rsidP="00B14DB5">
      <w:pPr>
        <w:pStyle w:val="Corpodetexto"/>
        <w:rPr>
          <w:rFonts w:ascii="Courier New" w:hAnsi="Courier New" w:cs="Courier New"/>
          <w:sz w:val="18"/>
          <w:lang w:val="en-US"/>
        </w:rPr>
      </w:pPr>
      <w:r w:rsidRPr="00B14DB5">
        <w:rPr>
          <w:rFonts w:ascii="Courier New" w:hAnsi="Courier New" w:cs="Courier New"/>
          <w:sz w:val="18"/>
          <w:lang w:val="en-US"/>
        </w:rPr>
        <w:t xml:space="preserve">  </w:t>
      </w:r>
    </w:p>
    <w:p w14:paraId="70F2256F" w14:textId="77777777" w:rsidR="00B14DB5" w:rsidRPr="00B14DB5" w:rsidRDefault="00B14DB5" w:rsidP="00B14DB5">
      <w:pPr>
        <w:pStyle w:val="Corpodetexto"/>
        <w:rPr>
          <w:rFonts w:ascii="Courier New" w:hAnsi="Courier New" w:cs="Courier New"/>
          <w:sz w:val="18"/>
          <w:lang w:val="en-US"/>
        </w:rPr>
      </w:pPr>
      <w:r w:rsidRPr="00B14DB5">
        <w:rPr>
          <w:rFonts w:ascii="Courier New" w:hAnsi="Courier New" w:cs="Courier New"/>
          <w:sz w:val="18"/>
          <w:lang w:val="en-US"/>
        </w:rPr>
        <w:t xml:space="preserve">  </w:t>
      </w:r>
      <w:r w:rsidRPr="00B14DB5"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B14DB5">
        <w:rPr>
          <w:rFonts w:ascii="Courier New" w:hAnsi="Courier New" w:cs="Courier New"/>
          <w:sz w:val="18"/>
          <w:lang w:val="en-US"/>
        </w:rPr>
        <w:t>pinMode</w:t>
      </w:r>
      <w:proofErr w:type="spellEnd"/>
      <w:r w:rsidRPr="00B14DB5">
        <w:rPr>
          <w:rFonts w:ascii="Courier New" w:hAnsi="Courier New" w:cs="Courier New"/>
          <w:sz w:val="18"/>
          <w:lang w:val="en-US"/>
        </w:rPr>
        <w:t>(</w:t>
      </w:r>
      <w:proofErr w:type="gramEnd"/>
      <w:r w:rsidRPr="00B14DB5">
        <w:rPr>
          <w:rFonts w:ascii="Courier New" w:hAnsi="Courier New" w:cs="Courier New"/>
          <w:sz w:val="18"/>
          <w:lang w:val="en-US"/>
        </w:rPr>
        <w:t>red, OUTPUT);</w:t>
      </w:r>
    </w:p>
    <w:p w14:paraId="1492F82E" w14:textId="77777777" w:rsidR="00B14DB5" w:rsidRPr="00B14DB5" w:rsidRDefault="00B14DB5" w:rsidP="00B14DB5">
      <w:pPr>
        <w:pStyle w:val="Corpodetexto"/>
        <w:rPr>
          <w:rFonts w:ascii="Courier New" w:hAnsi="Courier New" w:cs="Courier New"/>
          <w:sz w:val="18"/>
          <w:lang w:val="en-US"/>
        </w:rPr>
      </w:pPr>
      <w:r w:rsidRPr="00B14DB5">
        <w:rPr>
          <w:rFonts w:ascii="Courier New" w:hAnsi="Courier New" w:cs="Courier New"/>
          <w:sz w:val="18"/>
          <w:lang w:val="en-US"/>
        </w:rPr>
        <w:t xml:space="preserve">  </w:t>
      </w:r>
      <w:r w:rsidRPr="00B14DB5"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B14DB5">
        <w:rPr>
          <w:rFonts w:ascii="Courier New" w:hAnsi="Courier New" w:cs="Courier New"/>
          <w:sz w:val="18"/>
          <w:lang w:val="en-US"/>
        </w:rPr>
        <w:t>pinMode</w:t>
      </w:r>
      <w:proofErr w:type="spellEnd"/>
      <w:r w:rsidRPr="00B14DB5">
        <w:rPr>
          <w:rFonts w:ascii="Courier New" w:hAnsi="Courier New" w:cs="Courier New"/>
          <w:sz w:val="18"/>
          <w:lang w:val="en-US"/>
        </w:rPr>
        <w:t>(</w:t>
      </w:r>
      <w:proofErr w:type="spellStart"/>
      <w:proofErr w:type="gramEnd"/>
      <w:r w:rsidRPr="00B14DB5">
        <w:rPr>
          <w:rFonts w:ascii="Courier New" w:hAnsi="Courier New" w:cs="Courier New"/>
          <w:sz w:val="18"/>
          <w:lang w:val="en-US"/>
        </w:rPr>
        <w:t>verde</w:t>
      </w:r>
      <w:proofErr w:type="spellEnd"/>
      <w:r w:rsidRPr="00B14DB5">
        <w:rPr>
          <w:rFonts w:ascii="Courier New" w:hAnsi="Courier New" w:cs="Courier New"/>
          <w:sz w:val="18"/>
          <w:lang w:val="en-US"/>
        </w:rPr>
        <w:t>, OUTPUT);</w:t>
      </w:r>
    </w:p>
    <w:p w14:paraId="6547C311" w14:textId="77777777" w:rsidR="00B14DB5" w:rsidRPr="00B14DB5" w:rsidRDefault="00B14DB5" w:rsidP="00B14DB5">
      <w:pPr>
        <w:pStyle w:val="Corpodetexto"/>
        <w:rPr>
          <w:rFonts w:ascii="Courier New" w:hAnsi="Courier New" w:cs="Courier New"/>
          <w:sz w:val="18"/>
          <w:lang w:val="en-US"/>
        </w:rPr>
      </w:pPr>
      <w:r w:rsidRPr="00B14DB5">
        <w:rPr>
          <w:rFonts w:ascii="Courier New" w:hAnsi="Courier New" w:cs="Courier New"/>
          <w:sz w:val="18"/>
          <w:lang w:val="en-US"/>
        </w:rPr>
        <w:t>}</w:t>
      </w:r>
    </w:p>
    <w:p w14:paraId="0D135286" w14:textId="77777777" w:rsidR="00B14DB5" w:rsidRPr="00B14DB5" w:rsidRDefault="00B14DB5" w:rsidP="00B14DB5">
      <w:pPr>
        <w:pStyle w:val="Corpodetexto"/>
        <w:rPr>
          <w:rFonts w:ascii="Courier New" w:hAnsi="Courier New" w:cs="Courier New"/>
          <w:sz w:val="18"/>
          <w:lang w:val="en-US"/>
        </w:rPr>
      </w:pPr>
    </w:p>
    <w:p w14:paraId="39518F02" w14:textId="77777777" w:rsidR="00B14DB5" w:rsidRPr="00B14DB5" w:rsidRDefault="00B14DB5" w:rsidP="00B14DB5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gramStart"/>
      <w:r w:rsidRPr="00B14DB5">
        <w:rPr>
          <w:rFonts w:ascii="Courier New" w:hAnsi="Courier New" w:cs="Courier New"/>
          <w:sz w:val="18"/>
          <w:lang w:val="en-US"/>
        </w:rPr>
        <w:t>void</w:t>
      </w:r>
      <w:proofErr w:type="gramEnd"/>
      <w:r w:rsidRPr="00B14DB5">
        <w:rPr>
          <w:rFonts w:ascii="Courier New" w:hAnsi="Courier New" w:cs="Courier New"/>
          <w:sz w:val="18"/>
          <w:lang w:val="en-US"/>
        </w:rPr>
        <w:t xml:space="preserve"> loop()</w:t>
      </w:r>
    </w:p>
    <w:p w14:paraId="08E81FA3" w14:textId="77777777" w:rsidR="00B14DB5" w:rsidRPr="00B14DB5" w:rsidRDefault="00B14DB5" w:rsidP="00B14DB5">
      <w:pPr>
        <w:pStyle w:val="Corpodetexto"/>
        <w:rPr>
          <w:rFonts w:ascii="Courier New" w:hAnsi="Courier New" w:cs="Courier New"/>
          <w:sz w:val="18"/>
          <w:lang w:val="en-US"/>
        </w:rPr>
      </w:pPr>
      <w:r w:rsidRPr="00B14DB5">
        <w:rPr>
          <w:rFonts w:ascii="Courier New" w:hAnsi="Courier New" w:cs="Courier New"/>
          <w:sz w:val="18"/>
          <w:lang w:val="en-US"/>
        </w:rPr>
        <w:t>{</w:t>
      </w:r>
    </w:p>
    <w:p w14:paraId="4C1276DF" w14:textId="30B18040" w:rsidR="00B14DB5" w:rsidRPr="00B14DB5" w:rsidRDefault="00B14DB5" w:rsidP="00B14DB5">
      <w:pPr>
        <w:pStyle w:val="Corpodetexto"/>
        <w:rPr>
          <w:rFonts w:ascii="Courier New" w:hAnsi="Courier New" w:cs="Courier New"/>
          <w:sz w:val="18"/>
          <w:lang w:val="en-US"/>
        </w:rPr>
      </w:pPr>
      <w:r w:rsidRPr="00B14DB5">
        <w:rPr>
          <w:rFonts w:ascii="Courier New" w:hAnsi="Courier New" w:cs="Courier New"/>
          <w:sz w:val="18"/>
          <w:lang w:val="en-US"/>
        </w:rPr>
        <w:lastRenderedPageBreak/>
        <w:t xml:space="preserve">    </w:t>
      </w:r>
      <w:r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B14DB5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B14DB5">
        <w:rPr>
          <w:rFonts w:ascii="Courier New" w:hAnsi="Courier New" w:cs="Courier New"/>
          <w:sz w:val="18"/>
          <w:lang w:val="en-US"/>
        </w:rPr>
        <w:t xml:space="preserve"> sensor;</w:t>
      </w:r>
    </w:p>
    <w:p w14:paraId="7B672DDD" w14:textId="77777777" w:rsidR="00B14DB5" w:rsidRPr="00B14DB5" w:rsidRDefault="00B14DB5" w:rsidP="00B14DB5">
      <w:pPr>
        <w:pStyle w:val="Corpodetexto"/>
        <w:rPr>
          <w:rFonts w:ascii="Courier New" w:hAnsi="Courier New" w:cs="Courier New"/>
          <w:sz w:val="18"/>
          <w:lang w:val="en-US"/>
        </w:rPr>
      </w:pPr>
    </w:p>
    <w:p w14:paraId="405763DB" w14:textId="2491F297" w:rsidR="00B14DB5" w:rsidRPr="00542E83" w:rsidRDefault="00B14DB5" w:rsidP="00B14DB5">
      <w:pPr>
        <w:pStyle w:val="Corpodetexto"/>
        <w:rPr>
          <w:rFonts w:ascii="Courier New" w:hAnsi="Courier New" w:cs="Courier New"/>
          <w:sz w:val="18"/>
          <w:lang w:val="en-US"/>
        </w:rPr>
      </w:pPr>
      <w:r w:rsidRPr="00B14DB5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ab/>
      </w:r>
      <w:proofErr w:type="gramStart"/>
      <w:r w:rsidRPr="00542E83">
        <w:rPr>
          <w:rFonts w:ascii="Courier New" w:hAnsi="Courier New" w:cs="Courier New"/>
          <w:sz w:val="18"/>
          <w:lang w:val="en-US"/>
        </w:rPr>
        <w:t>sensor</w:t>
      </w:r>
      <w:proofErr w:type="gramEnd"/>
      <w:r w:rsidRPr="00542E83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542E83">
        <w:rPr>
          <w:rFonts w:ascii="Courier New" w:hAnsi="Courier New" w:cs="Courier New"/>
          <w:sz w:val="18"/>
          <w:lang w:val="en-US"/>
        </w:rPr>
        <w:t>digitalRead</w:t>
      </w:r>
      <w:proofErr w:type="spellEnd"/>
      <w:r w:rsidRPr="00542E83">
        <w:rPr>
          <w:rFonts w:ascii="Courier New" w:hAnsi="Courier New" w:cs="Courier New"/>
          <w:sz w:val="18"/>
          <w:lang w:val="en-US"/>
        </w:rPr>
        <w:t>(2);</w:t>
      </w:r>
    </w:p>
    <w:p w14:paraId="739EAA0A" w14:textId="77777777" w:rsidR="00B14DB5" w:rsidRPr="00542E83" w:rsidRDefault="00B14DB5" w:rsidP="00B14DB5">
      <w:pPr>
        <w:pStyle w:val="Corpodetexto"/>
        <w:rPr>
          <w:rFonts w:ascii="Courier New" w:hAnsi="Courier New" w:cs="Courier New"/>
          <w:sz w:val="18"/>
          <w:lang w:val="en-US"/>
        </w:rPr>
      </w:pPr>
    </w:p>
    <w:p w14:paraId="28EE2789" w14:textId="0E144E72" w:rsidR="00B14DB5" w:rsidRPr="00542E83" w:rsidRDefault="00B14DB5" w:rsidP="00B14DB5">
      <w:pPr>
        <w:pStyle w:val="Corpodetexto"/>
        <w:rPr>
          <w:rFonts w:ascii="Courier New" w:hAnsi="Courier New" w:cs="Courier New"/>
          <w:sz w:val="18"/>
          <w:lang w:val="en-US"/>
        </w:rPr>
      </w:pPr>
      <w:r w:rsidRPr="00542E83">
        <w:rPr>
          <w:rFonts w:ascii="Courier New" w:hAnsi="Courier New" w:cs="Courier New"/>
          <w:sz w:val="18"/>
          <w:lang w:val="en-US"/>
        </w:rPr>
        <w:t xml:space="preserve">    </w:t>
      </w:r>
      <w:r w:rsidRPr="00542E83"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542E83">
        <w:rPr>
          <w:rFonts w:ascii="Courier New" w:hAnsi="Courier New" w:cs="Courier New"/>
          <w:sz w:val="18"/>
          <w:lang w:val="en-US"/>
        </w:rPr>
        <w:t>Serial.println</w:t>
      </w:r>
      <w:proofErr w:type="spellEnd"/>
      <w:r w:rsidRPr="00542E83">
        <w:rPr>
          <w:rFonts w:ascii="Courier New" w:hAnsi="Courier New" w:cs="Courier New"/>
          <w:sz w:val="18"/>
          <w:lang w:val="en-US"/>
        </w:rPr>
        <w:t>(</w:t>
      </w:r>
      <w:proofErr w:type="gramEnd"/>
      <w:r w:rsidRPr="00542E83">
        <w:rPr>
          <w:rFonts w:ascii="Courier New" w:hAnsi="Courier New" w:cs="Courier New"/>
          <w:sz w:val="18"/>
          <w:lang w:val="en-US"/>
        </w:rPr>
        <w:t>sensor);</w:t>
      </w:r>
    </w:p>
    <w:p w14:paraId="536F8DCE" w14:textId="77777777" w:rsidR="00B14DB5" w:rsidRPr="00542E83" w:rsidRDefault="00B14DB5" w:rsidP="00B14DB5">
      <w:pPr>
        <w:pStyle w:val="Corpodetexto"/>
        <w:rPr>
          <w:rFonts w:ascii="Courier New" w:hAnsi="Courier New" w:cs="Courier New"/>
          <w:sz w:val="18"/>
          <w:lang w:val="en-US"/>
        </w:rPr>
      </w:pPr>
    </w:p>
    <w:p w14:paraId="79A00C45" w14:textId="3C1218BF" w:rsidR="00B14DB5" w:rsidRPr="00B14DB5" w:rsidRDefault="00B14DB5" w:rsidP="00B14DB5">
      <w:pPr>
        <w:pStyle w:val="Corpodetexto"/>
        <w:rPr>
          <w:rFonts w:ascii="Courier New" w:hAnsi="Courier New" w:cs="Courier New"/>
          <w:sz w:val="18"/>
          <w:lang w:val="en-US"/>
        </w:rPr>
      </w:pPr>
      <w:r w:rsidRPr="00B14DB5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ab/>
      </w:r>
      <w:proofErr w:type="gramStart"/>
      <w:r w:rsidRPr="00B14DB5">
        <w:rPr>
          <w:rFonts w:ascii="Courier New" w:hAnsi="Courier New" w:cs="Courier New"/>
          <w:sz w:val="18"/>
          <w:lang w:val="en-US"/>
        </w:rPr>
        <w:t>if(</w:t>
      </w:r>
      <w:proofErr w:type="gramEnd"/>
      <w:r w:rsidRPr="00B14DB5">
        <w:rPr>
          <w:rFonts w:ascii="Courier New" w:hAnsi="Courier New" w:cs="Courier New"/>
          <w:sz w:val="18"/>
          <w:lang w:val="en-US"/>
        </w:rPr>
        <w:t>sensor == HIGH){</w:t>
      </w:r>
    </w:p>
    <w:p w14:paraId="0C03BD9D" w14:textId="77777777" w:rsidR="00B14DB5" w:rsidRPr="00B14DB5" w:rsidRDefault="00B14DB5" w:rsidP="00B14DB5">
      <w:pPr>
        <w:pStyle w:val="Corpodetexto"/>
        <w:rPr>
          <w:rFonts w:ascii="Courier New" w:hAnsi="Courier New" w:cs="Courier New"/>
          <w:sz w:val="18"/>
          <w:lang w:val="en-US"/>
        </w:rPr>
      </w:pPr>
    </w:p>
    <w:p w14:paraId="068DDDF8" w14:textId="0E6B36DC" w:rsidR="00B14DB5" w:rsidRPr="00B14DB5" w:rsidRDefault="00B14DB5" w:rsidP="00B14DB5">
      <w:pPr>
        <w:pStyle w:val="Corpodetexto"/>
        <w:rPr>
          <w:rFonts w:ascii="Courier New" w:hAnsi="Courier New" w:cs="Courier New"/>
          <w:sz w:val="18"/>
          <w:lang w:val="en-US"/>
        </w:rPr>
      </w:pPr>
      <w:r w:rsidRPr="00B14DB5">
        <w:rPr>
          <w:rFonts w:ascii="Courier New" w:hAnsi="Courier New" w:cs="Courier New"/>
          <w:sz w:val="18"/>
          <w:lang w:val="en-US"/>
        </w:rPr>
        <w:t xml:space="preserve">    </w:t>
      </w:r>
      <w:r w:rsidRPr="00B14DB5"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B14DB5">
        <w:rPr>
          <w:rFonts w:ascii="Courier New" w:hAnsi="Courier New" w:cs="Courier New"/>
          <w:sz w:val="18"/>
          <w:lang w:val="en-US"/>
        </w:rPr>
        <w:t>digitalWrite</w:t>
      </w:r>
      <w:proofErr w:type="spellEnd"/>
      <w:r w:rsidRPr="00B14DB5">
        <w:rPr>
          <w:rFonts w:ascii="Courier New" w:hAnsi="Courier New" w:cs="Courier New"/>
          <w:sz w:val="18"/>
          <w:lang w:val="en-US"/>
        </w:rPr>
        <w:t>(</w:t>
      </w:r>
      <w:proofErr w:type="gramEnd"/>
      <w:r w:rsidRPr="00B14DB5">
        <w:rPr>
          <w:rFonts w:ascii="Courier New" w:hAnsi="Courier New" w:cs="Courier New"/>
          <w:sz w:val="18"/>
          <w:lang w:val="en-US"/>
        </w:rPr>
        <w:t>red, HIGH);</w:t>
      </w:r>
    </w:p>
    <w:p w14:paraId="0B8933D6" w14:textId="4224456D" w:rsidR="00B14DB5" w:rsidRPr="00B14DB5" w:rsidRDefault="00B14DB5" w:rsidP="00B14DB5">
      <w:pPr>
        <w:pStyle w:val="Corpodetexto"/>
        <w:rPr>
          <w:rFonts w:ascii="Courier New" w:hAnsi="Courier New" w:cs="Courier New"/>
          <w:sz w:val="18"/>
          <w:lang w:val="en-US"/>
        </w:rPr>
      </w:pPr>
      <w:r w:rsidRPr="00B14DB5">
        <w:rPr>
          <w:rFonts w:ascii="Courier New" w:hAnsi="Courier New" w:cs="Courier New"/>
          <w:sz w:val="18"/>
          <w:lang w:val="en-US"/>
        </w:rPr>
        <w:t xml:space="preserve">      </w:t>
      </w:r>
      <w:r w:rsidRPr="00B14DB5"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B14DB5">
        <w:rPr>
          <w:rFonts w:ascii="Courier New" w:hAnsi="Courier New" w:cs="Courier New"/>
          <w:sz w:val="18"/>
          <w:lang w:val="en-US"/>
        </w:rPr>
        <w:t>digitalWrite</w:t>
      </w:r>
      <w:proofErr w:type="spellEnd"/>
      <w:r w:rsidRPr="00B14DB5">
        <w:rPr>
          <w:rFonts w:ascii="Courier New" w:hAnsi="Courier New" w:cs="Courier New"/>
          <w:sz w:val="18"/>
          <w:lang w:val="en-US"/>
        </w:rPr>
        <w:t>(</w:t>
      </w:r>
      <w:proofErr w:type="spellStart"/>
      <w:proofErr w:type="gramEnd"/>
      <w:r w:rsidRPr="00B14DB5">
        <w:rPr>
          <w:rFonts w:ascii="Courier New" w:hAnsi="Courier New" w:cs="Courier New"/>
          <w:sz w:val="18"/>
          <w:lang w:val="en-US"/>
        </w:rPr>
        <w:t>verde</w:t>
      </w:r>
      <w:proofErr w:type="spellEnd"/>
      <w:r w:rsidRPr="00B14DB5">
        <w:rPr>
          <w:rFonts w:ascii="Courier New" w:hAnsi="Courier New" w:cs="Courier New"/>
          <w:sz w:val="18"/>
          <w:lang w:val="en-US"/>
        </w:rPr>
        <w:t>, LOW);</w:t>
      </w:r>
    </w:p>
    <w:p w14:paraId="299649D2" w14:textId="77777777" w:rsidR="00B14DB5" w:rsidRPr="00B14DB5" w:rsidRDefault="00B14DB5" w:rsidP="00B14DB5">
      <w:pPr>
        <w:pStyle w:val="Corpodetexto"/>
        <w:rPr>
          <w:rFonts w:ascii="Courier New" w:hAnsi="Courier New" w:cs="Courier New"/>
          <w:sz w:val="18"/>
          <w:lang w:val="en-US"/>
        </w:rPr>
      </w:pPr>
    </w:p>
    <w:p w14:paraId="059AD628" w14:textId="1D4C2D1B" w:rsidR="00B14DB5" w:rsidRPr="00B14DB5" w:rsidRDefault="00B14DB5" w:rsidP="00B14DB5">
      <w:pPr>
        <w:pStyle w:val="Corpodetexto"/>
        <w:rPr>
          <w:rFonts w:ascii="Courier New" w:hAnsi="Courier New" w:cs="Courier New"/>
          <w:sz w:val="18"/>
          <w:lang w:val="en-US"/>
        </w:rPr>
      </w:pPr>
      <w:r w:rsidRPr="00B14DB5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ab/>
      </w:r>
      <w:r w:rsidRPr="00B14DB5">
        <w:rPr>
          <w:rFonts w:ascii="Courier New" w:hAnsi="Courier New" w:cs="Courier New"/>
          <w:sz w:val="18"/>
          <w:lang w:val="en-US"/>
        </w:rPr>
        <w:t>}</w:t>
      </w:r>
    </w:p>
    <w:p w14:paraId="20168058" w14:textId="77777777" w:rsidR="00B14DB5" w:rsidRPr="00B14DB5" w:rsidRDefault="00B14DB5" w:rsidP="00B14DB5">
      <w:pPr>
        <w:pStyle w:val="Corpodetexto"/>
        <w:rPr>
          <w:rFonts w:ascii="Courier New" w:hAnsi="Courier New" w:cs="Courier New"/>
          <w:sz w:val="18"/>
          <w:lang w:val="en-US"/>
        </w:rPr>
      </w:pPr>
      <w:r w:rsidRPr="00B14DB5">
        <w:rPr>
          <w:rFonts w:ascii="Courier New" w:hAnsi="Courier New" w:cs="Courier New"/>
          <w:sz w:val="18"/>
          <w:lang w:val="en-US"/>
        </w:rPr>
        <w:t xml:space="preserve">  </w:t>
      </w:r>
    </w:p>
    <w:p w14:paraId="1A467235" w14:textId="77777777" w:rsidR="00B14DB5" w:rsidRPr="00B14DB5" w:rsidRDefault="00B14DB5" w:rsidP="00B14DB5">
      <w:pPr>
        <w:pStyle w:val="Corpodetexto"/>
        <w:rPr>
          <w:rFonts w:ascii="Courier New" w:hAnsi="Courier New" w:cs="Courier New"/>
          <w:sz w:val="18"/>
          <w:lang w:val="en-US"/>
        </w:rPr>
      </w:pPr>
      <w:r w:rsidRPr="00B14DB5">
        <w:rPr>
          <w:rFonts w:ascii="Courier New" w:hAnsi="Courier New" w:cs="Courier New"/>
          <w:sz w:val="18"/>
          <w:lang w:val="en-US"/>
        </w:rPr>
        <w:t xml:space="preserve">  </w:t>
      </w:r>
      <w:r w:rsidRPr="00B14DB5">
        <w:rPr>
          <w:rFonts w:ascii="Courier New" w:hAnsi="Courier New" w:cs="Courier New"/>
          <w:sz w:val="18"/>
          <w:lang w:val="en-US"/>
        </w:rPr>
        <w:tab/>
      </w:r>
      <w:proofErr w:type="gramStart"/>
      <w:r w:rsidRPr="00B14DB5">
        <w:rPr>
          <w:rFonts w:ascii="Courier New" w:hAnsi="Courier New" w:cs="Courier New"/>
          <w:sz w:val="18"/>
          <w:lang w:val="en-US"/>
        </w:rPr>
        <w:t>else{</w:t>
      </w:r>
      <w:proofErr w:type="gramEnd"/>
    </w:p>
    <w:p w14:paraId="1B98249C" w14:textId="77777777" w:rsidR="00B14DB5" w:rsidRPr="00B14DB5" w:rsidRDefault="00B14DB5" w:rsidP="00B14DB5">
      <w:pPr>
        <w:pStyle w:val="Corpodetexto"/>
        <w:rPr>
          <w:rFonts w:ascii="Courier New" w:hAnsi="Courier New" w:cs="Courier New"/>
          <w:sz w:val="18"/>
          <w:lang w:val="en-US"/>
        </w:rPr>
      </w:pPr>
      <w:r w:rsidRPr="00B14DB5">
        <w:rPr>
          <w:rFonts w:ascii="Courier New" w:hAnsi="Courier New" w:cs="Courier New"/>
          <w:sz w:val="18"/>
          <w:lang w:val="en-US"/>
        </w:rPr>
        <w:t xml:space="preserve">      </w:t>
      </w:r>
    </w:p>
    <w:p w14:paraId="36C147D8" w14:textId="04884696" w:rsidR="00B14DB5" w:rsidRPr="00B14DB5" w:rsidRDefault="00B14DB5" w:rsidP="00B14DB5">
      <w:pPr>
        <w:pStyle w:val="Corpodetexto"/>
        <w:rPr>
          <w:rFonts w:ascii="Courier New" w:hAnsi="Courier New" w:cs="Courier New"/>
          <w:sz w:val="18"/>
          <w:lang w:val="en-US"/>
        </w:rPr>
      </w:pPr>
      <w:r w:rsidRPr="00B14DB5">
        <w:rPr>
          <w:rFonts w:ascii="Courier New" w:hAnsi="Courier New" w:cs="Courier New"/>
          <w:sz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B14DB5">
        <w:rPr>
          <w:rFonts w:ascii="Courier New" w:hAnsi="Courier New" w:cs="Courier New"/>
          <w:sz w:val="18"/>
          <w:lang w:val="en-US"/>
        </w:rPr>
        <w:t>digitalWrite</w:t>
      </w:r>
      <w:proofErr w:type="spellEnd"/>
      <w:r w:rsidRPr="00B14DB5">
        <w:rPr>
          <w:rFonts w:ascii="Courier New" w:hAnsi="Courier New" w:cs="Courier New"/>
          <w:sz w:val="18"/>
          <w:lang w:val="en-US"/>
        </w:rPr>
        <w:t>(</w:t>
      </w:r>
      <w:proofErr w:type="gramEnd"/>
      <w:r w:rsidRPr="00B14DB5">
        <w:rPr>
          <w:rFonts w:ascii="Courier New" w:hAnsi="Courier New" w:cs="Courier New"/>
          <w:sz w:val="18"/>
          <w:lang w:val="en-US"/>
        </w:rPr>
        <w:t>red, LOW);</w:t>
      </w:r>
    </w:p>
    <w:p w14:paraId="2FEDF4C6" w14:textId="77777777" w:rsidR="00B14DB5" w:rsidRPr="00542E83" w:rsidRDefault="00B14DB5" w:rsidP="00B14DB5">
      <w:pPr>
        <w:pStyle w:val="Corpodetexto"/>
        <w:rPr>
          <w:rFonts w:ascii="Courier New" w:hAnsi="Courier New" w:cs="Courier New"/>
          <w:sz w:val="18"/>
          <w:lang w:val="en-US"/>
        </w:rPr>
      </w:pPr>
      <w:r w:rsidRPr="00B14DB5">
        <w:rPr>
          <w:rFonts w:ascii="Courier New" w:hAnsi="Courier New" w:cs="Courier New"/>
          <w:sz w:val="18"/>
          <w:lang w:val="en-US"/>
        </w:rPr>
        <w:t xml:space="preserve">  </w:t>
      </w:r>
      <w:r w:rsidRPr="00B14DB5">
        <w:rPr>
          <w:rFonts w:ascii="Courier New" w:hAnsi="Courier New" w:cs="Courier New"/>
          <w:sz w:val="18"/>
          <w:lang w:val="en-US"/>
        </w:rPr>
        <w:tab/>
      </w:r>
      <w:r w:rsidRPr="00B14DB5"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542E83">
        <w:rPr>
          <w:rFonts w:ascii="Courier New" w:hAnsi="Courier New" w:cs="Courier New"/>
          <w:sz w:val="18"/>
          <w:lang w:val="en-US"/>
        </w:rPr>
        <w:t>digitalWrite</w:t>
      </w:r>
      <w:proofErr w:type="spellEnd"/>
      <w:r w:rsidRPr="00542E83">
        <w:rPr>
          <w:rFonts w:ascii="Courier New" w:hAnsi="Courier New" w:cs="Courier New"/>
          <w:sz w:val="18"/>
          <w:lang w:val="en-US"/>
        </w:rPr>
        <w:t>(</w:t>
      </w:r>
      <w:proofErr w:type="spellStart"/>
      <w:proofErr w:type="gramEnd"/>
      <w:r w:rsidRPr="00542E83">
        <w:rPr>
          <w:rFonts w:ascii="Courier New" w:hAnsi="Courier New" w:cs="Courier New"/>
          <w:sz w:val="18"/>
          <w:lang w:val="en-US"/>
        </w:rPr>
        <w:t>verde</w:t>
      </w:r>
      <w:proofErr w:type="spellEnd"/>
      <w:r w:rsidRPr="00542E83">
        <w:rPr>
          <w:rFonts w:ascii="Courier New" w:hAnsi="Courier New" w:cs="Courier New"/>
          <w:sz w:val="18"/>
          <w:lang w:val="en-US"/>
        </w:rPr>
        <w:t>, HIGH);</w:t>
      </w:r>
    </w:p>
    <w:p w14:paraId="56D41876" w14:textId="77777777" w:rsidR="00B14DB5" w:rsidRPr="00542E83" w:rsidRDefault="00B14DB5" w:rsidP="00B14DB5">
      <w:pPr>
        <w:pStyle w:val="Corpodetexto"/>
        <w:rPr>
          <w:rFonts w:ascii="Courier New" w:hAnsi="Courier New" w:cs="Courier New"/>
          <w:sz w:val="18"/>
          <w:lang w:val="en-US"/>
        </w:rPr>
      </w:pPr>
      <w:r w:rsidRPr="00542E83">
        <w:rPr>
          <w:rFonts w:ascii="Courier New" w:hAnsi="Courier New" w:cs="Courier New"/>
          <w:sz w:val="18"/>
          <w:lang w:val="en-US"/>
        </w:rPr>
        <w:t xml:space="preserve">    </w:t>
      </w:r>
    </w:p>
    <w:p w14:paraId="21BB3A1D" w14:textId="7B088FC0" w:rsidR="00B14DB5" w:rsidRPr="00542E83" w:rsidRDefault="00B14DB5" w:rsidP="00B14DB5">
      <w:pPr>
        <w:pStyle w:val="Corpodetexto"/>
        <w:rPr>
          <w:rFonts w:ascii="Courier New" w:hAnsi="Courier New" w:cs="Courier New"/>
          <w:sz w:val="18"/>
          <w:lang w:val="en-US"/>
        </w:rPr>
      </w:pPr>
      <w:r w:rsidRPr="00542E83">
        <w:rPr>
          <w:rFonts w:ascii="Courier New" w:hAnsi="Courier New" w:cs="Courier New"/>
          <w:sz w:val="18"/>
          <w:lang w:val="en-US"/>
        </w:rPr>
        <w:t xml:space="preserve">    </w:t>
      </w:r>
      <w:r w:rsidRPr="00542E83">
        <w:rPr>
          <w:rFonts w:ascii="Courier New" w:hAnsi="Courier New" w:cs="Courier New"/>
          <w:sz w:val="18"/>
          <w:lang w:val="en-US"/>
        </w:rPr>
        <w:tab/>
        <w:t>}</w:t>
      </w:r>
    </w:p>
    <w:p w14:paraId="1F4E63FC" w14:textId="26B13CCF" w:rsidR="00B14DB5" w:rsidRPr="00542E83" w:rsidRDefault="00B14DB5" w:rsidP="00B14DB5">
      <w:pPr>
        <w:pStyle w:val="Corpodetexto"/>
        <w:rPr>
          <w:rFonts w:ascii="Courier New" w:hAnsi="Courier New" w:cs="Courier New"/>
          <w:sz w:val="18"/>
          <w:lang w:val="en-US"/>
        </w:rPr>
      </w:pPr>
      <w:r w:rsidRPr="00542E83">
        <w:rPr>
          <w:rFonts w:ascii="Courier New" w:hAnsi="Courier New" w:cs="Courier New"/>
          <w:sz w:val="18"/>
          <w:lang w:val="en-US"/>
        </w:rPr>
        <w:t>}</w:t>
      </w:r>
    </w:p>
    <w:p w14:paraId="101A62C6" w14:textId="77777777" w:rsidR="00CA3BA3" w:rsidRPr="00542E83" w:rsidRDefault="00CA3BA3" w:rsidP="003276F2">
      <w:pPr>
        <w:pStyle w:val="Corpodetexto"/>
        <w:rPr>
          <w:lang w:val="en-US"/>
        </w:rPr>
      </w:pPr>
    </w:p>
    <w:p w14:paraId="5F4C0C23" w14:textId="77777777" w:rsidR="00CA3BA3" w:rsidRPr="00542E83" w:rsidRDefault="00CA3BA3" w:rsidP="00CA3BA3">
      <w:pPr>
        <w:pStyle w:val="Corpodetexto"/>
        <w:rPr>
          <w:lang w:val="en-US"/>
        </w:rPr>
      </w:pPr>
      <w:proofErr w:type="spellStart"/>
      <w:r w:rsidRPr="00542E83">
        <w:rPr>
          <w:lang w:val="en-US"/>
        </w:rPr>
        <w:t>Código</w:t>
      </w:r>
      <w:proofErr w:type="spellEnd"/>
      <w:r w:rsidRPr="00542E83">
        <w:rPr>
          <w:lang w:val="en-US"/>
        </w:rPr>
        <w:t xml:space="preserve"> </w:t>
      </w:r>
      <w:proofErr w:type="spellStart"/>
      <w:r w:rsidRPr="00542E83">
        <w:rPr>
          <w:lang w:val="en-US"/>
        </w:rPr>
        <w:t>Montagem</w:t>
      </w:r>
      <w:proofErr w:type="spellEnd"/>
      <w:r w:rsidRPr="00542E83">
        <w:rPr>
          <w:lang w:val="en-US"/>
        </w:rPr>
        <w:t xml:space="preserve"> 3</w:t>
      </w:r>
    </w:p>
    <w:p w14:paraId="1B85ED89" w14:textId="77777777" w:rsidR="00DC520A" w:rsidRPr="00DC520A" w:rsidRDefault="00DC520A" w:rsidP="00DC520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DC520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DC520A">
        <w:rPr>
          <w:rFonts w:ascii="Courier New" w:hAnsi="Courier New" w:cs="Courier New"/>
          <w:sz w:val="18"/>
          <w:szCs w:val="18"/>
          <w:lang w:val="en-US"/>
        </w:rPr>
        <w:t xml:space="preserve"> led1 = 4;</w:t>
      </w:r>
    </w:p>
    <w:p w14:paraId="7BF66ED7" w14:textId="77777777" w:rsidR="00DC520A" w:rsidRPr="00DC520A" w:rsidRDefault="00DC520A" w:rsidP="00DC520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DC520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DC520A">
        <w:rPr>
          <w:rFonts w:ascii="Courier New" w:hAnsi="Courier New" w:cs="Courier New"/>
          <w:sz w:val="18"/>
          <w:szCs w:val="18"/>
          <w:lang w:val="en-US"/>
        </w:rPr>
        <w:t xml:space="preserve"> led2 = 5;</w:t>
      </w:r>
    </w:p>
    <w:p w14:paraId="380738A6" w14:textId="77777777" w:rsidR="00DC520A" w:rsidRPr="00DC520A" w:rsidRDefault="00DC520A" w:rsidP="00DC520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DC520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DC520A">
        <w:rPr>
          <w:rFonts w:ascii="Courier New" w:hAnsi="Courier New" w:cs="Courier New"/>
          <w:sz w:val="18"/>
          <w:szCs w:val="18"/>
          <w:lang w:val="en-US"/>
        </w:rPr>
        <w:t xml:space="preserve"> led3 = 6;</w:t>
      </w:r>
    </w:p>
    <w:p w14:paraId="08150C9A" w14:textId="77777777" w:rsidR="00DC520A" w:rsidRPr="00DC520A" w:rsidRDefault="00DC520A" w:rsidP="00DC520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DC520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DC520A">
        <w:rPr>
          <w:rFonts w:ascii="Courier New" w:hAnsi="Courier New" w:cs="Courier New"/>
          <w:sz w:val="18"/>
          <w:szCs w:val="18"/>
          <w:lang w:val="en-US"/>
        </w:rPr>
        <w:t xml:space="preserve"> led4 = 7;</w:t>
      </w:r>
    </w:p>
    <w:p w14:paraId="2A9130AF" w14:textId="77777777" w:rsidR="00DC520A" w:rsidRPr="00DC520A" w:rsidRDefault="00DC520A" w:rsidP="00DC520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1F058105" w14:textId="77777777" w:rsidR="00DC520A" w:rsidRPr="00DC520A" w:rsidRDefault="00DC520A" w:rsidP="00DC520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DC520A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DC520A">
        <w:rPr>
          <w:rFonts w:ascii="Courier New" w:hAnsi="Courier New" w:cs="Courier New"/>
          <w:sz w:val="18"/>
          <w:szCs w:val="18"/>
          <w:lang w:val="en-US"/>
        </w:rPr>
        <w:t xml:space="preserve"> setup()</w:t>
      </w:r>
    </w:p>
    <w:p w14:paraId="31334F52" w14:textId="77777777" w:rsidR="00DC520A" w:rsidRPr="00DC520A" w:rsidRDefault="00DC520A" w:rsidP="00DC520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C520A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1876C09A" w14:textId="26F99DD5" w:rsidR="00DC520A" w:rsidRPr="00DC520A" w:rsidRDefault="00DC520A" w:rsidP="00DC520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C520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C520A">
        <w:rPr>
          <w:rFonts w:ascii="Courier New" w:hAnsi="Courier New" w:cs="Courier New"/>
          <w:sz w:val="18"/>
          <w:szCs w:val="18"/>
          <w:lang w:val="en-US"/>
        </w:rPr>
        <w:t>Serial.begin</w:t>
      </w:r>
      <w:proofErr w:type="spellEnd"/>
      <w:r w:rsidRPr="00DC520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C520A">
        <w:rPr>
          <w:rFonts w:ascii="Courier New" w:hAnsi="Courier New" w:cs="Courier New"/>
          <w:sz w:val="18"/>
          <w:szCs w:val="18"/>
          <w:lang w:val="en-US"/>
        </w:rPr>
        <w:t>9600);</w:t>
      </w:r>
    </w:p>
    <w:p w14:paraId="1EC7962F" w14:textId="5128C18E" w:rsidR="00DC520A" w:rsidRPr="00DC520A" w:rsidRDefault="00DC520A" w:rsidP="00DC520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C520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C520A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DC520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C520A">
        <w:rPr>
          <w:rFonts w:ascii="Courier New" w:hAnsi="Courier New" w:cs="Courier New"/>
          <w:sz w:val="18"/>
          <w:szCs w:val="18"/>
          <w:lang w:val="en-US"/>
        </w:rPr>
        <w:t>2, INPUT);</w:t>
      </w:r>
    </w:p>
    <w:p w14:paraId="69D9526D" w14:textId="77777777" w:rsidR="00DC520A" w:rsidRPr="00DC520A" w:rsidRDefault="00DC520A" w:rsidP="00DC520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C520A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513C1921" w14:textId="77777777" w:rsidR="00DC520A" w:rsidRPr="00DC520A" w:rsidRDefault="00DC520A" w:rsidP="00DC520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C520A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DC520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C520A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DC520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C520A">
        <w:rPr>
          <w:rFonts w:ascii="Courier New" w:hAnsi="Courier New" w:cs="Courier New"/>
          <w:sz w:val="18"/>
          <w:szCs w:val="18"/>
          <w:lang w:val="en-US"/>
        </w:rPr>
        <w:t>led1, OUTPUT);</w:t>
      </w:r>
    </w:p>
    <w:p w14:paraId="099CF8A8" w14:textId="77777777" w:rsidR="00DC520A" w:rsidRPr="00DC520A" w:rsidRDefault="00DC520A" w:rsidP="00DC520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C520A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DC520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C520A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DC520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C520A">
        <w:rPr>
          <w:rFonts w:ascii="Courier New" w:hAnsi="Courier New" w:cs="Courier New"/>
          <w:sz w:val="18"/>
          <w:szCs w:val="18"/>
          <w:lang w:val="en-US"/>
        </w:rPr>
        <w:t>led2, OUTPUT);</w:t>
      </w:r>
    </w:p>
    <w:p w14:paraId="65FC0D8F" w14:textId="239641E0" w:rsidR="00DC520A" w:rsidRPr="00DC520A" w:rsidRDefault="00DC520A" w:rsidP="00DC520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C520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C520A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DC520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C520A">
        <w:rPr>
          <w:rFonts w:ascii="Courier New" w:hAnsi="Courier New" w:cs="Courier New"/>
          <w:sz w:val="18"/>
          <w:szCs w:val="18"/>
          <w:lang w:val="en-US"/>
        </w:rPr>
        <w:t>led3, OUTPUT);</w:t>
      </w:r>
    </w:p>
    <w:p w14:paraId="11A12090" w14:textId="77777777" w:rsidR="00DC520A" w:rsidRPr="00DC520A" w:rsidRDefault="00DC520A" w:rsidP="00DC520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C520A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DC520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C520A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DC520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C520A">
        <w:rPr>
          <w:rFonts w:ascii="Courier New" w:hAnsi="Courier New" w:cs="Courier New"/>
          <w:sz w:val="18"/>
          <w:szCs w:val="18"/>
          <w:lang w:val="en-US"/>
        </w:rPr>
        <w:t>led4, OUTPUT);</w:t>
      </w:r>
    </w:p>
    <w:p w14:paraId="6D6AE038" w14:textId="77777777" w:rsidR="00DC520A" w:rsidRPr="00DC520A" w:rsidRDefault="00DC520A" w:rsidP="00DC520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3828AF1E" w14:textId="77777777" w:rsidR="00DC520A" w:rsidRPr="00DC520A" w:rsidRDefault="00DC520A" w:rsidP="00DC520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C520A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0BD2E599" w14:textId="77777777" w:rsidR="00DC520A" w:rsidRPr="00DC520A" w:rsidRDefault="00DC520A" w:rsidP="00DC520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34BECDF0" w14:textId="77777777" w:rsidR="00DC520A" w:rsidRPr="00DC520A" w:rsidRDefault="00DC520A" w:rsidP="00DC520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DC520A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DC520A">
        <w:rPr>
          <w:rFonts w:ascii="Courier New" w:hAnsi="Courier New" w:cs="Courier New"/>
          <w:sz w:val="18"/>
          <w:szCs w:val="18"/>
          <w:lang w:val="en-US"/>
        </w:rPr>
        <w:t xml:space="preserve"> loop()</w:t>
      </w:r>
    </w:p>
    <w:p w14:paraId="16EF423D" w14:textId="77777777" w:rsidR="00DC520A" w:rsidRPr="00DC520A" w:rsidRDefault="00DC520A" w:rsidP="00DC520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C520A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73CCCDA9" w14:textId="5669E752" w:rsidR="00DC520A" w:rsidRPr="00DC520A" w:rsidRDefault="00DC520A" w:rsidP="00DC520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C520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C520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DC520A">
        <w:rPr>
          <w:rFonts w:ascii="Courier New" w:hAnsi="Courier New" w:cs="Courier New"/>
          <w:sz w:val="18"/>
          <w:szCs w:val="18"/>
          <w:lang w:val="en-US"/>
        </w:rPr>
        <w:t xml:space="preserve"> sensor;</w:t>
      </w:r>
    </w:p>
    <w:p w14:paraId="12FAD2BE" w14:textId="77777777" w:rsidR="00DC520A" w:rsidRPr="00DC520A" w:rsidRDefault="00DC520A" w:rsidP="00DC520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3B7390BA" w14:textId="37DC106D" w:rsidR="00DC520A" w:rsidRPr="00DC520A" w:rsidRDefault="00DC520A" w:rsidP="00DC520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C520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DC520A">
        <w:rPr>
          <w:rFonts w:ascii="Courier New" w:hAnsi="Courier New" w:cs="Courier New"/>
          <w:sz w:val="18"/>
          <w:szCs w:val="18"/>
          <w:lang w:val="en-US"/>
        </w:rPr>
        <w:t>sensor</w:t>
      </w:r>
      <w:proofErr w:type="gramEnd"/>
      <w:r w:rsidRPr="00DC520A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DC520A">
        <w:rPr>
          <w:rFonts w:ascii="Courier New" w:hAnsi="Courier New" w:cs="Courier New"/>
          <w:sz w:val="18"/>
          <w:szCs w:val="18"/>
          <w:lang w:val="en-US"/>
        </w:rPr>
        <w:t>digitalRead</w:t>
      </w:r>
      <w:proofErr w:type="spellEnd"/>
      <w:r w:rsidRPr="00DC520A">
        <w:rPr>
          <w:rFonts w:ascii="Courier New" w:hAnsi="Courier New" w:cs="Courier New"/>
          <w:sz w:val="18"/>
          <w:szCs w:val="18"/>
          <w:lang w:val="en-US"/>
        </w:rPr>
        <w:t>(2);</w:t>
      </w:r>
    </w:p>
    <w:p w14:paraId="5B83F0E8" w14:textId="77777777" w:rsidR="00DC520A" w:rsidRPr="00DC520A" w:rsidRDefault="00DC520A" w:rsidP="00DC520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6FBDDD1A" w14:textId="106F050F" w:rsidR="00DC520A" w:rsidRPr="00DC520A" w:rsidRDefault="00DC520A" w:rsidP="00DC520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C520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C520A">
        <w:rPr>
          <w:rFonts w:ascii="Courier New" w:hAnsi="Courier New" w:cs="Courier New"/>
          <w:sz w:val="18"/>
          <w:szCs w:val="18"/>
          <w:lang w:val="en-US"/>
        </w:rPr>
        <w:t>Serial.println</w:t>
      </w:r>
      <w:proofErr w:type="spellEnd"/>
      <w:r w:rsidRPr="00DC520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C520A">
        <w:rPr>
          <w:rFonts w:ascii="Courier New" w:hAnsi="Courier New" w:cs="Courier New"/>
          <w:sz w:val="18"/>
          <w:szCs w:val="18"/>
          <w:lang w:val="en-US"/>
        </w:rPr>
        <w:t>sensor);</w:t>
      </w:r>
    </w:p>
    <w:p w14:paraId="61D83311" w14:textId="77777777" w:rsidR="00DC520A" w:rsidRPr="00DC520A" w:rsidRDefault="00DC520A" w:rsidP="00DC520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3E2C007F" w14:textId="0E21D3AA" w:rsidR="00DC520A" w:rsidRPr="00DC520A" w:rsidRDefault="00DC520A" w:rsidP="00DC520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C520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DC520A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DC520A">
        <w:rPr>
          <w:rFonts w:ascii="Courier New" w:hAnsi="Courier New" w:cs="Courier New"/>
          <w:sz w:val="18"/>
          <w:szCs w:val="18"/>
          <w:lang w:val="en-US"/>
        </w:rPr>
        <w:t>sensor == HIGH){</w:t>
      </w:r>
    </w:p>
    <w:p w14:paraId="391BE280" w14:textId="77777777" w:rsidR="00DC520A" w:rsidRPr="00DC520A" w:rsidRDefault="00DC520A" w:rsidP="00DC520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7DCD2495" w14:textId="209337FF" w:rsidR="00DC520A" w:rsidRPr="00DC520A" w:rsidRDefault="00DC520A" w:rsidP="00DC520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C520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DC520A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C520A">
        <w:rPr>
          <w:rFonts w:ascii="Courier New" w:hAnsi="Courier New" w:cs="Courier New"/>
          <w:sz w:val="18"/>
          <w:szCs w:val="18"/>
          <w:lang w:val="en-US"/>
        </w:rPr>
        <w:t>seq</w:t>
      </w:r>
      <w:proofErr w:type="spellEnd"/>
      <w:r w:rsidRPr="00DC520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C520A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2017166" w14:textId="77777777" w:rsidR="00DC520A" w:rsidRPr="00DC520A" w:rsidRDefault="00DC520A" w:rsidP="00DC520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4C6826E7" w14:textId="42C1D19C" w:rsidR="00DC520A" w:rsidRPr="00DC520A" w:rsidRDefault="00DC520A" w:rsidP="00DC520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C520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DC520A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52A94562" w14:textId="77777777" w:rsidR="00DC520A" w:rsidRPr="00DC520A" w:rsidRDefault="00DC520A" w:rsidP="00DC520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C520A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42D795CC" w14:textId="77777777" w:rsidR="00DC520A" w:rsidRPr="00DC520A" w:rsidRDefault="00DC520A" w:rsidP="00DC520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C520A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DC520A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DC520A">
        <w:rPr>
          <w:rFonts w:ascii="Courier New" w:hAnsi="Courier New" w:cs="Courier New"/>
          <w:sz w:val="18"/>
          <w:szCs w:val="18"/>
          <w:lang w:val="en-US"/>
        </w:rPr>
        <w:t>else{</w:t>
      </w:r>
      <w:proofErr w:type="gramEnd"/>
    </w:p>
    <w:p w14:paraId="639A7ABD" w14:textId="77777777" w:rsidR="00DC520A" w:rsidRPr="00DC520A" w:rsidRDefault="00DC520A" w:rsidP="00DC520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C520A">
        <w:rPr>
          <w:rFonts w:ascii="Courier New" w:hAnsi="Courier New" w:cs="Courier New"/>
          <w:sz w:val="18"/>
          <w:szCs w:val="18"/>
          <w:lang w:val="en-US"/>
        </w:rPr>
        <w:t xml:space="preserve">      </w:t>
      </w:r>
    </w:p>
    <w:p w14:paraId="38639760" w14:textId="6C873CC5" w:rsidR="00DC520A" w:rsidRPr="00DC520A" w:rsidRDefault="00DC520A" w:rsidP="00DC520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C520A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DC520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C520A">
        <w:rPr>
          <w:rFonts w:ascii="Courier New" w:hAnsi="Courier New" w:cs="Courier New"/>
          <w:sz w:val="18"/>
          <w:szCs w:val="18"/>
          <w:lang w:val="en-US"/>
        </w:rPr>
        <w:t>led1, LOW);</w:t>
      </w:r>
    </w:p>
    <w:p w14:paraId="5FB31B3C" w14:textId="1B3355E4" w:rsidR="00DC520A" w:rsidRPr="00DC520A" w:rsidRDefault="00DC520A" w:rsidP="00DC520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C520A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DC520A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C520A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DC520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C520A">
        <w:rPr>
          <w:rFonts w:ascii="Courier New" w:hAnsi="Courier New" w:cs="Courier New"/>
          <w:sz w:val="18"/>
          <w:szCs w:val="18"/>
          <w:lang w:val="en-US"/>
        </w:rPr>
        <w:t>led2, LOW);</w:t>
      </w:r>
    </w:p>
    <w:p w14:paraId="7528B312" w14:textId="77777777" w:rsidR="00DC520A" w:rsidRPr="00DC520A" w:rsidRDefault="00DC520A" w:rsidP="00DC520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C520A">
        <w:rPr>
          <w:rFonts w:ascii="Courier New" w:hAnsi="Courier New" w:cs="Courier New"/>
          <w:sz w:val="18"/>
          <w:szCs w:val="18"/>
          <w:lang w:val="en-US"/>
        </w:rPr>
        <w:tab/>
      </w:r>
      <w:r w:rsidRPr="00DC520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C520A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DC520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C520A">
        <w:rPr>
          <w:rFonts w:ascii="Courier New" w:hAnsi="Courier New" w:cs="Courier New"/>
          <w:sz w:val="18"/>
          <w:szCs w:val="18"/>
          <w:lang w:val="en-US"/>
        </w:rPr>
        <w:t>led3, LOW);</w:t>
      </w:r>
    </w:p>
    <w:p w14:paraId="356AB76B" w14:textId="1B72DD47" w:rsidR="00DC520A" w:rsidRPr="00DC520A" w:rsidRDefault="00DC520A" w:rsidP="00DC520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C520A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DC520A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C520A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DC520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C520A">
        <w:rPr>
          <w:rFonts w:ascii="Courier New" w:hAnsi="Courier New" w:cs="Courier New"/>
          <w:sz w:val="18"/>
          <w:szCs w:val="18"/>
          <w:lang w:val="en-US"/>
        </w:rPr>
        <w:t>led4, LOW);</w:t>
      </w:r>
    </w:p>
    <w:p w14:paraId="5A0B63B4" w14:textId="77777777" w:rsidR="00DC520A" w:rsidRPr="00DC520A" w:rsidRDefault="00DC520A" w:rsidP="00DC520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C520A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14:paraId="01FCD672" w14:textId="209FB148" w:rsidR="00DC520A" w:rsidRPr="00DC520A" w:rsidRDefault="00DC520A" w:rsidP="00DC520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C520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DC520A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46775061" w14:textId="2D336014" w:rsidR="00DC520A" w:rsidRPr="00DC520A" w:rsidRDefault="00DC520A" w:rsidP="00DC520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6A536ECE" w14:textId="77777777" w:rsidR="00DC520A" w:rsidRPr="00DC520A" w:rsidRDefault="00DC520A" w:rsidP="00DC520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DC520A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DC520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C520A">
        <w:rPr>
          <w:rFonts w:ascii="Courier New" w:hAnsi="Courier New" w:cs="Courier New"/>
          <w:sz w:val="18"/>
          <w:szCs w:val="18"/>
          <w:lang w:val="en-US"/>
        </w:rPr>
        <w:t>seq</w:t>
      </w:r>
      <w:proofErr w:type="spellEnd"/>
      <w:r w:rsidRPr="00DC520A">
        <w:rPr>
          <w:rFonts w:ascii="Courier New" w:hAnsi="Courier New" w:cs="Courier New"/>
          <w:sz w:val="18"/>
          <w:szCs w:val="18"/>
          <w:lang w:val="en-US"/>
        </w:rPr>
        <w:t>(){</w:t>
      </w:r>
    </w:p>
    <w:p w14:paraId="1DCEBF50" w14:textId="77777777" w:rsidR="00DC520A" w:rsidRPr="00DC520A" w:rsidRDefault="00DC520A" w:rsidP="00DC520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1F8E17D0" w14:textId="77777777" w:rsidR="00DC520A" w:rsidRPr="00DC520A" w:rsidRDefault="00DC520A" w:rsidP="00DC520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C520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C520A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DC520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C520A">
        <w:rPr>
          <w:rFonts w:ascii="Courier New" w:hAnsi="Courier New" w:cs="Courier New"/>
          <w:sz w:val="18"/>
          <w:szCs w:val="18"/>
          <w:lang w:val="en-US"/>
        </w:rPr>
        <w:t>led1, HIGH);</w:t>
      </w:r>
    </w:p>
    <w:p w14:paraId="29343F6F" w14:textId="77777777" w:rsidR="00DC520A" w:rsidRPr="00DC520A" w:rsidRDefault="00DC520A" w:rsidP="00DC520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C520A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DC520A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DC520A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DC520A">
        <w:rPr>
          <w:rFonts w:ascii="Courier New" w:hAnsi="Courier New" w:cs="Courier New"/>
          <w:sz w:val="18"/>
          <w:szCs w:val="18"/>
          <w:lang w:val="en-US"/>
        </w:rPr>
        <w:t>100);</w:t>
      </w:r>
    </w:p>
    <w:p w14:paraId="547259FE" w14:textId="112D0714" w:rsidR="00DC520A" w:rsidRPr="00DC520A" w:rsidRDefault="00DC520A" w:rsidP="00DC520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C520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C520A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DC520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C520A">
        <w:rPr>
          <w:rFonts w:ascii="Courier New" w:hAnsi="Courier New" w:cs="Courier New"/>
          <w:sz w:val="18"/>
          <w:szCs w:val="18"/>
          <w:lang w:val="en-US"/>
        </w:rPr>
        <w:t>led2, HIGH);</w:t>
      </w:r>
    </w:p>
    <w:p w14:paraId="41F348DA" w14:textId="07754397" w:rsidR="00DC520A" w:rsidRPr="00542E83" w:rsidRDefault="00DC520A" w:rsidP="00DC520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C520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542E83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542E83">
        <w:rPr>
          <w:rFonts w:ascii="Courier New" w:hAnsi="Courier New" w:cs="Courier New"/>
          <w:sz w:val="18"/>
          <w:szCs w:val="18"/>
          <w:lang w:val="en-US"/>
        </w:rPr>
        <w:t>100);</w:t>
      </w:r>
    </w:p>
    <w:p w14:paraId="2D3EBC65" w14:textId="77777777" w:rsidR="00DC520A" w:rsidRPr="00DC520A" w:rsidRDefault="00DC520A" w:rsidP="00DC520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42E8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C520A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DC520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C520A">
        <w:rPr>
          <w:rFonts w:ascii="Courier New" w:hAnsi="Courier New" w:cs="Courier New"/>
          <w:sz w:val="18"/>
          <w:szCs w:val="18"/>
          <w:lang w:val="en-US"/>
        </w:rPr>
        <w:t>led3, HIGH);</w:t>
      </w:r>
    </w:p>
    <w:p w14:paraId="5ACE496E" w14:textId="77777777" w:rsidR="00DC520A" w:rsidRPr="00DC520A" w:rsidRDefault="00DC520A" w:rsidP="00DC520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C520A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DC520A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DC520A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DC520A">
        <w:rPr>
          <w:rFonts w:ascii="Courier New" w:hAnsi="Courier New" w:cs="Courier New"/>
          <w:sz w:val="18"/>
          <w:szCs w:val="18"/>
          <w:lang w:val="en-US"/>
        </w:rPr>
        <w:t>100);</w:t>
      </w:r>
    </w:p>
    <w:p w14:paraId="36E3D987" w14:textId="38AEA99C" w:rsidR="00DC520A" w:rsidRPr="00DC520A" w:rsidRDefault="00DC520A" w:rsidP="00DC520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C520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C520A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DC520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C520A">
        <w:rPr>
          <w:rFonts w:ascii="Courier New" w:hAnsi="Courier New" w:cs="Courier New"/>
          <w:sz w:val="18"/>
          <w:szCs w:val="18"/>
          <w:lang w:val="en-US"/>
        </w:rPr>
        <w:t>led4, HIGH);</w:t>
      </w:r>
    </w:p>
    <w:p w14:paraId="5E1CDE57" w14:textId="77777777" w:rsidR="00DC520A" w:rsidRPr="00542E83" w:rsidRDefault="00DC520A" w:rsidP="00DC520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C520A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DC520A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542E83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542E83">
        <w:rPr>
          <w:rFonts w:ascii="Courier New" w:hAnsi="Courier New" w:cs="Courier New"/>
          <w:sz w:val="18"/>
          <w:szCs w:val="18"/>
          <w:lang w:val="en-US"/>
        </w:rPr>
        <w:t>100);</w:t>
      </w:r>
    </w:p>
    <w:p w14:paraId="148AA8B1" w14:textId="77777777" w:rsidR="00DC520A" w:rsidRPr="00542E83" w:rsidRDefault="00DC520A" w:rsidP="00DC520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65BA09AB" w14:textId="26765629" w:rsidR="00DC520A" w:rsidRPr="00542E83" w:rsidRDefault="00DC520A" w:rsidP="00DC520A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42E83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037A7C20" w14:textId="77777777" w:rsidR="00CA3BA3" w:rsidRDefault="00CA3BA3" w:rsidP="003276F2">
      <w:pPr>
        <w:pStyle w:val="Corpodetexto"/>
        <w:rPr>
          <w:lang w:val="en-US"/>
        </w:rPr>
      </w:pPr>
    </w:p>
    <w:p w14:paraId="1B9A8E9A" w14:textId="77777777" w:rsidR="00E76221" w:rsidRPr="00542E83" w:rsidRDefault="00E76221" w:rsidP="003276F2">
      <w:pPr>
        <w:pStyle w:val="Corpodetexto"/>
        <w:rPr>
          <w:lang w:val="en-US"/>
        </w:rPr>
      </w:pPr>
    </w:p>
    <w:p w14:paraId="0CF89033" w14:textId="77777777" w:rsidR="00CA3BA3" w:rsidRPr="00542E83" w:rsidRDefault="00CA3BA3" w:rsidP="00CA3BA3">
      <w:pPr>
        <w:pStyle w:val="Corpodetexto"/>
        <w:rPr>
          <w:lang w:val="en-US"/>
        </w:rPr>
      </w:pPr>
      <w:proofErr w:type="spellStart"/>
      <w:r w:rsidRPr="00542E83">
        <w:rPr>
          <w:lang w:val="en-US"/>
        </w:rPr>
        <w:lastRenderedPageBreak/>
        <w:t>Código</w:t>
      </w:r>
      <w:proofErr w:type="spellEnd"/>
      <w:r w:rsidRPr="00542E83">
        <w:rPr>
          <w:lang w:val="en-US"/>
        </w:rPr>
        <w:t xml:space="preserve"> </w:t>
      </w:r>
      <w:proofErr w:type="spellStart"/>
      <w:r w:rsidRPr="00542E83">
        <w:rPr>
          <w:lang w:val="en-US"/>
        </w:rPr>
        <w:t>Montagem</w:t>
      </w:r>
      <w:proofErr w:type="spellEnd"/>
      <w:r w:rsidRPr="00542E83">
        <w:rPr>
          <w:lang w:val="en-US"/>
        </w:rPr>
        <w:t xml:space="preserve"> 4</w:t>
      </w:r>
    </w:p>
    <w:p w14:paraId="43DD190A" w14:textId="77777777" w:rsidR="004A0F15" w:rsidRPr="004A0F15" w:rsidRDefault="004A0F15" w:rsidP="004A0F1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4A0F15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4A0F15">
        <w:rPr>
          <w:rFonts w:ascii="Courier New" w:hAnsi="Courier New" w:cs="Courier New"/>
          <w:sz w:val="18"/>
          <w:szCs w:val="18"/>
          <w:lang w:val="en-US"/>
        </w:rPr>
        <w:t xml:space="preserve"> led1 = 4;</w:t>
      </w:r>
    </w:p>
    <w:p w14:paraId="1416670F" w14:textId="77777777" w:rsidR="004A0F15" w:rsidRPr="004A0F15" w:rsidRDefault="004A0F15" w:rsidP="004A0F1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4A0F15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4A0F15">
        <w:rPr>
          <w:rFonts w:ascii="Courier New" w:hAnsi="Courier New" w:cs="Courier New"/>
          <w:sz w:val="18"/>
          <w:szCs w:val="18"/>
          <w:lang w:val="en-US"/>
        </w:rPr>
        <w:t xml:space="preserve"> led2 = 5;</w:t>
      </w:r>
    </w:p>
    <w:p w14:paraId="3A7C566F" w14:textId="77777777" w:rsidR="004A0F15" w:rsidRPr="004A0F15" w:rsidRDefault="004A0F15" w:rsidP="004A0F1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4A0F15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4A0F15">
        <w:rPr>
          <w:rFonts w:ascii="Courier New" w:hAnsi="Courier New" w:cs="Courier New"/>
          <w:sz w:val="18"/>
          <w:szCs w:val="18"/>
          <w:lang w:val="en-US"/>
        </w:rPr>
        <w:t xml:space="preserve"> led3 = 6;</w:t>
      </w:r>
    </w:p>
    <w:p w14:paraId="4F0CABB4" w14:textId="77777777" w:rsidR="004A0F15" w:rsidRPr="004A0F15" w:rsidRDefault="004A0F15" w:rsidP="004A0F1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4A0F15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4A0F15">
        <w:rPr>
          <w:rFonts w:ascii="Courier New" w:hAnsi="Courier New" w:cs="Courier New"/>
          <w:sz w:val="18"/>
          <w:szCs w:val="18"/>
          <w:lang w:val="en-US"/>
        </w:rPr>
        <w:t xml:space="preserve"> led4 = 7;</w:t>
      </w:r>
    </w:p>
    <w:p w14:paraId="3423E7E4" w14:textId="77777777" w:rsidR="004A0F15" w:rsidRPr="004A0F15" w:rsidRDefault="004A0F15" w:rsidP="004A0F1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6083E4F3" w14:textId="77777777" w:rsidR="004A0F15" w:rsidRPr="004A0F15" w:rsidRDefault="004A0F15" w:rsidP="004A0F1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A0F15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4A0F15">
        <w:rPr>
          <w:rFonts w:ascii="Courier New" w:hAnsi="Courier New" w:cs="Courier New"/>
          <w:sz w:val="18"/>
          <w:szCs w:val="18"/>
          <w:lang w:val="en-US"/>
        </w:rPr>
        <w:t xml:space="preserve"> setup()</w:t>
      </w:r>
    </w:p>
    <w:p w14:paraId="3EF33749" w14:textId="77777777" w:rsidR="004A0F15" w:rsidRPr="004A0F15" w:rsidRDefault="004A0F15" w:rsidP="004A0F1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4A0F15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139CD2C6" w14:textId="6E15F0F4" w:rsidR="004A0F15" w:rsidRPr="004A0F15" w:rsidRDefault="004A0F15" w:rsidP="004A0F1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4A0F15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4A0F15">
        <w:rPr>
          <w:rFonts w:ascii="Courier New" w:hAnsi="Courier New" w:cs="Courier New"/>
          <w:sz w:val="18"/>
          <w:szCs w:val="18"/>
          <w:lang w:val="en-US"/>
        </w:rPr>
        <w:t>Serial.begin</w:t>
      </w:r>
      <w:proofErr w:type="spellEnd"/>
      <w:r w:rsidRPr="004A0F1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4A0F15">
        <w:rPr>
          <w:rFonts w:ascii="Courier New" w:hAnsi="Courier New" w:cs="Courier New"/>
          <w:sz w:val="18"/>
          <w:szCs w:val="18"/>
          <w:lang w:val="en-US"/>
        </w:rPr>
        <w:t>9600);</w:t>
      </w:r>
    </w:p>
    <w:p w14:paraId="024EB4F3" w14:textId="5AC9A92A" w:rsidR="004A0F15" w:rsidRPr="004A0F15" w:rsidRDefault="004A0F15" w:rsidP="004A0F1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4A0F15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4A0F15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4A0F1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4A0F15">
        <w:rPr>
          <w:rFonts w:ascii="Courier New" w:hAnsi="Courier New" w:cs="Courier New"/>
          <w:sz w:val="18"/>
          <w:szCs w:val="18"/>
          <w:lang w:val="en-US"/>
        </w:rPr>
        <w:t>2, INPUT);</w:t>
      </w:r>
    </w:p>
    <w:p w14:paraId="2080788A" w14:textId="77777777" w:rsidR="004A0F15" w:rsidRPr="004A0F15" w:rsidRDefault="004A0F15" w:rsidP="004A0F1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4A0F15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7B9D0AB1" w14:textId="77777777" w:rsidR="004A0F15" w:rsidRPr="004A0F15" w:rsidRDefault="004A0F15" w:rsidP="004A0F1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4A0F15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4A0F1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4A0F15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4A0F1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4A0F15">
        <w:rPr>
          <w:rFonts w:ascii="Courier New" w:hAnsi="Courier New" w:cs="Courier New"/>
          <w:sz w:val="18"/>
          <w:szCs w:val="18"/>
          <w:lang w:val="en-US"/>
        </w:rPr>
        <w:t>led1, OUTPUT);</w:t>
      </w:r>
    </w:p>
    <w:p w14:paraId="52B020DC" w14:textId="77777777" w:rsidR="004A0F15" w:rsidRPr="004A0F15" w:rsidRDefault="004A0F15" w:rsidP="004A0F1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4A0F15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4A0F1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4A0F15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4A0F1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4A0F15">
        <w:rPr>
          <w:rFonts w:ascii="Courier New" w:hAnsi="Courier New" w:cs="Courier New"/>
          <w:sz w:val="18"/>
          <w:szCs w:val="18"/>
          <w:lang w:val="en-US"/>
        </w:rPr>
        <w:t>led2, OUTPUT);</w:t>
      </w:r>
    </w:p>
    <w:p w14:paraId="49E97BCD" w14:textId="056B9916" w:rsidR="004A0F15" w:rsidRPr="004A0F15" w:rsidRDefault="004A0F15" w:rsidP="004A0F1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4A0F15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4A0F15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4A0F1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4A0F15">
        <w:rPr>
          <w:rFonts w:ascii="Courier New" w:hAnsi="Courier New" w:cs="Courier New"/>
          <w:sz w:val="18"/>
          <w:szCs w:val="18"/>
          <w:lang w:val="en-US"/>
        </w:rPr>
        <w:t>led3, OUTPUT);</w:t>
      </w:r>
    </w:p>
    <w:p w14:paraId="1D3F462F" w14:textId="77777777" w:rsidR="004A0F15" w:rsidRPr="004A0F15" w:rsidRDefault="004A0F15" w:rsidP="004A0F15">
      <w:pPr>
        <w:pStyle w:val="Corpodetexto"/>
        <w:rPr>
          <w:rFonts w:ascii="Courier New" w:hAnsi="Courier New" w:cs="Courier New"/>
          <w:sz w:val="18"/>
          <w:szCs w:val="18"/>
        </w:rPr>
      </w:pPr>
      <w:r w:rsidRPr="004A0F15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4A0F1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4A0F15">
        <w:rPr>
          <w:rFonts w:ascii="Courier New" w:hAnsi="Courier New" w:cs="Courier New"/>
          <w:sz w:val="18"/>
          <w:szCs w:val="18"/>
        </w:rPr>
        <w:t>pinMode</w:t>
      </w:r>
      <w:proofErr w:type="spellEnd"/>
      <w:proofErr w:type="gramEnd"/>
      <w:r w:rsidRPr="004A0F15">
        <w:rPr>
          <w:rFonts w:ascii="Courier New" w:hAnsi="Courier New" w:cs="Courier New"/>
          <w:sz w:val="18"/>
          <w:szCs w:val="18"/>
        </w:rPr>
        <w:t>(led4, OUTPUT);</w:t>
      </w:r>
    </w:p>
    <w:p w14:paraId="1F744355" w14:textId="77777777" w:rsidR="004A0F15" w:rsidRPr="004A0F15" w:rsidRDefault="004A0F15" w:rsidP="004A0F15">
      <w:pPr>
        <w:pStyle w:val="Corpodetexto"/>
        <w:rPr>
          <w:rFonts w:ascii="Courier New" w:hAnsi="Courier New" w:cs="Courier New"/>
          <w:sz w:val="18"/>
          <w:szCs w:val="18"/>
        </w:rPr>
      </w:pPr>
      <w:r w:rsidRPr="004A0F15">
        <w:rPr>
          <w:rFonts w:ascii="Courier New" w:hAnsi="Courier New" w:cs="Courier New"/>
          <w:sz w:val="18"/>
          <w:szCs w:val="18"/>
        </w:rPr>
        <w:t xml:space="preserve">  </w:t>
      </w:r>
    </w:p>
    <w:p w14:paraId="4A47C794" w14:textId="77777777" w:rsidR="004A0F15" w:rsidRPr="004A0F15" w:rsidRDefault="004A0F15" w:rsidP="004A0F15">
      <w:pPr>
        <w:pStyle w:val="Corpodetexto"/>
        <w:rPr>
          <w:rFonts w:ascii="Courier New" w:hAnsi="Courier New" w:cs="Courier New"/>
          <w:sz w:val="18"/>
          <w:szCs w:val="18"/>
        </w:rPr>
      </w:pPr>
      <w:r w:rsidRPr="004A0F15">
        <w:rPr>
          <w:rFonts w:ascii="Courier New" w:hAnsi="Courier New" w:cs="Courier New"/>
          <w:sz w:val="18"/>
          <w:szCs w:val="18"/>
        </w:rPr>
        <w:t xml:space="preserve">  </w:t>
      </w:r>
      <w:r w:rsidRPr="004A0F15">
        <w:rPr>
          <w:rFonts w:ascii="Courier New" w:hAnsi="Courier New" w:cs="Courier New"/>
          <w:sz w:val="18"/>
          <w:szCs w:val="18"/>
        </w:rPr>
        <w:tab/>
      </w:r>
    </w:p>
    <w:p w14:paraId="3EC05F58" w14:textId="77777777" w:rsidR="004A0F15" w:rsidRPr="004A0F15" w:rsidRDefault="004A0F15" w:rsidP="004A0F15">
      <w:pPr>
        <w:pStyle w:val="Corpodetexto"/>
        <w:rPr>
          <w:rFonts w:ascii="Courier New" w:hAnsi="Courier New" w:cs="Courier New"/>
          <w:sz w:val="18"/>
          <w:szCs w:val="18"/>
        </w:rPr>
      </w:pPr>
      <w:r w:rsidRPr="004A0F15">
        <w:rPr>
          <w:rFonts w:ascii="Courier New" w:hAnsi="Courier New" w:cs="Courier New"/>
          <w:sz w:val="18"/>
          <w:szCs w:val="18"/>
        </w:rPr>
        <w:t xml:space="preserve">  </w:t>
      </w:r>
      <w:r w:rsidRPr="004A0F15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4A0F15">
        <w:rPr>
          <w:rFonts w:ascii="Courier New" w:hAnsi="Courier New" w:cs="Courier New"/>
          <w:sz w:val="18"/>
          <w:szCs w:val="18"/>
        </w:rPr>
        <w:t>Serial.</w:t>
      </w:r>
      <w:proofErr w:type="gramEnd"/>
      <w:r w:rsidRPr="004A0F15">
        <w:rPr>
          <w:rFonts w:ascii="Courier New" w:hAnsi="Courier New" w:cs="Courier New"/>
          <w:sz w:val="18"/>
          <w:szCs w:val="18"/>
        </w:rPr>
        <w:t>println</w:t>
      </w:r>
      <w:proofErr w:type="spellEnd"/>
      <w:r w:rsidRPr="004A0F15">
        <w:rPr>
          <w:rFonts w:ascii="Courier New" w:hAnsi="Courier New" w:cs="Courier New"/>
          <w:sz w:val="18"/>
          <w:szCs w:val="18"/>
        </w:rPr>
        <w:t>("Aguardando estabilização!!!");</w:t>
      </w:r>
    </w:p>
    <w:p w14:paraId="75167FFE" w14:textId="77777777" w:rsidR="004A0F15" w:rsidRPr="004A0F15" w:rsidRDefault="004A0F15" w:rsidP="004A0F1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4A0F15">
        <w:rPr>
          <w:rFonts w:ascii="Courier New" w:hAnsi="Courier New" w:cs="Courier New"/>
          <w:sz w:val="18"/>
          <w:szCs w:val="18"/>
        </w:rPr>
        <w:t xml:space="preserve">  </w:t>
      </w:r>
      <w:r w:rsidRPr="004A0F15">
        <w:rPr>
          <w:rFonts w:ascii="Courier New" w:hAnsi="Courier New" w:cs="Courier New"/>
          <w:sz w:val="18"/>
          <w:szCs w:val="18"/>
        </w:rPr>
        <w:tab/>
      </w:r>
      <w:proofErr w:type="gramStart"/>
      <w:r w:rsidRPr="004A0F15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4A0F15">
        <w:rPr>
          <w:rFonts w:ascii="Courier New" w:hAnsi="Courier New" w:cs="Courier New"/>
          <w:sz w:val="18"/>
          <w:szCs w:val="18"/>
          <w:lang w:val="en-US"/>
        </w:rPr>
        <w:t>10000);</w:t>
      </w:r>
    </w:p>
    <w:p w14:paraId="7B3928FC" w14:textId="77777777" w:rsidR="004A0F15" w:rsidRPr="004A0F15" w:rsidRDefault="004A0F15" w:rsidP="004A0F1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5AE6332C" w14:textId="77777777" w:rsidR="004A0F15" w:rsidRPr="004A0F15" w:rsidRDefault="004A0F15" w:rsidP="004A0F1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4A0F15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4C4600EA" w14:textId="77777777" w:rsidR="004A0F15" w:rsidRPr="004A0F15" w:rsidRDefault="004A0F15" w:rsidP="004A0F1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349DFA5C" w14:textId="77777777" w:rsidR="004A0F15" w:rsidRPr="004A0F15" w:rsidRDefault="004A0F15" w:rsidP="004A0F1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A0F15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4A0F15">
        <w:rPr>
          <w:rFonts w:ascii="Courier New" w:hAnsi="Courier New" w:cs="Courier New"/>
          <w:sz w:val="18"/>
          <w:szCs w:val="18"/>
          <w:lang w:val="en-US"/>
        </w:rPr>
        <w:t xml:space="preserve"> loop()</w:t>
      </w:r>
    </w:p>
    <w:p w14:paraId="2B9A5DBC" w14:textId="77777777" w:rsidR="004A0F15" w:rsidRPr="004A0F15" w:rsidRDefault="004A0F15" w:rsidP="004A0F1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4A0F15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5C0AC59E" w14:textId="77777777" w:rsidR="004A0F15" w:rsidRPr="004A0F15" w:rsidRDefault="004A0F15" w:rsidP="004A0F1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4A0F15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244C33D0" w14:textId="77777777" w:rsidR="004A0F15" w:rsidRPr="004A0F15" w:rsidRDefault="004A0F15" w:rsidP="004A0F1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4A0F15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4A0F1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4A0F15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4A0F15">
        <w:rPr>
          <w:rFonts w:ascii="Courier New" w:hAnsi="Courier New" w:cs="Courier New"/>
          <w:sz w:val="18"/>
          <w:szCs w:val="18"/>
          <w:lang w:val="en-US"/>
        </w:rPr>
        <w:t xml:space="preserve"> sensor;</w:t>
      </w:r>
    </w:p>
    <w:p w14:paraId="1A6C7E3E" w14:textId="77777777" w:rsidR="004A0F15" w:rsidRPr="004A0F15" w:rsidRDefault="004A0F15" w:rsidP="004A0F1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4F33D588" w14:textId="0BDC98E4" w:rsidR="004A0F15" w:rsidRPr="004A0F15" w:rsidRDefault="004A0F15" w:rsidP="004A0F1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4A0F15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A0F15">
        <w:rPr>
          <w:rFonts w:ascii="Courier New" w:hAnsi="Courier New" w:cs="Courier New"/>
          <w:sz w:val="18"/>
          <w:szCs w:val="18"/>
          <w:lang w:val="en-US"/>
        </w:rPr>
        <w:t>sensor</w:t>
      </w:r>
      <w:proofErr w:type="gramEnd"/>
      <w:r w:rsidRPr="004A0F1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4A0F15">
        <w:rPr>
          <w:rFonts w:ascii="Courier New" w:hAnsi="Courier New" w:cs="Courier New"/>
          <w:sz w:val="18"/>
          <w:szCs w:val="18"/>
          <w:lang w:val="en-US"/>
        </w:rPr>
        <w:t>digitalRead</w:t>
      </w:r>
      <w:proofErr w:type="spellEnd"/>
      <w:r w:rsidRPr="004A0F15">
        <w:rPr>
          <w:rFonts w:ascii="Courier New" w:hAnsi="Courier New" w:cs="Courier New"/>
          <w:sz w:val="18"/>
          <w:szCs w:val="18"/>
          <w:lang w:val="en-US"/>
        </w:rPr>
        <w:t>(2);</w:t>
      </w:r>
    </w:p>
    <w:p w14:paraId="1293A76A" w14:textId="77777777" w:rsidR="004A0F15" w:rsidRPr="004A0F15" w:rsidRDefault="004A0F15" w:rsidP="004A0F1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458A3B4A" w14:textId="28E229A3" w:rsidR="004A0F15" w:rsidRPr="004A0F15" w:rsidRDefault="004A0F15" w:rsidP="004A0F1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4A0F15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4A0F15">
        <w:rPr>
          <w:rFonts w:ascii="Courier New" w:hAnsi="Courier New" w:cs="Courier New"/>
          <w:sz w:val="18"/>
          <w:szCs w:val="18"/>
          <w:lang w:val="en-US"/>
        </w:rPr>
        <w:t>Serial.println</w:t>
      </w:r>
      <w:proofErr w:type="spellEnd"/>
      <w:r w:rsidRPr="004A0F1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4A0F15">
        <w:rPr>
          <w:rFonts w:ascii="Courier New" w:hAnsi="Courier New" w:cs="Courier New"/>
          <w:sz w:val="18"/>
          <w:szCs w:val="18"/>
          <w:lang w:val="en-US"/>
        </w:rPr>
        <w:t>sensor);</w:t>
      </w:r>
    </w:p>
    <w:p w14:paraId="63115F0C" w14:textId="77777777" w:rsidR="004A0F15" w:rsidRPr="004A0F15" w:rsidRDefault="004A0F15" w:rsidP="004A0F1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2C782F0B" w14:textId="07641EA5" w:rsidR="004A0F15" w:rsidRPr="004A0F15" w:rsidRDefault="004A0F15" w:rsidP="004A0F1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4A0F15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A0F15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4A0F15">
        <w:rPr>
          <w:rFonts w:ascii="Courier New" w:hAnsi="Courier New" w:cs="Courier New"/>
          <w:sz w:val="18"/>
          <w:szCs w:val="18"/>
          <w:lang w:val="en-US"/>
        </w:rPr>
        <w:t>sensor == HIGH){</w:t>
      </w:r>
    </w:p>
    <w:p w14:paraId="19B1911D" w14:textId="77777777" w:rsidR="004A0F15" w:rsidRPr="004A0F15" w:rsidRDefault="004A0F15" w:rsidP="004A0F1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4C18D063" w14:textId="26F85DE9" w:rsidR="004A0F15" w:rsidRPr="004A0F15" w:rsidRDefault="004A0F15" w:rsidP="004A0F1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4A0F15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4A0F15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4A0F15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4A0F1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4A0F15">
        <w:rPr>
          <w:rFonts w:ascii="Courier New" w:hAnsi="Courier New" w:cs="Courier New"/>
          <w:sz w:val="18"/>
          <w:szCs w:val="18"/>
          <w:lang w:val="en-US"/>
        </w:rPr>
        <w:t>led1, HIGH);</w:t>
      </w:r>
    </w:p>
    <w:p w14:paraId="6EFF5169" w14:textId="21376F71" w:rsidR="004A0F15" w:rsidRPr="004A0F15" w:rsidRDefault="004A0F15" w:rsidP="004A0F1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4A0F15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4A0F15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A0F15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4A0F15">
        <w:rPr>
          <w:rFonts w:ascii="Courier New" w:hAnsi="Courier New" w:cs="Courier New"/>
          <w:sz w:val="18"/>
          <w:szCs w:val="18"/>
          <w:lang w:val="en-US"/>
        </w:rPr>
        <w:t>100);</w:t>
      </w:r>
    </w:p>
    <w:p w14:paraId="53E3151E" w14:textId="66BAF394" w:rsidR="004A0F15" w:rsidRPr="004A0F15" w:rsidRDefault="004A0F15" w:rsidP="004A0F1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4A0F15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4A0F15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4A0F15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4A0F1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4A0F15">
        <w:rPr>
          <w:rFonts w:ascii="Courier New" w:hAnsi="Courier New" w:cs="Courier New"/>
          <w:sz w:val="18"/>
          <w:szCs w:val="18"/>
          <w:lang w:val="en-US"/>
        </w:rPr>
        <w:t>led2, HIGH);</w:t>
      </w:r>
    </w:p>
    <w:p w14:paraId="49ADEFFF" w14:textId="2D1F5114" w:rsidR="004A0F15" w:rsidRPr="00542E83" w:rsidRDefault="004A0F15" w:rsidP="004A0F1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4A0F15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r w:rsidRPr="004A0F15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542E83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542E83">
        <w:rPr>
          <w:rFonts w:ascii="Courier New" w:hAnsi="Courier New" w:cs="Courier New"/>
          <w:sz w:val="18"/>
          <w:szCs w:val="18"/>
          <w:lang w:val="en-US"/>
        </w:rPr>
        <w:t>100);</w:t>
      </w:r>
    </w:p>
    <w:p w14:paraId="30DCEA25" w14:textId="25763DB7" w:rsidR="004A0F15" w:rsidRPr="00542E83" w:rsidRDefault="004A0F15" w:rsidP="004A0F1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42E83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r w:rsidRPr="00542E83">
        <w:rPr>
          <w:rFonts w:ascii="Courier New" w:hAnsi="Courier New" w:cs="Courier New"/>
          <w:sz w:val="18"/>
          <w:szCs w:val="18"/>
          <w:lang w:val="en-US"/>
        </w:rPr>
        <w:tab/>
      </w:r>
      <w:r w:rsidRPr="00542E8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542E83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542E8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42E83">
        <w:rPr>
          <w:rFonts w:ascii="Courier New" w:hAnsi="Courier New" w:cs="Courier New"/>
          <w:sz w:val="18"/>
          <w:szCs w:val="18"/>
          <w:lang w:val="en-US"/>
        </w:rPr>
        <w:t>led3, HIGH);</w:t>
      </w:r>
    </w:p>
    <w:p w14:paraId="260F657C" w14:textId="442A59F7" w:rsidR="004A0F15" w:rsidRPr="004A0F15" w:rsidRDefault="004A0F15" w:rsidP="004A0F1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4A0F15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</w:t>
      </w:r>
      <w:r w:rsidRPr="004A0F15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A0F15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4A0F15">
        <w:rPr>
          <w:rFonts w:ascii="Courier New" w:hAnsi="Courier New" w:cs="Courier New"/>
          <w:sz w:val="18"/>
          <w:szCs w:val="18"/>
          <w:lang w:val="en-US"/>
        </w:rPr>
        <w:t>100);</w:t>
      </w:r>
    </w:p>
    <w:p w14:paraId="37B509EF" w14:textId="27CA3352" w:rsidR="004A0F15" w:rsidRPr="004A0F15" w:rsidRDefault="004A0F15" w:rsidP="004A0F1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4A0F15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r w:rsidRPr="004A0F15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4A0F15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4A0F1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4A0F15">
        <w:rPr>
          <w:rFonts w:ascii="Courier New" w:hAnsi="Courier New" w:cs="Courier New"/>
          <w:sz w:val="18"/>
          <w:szCs w:val="18"/>
          <w:lang w:val="en-US"/>
        </w:rPr>
        <w:t>led4, HIGH);</w:t>
      </w:r>
    </w:p>
    <w:p w14:paraId="374ADF08" w14:textId="131F9B6C" w:rsidR="004A0F15" w:rsidRPr="004A0F15" w:rsidRDefault="004A0F15" w:rsidP="004A0F1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4A0F15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4A0F15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A0F15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4A0F15">
        <w:rPr>
          <w:rFonts w:ascii="Courier New" w:hAnsi="Courier New" w:cs="Courier New"/>
          <w:sz w:val="18"/>
          <w:szCs w:val="18"/>
          <w:lang w:val="en-US"/>
        </w:rPr>
        <w:t>100);</w:t>
      </w:r>
    </w:p>
    <w:p w14:paraId="4E5AFB24" w14:textId="77777777" w:rsidR="004A0F15" w:rsidRPr="004A0F15" w:rsidRDefault="004A0F15" w:rsidP="004A0F1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136167A0" w14:textId="3E9A2E6A" w:rsidR="004A0F15" w:rsidRPr="004A0F15" w:rsidRDefault="004A0F15" w:rsidP="004A0F1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4A0F15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4A0F15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1AD12CE9" w14:textId="77777777" w:rsidR="004A0F15" w:rsidRPr="004A0F15" w:rsidRDefault="004A0F15" w:rsidP="004A0F1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4A0F15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65B49A91" w14:textId="77777777" w:rsidR="004A0F15" w:rsidRPr="004A0F15" w:rsidRDefault="004A0F15" w:rsidP="004A0F1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4A0F15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4A0F1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A0F15">
        <w:rPr>
          <w:rFonts w:ascii="Courier New" w:hAnsi="Courier New" w:cs="Courier New"/>
          <w:sz w:val="18"/>
          <w:szCs w:val="18"/>
          <w:lang w:val="en-US"/>
        </w:rPr>
        <w:t>else{</w:t>
      </w:r>
      <w:proofErr w:type="gramEnd"/>
    </w:p>
    <w:p w14:paraId="5C9AA828" w14:textId="77777777" w:rsidR="004A0F15" w:rsidRPr="004A0F15" w:rsidRDefault="004A0F15" w:rsidP="004A0F1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4A0F15">
        <w:rPr>
          <w:rFonts w:ascii="Courier New" w:hAnsi="Courier New" w:cs="Courier New"/>
          <w:sz w:val="18"/>
          <w:szCs w:val="18"/>
          <w:lang w:val="en-US"/>
        </w:rPr>
        <w:t xml:space="preserve">      </w:t>
      </w:r>
    </w:p>
    <w:p w14:paraId="3431ED8F" w14:textId="3BF36A7B" w:rsidR="004A0F15" w:rsidRPr="004A0F15" w:rsidRDefault="004A0F15" w:rsidP="004A0F1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4A0F1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4A0F15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4A0F1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4A0F15">
        <w:rPr>
          <w:rFonts w:ascii="Courier New" w:hAnsi="Courier New" w:cs="Courier New"/>
          <w:sz w:val="18"/>
          <w:szCs w:val="18"/>
          <w:lang w:val="en-US"/>
        </w:rPr>
        <w:t>led1, LOW);</w:t>
      </w:r>
    </w:p>
    <w:p w14:paraId="7A73576B" w14:textId="0448BF96" w:rsidR="004A0F15" w:rsidRPr="004A0F15" w:rsidRDefault="004A0F15" w:rsidP="004A0F1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4A0F15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4A0F15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4A0F15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4A0F1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4A0F15">
        <w:rPr>
          <w:rFonts w:ascii="Courier New" w:hAnsi="Courier New" w:cs="Courier New"/>
          <w:sz w:val="18"/>
          <w:szCs w:val="18"/>
          <w:lang w:val="en-US"/>
        </w:rPr>
        <w:t>led2, LOW);</w:t>
      </w:r>
    </w:p>
    <w:p w14:paraId="35EDA739" w14:textId="77777777" w:rsidR="004A0F15" w:rsidRPr="004A0F15" w:rsidRDefault="004A0F15" w:rsidP="004A0F1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4A0F15">
        <w:rPr>
          <w:rFonts w:ascii="Courier New" w:hAnsi="Courier New" w:cs="Courier New"/>
          <w:sz w:val="18"/>
          <w:szCs w:val="18"/>
          <w:lang w:val="en-US"/>
        </w:rPr>
        <w:tab/>
      </w:r>
      <w:r w:rsidRPr="004A0F1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4A0F15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4A0F1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4A0F15">
        <w:rPr>
          <w:rFonts w:ascii="Courier New" w:hAnsi="Courier New" w:cs="Courier New"/>
          <w:sz w:val="18"/>
          <w:szCs w:val="18"/>
          <w:lang w:val="en-US"/>
        </w:rPr>
        <w:t>led3, LOW);</w:t>
      </w:r>
    </w:p>
    <w:p w14:paraId="7934F937" w14:textId="75EA9B3B" w:rsidR="004A0F15" w:rsidRPr="004A0F15" w:rsidRDefault="004A0F15" w:rsidP="004A0F1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4A0F15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4A0F15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4A0F15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4A0F1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4A0F15">
        <w:rPr>
          <w:rFonts w:ascii="Courier New" w:hAnsi="Courier New" w:cs="Courier New"/>
          <w:sz w:val="18"/>
          <w:szCs w:val="18"/>
          <w:lang w:val="en-US"/>
        </w:rPr>
        <w:t>led4, LOW);</w:t>
      </w:r>
    </w:p>
    <w:p w14:paraId="0049A613" w14:textId="77777777" w:rsidR="004A0F15" w:rsidRPr="004A0F15" w:rsidRDefault="004A0F15" w:rsidP="004A0F15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4A0F15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14:paraId="2474DA61" w14:textId="44521A0C" w:rsidR="004A0F15" w:rsidRPr="004A0F15" w:rsidRDefault="004A0F15" w:rsidP="004A0F15">
      <w:pPr>
        <w:pStyle w:val="Corpodetexto"/>
        <w:rPr>
          <w:rFonts w:ascii="Courier New" w:hAnsi="Courier New" w:cs="Courier New"/>
          <w:sz w:val="18"/>
          <w:szCs w:val="18"/>
        </w:rPr>
      </w:pPr>
      <w:r w:rsidRPr="004A0F15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A0F15">
        <w:rPr>
          <w:rFonts w:ascii="Courier New" w:hAnsi="Courier New" w:cs="Courier New"/>
          <w:sz w:val="18"/>
          <w:szCs w:val="18"/>
        </w:rPr>
        <w:t>}</w:t>
      </w:r>
      <w:proofErr w:type="gramEnd"/>
    </w:p>
    <w:p w14:paraId="791F15B2" w14:textId="31EA8CEA" w:rsidR="004A0F15" w:rsidRPr="004A0F15" w:rsidRDefault="004A0F15" w:rsidP="004A0F15">
      <w:pPr>
        <w:pStyle w:val="Corpodetexto"/>
        <w:rPr>
          <w:rFonts w:ascii="Courier New" w:hAnsi="Courier New" w:cs="Courier New"/>
          <w:sz w:val="18"/>
          <w:szCs w:val="18"/>
        </w:rPr>
      </w:pPr>
      <w:proofErr w:type="gramStart"/>
      <w:r w:rsidRPr="004A0F15">
        <w:rPr>
          <w:rFonts w:ascii="Courier New" w:hAnsi="Courier New" w:cs="Courier New"/>
          <w:sz w:val="18"/>
          <w:szCs w:val="18"/>
        </w:rPr>
        <w:t>}</w:t>
      </w:r>
      <w:proofErr w:type="gramEnd"/>
    </w:p>
    <w:p w14:paraId="36C0AD53" w14:textId="77777777" w:rsidR="00CA3BA3" w:rsidRDefault="00CA3BA3" w:rsidP="003276F2">
      <w:pPr>
        <w:pStyle w:val="Corpodetexto"/>
      </w:pPr>
    </w:p>
    <w:p w14:paraId="18C616DB" w14:textId="77777777" w:rsidR="00CA3BA3" w:rsidRDefault="00CA3BA3" w:rsidP="00CA3BA3">
      <w:pPr>
        <w:pStyle w:val="Corpodetexto"/>
      </w:pPr>
      <w:r>
        <w:t xml:space="preserve">Código Montagem </w:t>
      </w:r>
      <w:proofErr w:type="gramStart"/>
      <w:r>
        <w:t>5</w:t>
      </w:r>
      <w:proofErr w:type="gramEnd"/>
    </w:p>
    <w:p w14:paraId="6189B872" w14:textId="77777777" w:rsidR="00215EB2" w:rsidRPr="00542E83" w:rsidRDefault="00215EB2" w:rsidP="00215EB2">
      <w:pPr>
        <w:pStyle w:val="Corpodetexto"/>
        <w:rPr>
          <w:rFonts w:ascii="Courier New" w:hAnsi="Courier New" w:cs="Courier New"/>
          <w:sz w:val="18"/>
        </w:rPr>
      </w:pPr>
      <w:proofErr w:type="spellStart"/>
      <w:proofErr w:type="gramStart"/>
      <w:r w:rsidRPr="00542E83">
        <w:rPr>
          <w:rFonts w:ascii="Courier New" w:hAnsi="Courier New" w:cs="Courier New"/>
          <w:sz w:val="18"/>
        </w:rPr>
        <w:t>const</w:t>
      </w:r>
      <w:proofErr w:type="spellEnd"/>
      <w:proofErr w:type="gramEnd"/>
      <w:r w:rsidRPr="00542E83">
        <w:rPr>
          <w:rFonts w:ascii="Courier New" w:hAnsi="Courier New" w:cs="Courier New"/>
          <w:sz w:val="18"/>
        </w:rPr>
        <w:t xml:space="preserve"> </w:t>
      </w:r>
      <w:proofErr w:type="spellStart"/>
      <w:r w:rsidRPr="00542E83">
        <w:rPr>
          <w:rFonts w:ascii="Courier New" w:hAnsi="Courier New" w:cs="Courier New"/>
          <w:sz w:val="18"/>
        </w:rPr>
        <w:t>int</w:t>
      </w:r>
      <w:proofErr w:type="spellEnd"/>
      <w:r w:rsidRPr="00542E83">
        <w:rPr>
          <w:rFonts w:ascii="Courier New" w:hAnsi="Courier New" w:cs="Courier New"/>
          <w:sz w:val="18"/>
        </w:rPr>
        <w:t xml:space="preserve"> </w:t>
      </w:r>
      <w:proofErr w:type="spellStart"/>
      <w:r w:rsidRPr="00542E83">
        <w:rPr>
          <w:rFonts w:ascii="Courier New" w:hAnsi="Courier New" w:cs="Courier New"/>
          <w:sz w:val="18"/>
        </w:rPr>
        <w:t>buzzer</w:t>
      </w:r>
      <w:proofErr w:type="spellEnd"/>
      <w:r w:rsidRPr="00542E83">
        <w:rPr>
          <w:rFonts w:ascii="Courier New" w:hAnsi="Courier New" w:cs="Courier New"/>
          <w:sz w:val="18"/>
        </w:rPr>
        <w:t xml:space="preserve"> = 4; </w:t>
      </w:r>
    </w:p>
    <w:p w14:paraId="7B75E1ED" w14:textId="77777777" w:rsidR="00215EB2" w:rsidRPr="00542E83" w:rsidRDefault="00215EB2" w:rsidP="00215EB2">
      <w:pPr>
        <w:pStyle w:val="Corpodetexto"/>
        <w:rPr>
          <w:rFonts w:ascii="Courier New" w:hAnsi="Courier New" w:cs="Courier New"/>
          <w:sz w:val="18"/>
        </w:rPr>
      </w:pPr>
    </w:p>
    <w:p w14:paraId="74692C3E" w14:textId="77777777" w:rsidR="00215EB2" w:rsidRPr="00215EB2" w:rsidRDefault="00215EB2" w:rsidP="00215EB2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gramStart"/>
      <w:r w:rsidRPr="00215EB2">
        <w:rPr>
          <w:rFonts w:ascii="Courier New" w:hAnsi="Courier New" w:cs="Courier New"/>
          <w:sz w:val="18"/>
          <w:lang w:val="en-US"/>
        </w:rPr>
        <w:t>void</w:t>
      </w:r>
      <w:proofErr w:type="gramEnd"/>
      <w:r w:rsidRPr="00215EB2">
        <w:rPr>
          <w:rFonts w:ascii="Courier New" w:hAnsi="Courier New" w:cs="Courier New"/>
          <w:sz w:val="18"/>
          <w:lang w:val="en-US"/>
        </w:rPr>
        <w:t xml:space="preserve"> setup()</w:t>
      </w:r>
    </w:p>
    <w:p w14:paraId="01D33D24" w14:textId="77777777" w:rsidR="00215EB2" w:rsidRPr="00215EB2" w:rsidRDefault="00215EB2" w:rsidP="00215EB2">
      <w:pPr>
        <w:pStyle w:val="Corpodetexto"/>
        <w:rPr>
          <w:rFonts w:ascii="Courier New" w:hAnsi="Courier New" w:cs="Courier New"/>
          <w:sz w:val="18"/>
          <w:lang w:val="en-US"/>
        </w:rPr>
      </w:pPr>
      <w:r w:rsidRPr="00215EB2">
        <w:rPr>
          <w:rFonts w:ascii="Courier New" w:hAnsi="Courier New" w:cs="Courier New"/>
          <w:sz w:val="18"/>
          <w:lang w:val="en-US"/>
        </w:rPr>
        <w:t>{</w:t>
      </w:r>
    </w:p>
    <w:p w14:paraId="1FDD2FE0" w14:textId="0BFD8776" w:rsidR="00215EB2" w:rsidRPr="00215EB2" w:rsidRDefault="00215EB2" w:rsidP="00215EB2">
      <w:pPr>
        <w:pStyle w:val="Corpodetexto"/>
        <w:rPr>
          <w:rFonts w:ascii="Courier New" w:hAnsi="Courier New" w:cs="Courier New"/>
          <w:sz w:val="18"/>
          <w:lang w:val="en-US"/>
        </w:rPr>
      </w:pPr>
      <w:r w:rsidRPr="00215EB2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215EB2">
        <w:rPr>
          <w:rFonts w:ascii="Courier New" w:hAnsi="Courier New" w:cs="Courier New"/>
          <w:sz w:val="18"/>
          <w:lang w:val="en-US"/>
        </w:rPr>
        <w:t>Serial.begin</w:t>
      </w:r>
      <w:proofErr w:type="spellEnd"/>
      <w:r w:rsidRPr="00215EB2">
        <w:rPr>
          <w:rFonts w:ascii="Courier New" w:hAnsi="Courier New" w:cs="Courier New"/>
          <w:sz w:val="18"/>
          <w:lang w:val="en-US"/>
        </w:rPr>
        <w:t>(</w:t>
      </w:r>
      <w:proofErr w:type="gramEnd"/>
      <w:r w:rsidRPr="00215EB2">
        <w:rPr>
          <w:rFonts w:ascii="Courier New" w:hAnsi="Courier New" w:cs="Courier New"/>
          <w:sz w:val="18"/>
          <w:lang w:val="en-US"/>
        </w:rPr>
        <w:t>9600);</w:t>
      </w:r>
    </w:p>
    <w:p w14:paraId="038254C9" w14:textId="184265DA" w:rsidR="00215EB2" w:rsidRPr="00215EB2" w:rsidRDefault="00215EB2" w:rsidP="00215EB2">
      <w:pPr>
        <w:pStyle w:val="Corpodetexto"/>
        <w:rPr>
          <w:rFonts w:ascii="Courier New" w:hAnsi="Courier New" w:cs="Courier New"/>
          <w:sz w:val="18"/>
          <w:lang w:val="en-US"/>
        </w:rPr>
      </w:pPr>
      <w:r w:rsidRPr="00215EB2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215EB2">
        <w:rPr>
          <w:rFonts w:ascii="Courier New" w:hAnsi="Courier New" w:cs="Courier New"/>
          <w:sz w:val="18"/>
          <w:lang w:val="en-US"/>
        </w:rPr>
        <w:t>pinMode</w:t>
      </w:r>
      <w:proofErr w:type="spellEnd"/>
      <w:r w:rsidRPr="00215EB2">
        <w:rPr>
          <w:rFonts w:ascii="Courier New" w:hAnsi="Courier New" w:cs="Courier New"/>
          <w:sz w:val="18"/>
          <w:lang w:val="en-US"/>
        </w:rPr>
        <w:t>(</w:t>
      </w:r>
      <w:proofErr w:type="gramEnd"/>
      <w:r w:rsidRPr="00215EB2">
        <w:rPr>
          <w:rFonts w:ascii="Courier New" w:hAnsi="Courier New" w:cs="Courier New"/>
          <w:sz w:val="18"/>
          <w:lang w:val="en-US"/>
        </w:rPr>
        <w:t>2, INPUT);</w:t>
      </w:r>
    </w:p>
    <w:p w14:paraId="39FB542C" w14:textId="77777777" w:rsidR="00215EB2" w:rsidRPr="00215EB2" w:rsidRDefault="00215EB2" w:rsidP="00215EB2">
      <w:pPr>
        <w:pStyle w:val="Corpodetexto"/>
        <w:rPr>
          <w:rFonts w:ascii="Courier New" w:hAnsi="Courier New" w:cs="Courier New"/>
          <w:sz w:val="18"/>
          <w:lang w:val="en-US"/>
        </w:rPr>
      </w:pPr>
      <w:r w:rsidRPr="00215EB2">
        <w:rPr>
          <w:rFonts w:ascii="Courier New" w:hAnsi="Courier New" w:cs="Courier New"/>
          <w:sz w:val="18"/>
          <w:lang w:val="en-US"/>
        </w:rPr>
        <w:t xml:space="preserve">  </w:t>
      </w:r>
      <w:r w:rsidRPr="00215EB2">
        <w:rPr>
          <w:rFonts w:ascii="Courier New" w:hAnsi="Courier New" w:cs="Courier New"/>
          <w:sz w:val="18"/>
          <w:lang w:val="en-US"/>
        </w:rPr>
        <w:tab/>
      </w:r>
    </w:p>
    <w:p w14:paraId="79D8FBD1" w14:textId="77777777" w:rsidR="00215EB2" w:rsidRPr="00215EB2" w:rsidRDefault="00215EB2" w:rsidP="00215EB2">
      <w:pPr>
        <w:pStyle w:val="Corpodetexto"/>
        <w:rPr>
          <w:rFonts w:ascii="Courier New" w:hAnsi="Courier New" w:cs="Courier New"/>
          <w:sz w:val="18"/>
          <w:lang w:val="en-US"/>
        </w:rPr>
      </w:pPr>
      <w:r w:rsidRPr="00215EB2">
        <w:rPr>
          <w:rFonts w:ascii="Courier New" w:hAnsi="Courier New" w:cs="Courier New"/>
          <w:sz w:val="18"/>
          <w:lang w:val="en-US"/>
        </w:rPr>
        <w:t xml:space="preserve">  </w:t>
      </w:r>
      <w:r w:rsidRPr="00215EB2"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215EB2">
        <w:rPr>
          <w:rFonts w:ascii="Courier New" w:hAnsi="Courier New" w:cs="Courier New"/>
          <w:sz w:val="18"/>
          <w:lang w:val="en-US"/>
        </w:rPr>
        <w:t>pinMode</w:t>
      </w:r>
      <w:proofErr w:type="spellEnd"/>
      <w:r w:rsidRPr="00215EB2">
        <w:rPr>
          <w:rFonts w:ascii="Courier New" w:hAnsi="Courier New" w:cs="Courier New"/>
          <w:sz w:val="18"/>
          <w:lang w:val="en-US"/>
        </w:rPr>
        <w:t>(</w:t>
      </w:r>
      <w:proofErr w:type="gramEnd"/>
      <w:r w:rsidRPr="00215EB2">
        <w:rPr>
          <w:rFonts w:ascii="Courier New" w:hAnsi="Courier New" w:cs="Courier New"/>
          <w:sz w:val="18"/>
          <w:lang w:val="en-US"/>
        </w:rPr>
        <w:t xml:space="preserve">buzzer, OUTPUT); </w:t>
      </w:r>
    </w:p>
    <w:p w14:paraId="144166FB" w14:textId="77777777" w:rsidR="00215EB2" w:rsidRPr="00215EB2" w:rsidRDefault="00215EB2" w:rsidP="00215EB2">
      <w:pPr>
        <w:pStyle w:val="Corpodetexto"/>
        <w:rPr>
          <w:rFonts w:ascii="Courier New" w:hAnsi="Courier New" w:cs="Courier New"/>
          <w:sz w:val="18"/>
          <w:lang w:val="en-US"/>
        </w:rPr>
      </w:pPr>
      <w:r w:rsidRPr="00215EB2">
        <w:rPr>
          <w:rFonts w:ascii="Courier New" w:hAnsi="Courier New" w:cs="Courier New"/>
          <w:sz w:val="18"/>
          <w:lang w:val="en-US"/>
        </w:rPr>
        <w:t xml:space="preserve">  </w:t>
      </w:r>
    </w:p>
    <w:p w14:paraId="2C186DF2" w14:textId="77777777" w:rsidR="00215EB2" w:rsidRPr="00215EB2" w:rsidRDefault="00215EB2" w:rsidP="00215EB2">
      <w:pPr>
        <w:pStyle w:val="Corpodetexto"/>
        <w:rPr>
          <w:rFonts w:ascii="Courier New" w:hAnsi="Courier New" w:cs="Courier New"/>
          <w:sz w:val="18"/>
        </w:rPr>
      </w:pPr>
      <w:r w:rsidRPr="00215EB2">
        <w:rPr>
          <w:rFonts w:ascii="Courier New" w:hAnsi="Courier New" w:cs="Courier New"/>
          <w:sz w:val="18"/>
          <w:lang w:val="en-US"/>
        </w:rPr>
        <w:t xml:space="preserve">  </w:t>
      </w:r>
      <w:r w:rsidRPr="00215EB2"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215EB2">
        <w:rPr>
          <w:rFonts w:ascii="Courier New" w:hAnsi="Courier New" w:cs="Courier New"/>
          <w:sz w:val="18"/>
        </w:rPr>
        <w:t>Serial.</w:t>
      </w:r>
      <w:proofErr w:type="gramEnd"/>
      <w:r w:rsidRPr="00215EB2">
        <w:rPr>
          <w:rFonts w:ascii="Courier New" w:hAnsi="Courier New" w:cs="Courier New"/>
          <w:sz w:val="18"/>
        </w:rPr>
        <w:t>println</w:t>
      </w:r>
      <w:proofErr w:type="spellEnd"/>
      <w:r w:rsidRPr="00215EB2">
        <w:rPr>
          <w:rFonts w:ascii="Courier New" w:hAnsi="Courier New" w:cs="Courier New"/>
          <w:sz w:val="18"/>
        </w:rPr>
        <w:t>("Aguardando estabilização!!!");</w:t>
      </w:r>
    </w:p>
    <w:p w14:paraId="403EB0AF" w14:textId="77777777" w:rsidR="00215EB2" w:rsidRPr="00215EB2" w:rsidRDefault="00215EB2" w:rsidP="00215EB2">
      <w:pPr>
        <w:pStyle w:val="Corpodetexto"/>
        <w:rPr>
          <w:rFonts w:ascii="Courier New" w:hAnsi="Courier New" w:cs="Courier New"/>
          <w:sz w:val="18"/>
        </w:rPr>
      </w:pPr>
      <w:r w:rsidRPr="00215EB2">
        <w:rPr>
          <w:rFonts w:ascii="Courier New" w:hAnsi="Courier New" w:cs="Courier New"/>
          <w:sz w:val="18"/>
        </w:rPr>
        <w:t xml:space="preserve">  </w:t>
      </w:r>
      <w:r w:rsidRPr="00215EB2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215EB2">
        <w:rPr>
          <w:rFonts w:ascii="Courier New" w:hAnsi="Courier New" w:cs="Courier New"/>
          <w:sz w:val="18"/>
        </w:rPr>
        <w:t>delay</w:t>
      </w:r>
      <w:proofErr w:type="spellEnd"/>
      <w:proofErr w:type="gramEnd"/>
      <w:r w:rsidRPr="00215EB2">
        <w:rPr>
          <w:rFonts w:ascii="Courier New" w:hAnsi="Courier New" w:cs="Courier New"/>
          <w:sz w:val="18"/>
        </w:rPr>
        <w:t>(3000); /* 30 segundos */</w:t>
      </w:r>
    </w:p>
    <w:p w14:paraId="400D0643" w14:textId="77777777" w:rsidR="00215EB2" w:rsidRPr="00215EB2" w:rsidRDefault="00215EB2" w:rsidP="00215EB2">
      <w:pPr>
        <w:pStyle w:val="Corpodetexto"/>
        <w:rPr>
          <w:rFonts w:ascii="Courier New" w:hAnsi="Courier New" w:cs="Courier New"/>
          <w:sz w:val="18"/>
        </w:rPr>
      </w:pPr>
    </w:p>
    <w:p w14:paraId="4EB60644" w14:textId="77777777" w:rsidR="00215EB2" w:rsidRPr="00215EB2" w:rsidRDefault="00215EB2" w:rsidP="00215EB2">
      <w:pPr>
        <w:pStyle w:val="Corpodetexto"/>
        <w:rPr>
          <w:rFonts w:ascii="Courier New" w:hAnsi="Courier New" w:cs="Courier New"/>
          <w:sz w:val="18"/>
          <w:lang w:val="en-US"/>
        </w:rPr>
      </w:pPr>
      <w:r w:rsidRPr="00215EB2">
        <w:rPr>
          <w:rFonts w:ascii="Courier New" w:hAnsi="Courier New" w:cs="Courier New"/>
          <w:sz w:val="18"/>
          <w:lang w:val="en-US"/>
        </w:rPr>
        <w:t>}</w:t>
      </w:r>
    </w:p>
    <w:p w14:paraId="381B34F2" w14:textId="77777777" w:rsidR="00215EB2" w:rsidRPr="00215EB2" w:rsidRDefault="00215EB2" w:rsidP="00215EB2">
      <w:pPr>
        <w:pStyle w:val="Corpodetexto"/>
        <w:rPr>
          <w:rFonts w:ascii="Courier New" w:hAnsi="Courier New" w:cs="Courier New"/>
          <w:sz w:val="18"/>
          <w:lang w:val="en-US"/>
        </w:rPr>
      </w:pPr>
    </w:p>
    <w:p w14:paraId="06CB0461" w14:textId="77777777" w:rsidR="00215EB2" w:rsidRPr="00215EB2" w:rsidRDefault="00215EB2" w:rsidP="00215EB2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gramStart"/>
      <w:r w:rsidRPr="00215EB2">
        <w:rPr>
          <w:rFonts w:ascii="Courier New" w:hAnsi="Courier New" w:cs="Courier New"/>
          <w:sz w:val="18"/>
          <w:lang w:val="en-US"/>
        </w:rPr>
        <w:t>void</w:t>
      </w:r>
      <w:proofErr w:type="gramEnd"/>
      <w:r w:rsidRPr="00215EB2">
        <w:rPr>
          <w:rFonts w:ascii="Courier New" w:hAnsi="Courier New" w:cs="Courier New"/>
          <w:sz w:val="18"/>
          <w:lang w:val="en-US"/>
        </w:rPr>
        <w:t xml:space="preserve"> loop()</w:t>
      </w:r>
    </w:p>
    <w:p w14:paraId="3573B642" w14:textId="77777777" w:rsidR="00215EB2" w:rsidRPr="00215EB2" w:rsidRDefault="00215EB2" w:rsidP="00215EB2">
      <w:pPr>
        <w:pStyle w:val="Corpodetexto"/>
        <w:rPr>
          <w:rFonts w:ascii="Courier New" w:hAnsi="Courier New" w:cs="Courier New"/>
          <w:sz w:val="18"/>
          <w:lang w:val="en-US"/>
        </w:rPr>
      </w:pPr>
      <w:r w:rsidRPr="00215EB2">
        <w:rPr>
          <w:rFonts w:ascii="Courier New" w:hAnsi="Courier New" w:cs="Courier New"/>
          <w:sz w:val="18"/>
          <w:lang w:val="en-US"/>
        </w:rPr>
        <w:t>{</w:t>
      </w:r>
    </w:p>
    <w:p w14:paraId="3323E495" w14:textId="77777777" w:rsidR="00215EB2" w:rsidRPr="00215EB2" w:rsidRDefault="00215EB2" w:rsidP="00215EB2">
      <w:pPr>
        <w:pStyle w:val="Corpodetexto"/>
        <w:rPr>
          <w:rFonts w:ascii="Courier New" w:hAnsi="Courier New" w:cs="Courier New"/>
          <w:sz w:val="18"/>
          <w:lang w:val="en-US"/>
        </w:rPr>
      </w:pPr>
      <w:r w:rsidRPr="00215EB2">
        <w:rPr>
          <w:rFonts w:ascii="Courier New" w:hAnsi="Courier New" w:cs="Courier New"/>
          <w:sz w:val="18"/>
          <w:lang w:val="en-US"/>
        </w:rPr>
        <w:t xml:space="preserve">  </w:t>
      </w:r>
    </w:p>
    <w:p w14:paraId="03050378" w14:textId="77777777" w:rsidR="00215EB2" w:rsidRPr="00215EB2" w:rsidRDefault="00215EB2" w:rsidP="00215EB2">
      <w:pPr>
        <w:pStyle w:val="Corpodetexto"/>
        <w:rPr>
          <w:rFonts w:ascii="Courier New" w:hAnsi="Courier New" w:cs="Courier New"/>
          <w:sz w:val="18"/>
          <w:lang w:val="en-US"/>
        </w:rPr>
      </w:pPr>
      <w:r w:rsidRPr="00215EB2">
        <w:rPr>
          <w:rFonts w:ascii="Courier New" w:hAnsi="Courier New" w:cs="Courier New"/>
          <w:sz w:val="18"/>
          <w:lang w:val="en-US"/>
        </w:rPr>
        <w:t xml:space="preserve">  </w:t>
      </w:r>
      <w:r w:rsidRPr="00215EB2"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215EB2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215EB2">
        <w:rPr>
          <w:rFonts w:ascii="Courier New" w:hAnsi="Courier New" w:cs="Courier New"/>
          <w:sz w:val="18"/>
          <w:lang w:val="en-US"/>
        </w:rPr>
        <w:t xml:space="preserve"> sensor;</w:t>
      </w:r>
    </w:p>
    <w:p w14:paraId="7262D62D" w14:textId="77777777" w:rsidR="00215EB2" w:rsidRPr="00215EB2" w:rsidRDefault="00215EB2" w:rsidP="00215EB2">
      <w:pPr>
        <w:pStyle w:val="Corpodetexto"/>
        <w:rPr>
          <w:rFonts w:ascii="Courier New" w:hAnsi="Courier New" w:cs="Courier New"/>
          <w:sz w:val="18"/>
          <w:lang w:val="en-US"/>
        </w:rPr>
      </w:pPr>
    </w:p>
    <w:p w14:paraId="54BF7668" w14:textId="464A2793" w:rsidR="00215EB2" w:rsidRPr="00215EB2" w:rsidRDefault="00215EB2" w:rsidP="00215EB2">
      <w:pPr>
        <w:pStyle w:val="Corpodetexto"/>
        <w:rPr>
          <w:rFonts w:ascii="Courier New" w:hAnsi="Courier New" w:cs="Courier New"/>
          <w:sz w:val="18"/>
          <w:lang w:val="en-US"/>
        </w:rPr>
      </w:pPr>
      <w:r w:rsidRPr="00215EB2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ab/>
      </w:r>
      <w:proofErr w:type="gramStart"/>
      <w:r w:rsidRPr="00215EB2">
        <w:rPr>
          <w:rFonts w:ascii="Courier New" w:hAnsi="Courier New" w:cs="Courier New"/>
          <w:sz w:val="18"/>
          <w:lang w:val="en-US"/>
        </w:rPr>
        <w:t>sensor</w:t>
      </w:r>
      <w:proofErr w:type="gramEnd"/>
      <w:r w:rsidRPr="00215EB2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215EB2">
        <w:rPr>
          <w:rFonts w:ascii="Courier New" w:hAnsi="Courier New" w:cs="Courier New"/>
          <w:sz w:val="18"/>
          <w:lang w:val="en-US"/>
        </w:rPr>
        <w:t>digitalRead</w:t>
      </w:r>
      <w:proofErr w:type="spellEnd"/>
      <w:r w:rsidRPr="00215EB2">
        <w:rPr>
          <w:rFonts w:ascii="Courier New" w:hAnsi="Courier New" w:cs="Courier New"/>
          <w:sz w:val="18"/>
          <w:lang w:val="en-US"/>
        </w:rPr>
        <w:t>(2);</w:t>
      </w:r>
    </w:p>
    <w:p w14:paraId="502E6080" w14:textId="77777777" w:rsidR="00215EB2" w:rsidRPr="00215EB2" w:rsidRDefault="00215EB2" w:rsidP="00215EB2">
      <w:pPr>
        <w:pStyle w:val="Corpodetexto"/>
        <w:rPr>
          <w:rFonts w:ascii="Courier New" w:hAnsi="Courier New" w:cs="Courier New"/>
          <w:sz w:val="18"/>
          <w:lang w:val="en-US"/>
        </w:rPr>
      </w:pPr>
    </w:p>
    <w:p w14:paraId="1E38FDD9" w14:textId="25DD01E7" w:rsidR="00215EB2" w:rsidRPr="00215EB2" w:rsidRDefault="00215EB2" w:rsidP="00215EB2">
      <w:pPr>
        <w:pStyle w:val="Corpodetexto"/>
        <w:rPr>
          <w:rFonts w:ascii="Courier New" w:hAnsi="Courier New" w:cs="Courier New"/>
          <w:sz w:val="18"/>
          <w:lang w:val="en-US"/>
        </w:rPr>
      </w:pPr>
      <w:r w:rsidRPr="00215EB2">
        <w:rPr>
          <w:rFonts w:ascii="Courier New" w:hAnsi="Courier New" w:cs="Courier New"/>
          <w:sz w:val="18"/>
          <w:lang w:val="en-US"/>
        </w:rPr>
        <w:lastRenderedPageBreak/>
        <w:t xml:space="preserve">    </w:t>
      </w:r>
      <w:r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215EB2">
        <w:rPr>
          <w:rFonts w:ascii="Courier New" w:hAnsi="Courier New" w:cs="Courier New"/>
          <w:sz w:val="18"/>
          <w:lang w:val="en-US"/>
        </w:rPr>
        <w:t>Serial.println</w:t>
      </w:r>
      <w:proofErr w:type="spellEnd"/>
      <w:r w:rsidRPr="00215EB2">
        <w:rPr>
          <w:rFonts w:ascii="Courier New" w:hAnsi="Courier New" w:cs="Courier New"/>
          <w:sz w:val="18"/>
          <w:lang w:val="en-US"/>
        </w:rPr>
        <w:t>(</w:t>
      </w:r>
      <w:proofErr w:type="gramEnd"/>
      <w:r w:rsidRPr="00215EB2">
        <w:rPr>
          <w:rFonts w:ascii="Courier New" w:hAnsi="Courier New" w:cs="Courier New"/>
          <w:sz w:val="18"/>
          <w:lang w:val="en-US"/>
        </w:rPr>
        <w:t>sensor);</w:t>
      </w:r>
    </w:p>
    <w:p w14:paraId="0B6F1E2A" w14:textId="77777777" w:rsidR="00215EB2" w:rsidRPr="00215EB2" w:rsidRDefault="00215EB2" w:rsidP="00215EB2">
      <w:pPr>
        <w:pStyle w:val="Corpodetexto"/>
        <w:rPr>
          <w:rFonts w:ascii="Courier New" w:hAnsi="Courier New" w:cs="Courier New"/>
          <w:sz w:val="18"/>
          <w:lang w:val="en-US"/>
        </w:rPr>
      </w:pPr>
    </w:p>
    <w:p w14:paraId="40E4EACE" w14:textId="2A9ECA0B" w:rsidR="00215EB2" w:rsidRPr="00215EB2" w:rsidRDefault="00215EB2" w:rsidP="00215EB2">
      <w:pPr>
        <w:pStyle w:val="Corpodetexto"/>
        <w:rPr>
          <w:rFonts w:ascii="Courier New" w:hAnsi="Courier New" w:cs="Courier New"/>
          <w:sz w:val="18"/>
          <w:lang w:val="en-US"/>
        </w:rPr>
      </w:pPr>
      <w:r w:rsidRPr="00215EB2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ab/>
      </w:r>
      <w:proofErr w:type="gramStart"/>
      <w:r w:rsidRPr="00215EB2">
        <w:rPr>
          <w:rFonts w:ascii="Courier New" w:hAnsi="Courier New" w:cs="Courier New"/>
          <w:sz w:val="18"/>
          <w:lang w:val="en-US"/>
        </w:rPr>
        <w:t>if(</w:t>
      </w:r>
      <w:proofErr w:type="gramEnd"/>
      <w:r w:rsidRPr="00215EB2">
        <w:rPr>
          <w:rFonts w:ascii="Courier New" w:hAnsi="Courier New" w:cs="Courier New"/>
          <w:sz w:val="18"/>
          <w:lang w:val="en-US"/>
        </w:rPr>
        <w:t>sensor == HIGH){</w:t>
      </w:r>
    </w:p>
    <w:p w14:paraId="2910A77F" w14:textId="77777777" w:rsidR="00215EB2" w:rsidRPr="00215EB2" w:rsidRDefault="00215EB2" w:rsidP="00215EB2">
      <w:pPr>
        <w:pStyle w:val="Corpodetexto"/>
        <w:rPr>
          <w:rFonts w:ascii="Courier New" w:hAnsi="Courier New" w:cs="Courier New"/>
          <w:sz w:val="18"/>
          <w:lang w:val="en-US"/>
        </w:rPr>
      </w:pPr>
    </w:p>
    <w:p w14:paraId="7EF671A0" w14:textId="7D05ACD3" w:rsidR="00215EB2" w:rsidRPr="00215EB2" w:rsidRDefault="00215EB2" w:rsidP="00215EB2">
      <w:pPr>
        <w:pStyle w:val="Corpodetexto"/>
        <w:rPr>
          <w:rFonts w:ascii="Courier New" w:hAnsi="Courier New" w:cs="Courier New"/>
          <w:sz w:val="18"/>
          <w:lang w:val="en-US"/>
        </w:rPr>
      </w:pPr>
      <w:r w:rsidRPr="00215EB2">
        <w:rPr>
          <w:rFonts w:ascii="Courier New" w:hAnsi="Courier New" w:cs="Courier New"/>
          <w:sz w:val="18"/>
          <w:lang w:val="en-US"/>
        </w:rPr>
        <w:t xml:space="preserve">    </w:t>
      </w:r>
      <w:r w:rsidRPr="00215EB2"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proofErr w:type="gramStart"/>
      <w:r w:rsidRPr="00215EB2">
        <w:rPr>
          <w:rFonts w:ascii="Courier New" w:hAnsi="Courier New" w:cs="Courier New"/>
          <w:sz w:val="18"/>
          <w:lang w:val="en-US"/>
        </w:rPr>
        <w:t>tone(</w:t>
      </w:r>
      <w:proofErr w:type="gramEnd"/>
      <w:r w:rsidRPr="00215EB2">
        <w:rPr>
          <w:rFonts w:ascii="Courier New" w:hAnsi="Courier New" w:cs="Courier New"/>
          <w:sz w:val="18"/>
          <w:lang w:val="en-US"/>
        </w:rPr>
        <w:t>buzzer, 493);</w:t>
      </w:r>
    </w:p>
    <w:p w14:paraId="4F71F3B2" w14:textId="77777777" w:rsidR="00215EB2" w:rsidRPr="00215EB2" w:rsidRDefault="00215EB2" w:rsidP="00215EB2">
      <w:pPr>
        <w:pStyle w:val="Corpodetexto"/>
        <w:rPr>
          <w:rFonts w:ascii="Courier New" w:hAnsi="Courier New" w:cs="Courier New"/>
          <w:sz w:val="18"/>
          <w:lang w:val="en-US"/>
        </w:rPr>
      </w:pPr>
    </w:p>
    <w:p w14:paraId="619ED525" w14:textId="28B9DAA5" w:rsidR="00215EB2" w:rsidRPr="00215EB2" w:rsidRDefault="00215EB2" w:rsidP="00215EB2">
      <w:pPr>
        <w:pStyle w:val="Corpodetexto"/>
        <w:rPr>
          <w:rFonts w:ascii="Courier New" w:hAnsi="Courier New" w:cs="Courier New"/>
          <w:sz w:val="18"/>
          <w:lang w:val="en-US"/>
        </w:rPr>
      </w:pPr>
      <w:r w:rsidRPr="00215EB2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ab/>
      </w:r>
      <w:r w:rsidRPr="00215EB2">
        <w:rPr>
          <w:rFonts w:ascii="Courier New" w:hAnsi="Courier New" w:cs="Courier New"/>
          <w:sz w:val="18"/>
          <w:lang w:val="en-US"/>
        </w:rPr>
        <w:t>}</w:t>
      </w:r>
    </w:p>
    <w:p w14:paraId="2563D259" w14:textId="77777777" w:rsidR="00215EB2" w:rsidRPr="00215EB2" w:rsidRDefault="00215EB2" w:rsidP="00215EB2">
      <w:pPr>
        <w:pStyle w:val="Corpodetexto"/>
        <w:rPr>
          <w:rFonts w:ascii="Courier New" w:hAnsi="Courier New" w:cs="Courier New"/>
          <w:sz w:val="18"/>
          <w:lang w:val="en-US"/>
        </w:rPr>
      </w:pPr>
      <w:r w:rsidRPr="00215EB2">
        <w:rPr>
          <w:rFonts w:ascii="Courier New" w:hAnsi="Courier New" w:cs="Courier New"/>
          <w:sz w:val="18"/>
          <w:lang w:val="en-US"/>
        </w:rPr>
        <w:t xml:space="preserve">  </w:t>
      </w:r>
    </w:p>
    <w:p w14:paraId="01895503" w14:textId="77777777" w:rsidR="00215EB2" w:rsidRPr="00542E83" w:rsidRDefault="00215EB2" w:rsidP="00215EB2">
      <w:pPr>
        <w:pStyle w:val="Corpodetexto"/>
        <w:rPr>
          <w:rFonts w:ascii="Courier New" w:hAnsi="Courier New" w:cs="Courier New"/>
          <w:sz w:val="18"/>
        </w:rPr>
      </w:pPr>
      <w:r w:rsidRPr="00215EB2">
        <w:rPr>
          <w:rFonts w:ascii="Courier New" w:hAnsi="Courier New" w:cs="Courier New"/>
          <w:sz w:val="18"/>
          <w:lang w:val="en-US"/>
        </w:rPr>
        <w:t xml:space="preserve">  </w:t>
      </w:r>
      <w:r w:rsidRPr="00215EB2"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542E83">
        <w:rPr>
          <w:rFonts w:ascii="Courier New" w:hAnsi="Courier New" w:cs="Courier New"/>
          <w:sz w:val="18"/>
        </w:rPr>
        <w:t>else</w:t>
      </w:r>
      <w:proofErr w:type="spellEnd"/>
      <w:proofErr w:type="gramEnd"/>
      <w:r w:rsidRPr="00542E83">
        <w:rPr>
          <w:rFonts w:ascii="Courier New" w:hAnsi="Courier New" w:cs="Courier New"/>
          <w:sz w:val="18"/>
        </w:rPr>
        <w:t>{</w:t>
      </w:r>
    </w:p>
    <w:p w14:paraId="0C8EFBCE" w14:textId="77777777" w:rsidR="00215EB2" w:rsidRPr="00542E83" w:rsidRDefault="00215EB2" w:rsidP="00215EB2">
      <w:pPr>
        <w:pStyle w:val="Corpodetexto"/>
        <w:rPr>
          <w:rFonts w:ascii="Courier New" w:hAnsi="Courier New" w:cs="Courier New"/>
          <w:sz w:val="18"/>
        </w:rPr>
      </w:pPr>
      <w:r w:rsidRPr="00542E83">
        <w:rPr>
          <w:rFonts w:ascii="Courier New" w:hAnsi="Courier New" w:cs="Courier New"/>
          <w:sz w:val="18"/>
        </w:rPr>
        <w:t xml:space="preserve">      </w:t>
      </w:r>
    </w:p>
    <w:p w14:paraId="645ECBA7" w14:textId="4901C164" w:rsidR="00215EB2" w:rsidRPr="00542E83" w:rsidRDefault="00215EB2" w:rsidP="00215EB2">
      <w:pPr>
        <w:pStyle w:val="Corpodetexto"/>
        <w:rPr>
          <w:rFonts w:ascii="Courier New" w:hAnsi="Courier New" w:cs="Courier New"/>
          <w:sz w:val="18"/>
        </w:rPr>
      </w:pPr>
      <w:r w:rsidRPr="00542E83">
        <w:rPr>
          <w:rFonts w:ascii="Courier New" w:hAnsi="Courier New" w:cs="Courier New"/>
          <w:sz w:val="18"/>
        </w:rPr>
        <w:t xml:space="preserve">        </w:t>
      </w:r>
      <w:r w:rsidRPr="00542E83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542E83">
        <w:rPr>
          <w:rFonts w:ascii="Courier New" w:hAnsi="Courier New" w:cs="Courier New"/>
          <w:sz w:val="18"/>
        </w:rPr>
        <w:t>noTone</w:t>
      </w:r>
      <w:proofErr w:type="spellEnd"/>
      <w:proofErr w:type="gramEnd"/>
      <w:r w:rsidRPr="00542E83">
        <w:rPr>
          <w:rFonts w:ascii="Courier New" w:hAnsi="Courier New" w:cs="Courier New"/>
          <w:sz w:val="18"/>
        </w:rPr>
        <w:t>(</w:t>
      </w:r>
      <w:proofErr w:type="spellStart"/>
      <w:r w:rsidRPr="00542E83">
        <w:rPr>
          <w:rFonts w:ascii="Courier New" w:hAnsi="Courier New" w:cs="Courier New"/>
          <w:sz w:val="18"/>
        </w:rPr>
        <w:t>buzzer</w:t>
      </w:r>
      <w:proofErr w:type="spellEnd"/>
      <w:r w:rsidRPr="00542E83">
        <w:rPr>
          <w:rFonts w:ascii="Courier New" w:hAnsi="Courier New" w:cs="Courier New"/>
          <w:sz w:val="18"/>
        </w:rPr>
        <w:t>);</w:t>
      </w:r>
    </w:p>
    <w:p w14:paraId="23B7A564" w14:textId="77777777" w:rsidR="00215EB2" w:rsidRPr="00542E83" w:rsidRDefault="00215EB2" w:rsidP="00215EB2">
      <w:pPr>
        <w:pStyle w:val="Corpodetexto"/>
        <w:rPr>
          <w:rFonts w:ascii="Courier New" w:hAnsi="Courier New" w:cs="Courier New"/>
          <w:sz w:val="18"/>
        </w:rPr>
      </w:pPr>
      <w:r w:rsidRPr="00542E83">
        <w:rPr>
          <w:rFonts w:ascii="Courier New" w:hAnsi="Courier New" w:cs="Courier New"/>
          <w:sz w:val="18"/>
        </w:rPr>
        <w:t xml:space="preserve">    </w:t>
      </w:r>
    </w:p>
    <w:p w14:paraId="5750B5B5" w14:textId="5DC42664" w:rsidR="00215EB2" w:rsidRPr="00215EB2" w:rsidRDefault="00215EB2" w:rsidP="00215EB2">
      <w:pPr>
        <w:pStyle w:val="Corpodetexto"/>
        <w:rPr>
          <w:rFonts w:ascii="Courier New" w:hAnsi="Courier New" w:cs="Courier New"/>
          <w:sz w:val="18"/>
        </w:rPr>
      </w:pPr>
      <w:r w:rsidRPr="00542E83">
        <w:rPr>
          <w:rFonts w:ascii="Courier New" w:hAnsi="Courier New" w:cs="Courier New"/>
          <w:sz w:val="18"/>
        </w:rPr>
        <w:t xml:space="preserve">    </w:t>
      </w:r>
      <w:r w:rsidRPr="00542E83">
        <w:rPr>
          <w:rFonts w:ascii="Courier New" w:hAnsi="Courier New" w:cs="Courier New"/>
          <w:sz w:val="18"/>
        </w:rPr>
        <w:tab/>
      </w:r>
      <w:proofErr w:type="gramStart"/>
      <w:r w:rsidRPr="00215EB2">
        <w:rPr>
          <w:rFonts w:ascii="Courier New" w:hAnsi="Courier New" w:cs="Courier New"/>
          <w:sz w:val="18"/>
        </w:rPr>
        <w:t>}</w:t>
      </w:r>
      <w:proofErr w:type="gramEnd"/>
    </w:p>
    <w:p w14:paraId="2FEA504C" w14:textId="4E57CC6D" w:rsidR="00215EB2" w:rsidRPr="00215EB2" w:rsidRDefault="00215EB2" w:rsidP="00215EB2">
      <w:pPr>
        <w:pStyle w:val="Corpodetexto"/>
        <w:rPr>
          <w:rFonts w:ascii="Courier New" w:hAnsi="Courier New" w:cs="Courier New"/>
          <w:sz w:val="18"/>
        </w:rPr>
      </w:pPr>
      <w:proofErr w:type="gramStart"/>
      <w:r w:rsidRPr="00215EB2">
        <w:rPr>
          <w:rFonts w:ascii="Courier New" w:hAnsi="Courier New" w:cs="Courier New"/>
          <w:sz w:val="18"/>
        </w:rPr>
        <w:t>}</w:t>
      </w:r>
      <w:proofErr w:type="gramEnd"/>
    </w:p>
    <w:p w14:paraId="026790E6" w14:textId="77777777" w:rsidR="00CA3BA3" w:rsidRDefault="00CA3BA3" w:rsidP="003276F2">
      <w:pPr>
        <w:pStyle w:val="Corpodetexto"/>
      </w:pPr>
    </w:p>
    <w:p w14:paraId="5A2E8A04" w14:textId="77777777" w:rsidR="00CA3BA3" w:rsidRDefault="00CA3BA3" w:rsidP="00CA3BA3">
      <w:pPr>
        <w:pStyle w:val="Corpodetexto"/>
      </w:pPr>
      <w:r>
        <w:t xml:space="preserve">Código Montagem </w:t>
      </w:r>
      <w:proofErr w:type="gramStart"/>
      <w:r>
        <w:t>6</w:t>
      </w:r>
      <w:proofErr w:type="gramEnd"/>
    </w:p>
    <w:p w14:paraId="4798FD51" w14:textId="77777777" w:rsidR="00542E83" w:rsidRPr="00542E83" w:rsidRDefault="00542E83" w:rsidP="00542E83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542E83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proofErr w:type="gramEnd"/>
      <w:r w:rsidRPr="00542E8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42E8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542E83">
        <w:rPr>
          <w:rFonts w:ascii="Courier New" w:hAnsi="Courier New" w:cs="Courier New"/>
          <w:sz w:val="18"/>
          <w:szCs w:val="18"/>
          <w:lang w:val="en-US"/>
        </w:rPr>
        <w:t xml:space="preserve"> buzzer = 4;</w:t>
      </w:r>
    </w:p>
    <w:p w14:paraId="533AE73D" w14:textId="77777777" w:rsidR="00542E83" w:rsidRPr="00542E83" w:rsidRDefault="00542E83" w:rsidP="00542E83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542E8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542E8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42E83">
        <w:rPr>
          <w:rFonts w:ascii="Courier New" w:hAnsi="Courier New" w:cs="Courier New"/>
          <w:sz w:val="18"/>
          <w:szCs w:val="18"/>
          <w:lang w:val="en-US"/>
        </w:rPr>
        <w:t>ledgreen</w:t>
      </w:r>
      <w:proofErr w:type="spellEnd"/>
      <w:r w:rsidRPr="00542E83">
        <w:rPr>
          <w:rFonts w:ascii="Courier New" w:hAnsi="Courier New" w:cs="Courier New"/>
          <w:sz w:val="18"/>
          <w:szCs w:val="18"/>
          <w:lang w:val="en-US"/>
        </w:rPr>
        <w:t xml:space="preserve"> = 7;</w:t>
      </w:r>
    </w:p>
    <w:p w14:paraId="15C5EEB2" w14:textId="77777777" w:rsidR="00542E83" w:rsidRPr="00542E83" w:rsidRDefault="00542E83" w:rsidP="00542E83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6562ECD7" w14:textId="77777777" w:rsidR="00542E83" w:rsidRPr="00542E83" w:rsidRDefault="00542E83" w:rsidP="00542E83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542E8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542E83">
        <w:rPr>
          <w:rFonts w:ascii="Courier New" w:hAnsi="Courier New" w:cs="Courier New"/>
          <w:sz w:val="18"/>
          <w:szCs w:val="18"/>
          <w:lang w:val="en-US"/>
        </w:rPr>
        <w:t xml:space="preserve"> led1 = 8;</w:t>
      </w:r>
    </w:p>
    <w:p w14:paraId="1F24ED91" w14:textId="77777777" w:rsidR="00542E83" w:rsidRPr="00542E83" w:rsidRDefault="00542E83" w:rsidP="00542E83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542E8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542E83">
        <w:rPr>
          <w:rFonts w:ascii="Courier New" w:hAnsi="Courier New" w:cs="Courier New"/>
          <w:sz w:val="18"/>
          <w:szCs w:val="18"/>
          <w:lang w:val="en-US"/>
        </w:rPr>
        <w:t xml:space="preserve"> led2 = 9;</w:t>
      </w:r>
    </w:p>
    <w:p w14:paraId="66BA9802" w14:textId="77777777" w:rsidR="00542E83" w:rsidRPr="00542E83" w:rsidRDefault="00542E83" w:rsidP="00542E83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542E8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542E83">
        <w:rPr>
          <w:rFonts w:ascii="Courier New" w:hAnsi="Courier New" w:cs="Courier New"/>
          <w:sz w:val="18"/>
          <w:szCs w:val="18"/>
          <w:lang w:val="en-US"/>
        </w:rPr>
        <w:t xml:space="preserve"> led3 = 10;</w:t>
      </w:r>
    </w:p>
    <w:p w14:paraId="1F6677BE" w14:textId="77777777" w:rsidR="00542E83" w:rsidRPr="00542E83" w:rsidRDefault="00542E83" w:rsidP="00542E83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542E8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542E83">
        <w:rPr>
          <w:rFonts w:ascii="Courier New" w:hAnsi="Courier New" w:cs="Courier New"/>
          <w:sz w:val="18"/>
          <w:szCs w:val="18"/>
          <w:lang w:val="en-US"/>
        </w:rPr>
        <w:t xml:space="preserve"> led4 = 11;</w:t>
      </w:r>
    </w:p>
    <w:p w14:paraId="390C86E5" w14:textId="77777777" w:rsidR="00542E83" w:rsidRPr="00542E83" w:rsidRDefault="00542E83" w:rsidP="00542E83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309FD4FC" w14:textId="77777777" w:rsidR="00542E83" w:rsidRPr="00542E83" w:rsidRDefault="00542E83" w:rsidP="00542E83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542E83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542E83">
        <w:rPr>
          <w:rFonts w:ascii="Courier New" w:hAnsi="Courier New" w:cs="Courier New"/>
          <w:sz w:val="18"/>
          <w:szCs w:val="18"/>
          <w:lang w:val="en-US"/>
        </w:rPr>
        <w:t xml:space="preserve"> setup()</w:t>
      </w:r>
    </w:p>
    <w:p w14:paraId="7EBAA08F" w14:textId="77777777" w:rsidR="00542E83" w:rsidRPr="00542E83" w:rsidRDefault="00542E83" w:rsidP="00542E83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42E83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58AE860F" w14:textId="6CA1A04B" w:rsidR="00542E83" w:rsidRPr="00542E83" w:rsidRDefault="00542E83" w:rsidP="00542E83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42E8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C94D6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542E83">
        <w:rPr>
          <w:rFonts w:ascii="Courier New" w:hAnsi="Courier New" w:cs="Courier New"/>
          <w:sz w:val="18"/>
          <w:szCs w:val="18"/>
          <w:lang w:val="en-US"/>
        </w:rPr>
        <w:t>Serial.begin</w:t>
      </w:r>
      <w:proofErr w:type="spellEnd"/>
      <w:r w:rsidRPr="00542E8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42E83">
        <w:rPr>
          <w:rFonts w:ascii="Courier New" w:hAnsi="Courier New" w:cs="Courier New"/>
          <w:sz w:val="18"/>
          <w:szCs w:val="18"/>
          <w:lang w:val="en-US"/>
        </w:rPr>
        <w:t>9600);</w:t>
      </w:r>
    </w:p>
    <w:p w14:paraId="3A59CDE2" w14:textId="0F8F53DC" w:rsidR="00542E83" w:rsidRPr="00542E83" w:rsidRDefault="00542E83" w:rsidP="00542E83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42E8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C94D6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542E83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542E8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42E83">
        <w:rPr>
          <w:rFonts w:ascii="Courier New" w:hAnsi="Courier New" w:cs="Courier New"/>
          <w:sz w:val="18"/>
          <w:szCs w:val="18"/>
          <w:lang w:val="en-US"/>
        </w:rPr>
        <w:t>2, INPUT);</w:t>
      </w:r>
    </w:p>
    <w:p w14:paraId="223C282D" w14:textId="77777777" w:rsidR="00542E83" w:rsidRPr="00542E83" w:rsidRDefault="00542E83" w:rsidP="00542E83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42E8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542E83">
        <w:rPr>
          <w:rFonts w:ascii="Courier New" w:hAnsi="Courier New" w:cs="Courier New"/>
          <w:sz w:val="18"/>
          <w:szCs w:val="18"/>
          <w:lang w:val="en-US"/>
        </w:rPr>
        <w:tab/>
      </w:r>
    </w:p>
    <w:p w14:paraId="78DE0E5A" w14:textId="77777777" w:rsidR="00542E83" w:rsidRPr="00542E83" w:rsidRDefault="00542E83" w:rsidP="00542E83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42E8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542E8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542E83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542E8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42E83">
        <w:rPr>
          <w:rFonts w:ascii="Courier New" w:hAnsi="Courier New" w:cs="Courier New"/>
          <w:sz w:val="18"/>
          <w:szCs w:val="18"/>
          <w:lang w:val="en-US"/>
        </w:rPr>
        <w:t xml:space="preserve">buzzer, OUTPUT); </w:t>
      </w:r>
    </w:p>
    <w:p w14:paraId="79D981E3" w14:textId="77777777" w:rsidR="00542E83" w:rsidRPr="00542E83" w:rsidRDefault="00542E83" w:rsidP="00542E83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42E8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542E83">
        <w:rPr>
          <w:rFonts w:ascii="Courier New" w:hAnsi="Courier New" w:cs="Courier New"/>
          <w:sz w:val="18"/>
          <w:szCs w:val="18"/>
          <w:lang w:val="en-US"/>
        </w:rPr>
        <w:tab/>
      </w:r>
    </w:p>
    <w:p w14:paraId="2858D096" w14:textId="77777777" w:rsidR="00542E83" w:rsidRPr="00542E83" w:rsidRDefault="00542E83" w:rsidP="00542E83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42E8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542E8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542E83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542E8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542E83">
        <w:rPr>
          <w:rFonts w:ascii="Courier New" w:hAnsi="Courier New" w:cs="Courier New"/>
          <w:sz w:val="18"/>
          <w:szCs w:val="18"/>
          <w:lang w:val="en-US"/>
        </w:rPr>
        <w:t>ledgreen</w:t>
      </w:r>
      <w:proofErr w:type="spellEnd"/>
      <w:r w:rsidRPr="00542E83">
        <w:rPr>
          <w:rFonts w:ascii="Courier New" w:hAnsi="Courier New" w:cs="Courier New"/>
          <w:sz w:val="18"/>
          <w:szCs w:val="18"/>
          <w:lang w:val="en-US"/>
        </w:rPr>
        <w:t>, OUTPUT);</w:t>
      </w:r>
    </w:p>
    <w:p w14:paraId="7246CC5A" w14:textId="77777777" w:rsidR="00542E83" w:rsidRPr="00542E83" w:rsidRDefault="00542E83" w:rsidP="00542E83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42E8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542E8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542E83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542E8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42E83">
        <w:rPr>
          <w:rFonts w:ascii="Courier New" w:hAnsi="Courier New" w:cs="Courier New"/>
          <w:sz w:val="18"/>
          <w:szCs w:val="18"/>
          <w:lang w:val="en-US"/>
        </w:rPr>
        <w:t>led1, OUTPUT);</w:t>
      </w:r>
    </w:p>
    <w:p w14:paraId="211A8BF0" w14:textId="426D0D3C" w:rsidR="00542E83" w:rsidRPr="00542E83" w:rsidRDefault="00542E83" w:rsidP="00542E83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42E8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C94D6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542E83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542E8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42E83">
        <w:rPr>
          <w:rFonts w:ascii="Courier New" w:hAnsi="Courier New" w:cs="Courier New"/>
          <w:sz w:val="18"/>
          <w:szCs w:val="18"/>
          <w:lang w:val="en-US"/>
        </w:rPr>
        <w:t>led2, OUTPUT);</w:t>
      </w:r>
    </w:p>
    <w:p w14:paraId="127737C1" w14:textId="77777777" w:rsidR="00542E83" w:rsidRPr="00542E83" w:rsidRDefault="00542E83" w:rsidP="00542E83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42E8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542E8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542E83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542E8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42E83">
        <w:rPr>
          <w:rFonts w:ascii="Courier New" w:hAnsi="Courier New" w:cs="Courier New"/>
          <w:sz w:val="18"/>
          <w:szCs w:val="18"/>
          <w:lang w:val="en-US"/>
        </w:rPr>
        <w:t>led3, OUTPUT);</w:t>
      </w:r>
    </w:p>
    <w:p w14:paraId="02A2981F" w14:textId="77777777" w:rsidR="00542E83" w:rsidRPr="00542E83" w:rsidRDefault="00542E83" w:rsidP="00542E83">
      <w:pPr>
        <w:pStyle w:val="Corpodetexto"/>
        <w:rPr>
          <w:rFonts w:ascii="Courier New" w:hAnsi="Courier New" w:cs="Courier New"/>
          <w:sz w:val="18"/>
          <w:szCs w:val="18"/>
        </w:rPr>
      </w:pPr>
      <w:r w:rsidRPr="00542E8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542E8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542E83">
        <w:rPr>
          <w:rFonts w:ascii="Courier New" w:hAnsi="Courier New" w:cs="Courier New"/>
          <w:sz w:val="18"/>
          <w:szCs w:val="18"/>
        </w:rPr>
        <w:t>pinMode</w:t>
      </w:r>
      <w:proofErr w:type="spellEnd"/>
      <w:proofErr w:type="gramEnd"/>
      <w:r w:rsidRPr="00542E83">
        <w:rPr>
          <w:rFonts w:ascii="Courier New" w:hAnsi="Courier New" w:cs="Courier New"/>
          <w:sz w:val="18"/>
          <w:szCs w:val="18"/>
        </w:rPr>
        <w:t>(led4, OUTPUT);</w:t>
      </w:r>
    </w:p>
    <w:p w14:paraId="32B288CC" w14:textId="77777777" w:rsidR="00542E83" w:rsidRPr="00542E83" w:rsidRDefault="00542E83" w:rsidP="00542E83">
      <w:pPr>
        <w:pStyle w:val="Corpodetexto"/>
        <w:rPr>
          <w:rFonts w:ascii="Courier New" w:hAnsi="Courier New" w:cs="Courier New"/>
          <w:sz w:val="18"/>
          <w:szCs w:val="18"/>
        </w:rPr>
      </w:pPr>
      <w:r w:rsidRPr="00542E83">
        <w:rPr>
          <w:rFonts w:ascii="Courier New" w:hAnsi="Courier New" w:cs="Courier New"/>
          <w:sz w:val="18"/>
          <w:szCs w:val="18"/>
        </w:rPr>
        <w:t xml:space="preserve">  </w:t>
      </w:r>
    </w:p>
    <w:p w14:paraId="0636C20C" w14:textId="77777777" w:rsidR="00542E83" w:rsidRPr="00542E83" w:rsidRDefault="00542E83" w:rsidP="00542E83">
      <w:pPr>
        <w:pStyle w:val="Corpodetexto"/>
        <w:rPr>
          <w:rFonts w:ascii="Courier New" w:hAnsi="Courier New" w:cs="Courier New"/>
          <w:sz w:val="18"/>
          <w:szCs w:val="18"/>
        </w:rPr>
      </w:pPr>
      <w:r w:rsidRPr="00542E83">
        <w:rPr>
          <w:rFonts w:ascii="Courier New" w:hAnsi="Courier New" w:cs="Courier New"/>
          <w:sz w:val="18"/>
          <w:szCs w:val="18"/>
        </w:rPr>
        <w:t xml:space="preserve">  </w:t>
      </w:r>
      <w:r w:rsidRPr="00542E83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542E83">
        <w:rPr>
          <w:rFonts w:ascii="Courier New" w:hAnsi="Courier New" w:cs="Courier New"/>
          <w:sz w:val="18"/>
          <w:szCs w:val="18"/>
        </w:rPr>
        <w:t>Serial.</w:t>
      </w:r>
      <w:proofErr w:type="gramEnd"/>
      <w:r w:rsidRPr="00542E83">
        <w:rPr>
          <w:rFonts w:ascii="Courier New" w:hAnsi="Courier New" w:cs="Courier New"/>
          <w:sz w:val="18"/>
          <w:szCs w:val="18"/>
        </w:rPr>
        <w:t>println</w:t>
      </w:r>
      <w:proofErr w:type="spellEnd"/>
      <w:r w:rsidRPr="00542E83">
        <w:rPr>
          <w:rFonts w:ascii="Courier New" w:hAnsi="Courier New" w:cs="Courier New"/>
          <w:sz w:val="18"/>
          <w:szCs w:val="18"/>
        </w:rPr>
        <w:t>("Aguardando estabilização!!!");</w:t>
      </w:r>
    </w:p>
    <w:p w14:paraId="7DBEF8DC" w14:textId="77777777" w:rsidR="00542E83" w:rsidRPr="00542E83" w:rsidRDefault="00542E83" w:rsidP="00542E83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42E83">
        <w:rPr>
          <w:rFonts w:ascii="Courier New" w:hAnsi="Courier New" w:cs="Courier New"/>
          <w:sz w:val="18"/>
          <w:szCs w:val="18"/>
        </w:rPr>
        <w:lastRenderedPageBreak/>
        <w:t xml:space="preserve">  </w:t>
      </w:r>
      <w:r w:rsidRPr="00542E83">
        <w:rPr>
          <w:rFonts w:ascii="Courier New" w:hAnsi="Courier New" w:cs="Courier New"/>
          <w:sz w:val="18"/>
          <w:szCs w:val="18"/>
        </w:rPr>
        <w:tab/>
      </w:r>
      <w:proofErr w:type="gramStart"/>
      <w:r w:rsidRPr="00542E83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542E83">
        <w:rPr>
          <w:rFonts w:ascii="Courier New" w:hAnsi="Courier New" w:cs="Courier New"/>
          <w:sz w:val="18"/>
          <w:szCs w:val="18"/>
          <w:lang w:val="en-US"/>
        </w:rPr>
        <w:t xml:space="preserve">3000); /* 30 </w:t>
      </w:r>
      <w:proofErr w:type="spellStart"/>
      <w:r w:rsidRPr="00542E83">
        <w:rPr>
          <w:rFonts w:ascii="Courier New" w:hAnsi="Courier New" w:cs="Courier New"/>
          <w:sz w:val="18"/>
          <w:szCs w:val="18"/>
          <w:lang w:val="en-US"/>
        </w:rPr>
        <w:t>segundos</w:t>
      </w:r>
      <w:proofErr w:type="spellEnd"/>
      <w:r w:rsidRPr="00542E83">
        <w:rPr>
          <w:rFonts w:ascii="Courier New" w:hAnsi="Courier New" w:cs="Courier New"/>
          <w:sz w:val="18"/>
          <w:szCs w:val="18"/>
          <w:lang w:val="en-US"/>
        </w:rPr>
        <w:t xml:space="preserve"> */</w:t>
      </w:r>
    </w:p>
    <w:p w14:paraId="225DFA19" w14:textId="77777777" w:rsidR="00542E83" w:rsidRPr="00542E83" w:rsidRDefault="00542E83" w:rsidP="00542E83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0A505366" w14:textId="77777777" w:rsidR="00542E83" w:rsidRPr="00542E83" w:rsidRDefault="00542E83" w:rsidP="00542E83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42E83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469C1A04" w14:textId="77777777" w:rsidR="00542E83" w:rsidRPr="00542E83" w:rsidRDefault="00542E83" w:rsidP="00542E83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6D9EDA80" w14:textId="77777777" w:rsidR="00542E83" w:rsidRPr="00542E83" w:rsidRDefault="00542E83" w:rsidP="00542E83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542E83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542E83">
        <w:rPr>
          <w:rFonts w:ascii="Courier New" w:hAnsi="Courier New" w:cs="Courier New"/>
          <w:sz w:val="18"/>
          <w:szCs w:val="18"/>
          <w:lang w:val="en-US"/>
        </w:rPr>
        <w:t xml:space="preserve"> loop()</w:t>
      </w:r>
    </w:p>
    <w:p w14:paraId="0231528C" w14:textId="77777777" w:rsidR="00542E83" w:rsidRPr="00542E83" w:rsidRDefault="00542E83" w:rsidP="00542E83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42E83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393863A8" w14:textId="77777777" w:rsidR="00542E83" w:rsidRPr="00542E83" w:rsidRDefault="00542E83" w:rsidP="00542E83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42E83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4353F09C" w14:textId="77777777" w:rsidR="00542E83" w:rsidRPr="00542E83" w:rsidRDefault="00542E83" w:rsidP="00542E83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42E8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542E8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542E8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542E83">
        <w:rPr>
          <w:rFonts w:ascii="Courier New" w:hAnsi="Courier New" w:cs="Courier New"/>
          <w:sz w:val="18"/>
          <w:szCs w:val="18"/>
          <w:lang w:val="en-US"/>
        </w:rPr>
        <w:t xml:space="preserve"> sensor;</w:t>
      </w:r>
    </w:p>
    <w:p w14:paraId="06427395" w14:textId="77777777" w:rsidR="00542E83" w:rsidRPr="00542E83" w:rsidRDefault="00542E83" w:rsidP="00542E83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3E58C59D" w14:textId="0890E715" w:rsidR="00542E83" w:rsidRPr="00542E83" w:rsidRDefault="00542E83" w:rsidP="00542E83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42E8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C94D6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542E83">
        <w:rPr>
          <w:rFonts w:ascii="Courier New" w:hAnsi="Courier New" w:cs="Courier New"/>
          <w:sz w:val="18"/>
          <w:szCs w:val="18"/>
          <w:lang w:val="en-US"/>
        </w:rPr>
        <w:t>sensor</w:t>
      </w:r>
      <w:proofErr w:type="gramEnd"/>
      <w:r w:rsidRPr="00542E83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42E83">
        <w:rPr>
          <w:rFonts w:ascii="Courier New" w:hAnsi="Courier New" w:cs="Courier New"/>
          <w:sz w:val="18"/>
          <w:szCs w:val="18"/>
          <w:lang w:val="en-US"/>
        </w:rPr>
        <w:t>digitalRead</w:t>
      </w:r>
      <w:proofErr w:type="spellEnd"/>
      <w:r w:rsidRPr="00542E83">
        <w:rPr>
          <w:rFonts w:ascii="Courier New" w:hAnsi="Courier New" w:cs="Courier New"/>
          <w:sz w:val="18"/>
          <w:szCs w:val="18"/>
          <w:lang w:val="en-US"/>
        </w:rPr>
        <w:t>(2);</w:t>
      </w:r>
    </w:p>
    <w:p w14:paraId="6EA1F17F" w14:textId="77777777" w:rsidR="00542E83" w:rsidRPr="00542E83" w:rsidRDefault="00542E83" w:rsidP="00542E83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55BA90B1" w14:textId="39FDC109" w:rsidR="00542E83" w:rsidRPr="00542E83" w:rsidRDefault="00542E83" w:rsidP="00542E83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42E8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C94D6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542E83">
        <w:rPr>
          <w:rFonts w:ascii="Courier New" w:hAnsi="Courier New" w:cs="Courier New"/>
          <w:sz w:val="18"/>
          <w:szCs w:val="18"/>
          <w:lang w:val="en-US"/>
        </w:rPr>
        <w:t>Serial.println</w:t>
      </w:r>
      <w:proofErr w:type="spellEnd"/>
      <w:r w:rsidRPr="00542E8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42E83">
        <w:rPr>
          <w:rFonts w:ascii="Courier New" w:hAnsi="Courier New" w:cs="Courier New"/>
          <w:sz w:val="18"/>
          <w:szCs w:val="18"/>
          <w:lang w:val="en-US"/>
        </w:rPr>
        <w:t>sensor);</w:t>
      </w:r>
    </w:p>
    <w:p w14:paraId="714DC45E" w14:textId="77777777" w:rsidR="00542E83" w:rsidRPr="00542E83" w:rsidRDefault="00542E83" w:rsidP="00542E83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4F7343D5" w14:textId="56E336C8" w:rsidR="00542E83" w:rsidRPr="00542E83" w:rsidRDefault="00542E83" w:rsidP="00542E83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42E8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C94D6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542E83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542E83">
        <w:rPr>
          <w:rFonts w:ascii="Courier New" w:hAnsi="Courier New" w:cs="Courier New"/>
          <w:sz w:val="18"/>
          <w:szCs w:val="18"/>
          <w:lang w:val="en-US"/>
        </w:rPr>
        <w:t>sensor == HIGH){</w:t>
      </w:r>
    </w:p>
    <w:p w14:paraId="13FE1B9F" w14:textId="77777777" w:rsidR="00542E83" w:rsidRPr="00542E83" w:rsidRDefault="00542E83" w:rsidP="00542E83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1676630E" w14:textId="65B97F8E" w:rsidR="00542E83" w:rsidRPr="00542E83" w:rsidRDefault="00542E83" w:rsidP="00542E83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42E8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542E83">
        <w:rPr>
          <w:rFonts w:ascii="Courier New" w:hAnsi="Courier New" w:cs="Courier New"/>
          <w:sz w:val="18"/>
          <w:szCs w:val="18"/>
          <w:lang w:val="en-US"/>
        </w:rPr>
        <w:tab/>
      </w:r>
      <w:r w:rsidR="00C94D6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542E83">
        <w:rPr>
          <w:rFonts w:ascii="Courier New" w:hAnsi="Courier New" w:cs="Courier New"/>
          <w:sz w:val="18"/>
          <w:szCs w:val="18"/>
          <w:lang w:val="en-US"/>
        </w:rPr>
        <w:t>tone(</w:t>
      </w:r>
      <w:proofErr w:type="gramEnd"/>
      <w:r w:rsidRPr="00542E83">
        <w:rPr>
          <w:rFonts w:ascii="Courier New" w:hAnsi="Courier New" w:cs="Courier New"/>
          <w:sz w:val="18"/>
          <w:szCs w:val="18"/>
          <w:lang w:val="en-US"/>
        </w:rPr>
        <w:t>buzzer, 493);</w:t>
      </w:r>
    </w:p>
    <w:p w14:paraId="56C2BDB7" w14:textId="185F4FD1" w:rsidR="00542E83" w:rsidRPr="00542E83" w:rsidRDefault="00542E83" w:rsidP="00542E83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42E83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542E83">
        <w:rPr>
          <w:rFonts w:ascii="Courier New" w:hAnsi="Courier New" w:cs="Courier New"/>
          <w:sz w:val="18"/>
          <w:szCs w:val="18"/>
          <w:lang w:val="en-US"/>
        </w:rPr>
        <w:tab/>
      </w:r>
      <w:r w:rsidR="00C94D6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542E83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542E8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542E83">
        <w:rPr>
          <w:rFonts w:ascii="Courier New" w:hAnsi="Courier New" w:cs="Courier New"/>
          <w:sz w:val="18"/>
          <w:szCs w:val="18"/>
          <w:lang w:val="en-US"/>
        </w:rPr>
        <w:t>ledgreen</w:t>
      </w:r>
      <w:proofErr w:type="spellEnd"/>
      <w:r w:rsidRPr="00542E83">
        <w:rPr>
          <w:rFonts w:ascii="Courier New" w:hAnsi="Courier New" w:cs="Courier New"/>
          <w:sz w:val="18"/>
          <w:szCs w:val="18"/>
          <w:lang w:val="en-US"/>
        </w:rPr>
        <w:t>, LOW);</w:t>
      </w:r>
    </w:p>
    <w:p w14:paraId="07F50713" w14:textId="77777777" w:rsidR="00542E83" w:rsidRPr="00542E83" w:rsidRDefault="00542E83" w:rsidP="00542E83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42E83">
        <w:rPr>
          <w:rFonts w:ascii="Courier New" w:hAnsi="Courier New" w:cs="Courier New"/>
          <w:sz w:val="18"/>
          <w:szCs w:val="18"/>
          <w:lang w:val="en-US"/>
        </w:rPr>
        <w:t xml:space="preserve">      </w:t>
      </w:r>
    </w:p>
    <w:p w14:paraId="5E1D2577" w14:textId="1B85C79D" w:rsidR="00542E83" w:rsidRPr="00542E83" w:rsidRDefault="00542E83" w:rsidP="00542E83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42E83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542E83">
        <w:rPr>
          <w:rFonts w:ascii="Courier New" w:hAnsi="Courier New" w:cs="Courier New"/>
          <w:sz w:val="18"/>
          <w:szCs w:val="18"/>
          <w:lang w:val="en-US"/>
        </w:rPr>
        <w:tab/>
      </w:r>
      <w:r w:rsidR="00C94D6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542E83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542E8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42E83">
        <w:rPr>
          <w:rFonts w:ascii="Courier New" w:hAnsi="Courier New" w:cs="Courier New"/>
          <w:sz w:val="18"/>
          <w:szCs w:val="18"/>
          <w:lang w:val="en-US"/>
        </w:rPr>
        <w:t>led1, HIGH);</w:t>
      </w:r>
    </w:p>
    <w:p w14:paraId="1F331D99" w14:textId="76479ED5" w:rsidR="00542E83" w:rsidRPr="00542E83" w:rsidRDefault="00542E83" w:rsidP="00542E83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42E83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542E83">
        <w:rPr>
          <w:rFonts w:ascii="Courier New" w:hAnsi="Courier New" w:cs="Courier New"/>
          <w:sz w:val="18"/>
          <w:szCs w:val="18"/>
          <w:lang w:val="en-US"/>
        </w:rPr>
        <w:tab/>
      </w:r>
      <w:r w:rsidR="00C94D6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542E83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542E83">
        <w:rPr>
          <w:rFonts w:ascii="Courier New" w:hAnsi="Courier New" w:cs="Courier New"/>
          <w:sz w:val="18"/>
          <w:szCs w:val="18"/>
          <w:lang w:val="en-US"/>
        </w:rPr>
        <w:t>100);</w:t>
      </w:r>
    </w:p>
    <w:p w14:paraId="0703487C" w14:textId="34A5588D" w:rsidR="00542E83" w:rsidRPr="00542E83" w:rsidRDefault="00542E83" w:rsidP="00542E83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42E83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542E83">
        <w:rPr>
          <w:rFonts w:ascii="Courier New" w:hAnsi="Courier New" w:cs="Courier New"/>
          <w:sz w:val="18"/>
          <w:szCs w:val="18"/>
          <w:lang w:val="en-US"/>
        </w:rPr>
        <w:tab/>
      </w:r>
      <w:r w:rsidR="00C94D6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542E83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542E8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42E83">
        <w:rPr>
          <w:rFonts w:ascii="Courier New" w:hAnsi="Courier New" w:cs="Courier New"/>
          <w:sz w:val="18"/>
          <w:szCs w:val="18"/>
          <w:lang w:val="en-US"/>
        </w:rPr>
        <w:t>led2, HIGH);</w:t>
      </w:r>
    </w:p>
    <w:p w14:paraId="24005E9E" w14:textId="4642E6C6" w:rsidR="00542E83" w:rsidRPr="00542E83" w:rsidRDefault="00542E83" w:rsidP="00542E83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42E83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r w:rsidRPr="00542E83">
        <w:rPr>
          <w:rFonts w:ascii="Courier New" w:hAnsi="Courier New" w:cs="Courier New"/>
          <w:sz w:val="18"/>
          <w:szCs w:val="18"/>
          <w:lang w:val="en-US"/>
        </w:rPr>
        <w:tab/>
      </w:r>
      <w:r w:rsidR="00C94D6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542E83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542E83">
        <w:rPr>
          <w:rFonts w:ascii="Courier New" w:hAnsi="Courier New" w:cs="Courier New"/>
          <w:sz w:val="18"/>
          <w:szCs w:val="18"/>
          <w:lang w:val="en-US"/>
        </w:rPr>
        <w:t>100);</w:t>
      </w:r>
    </w:p>
    <w:p w14:paraId="3D3A9543" w14:textId="0F9C13B2" w:rsidR="00542E83" w:rsidRPr="00542E83" w:rsidRDefault="00542E83" w:rsidP="00542E83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42E83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r w:rsidRPr="00542E83">
        <w:rPr>
          <w:rFonts w:ascii="Courier New" w:hAnsi="Courier New" w:cs="Courier New"/>
          <w:sz w:val="18"/>
          <w:szCs w:val="18"/>
          <w:lang w:val="en-US"/>
        </w:rPr>
        <w:tab/>
      </w:r>
      <w:r w:rsidR="00C94D6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542E83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542E8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42E83">
        <w:rPr>
          <w:rFonts w:ascii="Courier New" w:hAnsi="Courier New" w:cs="Courier New"/>
          <w:sz w:val="18"/>
          <w:szCs w:val="18"/>
          <w:lang w:val="en-US"/>
        </w:rPr>
        <w:t>led3, HIGH);</w:t>
      </w:r>
    </w:p>
    <w:p w14:paraId="0B7CF838" w14:textId="71AC5E5D" w:rsidR="00542E83" w:rsidRPr="00542E83" w:rsidRDefault="00542E83" w:rsidP="00542E83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42E83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r w:rsidRPr="00542E83">
        <w:rPr>
          <w:rFonts w:ascii="Courier New" w:hAnsi="Courier New" w:cs="Courier New"/>
          <w:sz w:val="18"/>
          <w:szCs w:val="18"/>
          <w:lang w:val="en-US"/>
        </w:rPr>
        <w:tab/>
      </w:r>
      <w:r w:rsidR="00C94D6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542E83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542E83">
        <w:rPr>
          <w:rFonts w:ascii="Courier New" w:hAnsi="Courier New" w:cs="Courier New"/>
          <w:sz w:val="18"/>
          <w:szCs w:val="18"/>
          <w:lang w:val="en-US"/>
        </w:rPr>
        <w:t>100);</w:t>
      </w:r>
    </w:p>
    <w:p w14:paraId="544B3DC1" w14:textId="7CAD19A8" w:rsidR="00542E83" w:rsidRPr="00542E83" w:rsidRDefault="00542E83" w:rsidP="00542E83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42E83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r w:rsidRPr="00542E83">
        <w:rPr>
          <w:rFonts w:ascii="Courier New" w:hAnsi="Courier New" w:cs="Courier New"/>
          <w:sz w:val="18"/>
          <w:szCs w:val="18"/>
          <w:lang w:val="en-US"/>
        </w:rPr>
        <w:tab/>
      </w:r>
      <w:r w:rsidR="00C94D6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542E83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542E8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42E83">
        <w:rPr>
          <w:rFonts w:ascii="Courier New" w:hAnsi="Courier New" w:cs="Courier New"/>
          <w:sz w:val="18"/>
          <w:szCs w:val="18"/>
          <w:lang w:val="en-US"/>
        </w:rPr>
        <w:t>led4, HIGH);</w:t>
      </w:r>
    </w:p>
    <w:p w14:paraId="6E02126B" w14:textId="11BB5FF9" w:rsidR="00542E83" w:rsidRPr="00542E83" w:rsidRDefault="00542E83" w:rsidP="00542E83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42E83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542E83">
        <w:rPr>
          <w:rFonts w:ascii="Courier New" w:hAnsi="Courier New" w:cs="Courier New"/>
          <w:sz w:val="18"/>
          <w:szCs w:val="18"/>
          <w:lang w:val="en-US"/>
        </w:rPr>
        <w:tab/>
      </w:r>
      <w:r w:rsidR="00C94D6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="00C94D63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="00C94D63">
        <w:rPr>
          <w:rFonts w:ascii="Courier New" w:hAnsi="Courier New" w:cs="Courier New"/>
          <w:sz w:val="18"/>
          <w:szCs w:val="18"/>
          <w:lang w:val="en-US"/>
        </w:rPr>
        <w:t>100);</w:t>
      </w:r>
    </w:p>
    <w:p w14:paraId="161051EE" w14:textId="038B9CA4" w:rsidR="00542E83" w:rsidRPr="00542E83" w:rsidRDefault="00542E83" w:rsidP="00542E83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42E8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C94D63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77BFC443" w14:textId="1821DF6B" w:rsidR="00542E83" w:rsidRPr="00542E83" w:rsidRDefault="00542E83" w:rsidP="00542E83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42E8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542E8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542E83">
        <w:rPr>
          <w:rFonts w:ascii="Courier New" w:hAnsi="Courier New" w:cs="Courier New"/>
          <w:sz w:val="18"/>
          <w:szCs w:val="18"/>
          <w:lang w:val="en-US"/>
        </w:rPr>
        <w:t>e</w:t>
      </w:r>
      <w:r w:rsidR="00C94D63">
        <w:rPr>
          <w:rFonts w:ascii="Courier New" w:hAnsi="Courier New" w:cs="Courier New"/>
          <w:sz w:val="18"/>
          <w:szCs w:val="18"/>
          <w:lang w:val="en-US"/>
        </w:rPr>
        <w:t>lse{</w:t>
      </w:r>
      <w:proofErr w:type="gramEnd"/>
    </w:p>
    <w:p w14:paraId="12D92BBD" w14:textId="4D6C38D8" w:rsidR="00542E83" w:rsidRPr="00C94D63" w:rsidRDefault="00C94D63" w:rsidP="00542E83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="00542E83" w:rsidRPr="00C94D63">
        <w:rPr>
          <w:rFonts w:ascii="Courier New" w:hAnsi="Courier New" w:cs="Courier New"/>
          <w:sz w:val="18"/>
          <w:szCs w:val="18"/>
          <w:lang w:val="en-US"/>
        </w:rPr>
        <w:t>noTone</w:t>
      </w:r>
      <w:proofErr w:type="spellEnd"/>
      <w:r w:rsidR="00542E83" w:rsidRPr="00C94D6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="00542E83" w:rsidRPr="00C94D63">
        <w:rPr>
          <w:rFonts w:ascii="Courier New" w:hAnsi="Courier New" w:cs="Courier New"/>
          <w:sz w:val="18"/>
          <w:szCs w:val="18"/>
          <w:lang w:val="en-US"/>
        </w:rPr>
        <w:t>buzzer);</w:t>
      </w:r>
    </w:p>
    <w:p w14:paraId="306FACA1" w14:textId="74A6E485" w:rsidR="00542E83" w:rsidRPr="00542E83" w:rsidRDefault="00542E83" w:rsidP="00542E83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42E83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="00C94D63">
        <w:rPr>
          <w:rFonts w:ascii="Courier New" w:hAnsi="Courier New" w:cs="Courier New"/>
          <w:sz w:val="18"/>
          <w:szCs w:val="18"/>
          <w:lang w:val="en-US"/>
        </w:rPr>
        <w:tab/>
      </w:r>
      <w:r w:rsidR="00C94D6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542E83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542E8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542E83">
        <w:rPr>
          <w:rFonts w:ascii="Courier New" w:hAnsi="Courier New" w:cs="Courier New"/>
          <w:sz w:val="18"/>
          <w:szCs w:val="18"/>
          <w:lang w:val="en-US"/>
        </w:rPr>
        <w:t>ledgreen</w:t>
      </w:r>
      <w:proofErr w:type="spellEnd"/>
      <w:r w:rsidRPr="00542E83">
        <w:rPr>
          <w:rFonts w:ascii="Courier New" w:hAnsi="Courier New" w:cs="Courier New"/>
          <w:sz w:val="18"/>
          <w:szCs w:val="18"/>
          <w:lang w:val="en-US"/>
        </w:rPr>
        <w:t>, HIGH);</w:t>
      </w:r>
    </w:p>
    <w:p w14:paraId="473E7474" w14:textId="77777777" w:rsidR="00542E83" w:rsidRPr="00542E83" w:rsidRDefault="00542E83" w:rsidP="00542E83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42E83">
        <w:rPr>
          <w:rFonts w:ascii="Courier New" w:hAnsi="Courier New" w:cs="Courier New"/>
          <w:sz w:val="18"/>
          <w:szCs w:val="18"/>
          <w:lang w:val="en-US"/>
        </w:rPr>
        <w:t xml:space="preserve">      </w:t>
      </w:r>
    </w:p>
    <w:p w14:paraId="4206696C" w14:textId="4199AF56" w:rsidR="00542E83" w:rsidRPr="00542E83" w:rsidRDefault="00542E83" w:rsidP="00542E83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42E83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542E83">
        <w:rPr>
          <w:rFonts w:ascii="Courier New" w:hAnsi="Courier New" w:cs="Courier New"/>
          <w:sz w:val="18"/>
          <w:szCs w:val="18"/>
          <w:lang w:val="en-US"/>
        </w:rPr>
        <w:tab/>
      </w:r>
      <w:r w:rsidR="00C94D6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542E83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542E8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42E83">
        <w:rPr>
          <w:rFonts w:ascii="Courier New" w:hAnsi="Courier New" w:cs="Courier New"/>
          <w:sz w:val="18"/>
          <w:szCs w:val="18"/>
          <w:lang w:val="en-US"/>
        </w:rPr>
        <w:t>led1, LOW);</w:t>
      </w:r>
    </w:p>
    <w:p w14:paraId="0B072190" w14:textId="3FE85B2C" w:rsidR="00542E83" w:rsidRPr="00542E83" w:rsidRDefault="00542E83" w:rsidP="00542E83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42E83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542E83">
        <w:rPr>
          <w:rFonts w:ascii="Courier New" w:hAnsi="Courier New" w:cs="Courier New"/>
          <w:sz w:val="18"/>
          <w:szCs w:val="18"/>
          <w:lang w:val="en-US"/>
        </w:rPr>
        <w:tab/>
      </w:r>
      <w:r w:rsidR="00C94D6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542E83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542E8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42E83">
        <w:rPr>
          <w:rFonts w:ascii="Courier New" w:hAnsi="Courier New" w:cs="Courier New"/>
          <w:sz w:val="18"/>
          <w:szCs w:val="18"/>
          <w:lang w:val="en-US"/>
        </w:rPr>
        <w:t>led2, LOW);</w:t>
      </w:r>
    </w:p>
    <w:p w14:paraId="2B9F562C" w14:textId="4FFE7429" w:rsidR="00542E83" w:rsidRPr="00542E83" w:rsidRDefault="00542E83" w:rsidP="00542E83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42E83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r w:rsidRPr="00542E83">
        <w:rPr>
          <w:rFonts w:ascii="Courier New" w:hAnsi="Courier New" w:cs="Courier New"/>
          <w:sz w:val="18"/>
          <w:szCs w:val="18"/>
          <w:lang w:val="en-US"/>
        </w:rPr>
        <w:tab/>
      </w:r>
      <w:r w:rsidR="00C94D6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542E83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542E8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42E83">
        <w:rPr>
          <w:rFonts w:ascii="Courier New" w:hAnsi="Courier New" w:cs="Courier New"/>
          <w:sz w:val="18"/>
          <w:szCs w:val="18"/>
          <w:lang w:val="en-US"/>
        </w:rPr>
        <w:t>led3, LOW);</w:t>
      </w:r>
    </w:p>
    <w:p w14:paraId="6030A81C" w14:textId="17BF68BE" w:rsidR="00542E83" w:rsidRPr="00E76221" w:rsidRDefault="00542E83" w:rsidP="00542E83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42E83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r w:rsidRPr="00542E83">
        <w:rPr>
          <w:rFonts w:ascii="Courier New" w:hAnsi="Courier New" w:cs="Courier New"/>
          <w:sz w:val="18"/>
          <w:szCs w:val="18"/>
          <w:lang w:val="en-US"/>
        </w:rPr>
        <w:tab/>
      </w:r>
      <w:r w:rsidR="00C94D63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="00C94D63" w:rsidRPr="00E76221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="00C94D63" w:rsidRPr="00E7622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="00C94D63" w:rsidRPr="00E76221">
        <w:rPr>
          <w:rFonts w:ascii="Courier New" w:hAnsi="Courier New" w:cs="Courier New"/>
          <w:sz w:val="18"/>
          <w:szCs w:val="18"/>
          <w:lang w:val="en-US"/>
        </w:rPr>
        <w:t>led4, LOW);</w:t>
      </w:r>
    </w:p>
    <w:p w14:paraId="45AE1296" w14:textId="2522097B" w:rsidR="00542E83" w:rsidRPr="00542E83" w:rsidRDefault="00542E83" w:rsidP="00542E83">
      <w:pPr>
        <w:pStyle w:val="Corpodetexto"/>
        <w:rPr>
          <w:rFonts w:ascii="Courier New" w:hAnsi="Courier New" w:cs="Courier New"/>
          <w:sz w:val="18"/>
          <w:szCs w:val="18"/>
        </w:rPr>
      </w:pPr>
      <w:r w:rsidRPr="00E76221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C94D63" w:rsidRPr="00E76221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542E83">
        <w:rPr>
          <w:rFonts w:ascii="Courier New" w:hAnsi="Courier New" w:cs="Courier New"/>
          <w:sz w:val="18"/>
          <w:szCs w:val="18"/>
        </w:rPr>
        <w:t>}</w:t>
      </w:r>
      <w:proofErr w:type="gramEnd"/>
    </w:p>
    <w:p w14:paraId="78D377C0" w14:textId="135D59FA" w:rsidR="00A81AFF" w:rsidRPr="00E76221" w:rsidRDefault="00542E83" w:rsidP="00CA3BA3">
      <w:pPr>
        <w:pStyle w:val="Corpodetexto"/>
        <w:rPr>
          <w:rFonts w:ascii="Courier New" w:hAnsi="Courier New" w:cs="Courier New"/>
          <w:sz w:val="18"/>
          <w:szCs w:val="18"/>
        </w:rPr>
      </w:pPr>
      <w:proofErr w:type="gramStart"/>
      <w:r w:rsidRPr="00542E83">
        <w:rPr>
          <w:rFonts w:ascii="Courier New" w:hAnsi="Courier New" w:cs="Courier New"/>
          <w:sz w:val="18"/>
          <w:szCs w:val="18"/>
        </w:rPr>
        <w:t>}</w:t>
      </w:r>
      <w:proofErr w:type="gramEnd"/>
    </w:p>
    <w:p w14:paraId="0F22DF4B" w14:textId="77777777" w:rsidR="00CA3BA3" w:rsidRPr="003276F2" w:rsidRDefault="00CA3BA3" w:rsidP="00CA3BA3">
      <w:pPr>
        <w:pStyle w:val="Corpodetexto"/>
      </w:pPr>
      <w:r>
        <w:t xml:space="preserve">Código Montagem </w:t>
      </w:r>
      <w:proofErr w:type="gramStart"/>
      <w:r>
        <w:t>7</w:t>
      </w:r>
      <w:proofErr w:type="gramEnd"/>
    </w:p>
    <w:p w14:paraId="47DD039B" w14:textId="77777777" w:rsidR="00CA3BA3" w:rsidRPr="003276F2" w:rsidRDefault="00CA3BA3" w:rsidP="003276F2">
      <w:pPr>
        <w:pStyle w:val="Corpodetexto"/>
      </w:pPr>
    </w:p>
    <w:p w14:paraId="3D52DB71" w14:textId="63A5F975" w:rsidR="003276F2" w:rsidRDefault="003276F2" w:rsidP="00025E51">
      <w:pPr>
        <w:pStyle w:val="Ttulo"/>
        <w:jc w:val="left"/>
        <w:rPr>
          <w:b w:val="0"/>
          <w:sz w:val="24"/>
        </w:rPr>
      </w:pPr>
      <w:r>
        <w:t>Referências</w:t>
      </w:r>
    </w:p>
    <w:p w14:paraId="49BF3E4C" w14:textId="77777777" w:rsidR="00025E51" w:rsidRDefault="00025E51" w:rsidP="00025E51">
      <w:pPr>
        <w:pStyle w:val="Corpodetexto"/>
      </w:pPr>
    </w:p>
    <w:p w14:paraId="64A609EF" w14:textId="77777777" w:rsidR="00025E51" w:rsidRDefault="00025E51" w:rsidP="00025E51">
      <w:pPr>
        <w:pStyle w:val="Corpodetexto"/>
      </w:pPr>
      <w:r>
        <w:t xml:space="preserve">BENTO, </w:t>
      </w:r>
      <w:proofErr w:type="spellStart"/>
      <w:r>
        <w:t>Clístenes</w:t>
      </w:r>
      <w:proofErr w:type="spellEnd"/>
      <w:r>
        <w:t xml:space="preserve"> </w:t>
      </w:r>
      <w:proofErr w:type="spellStart"/>
      <w:r>
        <w:t>Grizafis</w:t>
      </w:r>
      <w:proofErr w:type="spellEnd"/>
      <w:r>
        <w:t xml:space="preserve">. A BOA PRÁTICA DE INDENTAR EM C. </w:t>
      </w:r>
      <w:r>
        <w:rPr>
          <w:b/>
        </w:rPr>
        <w:t xml:space="preserve">Espaço </w:t>
      </w:r>
      <w:proofErr w:type="spellStart"/>
      <w:proofErr w:type="gramStart"/>
      <w:r>
        <w:rPr>
          <w:b/>
        </w:rPr>
        <w:t>CMaker</w:t>
      </w:r>
      <w:proofErr w:type="spellEnd"/>
      <w:proofErr w:type="gramEnd"/>
      <w:r>
        <w:rPr>
          <w:b/>
        </w:rPr>
        <w:t xml:space="preserve">, </w:t>
      </w:r>
      <w:r>
        <w:t>2020.</w:t>
      </w:r>
    </w:p>
    <w:p w14:paraId="50D80DB5" w14:textId="2C619665" w:rsidR="00025E51" w:rsidRDefault="00025E51" w:rsidP="00025E51">
      <w:pPr>
        <w:pStyle w:val="Corpodetexto"/>
      </w:pPr>
      <w:r>
        <w:t xml:space="preserve">Disponível em: </w:t>
      </w:r>
      <w:hyperlink r:id="rId14" w:history="1">
        <w:r>
          <w:rPr>
            <w:rStyle w:val="Hyperlink"/>
          </w:rPr>
          <w:t>http://cmaker.com.br/a-boa-pratica-de-indentar-em-c/</w:t>
        </w:r>
      </w:hyperlink>
      <w:r>
        <w:t xml:space="preserve">. Acesso em: 12 de julho. </w:t>
      </w:r>
      <w:proofErr w:type="gramStart"/>
      <w:r>
        <w:t>de</w:t>
      </w:r>
      <w:proofErr w:type="gramEnd"/>
      <w:r>
        <w:t xml:space="preserve"> 2021.</w:t>
      </w:r>
    </w:p>
    <w:p w14:paraId="0B92CA93" w14:textId="77777777" w:rsidR="00025E51" w:rsidRDefault="00025E51" w:rsidP="00025E51">
      <w:pPr>
        <w:pStyle w:val="Corpodetexto"/>
      </w:pPr>
    </w:p>
    <w:p w14:paraId="19721982" w14:textId="77777777" w:rsidR="00025E51" w:rsidRDefault="00025E51" w:rsidP="00025E51">
      <w:pPr>
        <w:pStyle w:val="Corpodetexto"/>
      </w:pPr>
      <w:r>
        <w:t xml:space="preserve">BETTIO, Fabio. </w:t>
      </w:r>
      <w:proofErr w:type="spellStart"/>
      <w:r w:rsidRPr="00C1085B">
        <w:t>Tinkercad</w:t>
      </w:r>
      <w:proofErr w:type="spellEnd"/>
      <w:r w:rsidRPr="00C1085B">
        <w:t xml:space="preserve"> Aula 01 - Introdução - Professor </w:t>
      </w:r>
      <w:proofErr w:type="spellStart"/>
      <w:r w:rsidRPr="00C1085B">
        <w:t>Bettio</w:t>
      </w:r>
      <w:proofErr w:type="spellEnd"/>
      <w:r>
        <w:t xml:space="preserve">. </w:t>
      </w:r>
      <w:proofErr w:type="spellStart"/>
      <w:r>
        <w:rPr>
          <w:b/>
        </w:rPr>
        <w:t>Youtube</w:t>
      </w:r>
      <w:proofErr w:type="spellEnd"/>
      <w:r>
        <w:rPr>
          <w:b/>
        </w:rPr>
        <w:t xml:space="preserve">, </w:t>
      </w:r>
      <w:r>
        <w:t>2020.</w:t>
      </w:r>
    </w:p>
    <w:p w14:paraId="49495B3B" w14:textId="5B18F310" w:rsidR="00025E51" w:rsidRDefault="00025E51" w:rsidP="00025E51">
      <w:pPr>
        <w:pStyle w:val="Corpodetexto"/>
      </w:pPr>
      <w:r>
        <w:t xml:space="preserve">Disponível em: </w:t>
      </w:r>
      <w:hyperlink r:id="rId15" w:history="1">
        <w:r w:rsidRPr="00563FD5">
          <w:rPr>
            <w:rStyle w:val="Hyperlink"/>
          </w:rPr>
          <w:t>https://www.youtube.com/watch?v=GF82A3y1zL4</w:t>
        </w:r>
      </w:hyperlink>
      <w:r>
        <w:t xml:space="preserve">. Acesso em: 12 de julho. </w:t>
      </w:r>
      <w:proofErr w:type="gramStart"/>
      <w:r>
        <w:t>de</w:t>
      </w:r>
      <w:proofErr w:type="gramEnd"/>
      <w:r>
        <w:t xml:space="preserve"> 2021.</w:t>
      </w:r>
    </w:p>
    <w:p w14:paraId="1E3DB975" w14:textId="77777777" w:rsidR="00025E51" w:rsidRDefault="00025E51" w:rsidP="00025E51">
      <w:pPr>
        <w:pStyle w:val="Corpodetexto"/>
      </w:pPr>
    </w:p>
    <w:p w14:paraId="41007ADF" w14:textId="21BAA65F" w:rsidR="00025E51" w:rsidRDefault="00025E51" w:rsidP="00025E51">
      <w:pPr>
        <w:pStyle w:val="Corpodetexto"/>
      </w:pPr>
      <w:r>
        <w:t xml:space="preserve">BETTIO, Fabio. </w:t>
      </w:r>
      <w:proofErr w:type="spellStart"/>
      <w:r w:rsidRPr="00025E51">
        <w:t>Tinkercad</w:t>
      </w:r>
      <w:proofErr w:type="spellEnd"/>
      <w:r w:rsidRPr="00025E51">
        <w:t xml:space="preserve"> Aula 8 – Sensor de Movimento PIR</w:t>
      </w:r>
      <w:r>
        <w:t xml:space="preserve">. </w:t>
      </w:r>
      <w:proofErr w:type="spellStart"/>
      <w:r>
        <w:rPr>
          <w:b/>
        </w:rPr>
        <w:t>Youtube</w:t>
      </w:r>
      <w:proofErr w:type="spellEnd"/>
      <w:r>
        <w:rPr>
          <w:b/>
        </w:rPr>
        <w:t xml:space="preserve">, </w:t>
      </w:r>
      <w:r>
        <w:t>2020.</w:t>
      </w:r>
    </w:p>
    <w:p w14:paraId="4A768DC9" w14:textId="03A73F59" w:rsidR="00025E51" w:rsidRDefault="00025E51" w:rsidP="00025E51">
      <w:pPr>
        <w:pStyle w:val="Corpodetexto"/>
      </w:pPr>
      <w:r>
        <w:t>Disponível em:</w:t>
      </w:r>
      <w:r w:rsidRPr="00025E51">
        <w:t xml:space="preserve"> </w:t>
      </w:r>
      <w:hyperlink r:id="rId16" w:history="1">
        <w:r w:rsidRPr="00D206F1">
          <w:rPr>
            <w:rStyle w:val="Hyperlink"/>
          </w:rPr>
          <w:t>https://www.youtube.com/watch?v=ek74cM8379I</w:t>
        </w:r>
      </w:hyperlink>
      <w:r>
        <w:t xml:space="preserve">. Acesso em: 12 de julho. </w:t>
      </w:r>
      <w:proofErr w:type="gramStart"/>
      <w:r>
        <w:t>de</w:t>
      </w:r>
      <w:proofErr w:type="gramEnd"/>
      <w:r>
        <w:t xml:space="preserve"> 2021.</w:t>
      </w:r>
    </w:p>
    <w:p w14:paraId="49E92C8D" w14:textId="77777777" w:rsidR="00025E51" w:rsidRDefault="00025E51" w:rsidP="00025E51">
      <w:pPr>
        <w:pStyle w:val="Corpodetexto"/>
      </w:pPr>
    </w:p>
    <w:p w14:paraId="01504879" w14:textId="77777777" w:rsidR="00025E51" w:rsidRDefault="00025E51" w:rsidP="00025E51">
      <w:pPr>
        <w:pStyle w:val="Corpodetexto"/>
        <w:jc w:val="left"/>
      </w:pPr>
      <w:proofErr w:type="spellStart"/>
      <w:proofErr w:type="gramStart"/>
      <w:r>
        <w:t>if</w:t>
      </w:r>
      <w:proofErr w:type="spellEnd"/>
      <w:proofErr w:type="gramEnd"/>
      <w:r>
        <w:t xml:space="preserve">. </w:t>
      </w:r>
      <w:proofErr w:type="gramStart"/>
      <w:r>
        <w:rPr>
          <w:b/>
        </w:rPr>
        <w:t>ARDUINO.</w:t>
      </w:r>
      <w:proofErr w:type="gramEnd"/>
      <w:r>
        <w:rPr>
          <w:b/>
        </w:rPr>
        <w:t xml:space="preserve">CC, </w:t>
      </w:r>
      <w:r>
        <w:t>2021.</w:t>
      </w:r>
    </w:p>
    <w:p w14:paraId="7FF90705" w14:textId="44FD4D24" w:rsidR="00025E51" w:rsidRDefault="00025E51" w:rsidP="00025E51">
      <w:pPr>
        <w:pStyle w:val="Corpodetexto"/>
        <w:jc w:val="left"/>
      </w:pPr>
      <w:r>
        <w:t xml:space="preserve">Disponível em: </w:t>
      </w:r>
      <w:hyperlink r:id="rId17" w:history="1">
        <w:r>
          <w:rPr>
            <w:rStyle w:val="Hyperlink"/>
          </w:rPr>
          <w:t>https://www.arduino.cc/reference/pt/language/structure/control-structure/if/</w:t>
        </w:r>
      </w:hyperlink>
      <w:r>
        <w:t xml:space="preserve">. Acesso em: 12 de julho. </w:t>
      </w:r>
      <w:proofErr w:type="gramStart"/>
      <w:r>
        <w:t>de</w:t>
      </w:r>
      <w:proofErr w:type="gramEnd"/>
      <w:r>
        <w:t xml:space="preserve"> 2021.</w:t>
      </w:r>
    </w:p>
    <w:p w14:paraId="0F8F4C72" w14:textId="77777777" w:rsidR="00025E51" w:rsidRDefault="00025E51" w:rsidP="00025E51">
      <w:pPr>
        <w:pStyle w:val="Corpodetexto"/>
        <w:jc w:val="left"/>
      </w:pPr>
    </w:p>
    <w:p w14:paraId="07747993" w14:textId="77777777" w:rsidR="00025E51" w:rsidRDefault="00025E51" w:rsidP="00025E51">
      <w:pPr>
        <w:pStyle w:val="Corpodetexto"/>
        <w:jc w:val="left"/>
      </w:pPr>
      <w:r w:rsidRPr="00E66DC5">
        <w:t xml:space="preserve">Documentação de Referência da Linguagem </w:t>
      </w:r>
      <w:proofErr w:type="spellStart"/>
      <w:r w:rsidRPr="00E66DC5">
        <w:t>Arduino</w:t>
      </w:r>
      <w:proofErr w:type="spellEnd"/>
      <w:r>
        <w:t xml:space="preserve">. </w:t>
      </w:r>
      <w:proofErr w:type="gramStart"/>
      <w:r>
        <w:rPr>
          <w:b/>
        </w:rPr>
        <w:t>ARDUINO.</w:t>
      </w:r>
      <w:proofErr w:type="gramEnd"/>
      <w:r>
        <w:rPr>
          <w:b/>
        </w:rPr>
        <w:t xml:space="preserve">CC, </w:t>
      </w:r>
      <w:r>
        <w:t>2021.</w:t>
      </w:r>
    </w:p>
    <w:p w14:paraId="1A68ACCF" w14:textId="0DE4BFE0" w:rsidR="00025E51" w:rsidRDefault="00025E51" w:rsidP="00025E51">
      <w:pPr>
        <w:pStyle w:val="Corpodetexto"/>
        <w:jc w:val="left"/>
      </w:pPr>
      <w:r>
        <w:t xml:space="preserve">Disponível em: </w:t>
      </w:r>
      <w:hyperlink r:id="rId18" w:history="1">
        <w:r w:rsidRPr="00563FD5">
          <w:rPr>
            <w:rStyle w:val="Hyperlink"/>
          </w:rPr>
          <w:t>https://www.arduino.cc/reference/pt/</w:t>
        </w:r>
      </w:hyperlink>
      <w:r>
        <w:t xml:space="preserve">. Acesso em: 12 de julho. </w:t>
      </w:r>
      <w:proofErr w:type="gramStart"/>
      <w:r>
        <w:t>de</w:t>
      </w:r>
      <w:proofErr w:type="gramEnd"/>
      <w:r>
        <w:t xml:space="preserve"> 2021.</w:t>
      </w:r>
    </w:p>
    <w:p w14:paraId="4A6FA76B" w14:textId="77777777" w:rsidR="00E0672B" w:rsidRDefault="00E0672B" w:rsidP="00025E51">
      <w:pPr>
        <w:pStyle w:val="Corpodetexto"/>
        <w:jc w:val="left"/>
      </w:pPr>
    </w:p>
    <w:p w14:paraId="3533274B" w14:textId="77777777" w:rsidR="00E0672B" w:rsidRPr="00542E83" w:rsidRDefault="00E0672B" w:rsidP="00E0672B">
      <w:pPr>
        <w:pStyle w:val="Corpodetexto"/>
        <w:jc w:val="left"/>
      </w:pPr>
      <w:r w:rsidRPr="00542E83">
        <w:t xml:space="preserve">C++ </w:t>
      </w:r>
      <w:proofErr w:type="spellStart"/>
      <w:proofErr w:type="gramStart"/>
      <w:r w:rsidRPr="00542E83">
        <w:t>if</w:t>
      </w:r>
      <w:proofErr w:type="spellEnd"/>
      <w:proofErr w:type="gramEnd"/>
      <w:r w:rsidRPr="00542E83">
        <w:t>...</w:t>
      </w:r>
      <w:proofErr w:type="spellStart"/>
      <w:r w:rsidRPr="00542E83">
        <w:t>else</w:t>
      </w:r>
      <w:proofErr w:type="spellEnd"/>
      <w:r w:rsidRPr="00542E83">
        <w:t xml:space="preserve"> </w:t>
      </w:r>
      <w:proofErr w:type="spellStart"/>
      <w:r w:rsidRPr="00542E83">
        <w:t>statement</w:t>
      </w:r>
      <w:proofErr w:type="spellEnd"/>
      <w:r w:rsidRPr="00542E83">
        <w:t xml:space="preserve">. </w:t>
      </w:r>
      <w:proofErr w:type="spellStart"/>
      <w:proofErr w:type="gramStart"/>
      <w:r w:rsidRPr="00542E83">
        <w:rPr>
          <w:b/>
        </w:rPr>
        <w:t>tutorialspoint</w:t>
      </w:r>
      <w:proofErr w:type="spellEnd"/>
      <w:proofErr w:type="gramEnd"/>
      <w:r w:rsidRPr="00542E83">
        <w:rPr>
          <w:b/>
        </w:rPr>
        <w:t xml:space="preserve">, </w:t>
      </w:r>
      <w:r w:rsidRPr="00542E83">
        <w:t>2021.</w:t>
      </w:r>
    </w:p>
    <w:p w14:paraId="067735CD" w14:textId="0DBD6EB8" w:rsidR="00E0672B" w:rsidRPr="003276F2" w:rsidRDefault="00E0672B" w:rsidP="00E0672B">
      <w:pPr>
        <w:pStyle w:val="Corpodetexto"/>
      </w:pPr>
      <w:r>
        <w:t xml:space="preserve">Disponível em: </w:t>
      </w:r>
      <w:hyperlink r:id="rId19" w:history="1">
        <w:r>
          <w:rPr>
            <w:rStyle w:val="Hyperlink"/>
          </w:rPr>
          <w:t>https://www.tutorialspoint.com/cplusplus/cpp_if_else_statement.htm</w:t>
        </w:r>
      </w:hyperlink>
      <w:r>
        <w:t xml:space="preserve">.  Acesso em: 12 de julho. </w:t>
      </w:r>
      <w:proofErr w:type="gramStart"/>
      <w:r>
        <w:t>de</w:t>
      </w:r>
      <w:proofErr w:type="gramEnd"/>
      <w:r>
        <w:t xml:space="preserve"> 2021. </w:t>
      </w:r>
    </w:p>
    <w:p w14:paraId="387680AC" w14:textId="77777777" w:rsidR="00E0672B" w:rsidRDefault="00E0672B" w:rsidP="00025E51">
      <w:pPr>
        <w:pStyle w:val="Corpodetexto"/>
        <w:jc w:val="left"/>
      </w:pPr>
    </w:p>
    <w:p w14:paraId="115EEA54" w14:textId="77777777" w:rsidR="00025E51" w:rsidRDefault="00025E51" w:rsidP="00025E51">
      <w:pPr>
        <w:pStyle w:val="Corpodetexto"/>
      </w:pPr>
    </w:p>
    <w:p w14:paraId="48C5BB0F" w14:textId="77777777" w:rsidR="00025E51" w:rsidRPr="00025E51" w:rsidRDefault="00025E51" w:rsidP="00025E51">
      <w:pPr>
        <w:pStyle w:val="Corpodetexto"/>
      </w:pPr>
    </w:p>
    <w:p w14:paraId="2EB9460F" w14:textId="77777777" w:rsidR="003276F2" w:rsidRPr="003276F2" w:rsidRDefault="003276F2" w:rsidP="003276F2">
      <w:pPr>
        <w:pStyle w:val="Corpodetexto"/>
      </w:pPr>
    </w:p>
    <w:p w14:paraId="14C17648" w14:textId="77777777" w:rsidR="005053CC" w:rsidRDefault="005053CC" w:rsidP="0061293A">
      <w:pPr>
        <w:pStyle w:val="Ttulo"/>
        <w:jc w:val="left"/>
      </w:pPr>
    </w:p>
    <w:sectPr w:rsidR="005053CC" w:rsidSect="00EA4180">
      <w:headerReference w:type="default" r:id="rId20"/>
      <w:footerReference w:type="default" r:id="rId21"/>
      <w:pgSz w:w="11907" w:h="16840" w:code="9"/>
      <w:pgMar w:top="851" w:right="1134" w:bottom="1418" w:left="1418" w:header="720" w:footer="720" w:gutter="0"/>
      <w:pgBorders w:offsetFrom="page">
        <w:top w:val="single" w:sz="4" w:space="24" w:color="D9D9D9"/>
        <w:left w:val="single" w:sz="4" w:space="24" w:color="D9D9D9"/>
        <w:bottom w:val="single" w:sz="4" w:space="24" w:color="D9D9D9"/>
        <w:right w:val="single" w:sz="4" w:space="24" w:color="D9D9D9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F66B01" w14:textId="77777777" w:rsidR="00E10144" w:rsidRDefault="00E10144">
      <w:pPr>
        <w:spacing w:line="240" w:lineRule="auto"/>
      </w:pPr>
      <w:r>
        <w:separator/>
      </w:r>
    </w:p>
  </w:endnote>
  <w:endnote w:type="continuationSeparator" w:id="0">
    <w:p w14:paraId="59A29B6C" w14:textId="77777777" w:rsidR="00E10144" w:rsidRDefault="00E101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egrito">
    <w:altName w:val="Arial"/>
    <w:panose1 w:val="020B07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053CC" w:rsidRPr="00EE1039" w14:paraId="411B2F71" w14:textId="77777777" w:rsidTr="00EE103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B6674A" w14:textId="77777777" w:rsidR="005053CC" w:rsidRPr="00EE1039" w:rsidRDefault="0061293A">
          <w:pPr>
            <w:ind w:right="360"/>
            <w:rPr>
              <w:rFonts w:ascii="Arial" w:hAnsi="Arial" w:cs="Arial"/>
              <w:sz w:val="18"/>
              <w:lang w:val="pt-BR"/>
            </w:rPr>
          </w:pPr>
          <w:r>
            <w:rPr>
              <w:rFonts w:ascii="Arial" w:hAnsi="Arial" w:cs="Arial"/>
              <w:sz w:val="18"/>
              <w:lang w:val="pt-BR"/>
            </w:rPr>
            <w:t>Relatório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A55AD2" w14:textId="77777777" w:rsidR="005053CC" w:rsidRPr="00EE1039" w:rsidRDefault="0061293A">
          <w:pPr>
            <w:jc w:val="center"/>
            <w:rPr>
              <w:rFonts w:ascii="Arial" w:hAnsi="Arial" w:cs="Arial"/>
              <w:sz w:val="18"/>
              <w:lang w:val="pt-BR"/>
            </w:rPr>
          </w:pPr>
          <w:r>
            <w:rPr>
              <w:rFonts w:ascii="Arial" w:hAnsi="Arial" w:cs="Arial"/>
              <w:sz w:val="18"/>
              <w:lang w:val="pt-BR"/>
            </w:rPr>
            <w:t>GRUPO MARISTA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69A1B6E" w14:textId="77777777" w:rsidR="005053CC" w:rsidRPr="00EE1039" w:rsidRDefault="005053CC">
          <w:pPr>
            <w:jc w:val="right"/>
            <w:rPr>
              <w:rFonts w:ascii="Arial" w:hAnsi="Arial" w:cs="Arial"/>
              <w:sz w:val="18"/>
              <w:lang w:val="pt-BR"/>
            </w:rPr>
          </w:pPr>
          <w:r w:rsidRPr="00EE1039">
            <w:rPr>
              <w:rFonts w:ascii="Arial" w:hAnsi="Arial" w:cs="Arial"/>
              <w:sz w:val="18"/>
              <w:lang w:val="pt-BR"/>
            </w:rPr>
            <w:t xml:space="preserve">Pág. </w:t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fldChar w:fldCharType="begin"/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instrText xml:space="preserve"> PAGE </w:instrText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fldChar w:fldCharType="separate"/>
          </w:r>
          <w:r w:rsidR="004B5054">
            <w:rPr>
              <w:rStyle w:val="Nmerodepgina"/>
              <w:rFonts w:ascii="Arial" w:hAnsi="Arial" w:cs="Arial"/>
              <w:noProof/>
              <w:sz w:val="18"/>
              <w:lang w:val="pt-BR"/>
            </w:rPr>
            <w:t>1</w:t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fldChar w:fldCharType="end"/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t xml:space="preserve"> de </w:t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fldChar w:fldCharType="begin"/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instrText xml:space="preserve"> NUMPAGES  \* MERGEFORMAT </w:instrText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fldChar w:fldCharType="separate"/>
          </w:r>
          <w:r w:rsidR="004B5054" w:rsidRPr="004B5054">
            <w:rPr>
              <w:rStyle w:val="Nmerodepgina"/>
              <w:noProof/>
              <w:sz w:val="18"/>
            </w:rPr>
            <w:t>12</w:t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fldChar w:fldCharType="end"/>
          </w:r>
        </w:p>
      </w:tc>
    </w:tr>
  </w:tbl>
  <w:p w14:paraId="4AF7CBC8" w14:textId="77777777" w:rsidR="005053CC" w:rsidRDefault="005053CC" w:rsidP="00EE103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2519FD" w14:textId="77777777" w:rsidR="00E10144" w:rsidRDefault="00E10144">
      <w:pPr>
        <w:spacing w:line="240" w:lineRule="auto"/>
      </w:pPr>
      <w:r>
        <w:separator/>
      </w:r>
    </w:p>
  </w:footnote>
  <w:footnote w:type="continuationSeparator" w:id="0">
    <w:p w14:paraId="5D6FB76E" w14:textId="77777777" w:rsidR="00E10144" w:rsidRDefault="00E101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85" w:type="dxa"/>
        <w:right w:w="85" w:type="dxa"/>
      </w:tblCellMar>
      <w:tblLook w:val="0000" w:firstRow="0" w:lastRow="0" w:firstColumn="0" w:lastColumn="0" w:noHBand="0" w:noVBand="0"/>
    </w:tblPr>
    <w:tblGrid>
      <w:gridCol w:w="6039"/>
      <w:gridCol w:w="2202"/>
      <w:gridCol w:w="1284"/>
    </w:tblGrid>
    <w:tr w:rsidR="00EE1039" w:rsidRPr="00B810BC" w14:paraId="5EDB2DDE" w14:textId="77777777" w:rsidTr="00EA4180">
      <w:trPr>
        <w:trHeight w:hRule="exact" w:val="284"/>
      </w:trPr>
      <w:tc>
        <w:tcPr>
          <w:tcW w:w="3170" w:type="pct"/>
        </w:tcPr>
        <w:p w14:paraId="2EB903E4" w14:textId="564BE611" w:rsidR="00EE1039" w:rsidRPr="00B810BC" w:rsidRDefault="003D6074" w:rsidP="00B91ED8">
          <w:pPr>
            <w:pStyle w:val="ItemdeTabela10"/>
            <w:rPr>
              <w:sz w:val="18"/>
            </w:rPr>
          </w:pPr>
          <w:r w:rsidRPr="003D6074">
            <w:rPr>
              <w:sz w:val="18"/>
            </w:rPr>
            <w:t>Sensor de Movimento PIR</w:t>
          </w:r>
        </w:p>
      </w:tc>
      <w:tc>
        <w:tcPr>
          <w:tcW w:w="1156" w:type="pct"/>
        </w:tcPr>
        <w:p w14:paraId="0AD719CC" w14:textId="77777777" w:rsidR="00EE1039" w:rsidRPr="00B810BC" w:rsidRDefault="00EE1039" w:rsidP="003D2174">
          <w:pPr>
            <w:pStyle w:val="ItemdeTabela10"/>
            <w:jc w:val="right"/>
            <w:rPr>
              <w:sz w:val="18"/>
            </w:rPr>
          </w:pPr>
          <w:r w:rsidRPr="00B810BC">
            <w:rPr>
              <w:sz w:val="18"/>
            </w:rPr>
            <w:t xml:space="preserve">Versão </w:t>
          </w:r>
          <w:r w:rsidR="005013AC">
            <w:rPr>
              <w:sz w:val="18"/>
            </w:rPr>
            <w:t>1</w:t>
          </w:r>
          <w:r w:rsidRPr="00B810BC">
            <w:rPr>
              <w:sz w:val="18"/>
            </w:rPr>
            <w:t>.</w:t>
          </w:r>
          <w:r w:rsidR="00301C90">
            <w:rPr>
              <w:sz w:val="18"/>
            </w:rPr>
            <w:t>8</w:t>
          </w:r>
          <w:r w:rsidRPr="00B810BC">
            <w:rPr>
              <w:sz w:val="18"/>
            </w:rPr>
            <w:fldChar w:fldCharType="begin"/>
          </w:r>
          <w:r w:rsidRPr="00B810BC">
            <w:rPr>
              <w:sz w:val="18"/>
            </w:rPr>
            <w:instrText xml:space="preserve"> DOCPROPERTY  Manager  \* MERGEFORMAT </w:instrText>
          </w:r>
          <w:r w:rsidRPr="00B810BC">
            <w:rPr>
              <w:sz w:val="18"/>
            </w:rPr>
            <w:fldChar w:fldCharType="end"/>
          </w:r>
        </w:p>
      </w:tc>
      <w:tc>
        <w:tcPr>
          <w:tcW w:w="674" w:type="pct"/>
          <w:vMerge w:val="restart"/>
        </w:tcPr>
        <w:p w14:paraId="79056406" w14:textId="77777777" w:rsidR="00EE1039" w:rsidRPr="00B810BC" w:rsidRDefault="00E10144" w:rsidP="00B91ED8">
          <w:pPr>
            <w:pStyle w:val="ItemdeTabela10"/>
            <w:jc w:val="right"/>
            <w:rPr>
              <w:sz w:val="18"/>
            </w:rPr>
          </w:pPr>
          <w:r>
            <w:rPr>
              <w:sz w:val="18"/>
            </w:rPr>
            <w:pict w14:anchorId="5563C63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style="width:53pt;height:24.75pt">
                <v:imagedata r:id="rId1" o:title="Tecpuc_Logo"/>
              </v:shape>
            </w:pict>
          </w:r>
        </w:p>
      </w:tc>
    </w:tr>
    <w:tr w:rsidR="00EE1039" w:rsidRPr="00B810BC" w14:paraId="201FE816" w14:textId="77777777" w:rsidTr="00EA4180">
      <w:trPr>
        <w:trHeight w:hRule="exact" w:val="284"/>
      </w:trPr>
      <w:tc>
        <w:tcPr>
          <w:tcW w:w="3170" w:type="pct"/>
        </w:tcPr>
        <w:p w14:paraId="197B88E0" w14:textId="77777777" w:rsidR="00EE1039" w:rsidRPr="00B810BC" w:rsidRDefault="00EA4180" w:rsidP="00B91ED8">
          <w:pPr>
            <w:pStyle w:val="ItemdeTabela10"/>
            <w:rPr>
              <w:sz w:val="18"/>
            </w:rPr>
          </w:pPr>
          <w:r>
            <w:rPr>
              <w:sz w:val="18"/>
            </w:rPr>
            <w:t>Relatório de Atividade</w:t>
          </w:r>
        </w:p>
      </w:tc>
      <w:tc>
        <w:tcPr>
          <w:tcW w:w="1156" w:type="pct"/>
        </w:tcPr>
        <w:p w14:paraId="333EAA14" w14:textId="6D64DE0E" w:rsidR="00EE1039" w:rsidRPr="00B810BC" w:rsidRDefault="00EE1039" w:rsidP="00EA4180">
          <w:pPr>
            <w:pStyle w:val="ItemdeTabela10"/>
            <w:jc w:val="right"/>
            <w:rPr>
              <w:sz w:val="18"/>
            </w:rPr>
          </w:pPr>
          <w:r w:rsidRPr="00B810BC">
            <w:rPr>
              <w:sz w:val="18"/>
            </w:rPr>
            <w:t xml:space="preserve">  Data: </w:t>
          </w:r>
          <w:r w:rsidR="00AF0497">
            <w:rPr>
              <w:sz w:val="18"/>
            </w:rPr>
            <w:t>12</w:t>
          </w:r>
          <w:r w:rsidRPr="00B810BC">
            <w:rPr>
              <w:sz w:val="18"/>
            </w:rPr>
            <w:t>/</w:t>
          </w:r>
          <w:r w:rsidR="00AF0497">
            <w:rPr>
              <w:sz w:val="18"/>
            </w:rPr>
            <w:t>07</w:t>
          </w:r>
          <w:r w:rsidRPr="00B810BC">
            <w:rPr>
              <w:sz w:val="18"/>
            </w:rPr>
            <w:t>/20</w:t>
          </w:r>
          <w:r w:rsidR="00AF0497">
            <w:rPr>
              <w:sz w:val="18"/>
            </w:rPr>
            <w:t>21</w:t>
          </w:r>
        </w:p>
      </w:tc>
      <w:tc>
        <w:tcPr>
          <w:tcW w:w="674" w:type="pct"/>
          <w:vMerge/>
        </w:tcPr>
        <w:p w14:paraId="060F9DA8" w14:textId="77777777" w:rsidR="00EE1039" w:rsidRPr="00B810BC" w:rsidRDefault="00EE1039" w:rsidP="00B91ED8">
          <w:pPr>
            <w:pStyle w:val="ItemdeTabela10"/>
            <w:jc w:val="right"/>
            <w:rPr>
              <w:sz w:val="18"/>
            </w:rPr>
          </w:pPr>
        </w:p>
      </w:tc>
    </w:tr>
  </w:tbl>
  <w:p w14:paraId="0317545C" w14:textId="77777777" w:rsidR="005053CC" w:rsidRDefault="005053C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7F91859"/>
    <w:multiLevelType w:val="hybridMultilevel"/>
    <w:tmpl w:val="216CA2B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DD31D5"/>
    <w:multiLevelType w:val="hybridMultilevel"/>
    <w:tmpl w:val="ED880854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B4142A2"/>
    <w:multiLevelType w:val="hybridMultilevel"/>
    <w:tmpl w:val="F5F42344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E403A9B"/>
    <w:multiLevelType w:val="hybridMultilevel"/>
    <w:tmpl w:val="0F103CE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F647B1A"/>
    <w:multiLevelType w:val="hybridMultilevel"/>
    <w:tmpl w:val="E286D72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FF924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A87814"/>
    <w:multiLevelType w:val="hybridMultilevel"/>
    <w:tmpl w:val="BC908E6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F317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5F37A14"/>
    <w:multiLevelType w:val="hybridMultilevel"/>
    <w:tmpl w:val="41F4BAA0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AC0116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5EE27C6"/>
    <w:multiLevelType w:val="hybridMultilevel"/>
    <w:tmpl w:val="000C0888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174349E"/>
    <w:multiLevelType w:val="hybridMultilevel"/>
    <w:tmpl w:val="C0F055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9234D5"/>
    <w:multiLevelType w:val="hybridMultilevel"/>
    <w:tmpl w:val="F4B0CFBE"/>
    <w:lvl w:ilvl="0" w:tplc="0B10DC24">
      <w:start w:val="1"/>
      <w:numFmt w:val="bullet"/>
      <w:pStyle w:val="Itemcom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39C7C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D284AC4"/>
    <w:multiLevelType w:val="hybridMultilevel"/>
    <w:tmpl w:val="06121C70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33"/>
  </w:num>
  <w:num w:numId="4">
    <w:abstractNumId w:val="24"/>
  </w:num>
  <w:num w:numId="5">
    <w:abstractNumId w:val="23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32"/>
  </w:num>
  <w:num w:numId="9">
    <w:abstractNumId w:val="5"/>
  </w:num>
  <w:num w:numId="10">
    <w:abstractNumId w:val="19"/>
  </w:num>
  <w:num w:numId="11">
    <w:abstractNumId w:val="14"/>
  </w:num>
  <w:num w:numId="12">
    <w:abstractNumId w:val="31"/>
  </w:num>
  <w:num w:numId="13">
    <w:abstractNumId w:val="13"/>
  </w:num>
  <w:num w:numId="14">
    <w:abstractNumId w:val="6"/>
  </w:num>
  <w:num w:numId="15">
    <w:abstractNumId w:val="29"/>
  </w:num>
  <w:num w:numId="16">
    <w:abstractNumId w:val="22"/>
  </w:num>
  <w:num w:numId="17">
    <w:abstractNumId w:val="10"/>
  </w:num>
  <w:num w:numId="18">
    <w:abstractNumId w:val="21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1"/>
  </w:num>
  <w:num w:numId="21">
    <w:abstractNumId w:val="26"/>
  </w:num>
  <w:num w:numId="22">
    <w:abstractNumId w:val="1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3">
    <w:abstractNumId w:val="9"/>
  </w:num>
  <w:num w:numId="24">
    <w:abstractNumId w:val="4"/>
  </w:num>
  <w:num w:numId="25">
    <w:abstractNumId w:val="34"/>
  </w:num>
  <w:num w:numId="26">
    <w:abstractNumId w:val="1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27">
    <w:abstractNumId w:val="25"/>
  </w:num>
  <w:num w:numId="28">
    <w:abstractNumId w:val="28"/>
  </w:num>
  <w:num w:numId="29">
    <w:abstractNumId w:val="3"/>
  </w:num>
  <w:num w:numId="30">
    <w:abstractNumId w:val="16"/>
  </w:num>
  <w:num w:numId="31">
    <w:abstractNumId w:val="7"/>
  </w:num>
  <w:num w:numId="32">
    <w:abstractNumId w:val="18"/>
  </w:num>
  <w:num w:numId="33">
    <w:abstractNumId w:val="8"/>
  </w:num>
  <w:num w:numId="34">
    <w:abstractNumId w:val="12"/>
  </w:num>
  <w:num w:numId="35">
    <w:abstractNumId w:val="20"/>
  </w:num>
  <w:num w:numId="36">
    <w:abstractNumId w:val="30"/>
  </w:num>
  <w:num w:numId="37">
    <w:abstractNumId w:val="17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oNotTrackMoves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>
      <o:colormru v:ext="edit" colors="#9cf"/>
    </o:shapedefaults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46149"/>
    <w:rsid w:val="00025E51"/>
    <w:rsid w:val="0002704D"/>
    <w:rsid w:val="000634F4"/>
    <w:rsid w:val="000C776E"/>
    <w:rsid w:val="000D1AFD"/>
    <w:rsid w:val="001032E0"/>
    <w:rsid w:val="001411A8"/>
    <w:rsid w:val="0014266F"/>
    <w:rsid w:val="00142D7E"/>
    <w:rsid w:val="00147BA0"/>
    <w:rsid w:val="00155A61"/>
    <w:rsid w:val="001A63E6"/>
    <w:rsid w:val="001C0155"/>
    <w:rsid w:val="001E1533"/>
    <w:rsid w:val="001F67B4"/>
    <w:rsid w:val="00215EB2"/>
    <w:rsid w:val="00216FE5"/>
    <w:rsid w:val="00254A97"/>
    <w:rsid w:val="002615E2"/>
    <w:rsid w:val="0028689A"/>
    <w:rsid w:val="002B172B"/>
    <w:rsid w:val="002B2348"/>
    <w:rsid w:val="002B2C80"/>
    <w:rsid w:val="002D0917"/>
    <w:rsid w:val="002F3D24"/>
    <w:rsid w:val="00301C90"/>
    <w:rsid w:val="003215AB"/>
    <w:rsid w:val="00321DA7"/>
    <w:rsid w:val="00325E3D"/>
    <w:rsid w:val="003276F2"/>
    <w:rsid w:val="00333772"/>
    <w:rsid w:val="00352306"/>
    <w:rsid w:val="00377FDD"/>
    <w:rsid w:val="00384023"/>
    <w:rsid w:val="003A13EF"/>
    <w:rsid w:val="003B240D"/>
    <w:rsid w:val="003B64E2"/>
    <w:rsid w:val="003C27EA"/>
    <w:rsid w:val="003D2174"/>
    <w:rsid w:val="003D6074"/>
    <w:rsid w:val="00455CBC"/>
    <w:rsid w:val="004704C5"/>
    <w:rsid w:val="004948A6"/>
    <w:rsid w:val="004A0F15"/>
    <w:rsid w:val="004B1C95"/>
    <w:rsid w:val="004B5054"/>
    <w:rsid w:val="004D59A6"/>
    <w:rsid w:val="004E62EF"/>
    <w:rsid w:val="004F3C2B"/>
    <w:rsid w:val="005013AC"/>
    <w:rsid w:val="00504EFA"/>
    <w:rsid w:val="005053CC"/>
    <w:rsid w:val="00542E83"/>
    <w:rsid w:val="00546149"/>
    <w:rsid w:val="00554A55"/>
    <w:rsid w:val="00562011"/>
    <w:rsid w:val="005F1F6E"/>
    <w:rsid w:val="0061293A"/>
    <w:rsid w:val="006166CA"/>
    <w:rsid w:val="00625AF3"/>
    <w:rsid w:val="0064044A"/>
    <w:rsid w:val="00651356"/>
    <w:rsid w:val="00663A08"/>
    <w:rsid w:val="00667A94"/>
    <w:rsid w:val="006A01C7"/>
    <w:rsid w:val="006B0C27"/>
    <w:rsid w:val="006B104D"/>
    <w:rsid w:val="006F5452"/>
    <w:rsid w:val="006F7E79"/>
    <w:rsid w:val="00704C28"/>
    <w:rsid w:val="00730F10"/>
    <w:rsid w:val="00737982"/>
    <w:rsid w:val="00742A5C"/>
    <w:rsid w:val="00790B60"/>
    <w:rsid w:val="007C67B7"/>
    <w:rsid w:val="007D6D0B"/>
    <w:rsid w:val="007E1141"/>
    <w:rsid w:val="007F2A14"/>
    <w:rsid w:val="00822459"/>
    <w:rsid w:val="008238BA"/>
    <w:rsid w:val="00824912"/>
    <w:rsid w:val="008451E9"/>
    <w:rsid w:val="00862BBD"/>
    <w:rsid w:val="00870A99"/>
    <w:rsid w:val="008716C4"/>
    <w:rsid w:val="00880DB9"/>
    <w:rsid w:val="008A41CA"/>
    <w:rsid w:val="008B392E"/>
    <w:rsid w:val="008B7E9F"/>
    <w:rsid w:val="008D1B27"/>
    <w:rsid w:val="008D60EF"/>
    <w:rsid w:val="0091393D"/>
    <w:rsid w:val="00917332"/>
    <w:rsid w:val="009212E2"/>
    <w:rsid w:val="00946F18"/>
    <w:rsid w:val="0099077A"/>
    <w:rsid w:val="009A1299"/>
    <w:rsid w:val="009A4B9D"/>
    <w:rsid w:val="009A6D5C"/>
    <w:rsid w:val="009B29FE"/>
    <w:rsid w:val="00A03092"/>
    <w:rsid w:val="00A04421"/>
    <w:rsid w:val="00A11188"/>
    <w:rsid w:val="00A207FE"/>
    <w:rsid w:val="00A24EE5"/>
    <w:rsid w:val="00A25E9B"/>
    <w:rsid w:val="00A65468"/>
    <w:rsid w:val="00A726C9"/>
    <w:rsid w:val="00A81AFF"/>
    <w:rsid w:val="00AA23A7"/>
    <w:rsid w:val="00AC392C"/>
    <w:rsid w:val="00AE2F14"/>
    <w:rsid w:val="00AF0497"/>
    <w:rsid w:val="00B14DB5"/>
    <w:rsid w:val="00B3546B"/>
    <w:rsid w:val="00B45339"/>
    <w:rsid w:val="00B5326A"/>
    <w:rsid w:val="00B565E3"/>
    <w:rsid w:val="00B91ED8"/>
    <w:rsid w:val="00BA3D9E"/>
    <w:rsid w:val="00BA661C"/>
    <w:rsid w:val="00BB19C3"/>
    <w:rsid w:val="00BC205D"/>
    <w:rsid w:val="00BD27D5"/>
    <w:rsid w:val="00C043D9"/>
    <w:rsid w:val="00C20ABD"/>
    <w:rsid w:val="00C261E4"/>
    <w:rsid w:val="00C47BA3"/>
    <w:rsid w:val="00C47C3C"/>
    <w:rsid w:val="00C772B8"/>
    <w:rsid w:val="00C94D63"/>
    <w:rsid w:val="00CA3BA3"/>
    <w:rsid w:val="00CA5A66"/>
    <w:rsid w:val="00CE0779"/>
    <w:rsid w:val="00CF6F25"/>
    <w:rsid w:val="00D24F33"/>
    <w:rsid w:val="00D57391"/>
    <w:rsid w:val="00D61353"/>
    <w:rsid w:val="00D70A26"/>
    <w:rsid w:val="00D84F55"/>
    <w:rsid w:val="00D84F56"/>
    <w:rsid w:val="00D87690"/>
    <w:rsid w:val="00D9399D"/>
    <w:rsid w:val="00DC2B9A"/>
    <w:rsid w:val="00DC520A"/>
    <w:rsid w:val="00DD21DE"/>
    <w:rsid w:val="00DE3363"/>
    <w:rsid w:val="00E0672B"/>
    <w:rsid w:val="00E0696C"/>
    <w:rsid w:val="00E10144"/>
    <w:rsid w:val="00E3392E"/>
    <w:rsid w:val="00E36DE4"/>
    <w:rsid w:val="00E76221"/>
    <w:rsid w:val="00E943DC"/>
    <w:rsid w:val="00EA3EAA"/>
    <w:rsid w:val="00EA4180"/>
    <w:rsid w:val="00EB3D3A"/>
    <w:rsid w:val="00EC75A6"/>
    <w:rsid w:val="00EE1039"/>
    <w:rsid w:val="00EE1FAD"/>
    <w:rsid w:val="00EE2C05"/>
    <w:rsid w:val="00EE330E"/>
    <w:rsid w:val="00F11AE8"/>
    <w:rsid w:val="00F135DD"/>
    <w:rsid w:val="00F3026C"/>
    <w:rsid w:val="00F44945"/>
    <w:rsid w:val="00F57C6F"/>
    <w:rsid w:val="00F61BF8"/>
    <w:rsid w:val="00F700BA"/>
    <w:rsid w:val="00F971B7"/>
    <w:rsid w:val="00F97F93"/>
    <w:rsid w:val="00FA2C9E"/>
    <w:rsid w:val="00FA731B"/>
    <w:rsid w:val="00FB4B8E"/>
    <w:rsid w:val="00FF370B"/>
    <w:rsid w:val="00FF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cf"/>
    </o:shapedefaults>
    <o:shapelayout v:ext="edit">
      <o:idmap v:ext="edit" data="1"/>
    </o:shapelayout>
  </w:shapeDefaults>
  <w:decimalSymbol w:val=","/>
  <w:listSeparator w:val=";"/>
  <w14:docId w14:val="4B92AF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Corpodetexto"/>
    <w:qFormat/>
    <w:pPr>
      <w:keepNext/>
      <w:numPr>
        <w:numId w:val="1"/>
      </w:numPr>
      <w:spacing w:before="240" w:after="240" w:line="240" w:lineRule="auto"/>
      <w:ind w:left="720" w:hanging="720"/>
      <w:outlineLvl w:val="0"/>
    </w:pPr>
    <w:rPr>
      <w:rFonts w:ascii="Arial" w:hAnsi="Arial"/>
      <w:b/>
      <w:sz w:val="28"/>
    </w:rPr>
  </w:style>
  <w:style w:type="paragraph" w:styleId="Ttulo2">
    <w:name w:val="heading 2"/>
    <w:basedOn w:val="Ttulo1"/>
    <w:next w:val="Corpodetexto"/>
    <w:qFormat/>
    <w:pPr>
      <w:numPr>
        <w:ilvl w:val="1"/>
      </w:numPr>
      <w:outlineLvl w:val="1"/>
    </w:pPr>
    <w:rPr>
      <w:sz w:val="24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pPr>
      <w:keepLines/>
      <w:spacing w:after="120"/>
      <w:jc w:val="both"/>
    </w:pPr>
    <w:rPr>
      <w:rFonts w:ascii="Arial" w:hAnsi="Arial"/>
      <w:sz w:val="24"/>
      <w:lang w:val="pt-BR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Corpodetexto"/>
    <w:qFormat/>
    <w:pPr>
      <w:spacing w:line="240" w:lineRule="auto"/>
      <w:jc w:val="center"/>
    </w:pPr>
    <w:rPr>
      <w:rFonts w:ascii="Arial" w:hAnsi="Arial"/>
      <w:b/>
      <w:sz w:val="36"/>
      <w:lang w:val="pt-BR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  <w:rPr>
      <w:rFonts w:ascii="Arial" w:hAnsi="Arial"/>
    </w:rPr>
  </w:style>
  <w:style w:type="paragraph" w:styleId="Sumrio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jc w:val="both"/>
    </w:pPr>
    <w:rPr>
      <w:rFonts w:ascii="Arial" w:hAnsi="Arial"/>
      <w:i/>
      <w:color w:val="0000FF"/>
      <w:lang w:val="pt-BR"/>
    </w:rPr>
  </w:style>
  <w:style w:type="character" w:styleId="Hyperlink">
    <w:name w:val="Hyperlink"/>
    <w:semiHidden/>
    <w:rPr>
      <w:color w:val="0000FF"/>
      <w:u w:val="single"/>
    </w:rPr>
  </w:style>
  <w:style w:type="character" w:styleId="Forte">
    <w:name w:val="Strong"/>
    <w:qFormat/>
    <w:rPr>
      <w:b/>
    </w:rPr>
  </w:style>
  <w:style w:type="character" w:styleId="HiperlinkVisitado">
    <w:name w:val="FollowedHyperlink"/>
    <w:semiHidden/>
    <w:rPr>
      <w:color w:val="800080"/>
      <w:u w:val="single"/>
    </w:rPr>
  </w:style>
  <w:style w:type="paragraph" w:customStyle="1" w:styleId="NormalEsquerda1">
    <w:name w:val="Normal + Esquerda:  1"/>
    <w:aliases w:val="27 cm"/>
    <w:basedOn w:val="Normal"/>
  </w:style>
  <w:style w:type="paragraph" w:styleId="Textodebalo">
    <w:name w:val="Balloon Text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  <w:lang w:val="en-US" w:eastAsia="en-US"/>
    </w:rPr>
  </w:style>
  <w:style w:type="paragraph" w:customStyle="1" w:styleId="ItemcomBullet">
    <w:name w:val="Item com Bullet"/>
    <w:basedOn w:val="Corpodetexto"/>
    <w:qFormat/>
    <w:pPr>
      <w:numPr>
        <w:numId w:val="28"/>
      </w:numPr>
    </w:pPr>
  </w:style>
  <w:style w:type="paragraph" w:customStyle="1" w:styleId="ItemdeTabela12">
    <w:name w:val="Item de Tabela (12)"/>
    <w:basedOn w:val="Corpodetexto"/>
    <w:qFormat/>
    <w:pPr>
      <w:spacing w:before="60" w:after="60" w:line="240" w:lineRule="auto"/>
    </w:pPr>
    <w:rPr>
      <w:sz w:val="20"/>
    </w:rPr>
  </w:style>
  <w:style w:type="paragraph" w:customStyle="1" w:styleId="ItemdeTabela10">
    <w:name w:val="Item de Tabela (10)"/>
    <w:basedOn w:val="ItemdeTabela12"/>
    <w:qFormat/>
    <w:pPr>
      <w:spacing w:before="40" w:after="40"/>
    </w:pPr>
  </w:style>
  <w:style w:type="paragraph" w:customStyle="1" w:styleId="TtulodeTabela10">
    <w:name w:val="Título de Tabela (10)"/>
    <w:basedOn w:val="Tabletext"/>
    <w:qFormat/>
    <w:rPr>
      <w:rFonts w:ascii="Arial" w:hAnsi="Arial" w:cs="Arial"/>
      <w:b/>
      <w:lang w:val="pt-BR"/>
    </w:rPr>
  </w:style>
  <w:style w:type="paragraph" w:customStyle="1" w:styleId="TtulodeTabela12">
    <w:name w:val="Título de Tabela (12)"/>
    <w:basedOn w:val="TtulodeTabela10"/>
    <w:qFormat/>
    <w:pPr>
      <w:spacing w:before="120"/>
    </w:pPr>
    <w:rPr>
      <w:rFonts w:ascii="Arial Negrito" w:hAnsi="Arial Negrito"/>
      <w:sz w:val="24"/>
    </w:rPr>
  </w:style>
  <w:style w:type="character" w:customStyle="1" w:styleId="CabealhoChar">
    <w:name w:val="Cabeçalho Char"/>
    <w:rPr>
      <w:lang w:val="en-US" w:eastAsia="en-US"/>
    </w:rPr>
  </w:style>
  <w:style w:type="character" w:customStyle="1" w:styleId="InfoBlueChar">
    <w:name w:val="InfoBlue Char"/>
    <w:rPr>
      <w:rFonts w:ascii="Arial" w:hAnsi="Arial"/>
      <w:i/>
      <w:color w:val="0000FF"/>
      <w:lang w:eastAsia="en-US"/>
    </w:rPr>
  </w:style>
  <w:style w:type="paragraph" w:customStyle="1" w:styleId="TabelaTexto">
    <w:name w:val="Tabela_Texto"/>
    <w:basedOn w:val="Normal"/>
    <w:pPr>
      <w:keepLines/>
      <w:autoSpaceDE w:val="0"/>
      <w:autoSpaceDN w:val="0"/>
      <w:spacing w:after="120"/>
    </w:pPr>
    <w:rPr>
      <w:rFonts w:ascii="Arial" w:hAnsi="Arial"/>
      <w:snapToGrid w:val="0"/>
    </w:rPr>
  </w:style>
  <w:style w:type="paragraph" w:customStyle="1" w:styleId="TtulodeTabela">
    <w:name w:val="Título de Tabela"/>
    <w:basedOn w:val="Corpodetexto"/>
    <w:pPr>
      <w:autoSpaceDE w:val="0"/>
      <w:autoSpaceDN w:val="0"/>
      <w:spacing w:before="60" w:after="60" w:line="240" w:lineRule="auto"/>
    </w:pPr>
    <w:rPr>
      <w:b/>
      <w:bCs/>
      <w:snapToGrid w:val="0"/>
      <w:sz w:val="20"/>
    </w:rPr>
  </w:style>
  <w:style w:type="paragraph" w:customStyle="1" w:styleId="TabelaTitulo">
    <w:name w:val="Tabela_Titulo"/>
    <w:basedOn w:val="Normal"/>
    <w:pPr>
      <w:autoSpaceDE w:val="0"/>
      <w:autoSpaceDN w:val="0"/>
    </w:pPr>
    <w:rPr>
      <w:rFonts w:ascii="Arial" w:hAnsi="Arial"/>
      <w:b/>
      <w:smallCaps/>
      <w:snapToGrid w:val="0"/>
      <w:lang w:val="pt-BR"/>
    </w:rPr>
  </w:style>
  <w:style w:type="paragraph" w:customStyle="1" w:styleId="Explicao">
    <w:name w:val="Explicação"/>
    <w:basedOn w:val="Corpodetexto"/>
    <w:pPr>
      <w:keepLines w:val="0"/>
      <w:widowControl/>
      <w:spacing w:line="240" w:lineRule="auto"/>
    </w:pPr>
    <w:rPr>
      <w:rFonts w:cs="Arial"/>
      <w:i/>
      <w:iCs/>
      <w:color w:val="0000FF"/>
      <w:szCs w:val="24"/>
      <w:lang w:eastAsia="pt-BR"/>
    </w:rPr>
  </w:style>
  <w:style w:type="character" w:customStyle="1" w:styleId="ExplicaoChar">
    <w:name w:val="Explicação Char"/>
    <w:rPr>
      <w:rFonts w:ascii="Arial" w:hAnsi="Arial" w:cs="Arial"/>
      <w:i/>
      <w:iCs/>
      <w:color w:val="0000FF"/>
      <w:sz w:val="24"/>
      <w:szCs w:val="24"/>
    </w:rPr>
  </w:style>
  <w:style w:type="paragraph" w:customStyle="1" w:styleId="ItemdeTabela">
    <w:name w:val="Item de Tabela"/>
    <w:basedOn w:val="Corpodetexto"/>
    <w:pPr>
      <w:keepLines w:val="0"/>
      <w:widowControl/>
      <w:spacing w:before="60" w:after="60" w:line="240" w:lineRule="auto"/>
      <w:jc w:val="left"/>
    </w:pPr>
    <w:rPr>
      <w:sz w:val="20"/>
      <w:lang w:eastAsia="pt-BR"/>
    </w:rPr>
  </w:style>
  <w:style w:type="paragraph" w:styleId="Legenda">
    <w:name w:val="caption"/>
    <w:basedOn w:val="Normal"/>
    <w:next w:val="Normal"/>
    <w:qFormat/>
    <w:pPr>
      <w:widowControl/>
      <w:spacing w:line="240" w:lineRule="auto"/>
      <w:jc w:val="center"/>
    </w:pPr>
    <w:rPr>
      <w:rFonts w:ascii="Arial" w:hAnsi="Arial"/>
      <w:b/>
      <w:bCs/>
      <w:lang w:val="pt-BR" w:eastAsia="pt-BR"/>
    </w:rPr>
  </w:style>
  <w:style w:type="paragraph" w:customStyle="1" w:styleId="ExplicaodeTabela">
    <w:name w:val="Explicação de Tabela"/>
    <w:basedOn w:val="Explicao"/>
    <w:rPr>
      <w:sz w:val="20"/>
      <w:szCs w:val="20"/>
    </w:rPr>
  </w:style>
  <w:style w:type="paragraph" w:customStyle="1" w:styleId="TtulodeCapa">
    <w:name w:val="Título de Capa"/>
    <w:basedOn w:val="Ttulo"/>
    <w:next w:val="Corpodetexto"/>
    <w:qFormat/>
    <w:pPr>
      <w:jc w:val="right"/>
    </w:pPr>
    <w:rPr>
      <w:bCs/>
    </w:rPr>
  </w:style>
  <w:style w:type="paragraph" w:customStyle="1" w:styleId="Verso">
    <w:name w:val="Versão"/>
    <w:basedOn w:val="Corpodetexto"/>
    <w:qFormat/>
    <w:pPr>
      <w:jc w:val="center"/>
    </w:pPr>
  </w:style>
  <w:style w:type="character" w:customStyle="1" w:styleId="CorpodetextoChar">
    <w:name w:val="Corpo de texto Char"/>
    <w:link w:val="Corpodetexto"/>
    <w:semiHidden/>
    <w:rsid w:val="00025E51"/>
    <w:rPr>
      <w:rFonts w:ascii="Arial" w:hAnsi="Arial"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www.arduino.cc/reference/pt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www.arduino.cc/reference/pt/language/structure/control-structure/if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ek74cM8379I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GF82A3y1zL4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tutorialspoint.com/cplusplus/cpp_if_else_statement.ht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cmaker.com.br/a-boa-pratica-de-indentar-em-c/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Vers&#227;o%20Final\Templates\Anteprojet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53078-2C6A-426A-9E8E-770EB62EE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Anteprojeto.dot</Template>
  <TotalTime>176</TotalTime>
  <Pages>12</Pages>
  <Words>1096</Words>
  <Characters>5922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Projeto</vt:lpstr>
    </vt:vector>
  </TitlesOfParts>
  <Company/>
  <LinksUpToDate>false</LinksUpToDate>
  <CharactersWithSpaces>7004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Projeto</dc:title>
  <dc:subject>Controle Pessoal Financeiro</dc:subject>
  <dc:creator>Danilo, Erisson, Fabio</dc:creator>
  <cp:keywords/>
  <cp:lastModifiedBy>Usuário do Windows</cp:lastModifiedBy>
  <cp:revision>32</cp:revision>
  <cp:lastPrinted>2009-12-14T16:21:00Z</cp:lastPrinted>
  <dcterms:created xsi:type="dcterms:W3CDTF">2021-04-19T20:30:00Z</dcterms:created>
  <dcterms:modified xsi:type="dcterms:W3CDTF">2021-07-19T18:30:00Z</dcterms:modified>
  <cp:category>TP-PP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  <property fmtid="{D5CDD505-2E9C-101B-9397-08002B2CF9AE}" pid="3" name="_AdHocReviewCycleID">
    <vt:i4>-1942238706</vt:i4>
  </property>
  <property fmtid="{D5CDD505-2E9C-101B-9397-08002B2CF9AE}" pid="4" name="_EmailSubject">
    <vt:lpwstr/>
  </property>
  <property fmtid="{D5CDD505-2E9C-101B-9397-08002B2CF9AE}" pid="5" name="_AuthorEmail">
    <vt:lpwstr>vtiboni@unimedpr.com.br</vt:lpwstr>
  </property>
  <property fmtid="{D5CDD505-2E9C-101B-9397-08002B2CF9AE}" pid="6" name="_AuthorEmailDisplayName">
    <vt:lpwstr>FDPR-PROJ-Cardio-Vanio Tiboni</vt:lpwstr>
  </property>
  <property fmtid="{D5CDD505-2E9C-101B-9397-08002B2CF9AE}" pid="7" name="_ReviewingToolsShownOnce">
    <vt:lpwstr/>
  </property>
</Properties>
</file>