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CDD90" w14:textId="77777777" w:rsidR="005053CC" w:rsidRDefault="005053CC">
      <w:pPr>
        <w:pStyle w:val="TtulodeCapa"/>
      </w:pPr>
    </w:p>
    <w:p w14:paraId="1D2CDFFD" w14:textId="1070D047" w:rsidR="008238BA" w:rsidRPr="008238BA" w:rsidRDefault="007C31AE" w:rsidP="008238BA">
      <w:pPr>
        <w:pStyle w:val="Corpodetexto"/>
        <w:jc w:val="center"/>
        <w:rPr>
          <w:b/>
          <w:sz w:val="40"/>
        </w:rPr>
      </w:pPr>
      <w:r w:rsidRPr="007C31AE">
        <w:rPr>
          <w:b/>
          <w:sz w:val="40"/>
        </w:rPr>
        <w:t>Sensor de Temperatura LM35</w:t>
      </w:r>
    </w:p>
    <w:p w14:paraId="5D99BE5B" w14:textId="77777777" w:rsidR="008238BA" w:rsidRPr="008238BA" w:rsidRDefault="008238BA" w:rsidP="008238BA">
      <w:pPr>
        <w:pStyle w:val="Corpodetexto"/>
      </w:pPr>
    </w:p>
    <w:p w14:paraId="6E2893E7" w14:textId="77777777" w:rsidR="00EA4180" w:rsidRPr="00880DB9" w:rsidRDefault="00EA4180" w:rsidP="00EA4180">
      <w:pPr>
        <w:pStyle w:val="Ttulo"/>
        <w:jc w:val="left"/>
      </w:pPr>
      <w:r>
        <w:t>Informações Gerais</w:t>
      </w:r>
    </w:p>
    <w:p w14:paraId="25BF05DF" w14:textId="77777777" w:rsidR="005053CC" w:rsidRPr="00880DB9" w:rsidRDefault="005053CC">
      <w:pPr>
        <w:rPr>
          <w:lang w:val="pt-BR"/>
        </w:rPr>
      </w:pP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389"/>
        <w:gridCol w:w="1701"/>
        <w:gridCol w:w="1820"/>
      </w:tblGrid>
      <w:tr w:rsidR="003276F2" w:rsidRPr="00EA4180" w14:paraId="4BA7EB23" w14:textId="77777777" w:rsidTr="007E1141">
        <w:trPr>
          <w:trHeight w:hRule="exact" w:val="568"/>
        </w:trPr>
        <w:tc>
          <w:tcPr>
            <w:tcW w:w="1423" w:type="dxa"/>
            <w:shd w:val="clear" w:color="auto" w:fill="D9D9D9"/>
          </w:tcPr>
          <w:p w14:paraId="2C5106B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Título da Atividade</w:t>
            </w:r>
          </w:p>
        </w:tc>
        <w:tc>
          <w:tcPr>
            <w:tcW w:w="4389" w:type="dxa"/>
            <w:shd w:val="clear" w:color="auto" w:fill="D9D9D9"/>
          </w:tcPr>
          <w:p w14:paraId="3B7B77FE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D9D9D9"/>
          </w:tcPr>
          <w:p w14:paraId="0AB71921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Data</w:t>
            </w:r>
          </w:p>
        </w:tc>
        <w:tc>
          <w:tcPr>
            <w:tcW w:w="1820" w:type="dxa"/>
            <w:shd w:val="clear" w:color="auto" w:fill="D9D9D9"/>
          </w:tcPr>
          <w:p w14:paraId="2D4BAFE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Turma</w:t>
            </w:r>
          </w:p>
        </w:tc>
      </w:tr>
      <w:tr w:rsidR="007E1141" w:rsidRPr="00EA4180" w14:paraId="091E1818" w14:textId="77777777" w:rsidTr="007E1141">
        <w:trPr>
          <w:trHeight w:hRule="exact" w:val="298"/>
        </w:trPr>
        <w:tc>
          <w:tcPr>
            <w:tcW w:w="1423" w:type="dxa"/>
            <w:shd w:val="clear" w:color="auto" w:fill="D9D9D9"/>
          </w:tcPr>
          <w:p w14:paraId="03F47CBA" w14:textId="77777777" w:rsidR="007E1141" w:rsidRPr="00EC75A6" w:rsidRDefault="007E1141" w:rsidP="00EC75A6">
            <w:pPr>
              <w:pStyle w:val="ItemdeTabela10"/>
              <w:rPr>
                <w:b/>
                <w:sz w:val="18"/>
              </w:rPr>
            </w:pPr>
          </w:p>
        </w:tc>
        <w:tc>
          <w:tcPr>
            <w:tcW w:w="4389" w:type="dxa"/>
            <w:shd w:val="clear" w:color="auto" w:fill="D9D9D9"/>
          </w:tcPr>
          <w:p w14:paraId="5561AB55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1701" w:type="dxa"/>
            <w:shd w:val="clear" w:color="auto" w:fill="D9D9D9"/>
          </w:tcPr>
          <w:p w14:paraId="1EF6CBD3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Função</w:t>
            </w:r>
          </w:p>
        </w:tc>
        <w:tc>
          <w:tcPr>
            <w:tcW w:w="1820" w:type="dxa"/>
            <w:shd w:val="clear" w:color="auto" w:fill="D9D9D9"/>
          </w:tcPr>
          <w:p w14:paraId="7CF61F5C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Nota da Equipe</w:t>
            </w:r>
          </w:p>
        </w:tc>
      </w:tr>
      <w:tr w:rsidR="007E1141" w:rsidRPr="00EA4180" w14:paraId="595121D0" w14:textId="77777777" w:rsidTr="007E1141">
        <w:trPr>
          <w:trHeight w:hRule="exact" w:val="298"/>
        </w:trPr>
        <w:tc>
          <w:tcPr>
            <w:tcW w:w="1423" w:type="dxa"/>
          </w:tcPr>
          <w:p w14:paraId="628EF402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Aluno </w:t>
            </w:r>
          </w:p>
        </w:tc>
        <w:tc>
          <w:tcPr>
            <w:tcW w:w="4389" w:type="dxa"/>
          </w:tcPr>
          <w:p w14:paraId="2133DFC6" w14:textId="52F2F235" w:rsidR="007E1141" w:rsidRPr="00EA4180" w:rsidRDefault="007C31AE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Guilherme Gonçalves de Souza</w:t>
            </w:r>
          </w:p>
        </w:tc>
        <w:tc>
          <w:tcPr>
            <w:tcW w:w="1701" w:type="dxa"/>
          </w:tcPr>
          <w:p w14:paraId="5E1C69BF" w14:textId="4D42C0DB" w:rsidR="007E1141" w:rsidRPr="00EA4180" w:rsidRDefault="007C31AE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Todas</w:t>
            </w:r>
          </w:p>
        </w:tc>
        <w:tc>
          <w:tcPr>
            <w:tcW w:w="1820" w:type="dxa"/>
          </w:tcPr>
          <w:p w14:paraId="0311B4C8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</w:p>
        </w:tc>
      </w:tr>
    </w:tbl>
    <w:p w14:paraId="188B1B82" w14:textId="77777777" w:rsidR="005053CC" w:rsidRPr="00880DB9" w:rsidRDefault="005053CC">
      <w:pPr>
        <w:rPr>
          <w:lang w:val="pt-BR"/>
        </w:rPr>
      </w:pPr>
    </w:p>
    <w:p w14:paraId="2BAB06C5" w14:textId="77777777" w:rsidR="0028689A" w:rsidRDefault="0028689A">
      <w:pPr>
        <w:pStyle w:val="InfoBlue"/>
        <w:rPr>
          <w:bCs/>
        </w:rPr>
      </w:pPr>
    </w:p>
    <w:p w14:paraId="5B2F846A" w14:textId="77777777" w:rsidR="0028689A" w:rsidRPr="00EC75A6" w:rsidRDefault="0028689A" w:rsidP="0028689A">
      <w:pPr>
        <w:pStyle w:val="Ttulo"/>
        <w:jc w:val="left"/>
      </w:pPr>
      <w:r>
        <w:t>Evolução das Atividades</w:t>
      </w: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106"/>
        <w:gridCol w:w="1701"/>
        <w:gridCol w:w="2103"/>
      </w:tblGrid>
      <w:tr w:rsidR="0028689A" w:rsidRPr="00EC75A6" w14:paraId="48FAE183" w14:textId="77777777" w:rsidTr="0028689A">
        <w:trPr>
          <w:trHeight w:hRule="exact" w:val="382"/>
        </w:trPr>
        <w:tc>
          <w:tcPr>
            <w:tcW w:w="1423" w:type="dxa"/>
            <w:shd w:val="clear" w:color="auto" w:fill="D9D9D9"/>
          </w:tcPr>
          <w:p w14:paraId="48F7AFF9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Atividade</w:t>
            </w:r>
          </w:p>
        </w:tc>
        <w:tc>
          <w:tcPr>
            <w:tcW w:w="4106" w:type="dxa"/>
            <w:shd w:val="clear" w:color="auto" w:fill="D9D9D9"/>
          </w:tcPr>
          <w:p w14:paraId="6126B8A6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Nome da atividade</w:t>
            </w:r>
          </w:p>
        </w:tc>
        <w:tc>
          <w:tcPr>
            <w:tcW w:w="1701" w:type="dxa"/>
            <w:shd w:val="clear" w:color="auto" w:fill="D9D9D9"/>
          </w:tcPr>
          <w:p w14:paraId="2586A64D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Concluído (%)</w:t>
            </w:r>
          </w:p>
        </w:tc>
        <w:tc>
          <w:tcPr>
            <w:tcW w:w="2103" w:type="dxa"/>
            <w:shd w:val="clear" w:color="auto" w:fill="D9D9D9"/>
          </w:tcPr>
          <w:p w14:paraId="39A6A453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OBS</w:t>
            </w:r>
            <w:r w:rsidR="003A13EF">
              <w:rPr>
                <w:b/>
                <w:sz w:val="18"/>
              </w:rPr>
              <w:t xml:space="preserve"> (Opcional)</w:t>
            </w:r>
          </w:p>
        </w:tc>
      </w:tr>
      <w:tr w:rsidR="0028689A" w:rsidRPr="007C31AE" w14:paraId="540C49C1" w14:textId="77777777" w:rsidTr="007C31AE">
        <w:trPr>
          <w:trHeight w:hRule="exact" w:val="801"/>
        </w:trPr>
        <w:tc>
          <w:tcPr>
            <w:tcW w:w="1423" w:type="dxa"/>
          </w:tcPr>
          <w:p w14:paraId="5BAA44DE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1</w:t>
            </w:r>
          </w:p>
        </w:tc>
        <w:tc>
          <w:tcPr>
            <w:tcW w:w="4106" w:type="dxa"/>
          </w:tcPr>
          <w:p w14:paraId="2E20D02B" w14:textId="5E8AB4E7" w:rsidR="0028689A" w:rsidRPr="00EA4180" w:rsidRDefault="007C31AE" w:rsidP="00A24EE5">
            <w:pPr>
              <w:pStyle w:val="ItemdeTabela10"/>
              <w:rPr>
                <w:sz w:val="18"/>
              </w:rPr>
            </w:pPr>
            <w:r w:rsidRPr="007C31AE">
              <w:rPr>
                <w:sz w:val="18"/>
              </w:rPr>
              <w:t>Reproduza o mesmo exercício feito no vídeo. Ligação do LM35 e impressão do valor na Serial;</w:t>
            </w:r>
          </w:p>
        </w:tc>
        <w:tc>
          <w:tcPr>
            <w:tcW w:w="1701" w:type="dxa"/>
          </w:tcPr>
          <w:p w14:paraId="3BDEBB17" w14:textId="0A4AE44D" w:rsidR="0028689A" w:rsidRPr="00EA4180" w:rsidRDefault="007C31AE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6ABC4768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7C31AE" w14:paraId="6DC43331" w14:textId="77777777" w:rsidTr="007C31AE">
        <w:trPr>
          <w:trHeight w:hRule="exact" w:val="558"/>
        </w:trPr>
        <w:tc>
          <w:tcPr>
            <w:tcW w:w="1423" w:type="dxa"/>
          </w:tcPr>
          <w:p w14:paraId="76765D4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2</w:t>
            </w:r>
          </w:p>
        </w:tc>
        <w:tc>
          <w:tcPr>
            <w:tcW w:w="4106" w:type="dxa"/>
          </w:tcPr>
          <w:p w14:paraId="35E684A1" w14:textId="3634CD95" w:rsidR="0028689A" w:rsidRPr="00EA4180" w:rsidRDefault="007C31AE" w:rsidP="00A24EE5">
            <w:pPr>
              <w:pStyle w:val="ItemdeTabela10"/>
              <w:rPr>
                <w:sz w:val="18"/>
              </w:rPr>
            </w:pPr>
            <w:r w:rsidRPr="007C31AE">
              <w:rPr>
                <w:sz w:val="18"/>
              </w:rPr>
              <w:t>Pesquise na internet como converter o valor lido na entrada analógica para graus Celsius;</w:t>
            </w:r>
          </w:p>
        </w:tc>
        <w:tc>
          <w:tcPr>
            <w:tcW w:w="1701" w:type="dxa"/>
          </w:tcPr>
          <w:p w14:paraId="677AE1BD" w14:textId="05075F58" w:rsidR="0028689A" w:rsidRPr="00EA4180" w:rsidRDefault="00B51FB6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7032F3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7C31AE" w14:paraId="2C3552CA" w14:textId="77777777" w:rsidTr="007C31AE">
        <w:trPr>
          <w:trHeight w:hRule="exact" w:val="566"/>
        </w:trPr>
        <w:tc>
          <w:tcPr>
            <w:tcW w:w="1423" w:type="dxa"/>
          </w:tcPr>
          <w:p w14:paraId="1AECE141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3</w:t>
            </w:r>
          </w:p>
        </w:tc>
        <w:tc>
          <w:tcPr>
            <w:tcW w:w="4106" w:type="dxa"/>
          </w:tcPr>
          <w:p w14:paraId="0C8A373C" w14:textId="3280EAEC" w:rsidR="0028689A" w:rsidRPr="00EA4180" w:rsidRDefault="007C31AE" w:rsidP="00A24EE5">
            <w:pPr>
              <w:pStyle w:val="ItemdeTabela10"/>
              <w:rPr>
                <w:sz w:val="18"/>
              </w:rPr>
            </w:pPr>
            <w:r w:rsidRPr="007C31AE">
              <w:rPr>
                <w:sz w:val="18"/>
              </w:rPr>
              <w:t>Acrescente um LED para indicar que a temperatura passou de 30 graus;</w:t>
            </w:r>
          </w:p>
        </w:tc>
        <w:tc>
          <w:tcPr>
            <w:tcW w:w="1701" w:type="dxa"/>
          </w:tcPr>
          <w:p w14:paraId="2D75AA40" w14:textId="55F5CA44" w:rsidR="0028689A" w:rsidRPr="00EA4180" w:rsidRDefault="00EF3BAF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16112E9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EA4180" w14:paraId="5319AC39" w14:textId="77777777" w:rsidTr="007C31AE">
        <w:trPr>
          <w:trHeight w:hRule="exact" w:val="1552"/>
        </w:trPr>
        <w:tc>
          <w:tcPr>
            <w:tcW w:w="1423" w:type="dxa"/>
          </w:tcPr>
          <w:p w14:paraId="14B5D37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4</w:t>
            </w:r>
          </w:p>
        </w:tc>
        <w:tc>
          <w:tcPr>
            <w:tcW w:w="4106" w:type="dxa"/>
          </w:tcPr>
          <w:p w14:paraId="1E7F66E3" w14:textId="60D51BB7" w:rsidR="0028689A" w:rsidRPr="00EA4180" w:rsidRDefault="007C31AE" w:rsidP="00A24EE5">
            <w:pPr>
              <w:pStyle w:val="ItemdeTabela10"/>
              <w:rPr>
                <w:sz w:val="18"/>
              </w:rPr>
            </w:pPr>
            <w:r w:rsidRPr="007C31AE">
              <w:rPr>
                <w:sz w:val="18"/>
              </w:rPr>
              <w:t>Acrescentando um Buzzer crie seu próprio termômetro de temperatura, ao ser ligado ele deve aguardar 30 segundos para estabilizar a leitura da temperatura, após isso deve ler o valor da temperatura, já convertido cara Celsius, imprimir na serial e soar um bip. Como um termômetro real.</w:t>
            </w:r>
          </w:p>
        </w:tc>
        <w:tc>
          <w:tcPr>
            <w:tcW w:w="1701" w:type="dxa"/>
          </w:tcPr>
          <w:p w14:paraId="189ACB57" w14:textId="66B6B11C" w:rsidR="0028689A" w:rsidRPr="00EA4180" w:rsidRDefault="0014436E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057776EA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7F59EA" w14:paraId="4FA06BA3" w14:textId="77777777" w:rsidTr="007C31AE">
        <w:trPr>
          <w:trHeight w:hRule="exact" w:val="1844"/>
        </w:trPr>
        <w:tc>
          <w:tcPr>
            <w:tcW w:w="1423" w:type="dxa"/>
          </w:tcPr>
          <w:p w14:paraId="1AF0EF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5</w:t>
            </w:r>
          </w:p>
        </w:tc>
        <w:tc>
          <w:tcPr>
            <w:tcW w:w="4106" w:type="dxa"/>
          </w:tcPr>
          <w:p w14:paraId="49C97E32" w14:textId="77777777" w:rsidR="007F59EA" w:rsidRDefault="007C31AE" w:rsidP="00A24EE5">
            <w:pPr>
              <w:pStyle w:val="ItemdeTabela10"/>
              <w:rPr>
                <w:sz w:val="18"/>
              </w:rPr>
            </w:pPr>
            <w:r w:rsidRPr="007C31AE">
              <w:rPr>
                <w:sz w:val="18"/>
              </w:rPr>
              <w:t xml:space="preserve">Nesta atividade projete um termômetro de temperatura ambiente, este termômetro terá dois sensores de temperatura, um interno e outro externo. Mostre a temperatura de ambos na serial. Procure escrever um texto antes de cada temperatura. </w:t>
            </w:r>
          </w:p>
          <w:p w14:paraId="28307205" w14:textId="51FB2AE4" w:rsidR="0028689A" w:rsidRPr="00EA4180" w:rsidRDefault="007C31AE" w:rsidP="00A24EE5">
            <w:pPr>
              <w:pStyle w:val="ItemdeTabela10"/>
              <w:rPr>
                <w:sz w:val="18"/>
              </w:rPr>
            </w:pPr>
            <w:r w:rsidRPr="007C31AE">
              <w:rPr>
                <w:sz w:val="18"/>
              </w:rPr>
              <w:t>Por exemplo: “Temperatura Externa: 12 graus.” “Temperatura Interna: 21 graus.”</w:t>
            </w:r>
          </w:p>
        </w:tc>
        <w:tc>
          <w:tcPr>
            <w:tcW w:w="1701" w:type="dxa"/>
          </w:tcPr>
          <w:p w14:paraId="65930261" w14:textId="4D6885DF" w:rsidR="0028689A" w:rsidRPr="00EA4180" w:rsidRDefault="00A93AEE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53CF37E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EA4180" w14:paraId="4D15D67E" w14:textId="77777777" w:rsidTr="007F59EA">
        <w:trPr>
          <w:trHeight w:hRule="exact" w:val="991"/>
        </w:trPr>
        <w:tc>
          <w:tcPr>
            <w:tcW w:w="1423" w:type="dxa"/>
          </w:tcPr>
          <w:p w14:paraId="584E3A6F" w14:textId="77777777" w:rsidR="0028689A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6</w:t>
            </w:r>
          </w:p>
        </w:tc>
        <w:tc>
          <w:tcPr>
            <w:tcW w:w="4106" w:type="dxa"/>
          </w:tcPr>
          <w:p w14:paraId="4C249595" w14:textId="1D9E7C7F" w:rsidR="0028689A" w:rsidRPr="00EA4180" w:rsidRDefault="007F59EA" w:rsidP="00A24EE5">
            <w:pPr>
              <w:pStyle w:val="ItemdeTabela10"/>
              <w:rPr>
                <w:sz w:val="18"/>
              </w:rPr>
            </w:pPr>
            <w:r w:rsidRPr="007F59EA">
              <w:rPr>
                <w:sz w:val="18"/>
              </w:rPr>
              <w:t>Usando como base o exercício anterior, crie uma variável auxiliar para monitorar a temperatura interna máxima e imprima na serial. “Temperatura interna máxima: 24 graus”</w:t>
            </w:r>
          </w:p>
        </w:tc>
        <w:tc>
          <w:tcPr>
            <w:tcW w:w="1701" w:type="dxa"/>
          </w:tcPr>
          <w:p w14:paraId="328B4621" w14:textId="0C491E72" w:rsidR="0028689A" w:rsidRPr="00EA4180" w:rsidRDefault="00A11915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240E210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BC205D" w:rsidRPr="001B2173" w14:paraId="17827AD4" w14:textId="77777777" w:rsidTr="007F59EA">
        <w:trPr>
          <w:trHeight w:hRule="exact" w:val="1984"/>
        </w:trPr>
        <w:tc>
          <w:tcPr>
            <w:tcW w:w="1423" w:type="dxa"/>
          </w:tcPr>
          <w:p w14:paraId="59D28E84" w14:textId="77777777" w:rsidR="00BC205D" w:rsidRDefault="00BC205D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7</w:t>
            </w:r>
          </w:p>
        </w:tc>
        <w:tc>
          <w:tcPr>
            <w:tcW w:w="4106" w:type="dxa"/>
          </w:tcPr>
          <w:p w14:paraId="7DB2499F" w14:textId="29D42157" w:rsidR="00BC205D" w:rsidRPr="00EA4180" w:rsidRDefault="007F59EA" w:rsidP="00A24EE5">
            <w:pPr>
              <w:pStyle w:val="ItemdeTabela10"/>
              <w:rPr>
                <w:sz w:val="18"/>
              </w:rPr>
            </w:pPr>
            <w:r w:rsidRPr="007F59EA">
              <w:rPr>
                <w:sz w:val="18"/>
              </w:rPr>
              <w:t>Crie um termômetro de meça e imprima na serial a temperatura interna e externa, com as máximas e mínimas, também pesquise em como zerar essas variáveis máximas e mínimas usando a comunicação serial (pesquise sobre Serial.read()).  Se conseguir chegar até aqui, grave um vídeo do seu projeto (use um programa para gravar a tela ou o celular), poste no Youtube e envie o link junto no relatório.</w:t>
            </w:r>
          </w:p>
        </w:tc>
        <w:tc>
          <w:tcPr>
            <w:tcW w:w="1701" w:type="dxa"/>
          </w:tcPr>
          <w:p w14:paraId="3BBF59A4" w14:textId="6C21A047" w:rsidR="00BC205D" w:rsidRPr="00EA4180" w:rsidRDefault="00A11915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2103" w:type="dxa"/>
          </w:tcPr>
          <w:p w14:paraId="36DEAC3D" w14:textId="77777777" w:rsidR="00BC205D" w:rsidRPr="00EA4180" w:rsidRDefault="00BC205D" w:rsidP="00A24EE5">
            <w:pPr>
              <w:pStyle w:val="ItemdeTabela10"/>
              <w:rPr>
                <w:sz w:val="18"/>
              </w:rPr>
            </w:pPr>
          </w:p>
        </w:tc>
      </w:tr>
    </w:tbl>
    <w:p w14:paraId="03AEC241" w14:textId="77777777" w:rsidR="00BC205D" w:rsidRDefault="00BC205D" w:rsidP="00BC205D">
      <w:pPr>
        <w:pStyle w:val="Ttulo"/>
        <w:jc w:val="left"/>
      </w:pPr>
    </w:p>
    <w:p w14:paraId="118F4E20" w14:textId="2844B2B4" w:rsidR="003276F2" w:rsidRDefault="003276F2" w:rsidP="00E14128">
      <w:pPr>
        <w:pStyle w:val="Ttulo"/>
        <w:jc w:val="left"/>
        <w:rPr>
          <w:b w:val="0"/>
          <w:sz w:val="24"/>
        </w:rPr>
      </w:pPr>
      <w:r>
        <w:br w:type="page"/>
      </w:r>
      <w:r w:rsidR="00333772">
        <w:lastRenderedPageBreak/>
        <w:t>Montagem</w:t>
      </w:r>
    </w:p>
    <w:p w14:paraId="6E885C2F" w14:textId="77777777" w:rsidR="00E14128" w:rsidRPr="00E14128" w:rsidRDefault="00E14128" w:rsidP="00E14128">
      <w:pPr>
        <w:pStyle w:val="Corpodetexto"/>
      </w:pPr>
    </w:p>
    <w:p w14:paraId="41B4E2E3" w14:textId="77777777" w:rsidR="00CA3BA3" w:rsidRDefault="00CA3BA3" w:rsidP="00CA3BA3">
      <w:pPr>
        <w:pStyle w:val="Corpodetexto"/>
      </w:pPr>
      <w:r>
        <w:t>Montagem 1</w:t>
      </w:r>
    </w:p>
    <w:p w14:paraId="3498F38D" w14:textId="7631076B" w:rsidR="00E77062" w:rsidRDefault="00246CAB" w:rsidP="00CA3BA3">
      <w:pPr>
        <w:pStyle w:val="Corpodetexto"/>
      </w:pPr>
      <w:r>
        <w:rPr>
          <w:noProof/>
          <w:lang w:eastAsia="pt-BR"/>
        </w:rPr>
        <w:pict w14:anchorId="4FEF7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27.75pt;height:153.8pt;visibility:visible;mso-wrap-style:square">
            <v:imagedata r:id="rId9" o:title=""/>
          </v:shape>
        </w:pict>
      </w:r>
    </w:p>
    <w:p w14:paraId="31262C2C" w14:textId="77777777" w:rsidR="00CA3BA3" w:rsidRDefault="00CA3BA3" w:rsidP="00CA3BA3">
      <w:pPr>
        <w:pStyle w:val="Corpodetexto"/>
      </w:pPr>
    </w:p>
    <w:p w14:paraId="20795A6B" w14:textId="77777777" w:rsidR="00CA3BA3" w:rsidRDefault="00CA3BA3" w:rsidP="00CA3BA3">
      <w:pPr>
        <w:pStyle w:val="Corpodetexto"/>
      </w:pPr>
      <w:r>
        <w:t>Montagem 2</w:t>
      </w:r>
    </w:p>
    <w:p w14:paraId="79706CDB" w14:textId="3B124B60" w:rsidR="00CA3BA3" w:rsidRDefault="00246CAB" w:rsidP="00CA3BA3">
      <w:pPr>
        <w:pStyle w:val="Corpodetexto"/>
      </w:pPr>
      <w:r>
        <w:rPr>
          <w:noProof/>
          <w:lang w:eastAsia="pt-BR"/>
        </w:rPr>
        <w:pict w14:anchorId="331B8FEB">
          <v:shape id="_x0000_i1026" type="#_x0000_t75" style="width:327.75pt;height:165.9pt;visibility:visible;mso-wrap-style:square">
            <v:imagedata r:id="rId10" o:title=""/>
          </v:shape>
        </w:pict>
      </w:r>
    </w:p>
    <w:p w14:paraId="690D1434" w14:textId="77777777" w:rsidR="00CA3BA3" w:rsidRDefault="00CA3BA3" w:rsidP="00CA3BA3">
      <w:pPr>
        <w:pStyle w:val="Corpodetexto"/>
      </w:pPr>
      <w:r>
        <w:t>Montagem 3</w:t>
      </w:r>
    </w:p>
    <w:p w14:paraId="515D675F" w14:textId="78BE6414" w:rsidR="00EF3BAF" w:rsidRPr="00CA3BA3" w:rsidRDefault="00246CAB" w:rsidP="00CA3BA3">
      <w:pPr>
        <w:pStyle w:val="Corpodetexto"/>
      </w:pPr>
      <w:r>
        <w:rPr>
          <w:noProof/>
          <w:lang w:eastAsia="pt-BR"/>
        </w:rPr>
        <w:pict w14:anchorId="2F8CE4A1">
          <v:shape id="_x0000_i1027" type="#_x0000_t75" style="width:342.15pt;height:176.85pt;visibility:visible;mso-wrap-style:square">
            <v:imagedata r:id="rId11" o:title=""/>
          </v:shape>
        </w:pict>
      </w:r>
    </w:p>
    <w:p w14:paraId="35CCF877" w14:textId="77777777" w:rsidR="00CA3BA3" w:rsidRDefault="00CA3BA3" w:rsidP="00CA3BA3">
      <w:pPr>
        <w:pStyle w:val="Corpodetexto"/>
      </w:pPr>
    </w:p>
    <w:p w14:paraId="1364C473" w14:textId="77777777" w:rsidR="00CA3BA3" w:rsidRDefault="00CA3BA3" w:rsidP="00CA3BA3">
      <w:pPr>
        <w:pStyle w:val="Corpodetexto"/>
      </w:pPr>
    </w:p>
    <w:p w14:paraId="00456B24" w14:textId="77777777" w:rsidR="00E14128" w:rsidRDefault="00E14128" w:rsidP="00CA3BA3">
      <w:pPr>
        <w:pStyle w:val="Corpodetexto"/>
      </w:pPr>
    </w:p>
    <w:p w14:paraId="1BD133BD" w14:textId="77777777" w:rsidR="00CA3BA3" w:rsidRDefault="00CA3BA3" w:rsidP="00CA3BA3">
      <w:pPr>
        <w:pStyle w:val="Corpodetexto"/>
      </w:pPr>
      <w:r>
        <w:lastRenderedPageBreak/>
        <w:t>Montagem 4</w:t>
      </w:r>
    </w:p>
    <w:p w14:paraId="6B1237DA" w14:textId="0E0A4C74" w:rsidR="00CA3BA3" w:rsidRDefault="00246CAB" w:rsidP="00CA3BA3">
      <w:pPr>
        <w:pStyle w:val="Corpodetexto"/>
      </w:pPr>
      <w:r>
        <w:rPr>
          <w:noProof/>
          <w:lang w:eastAsia="pt-BR"/>
        </w:rPr>
        <w:pict w14:anchorId="36DD357D">
          <v:shape id="_x0000_i1028" type="#_x0000_t75" style="width:341.55pt;height:161.85pt;visibility:visible;mso-wrap-style:square">
            <v:imagedata r:id="rId12" o:title=""/>
          </v:shape>
        </w:pict>
      </w:r>
    </w:p>
    <w:p w14:paraId="3C23C40D" w14:textId="77777777" w:rsidR="00515E02" w:rsidRDefault="00515E02" w:rsidP="00CA3BA3">
      <w:pPr>
        <w:pStyle w:val="Corpodetexto"/>
      </w:pPr>
    </w:p>
    <w:p w14:paraId="34F5A07B" w14:textId="77777777" w:rsidR="00CA3BA3" w:rsidRDefault="00CA3BA3" w:rsidP="00CA3BA3">
      <w:pPr>
        <w:pStyle w:val="Corpodetexto"/>
      </w:pPr>
      <w:r>
        <w:t>Montagem 5</w:t>
      </w:r>
    </w:p>
    <w:p w14:paraId="44F5C02D" w14:textId="6AC476B1" w:rsidR="00515E02" w:rsidRDefault="00246CAB" w:rsidP="00CA3BA3">
      <w:pPr>
        <w:pStyle w:val="Corpodetexto"/>
      </w:pPr>
      <w:r>
        <w:rPr>
          <w:noProof/>
          <w:lang w:eastAsia="pt-BR"/>
        </w:rPr>
        <w:pict w14:anchorId="49F281AC">
          <v:shape id="_x0000_i1029" type="#_x0000_t75" style="width:342.7pt;height:163pt;visibility:visible;mso-wrap-style:square">
            <v:imagedata r:id="rId13" o:title=""/>
          </v:shape>
        </w:pict>
      </w:r>
    </w:p>
    <w:p w14:paraId="327E6B93" w14:textId="77777777" w:rsidR="00CA3BA3" w:rsidRDefault="00CA3BA3" w:rsidP="00CA3BA3">
      <w:pPr>
        <w:pStyle w:val="Corpodetexto"/>
      </w:pPr>
      <w:r>
        <w:t>Montagem 6</w:t>
      </w:r>
    </w:p>
    <w:p w14:paraId="2E6DB2E1" w14:textId="00E43A03" w:rsidR="001B2173" w:rsidRDefault="00246CAB" w:rsidP="00CA3BA3">
      <w:pPr>
        <w:pStyle w:val="Corpodetexto"/>
      </w:pPr>
      <w:r>
        <w:rPr>
          <w:noProof/>
          <w:lang w:eastAsia="pt-BR"/>
        </w:rPr>
        <w:pict w14:anchorId="3C035219">
          <v:shape id="_x0000_i1030" type="#_x0000_t75" style="width:338.1pt;height:160.7pt;visibility:visible;mso-wrap-style:square">
            <v:imagedata r:id="rId14" o:title=""/>
          </v:shape>
        </w:pict>
      </w:r>
    </w:p>
    <w:p w14:paraId="36F1BBD2" w14:textId="77777777" w:rsidR="00CA3BA3" w:rsidRDefault="00CA3BA3" w:rsidP="00CA3BA3">
      <w:pPr>
        <w:pStyle w:val="Corpodetexto"/>
      </w:pPr>
    </w:p>
    <w:p w14:paraId="72BF43D3" w14:textId="77777777" w:rsidR="00CA3BA3" w:rsidRDefault="00CA3BA3" w:rsidP="00CA3BA3">
      <w:pPr>
        <w:pStyle w:val="Corpodetexto"/>
      </w:pPr>
    </w:p>
    <w:p w14:paraId="2E99DC01" w14:textId="77777777" w:rsidR="00CA3BA3" w:rsidRPr="00CA3BA3" w:rsidRDefault="00CA3BA3" w:rsidP="00CA3BA3">
      <w:pPr>
        <w:pStyle w:val="Corpodetexto"/>
      </w:pPr>
      <w:r>
        <w:t>Montagem 7</w:t>
      </w:r>
    </w:p>
    <w:p w14:paraId="5F99F0FF" w14:textId="77777777" w:rsidR="00CA3BA3" w:rsidRPr="00CA3BA3" w:rsidRDefault="00CA3BA3" w:rsidP="00CA3BA3">
      <w:pPr>
        <w:pStyle w:val="Corpodetexto"/>
      </w:pPr>
    </w:p>
    <w:p w14:paraId="1A91CEC9" w14:textId="77777777" w:rsidR="0014436E" w:rsidRPr="0014436E" w:rsidRDefault="0014436E" w:rsidP="0014436E">
      <w:pPr>
        <w:pStyle w:val="Corpodetexto"/>
      </w:pPr>
    </w:p>
    <w:p w14:paraId="65B0C8B5" w14:textId="77777777" w:rsidR="00D84F56" w:rsidRPr="00EC75A6" w:rsidRDefault="00D84F56" w:rsidP="00D84F56">
      <w:pPr>
        <w:pStyle w:val="Ttulo"/>
        <w:jc w:val="left"/>
      </w:pPr>
      <w:r>
        <w:lastRenderedPageBreak/>
        <w:t>Lista de Componentes</w:t>
      </w:r>
    </w:p>
    <w:tbl>
      <w:tblPr>
        <w:tblW w:w="98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322"/>
      </w:tblGrid>
      <w:tr w:rsidR="00D84F56" w:rsidRPr="00EC75A6" w14:paraId="62200374" w14:textId="77777777" w:rsidTr="00D84F56">
        <w:trPr>
          <w:trHeight w:hRule="exact" w:val="371"/>
        </w:trPr>
        <w:tc>
          <w:tcPr>
            <w:tcW w:w="1560" w:type="dxa"/>
            <w:shd w:val="clear" w:color="auto" w:fill="D9D9D9"/>
          </w:tcPr>
          <w:p w14:paraId="4A10A6EA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Quant</w:t>
            </w:r>
          </w:p>
        </w:tc>
        <w:tc>
          <w:tcPr>
            <w:tcW w:w="8322" w:type="dxa"/>
            <w:shd w:val="clear" w:color="auto" w:fill="D9D9D9"/>
          </w:tcPr>
          <w:p w14:paraId="7BE02CB5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D84F56" w:rsidRPr="00EA4180" w14:paraId="2719BD15" w14:textId="77777777" w:rsidTr="00D84F56">
        <w:trPr>
          <w:trHeight w:hRule="exact" w:val="290"/>
        </w:trPr>
        <w:tc>
          <w:tcPr>
            <w:tcW w:w="1560" w:type="dxa"/>
          </w:tcPr>
          <w:p w14:paraId="013161F8" w14:textId="08ACF0AC" w:rsidR="00D84F56" w:rsidRPr="00EA4180" w:rsidRDefault="0043731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22" w:type="dxa"/>
          </w:tcPr>
          <w:p w14:paraId="1A1EB022" w14:textId="17E75AB8" w:rsidR="00D84F56" w:rsidRDefault="0017330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Arduino Uno;</w:t>
            </w:r>
          </w:p>
          <w:p w14:paraId="2657B72F" w14:textId="77777777" w:rsidR="00173300" w:rsidRDefault="00173300" w:rsidP="001E1533">
            <w:pPr>
              <w:pStyle w:val="ItemdeTabela10"/>
              <w:rPr>
                <w:sz w:val="18"/>
              </w:rPr>
            </w:pPr>
          </w:p>
          <w:p w14:paraId="5E881EFD" w14:textId="4FFFA67C" w:rsidR="00173300" w:rsidRPr="00EA4180" w:rsidRDefault="00173300" w:rsidP="001E1533">
            <w:pPr>
              <w:pStyle w:val="ItemdeTabela10"/>
              <w:rPr>
                <w:sz w:val="18"/>
              </w:rPr>
            </w:pPr>
          </w:p>
        </w:tc>
      </w:tr>
      <w:tr w:rsidR="00D84F56" w:rsidRPr="00EA4180" w14:paraId="4A89A9EF" w14:textId="77777777" w:rsidTr="00D84F56">
        <w:trPr>
          <w:trHeight w:hRule="exact" w:val="290"/>
        </w:trPr>
        <w:tc>
          <w:tcPr>
            <w:tcW w:w="1560" w:type="dxa"/>
          </w:tcPr>
          <w:p w14:paraId="2177A686" w14:textId="3D5EB9EA" w:rsidR="00173300" w:rsidRPr="00EA4180" w:rsidRDefault="0043731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22" w:type="dxa"/>
          </w:tcPr>
          <w:p w14:paraId="063C18A2" w14:textId="2190006A" w:rsidR="00D84F56" w:rsidRPr="00EA4180" w:rsidRDefault="0017330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Protoboards;</w:t>
            </w:r>
          </w:p>
        </w:tc>
      </w:tr>
      <w:tr w:rsidR="00D84F56" w:rsidRPr="00EA4180" w14:paraId="58084088" w14:textId="77777777" w:rsidTr="00D84F56">
        <w:trPr>
          <w:trHeight w:hRule="exact" w:val="290"/>
        </w:trPr>
        <w:tc>
          <w:tcPr>
            <w:tcW w:w="1560" w:type="dxa"/>
          </w:tcPr>
          <w:p w14:paraId="1E4920AD" w14:textId="1DA2BFA9" w:rsidR="00D84F56" w:rsidRPr="00EA4180" w:rsidRDefault="0017330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76774112" w14:textId="2C6CA57F" w:rsidR="00D84F56" w:rsidRPr="00EA4180" w:rsidRDefault="0017330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Jumpers;</w:t>
            </w:r>
          </w:p>
        </w:tc>
      </w:tr>
      <w:tr w:rsidR="00D84F56" w:rsidRPr="00EA4180" w14:paraId="10B9A127" w14:textId="77777777" w:rsidTr="00D84F56">
        <w:trPr>
          <w:trHeight w:hRule="exact" w:val="290"/>
        </w:trPr>
        <w:tc>
          <w:tcPr>
            <w:tcW w:w="1560" w:type="dxa"/>
          </w:tcPr>
          <w:p w14:paraId="4FA077F3" w14:textId="4D728A9A" w:rsidR="00D84F56" w:rsidRPr="00EA4180" w:rsidRDefault="00BE7ED4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22" w:type="dxa"/>
          </w:tcPr>
          <w:p w14:paraId="5A26773F" w14:textId="5F15BB72" w:rsidR="00D84F56" w:rsidRPr="00EA4180" w:rsidRDefault="0017330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Leds;</w:t>
            </w:r>
          </w:p>
        </w:tc>
      </w:tr>
      <w:tr w:rsidR="00D84F56" w:rsidRPr="00EA4180" w14:paraId="41AED272" w14:textId="77777777" w:rsidTr="00D84F56">
        <w:trPr>
          <w:trHeight w:hRule="exact" w:val="290"/>
        </w:trPr>
        <w:tc>
          <w:tcPr>
            <w:tcW w:w="1560" w:type="dxa"/>
          </w:tcPr>
          <w:p w14:paraId="3C6812E9" w14:textId="174EF9AD" w:rsidR="00D84F56" w:rsidRPr="00EA4180" w:rsidRDefault="0017330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22" w:type="dxa"/>
          </w:tcPr>
          <w:p w14:paraId="7FAA41E4" w14:textId="5FC4FB19" w:rsidR="00D84F56" w:rsidRPr="00EA4180" w:rsidRDefault="0017330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Piezzo;</w:t>
            </w:r>
          </w:p>
        </w:tc>
      </w:tr>
      <w:tr w:rsidR="00D84F56" w:rsidRPr="00EA4180" w14:paraId="1071C3E0" w14:textId="77777777" w:rsidTr="00437313">
        <w:trPr>
          <w:trHeight w:hRule="exact" w:val="342"/>
        </w:trPr>
        <w:tc>
          <w:tcPr>
            <w:tcW w:w="1560" w:type="dxa"/>
          </w:tcPr>
          <w:p w14:paraId="6ACC3AC0" w14:textId="2AE96F75" w:rsidR="00D84F56" w:rsidRDefault="00BE7ED4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22" w:type="dxa"/>
          </w:tcPr>
          <w:p w14:paraId="4C1C30CB" w14:textId="41930C4C" w:rsidR="00D84F56" w:rsidRDefault="0017330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Sensores de temperatura [TMP36]</w:t>
            </w:r>
            <w:r w:rsidR="00CC248C">
              <w:rPr>
                <w:sz w:val="18"/>
              </w:rPr>
              <w:t>;</w:t>
            </w:r>
          </w:p>
          <w:p w14:paraId="37F6C1B3" w14:textId="16F18F89" w:rsidR="00437313" w:rsidRPr="00EA4180" w:rsidRDefault="00437313" w:rsidP="001E1533">
            <w:pPr>
              <w:pStyle w:val="ItemdeTabela10"/>
              <w:rPr>
                <w:sz w:val="18"/>
              </w:rPr>
            </w:pPr>
          </w:p>
        </w:tc>
      </w:tr>
      <w:tr w:rsidR="00437313" w:rsidRPr="00EA4180" w14:paraId="73979512" w14:textId="77777777" w:rsidTr="00437313">
        <w:trPr>
          <w:trHeight w:hRule="exact" w:val="342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199D1" w14:textId="3EEF065D" w:rsidR="00437313" w:rsidRDefault="00437313" w:rsidP="0073205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9A2D" w14:textId="3FB24F51" w:rsidR="00437313" w:rsidRDefault="00035CF1" w:rsidP="0073205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Resistor</w:t>
            </w:r>
            <w:r w:rsidR="00CA4698">
              <w:rPr>
                <w:sz w:val="18"/>
              </w:rPr>
              <w:t xml:space="preserve"> 220 ohms</w:t>
            </w:r>
            <w:r w:rsidR="00CC248C">
              <w:rPr>
                <w:sz w:val="18"/>
              </w:rPr>
              <w:t>.</w:t>
            </w:r>
          </w:p>
          <w:p w14:paraId="2325937B" w14:textId="77777777" w:rsidR="00437313" w:rsidRPr="00EA4180" w:rsidRDefault="00437313" w:rsidP="00732055">
            <w:pPr>
              <w:pStyle w:val="ItemdeTabela10"/>
              <w:rPr>
                <w:sz w:val="18"/>
              </w:rPr>
            </w:pPr>
          </w:p>
        </w:tc>
      </w:tr>
    </w:tbl>
    <w:p w14:paraId="3DD5DAED" w14:textId="23059762" w:rsidR="003D2174" w:rsidRDefault="003276F2" w:rsidP="0014436E">
      <w:pPr>
        <w:pStyle w:val="Ttulo"/>
        <w:jc w:val="left"/>
        <w:rPr>
          <w:b w:val="0"/>
          <w:sz w:val="24"/>
        </w:rPr>
      </w:pPr>
      <w:r>
        <w:br w:type="page"/>
      </w:r>
      <w:r w:rsidR="00EC75A6">
        <w:lastRenderedPageBreak/>
        <w:t>Código</w:t>
      </w:r>
    </w:p>
    <w:p w14:paraId="288D462C" w14:textId="77777777" w:rsidR="0014436E" w:rsidRPr="0014436E" w:rsidRDefault="0014436E" w:rsidP="0014436E">
      <w:pPr>
        <w:pStyle w:val="Corpodetexto"/>
      </w:pPr>
    </w:p>
    <w:p w14:paraId="503C8CCA" w14:textId="77777777" w:rsidR="003D2174" w:rsidRDefault="00CA3BA3" w:rsidP="003276F2">
      <w:pPr>
        <w:pStyle w:val="Corpodetexto"/>
      </w:pPr>
      <w:r>
        <w:t>Código Montagem 1</w:t>
      </w:r>
    </w:p>
    <w:p w14:paraId="0B6E7F6E" w14:textId="77777777" w:rsidR="00E77062" w:rsidRPr="00035CF1" w:rsidRDefault="00E77062" w:rsidP="00E77062">
      <w:pPr>
        <w:pStyle w:val="Corpodetexto"/>
        <w:rPr>
          <w:rFonts w:ascii="Courier New" w:hAnsi="Courier New" w:cs="Courier New"/>
          <w:sz w:val="18"/>
          <w:szCs w:val="18"/>
        </w:rPr>
      </w:pPr>
      <w:r w:rsidRPr="00035CF1">
        <w:rPr>
          <w:rFonts w:ascii="Courier New" w:hAnsi="Courier New" w:cs="Courier New"/>
          <w:sz w:val="18"/>
          <w:szCs w:val="18"/>
        </w:rPr>
        <w:t>void setup()</w:t>
      </w:r>
    </w:p>
    <w:p w14:paraId="291B5E80" w14:textId="77777777" w:rsidR="00E77062" w:rsidRPr="00035CF1" w:rsidRDefault="00E77062" w:rsidP="00E77062">
      <w:pPr>
        <w:pStyle w:val="Corpodetexto"/>
        <w:rPr>
          <w:rFonts w:ascii="Courier New" w:hAnsi="Courier New" w:cs="Courier New"/>
          <w:sz w:val="18"/>
          <w:szCs w:val="18"/>
        </w:rPr>
      </w:pPr>
      <w:r w:rsidRPr="00035CF1">
        <w:rPr>
          <w:rFonts w:ascii="Courier New" w:hAnsi="Courier New" w:cs="Courier New"/>
          <w:sz w:val="18"/>
          <w:szCs w:val="18"/>
        </w:rPr>
        <w:t>{</w:t>
      </w:r>
    </w:p>
    <w:p w14:paraId="1A052F8A" w14:textId="77777777" w:rsidR="00E77062" w:rsidRPr="00246CAB" w:rsidRDefault="00E77062" w:rsidP="00E77062">
      <w:pPr>
        <w:pStyle w:val="Corpodetexto"/>
        <w:rPr>
          <w:rFonts w:ascii="Courier New" w:hAnsi="Courier New" w:cs="Courier New"/>
          <w:sz w:val="18"/>
          <w:szCs w:val="18"/>
        </w:rPr>
      </w:pPr>
      <w:r w:rsidRPr="00035CF1">
        <w:rPr>
          <w:rFonts w:ascii="Courier New" w:hAnsi="Courier New" w:cs="Courier New"/>
          <w:sz w:val="18"/>
          <w:szCs w:val="18"/>
        </w:rPr>
        <w:t xml:space="preserve">  </w:t>
      </w:r>
      <w:r w:rsidRPr="00035CF1">
        <w:rPr>
          <w:rFonts w:ascii="Courier New" w:hAnsi="Courier New" w:cs="Courier New"/>
          <w:sz w:val="18"/>
          <w:szCs w:val="18"/>
        </w:rPr>
        <w:tab/>
      </w:r>
      <w:r w:rsidRPr="00246CAB">
        <w:rPr>
          <w:rFonts w:ascii="Courier New" w:hAnsi="Courier New" w:cs="Courier New"/>
          <w:sz w:val="18"/>
          <w:szCs w:val="18"/>
        </w:rPr>
        <w:t>Serial.begin(9600);</w:t>
      </w:r>
    </w:p>
    <w:p w14:paraId="53FD8F35" w14:textId="77777777" w:rsidR="00E77062" w:rsidRPr="00E77062" w:rsidRDefault="00E77062" w:rsidP="00E7706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7706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16BC86F" w14:textId="77777777" w:rsidR="00E77062" w:rsidRPr="00E77062" w:rsidRDefault="00E77062" w:rsidP="00E7706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EF51E8B" w14:textId="77777777" w:rsidR="00E77062" w:rsidRPr="00E77062" w:rsidRDefault="00E77062" w:rsidP="00E7706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77062">
        <w:rPr>
          <w:rFonts w:ascii="Courier New" w:hAnsi="Courier New" w:cs="Courier New"/>
          <w:sz w:val="18"/>
          <w:szCs w:val="18"/>
          <w:lang w:val="en-US"/>
        </w:rPr>
        <w:t>void loop()</w:t>
      </w:r>
    </w:p>
    <w:p w14:paraId="7CA19AA0" w14:textId="77777777" w:rsidR="00E77062" w:rsidRPr="00E77062" w:rsidRDefault="00E77062" w:rsidP="00E7706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77062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EB5EE0D" w14:textId="77777777" w:rsidR="00E77062" w:rsidRPr="00E77062" w:rsidRDefault="00E77062" w:rsidP="00E7706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77062">
        <w:rPr>
          <w:rFonts w:ascii="Courier New" w:hAnsi="Courier New" w:cs="Courier New"/>
          <w:sz w:val="18"/>
          <w:szCs w:val="18"/>
          <w:lang w:val="en-US"/>
        </w:rPr>
        <w:tab/>
        <w:t>int temp;   /* usar float */</w:t>
      </w:r>
    </w:p>
    <w:p w14:paraId="047A415E" w14:textId="77777777" w:rsidR="00E77062" w:rsidRPr="00E77062" w:rsidRDefault="00E77062" w:rsidP="00E7706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77062">
        <w:rPr>
          <w:rFonts w:ascii="Courier New" w:hAnsi="Courier New" w:cs="Courier New"/>
          <w:sz w:val="18"/>
          <w:szCs w:val="18"/>
          <w:lang w:val="en-US"/>
        </w:rPr>
        <w:tab/>
        <w:t>temp = analogRead(A0);</w:t>
      </w:r>
    </w:p>
    <w:p w14:paraId="612A620D" w14:textId="77777777" w:rsidR="00E77062" w:rsidRPr="00E77062" w:rsidRDefault="00E77062" w:rsidP="00E77062">
      <w:pPr>
        <w:pStyle w:val="Corpodetexto"/>
        <w:rPr>
          <w:rFonts w:ascii="Courier New" w:hAnsi="Courier New" w:cs="Courier New"/>
          <w:sz w:val="18"/>
          <w:szCs w:val="18"/>
        </w:rPr>
      </w:pPr>
      <w:r w:rsidRPr="00E7706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77062">
        <w:rPr>
          <w:rFonts w:ascii="Courier New" w:hAnsi="Courier New" w:cs="Courier New"/>
          <w:sz w:val="18"/>
          <w:szCs w:val="18"/>
          <w:lang w:val="en-US"/>
        </w:rPr>
        <w:tab/>
      </w:r>
      <w:r w:rsidRPr="00E77062">
        <w:rPr>
          <w:rFonts w:ascii="Courier New" w:hAnsi="Courier New" w:cs="Courier New"/>
          <w:sz w:val="18"/>
          <w:szCs w:val="18"/>
        </w:rPr>
        <w:t>Serial.println(temp);</w:t>
      </w:r>
    </w:p>
    <w:p w14:paraId="320081B0" w14:textId="77777777" w:rsidR="00E77062" w:rsidRPr="00E77062" w:rsidRDefault="00E77062" w:rsidP="00E77062">
      <w:pPr>
        <w:pStyle w:val="Corpodetexto"/>
        <w:rPr>
          <w:rFonts w:ascii="Courier New" w:hAnsi="Courier New" w:cs="Courier New"/>
          <w:sz w:val="18"/>
          <w:szCs w:val="18"/>
        </w:rPr>
      </w:pPr>
      <w:r w:rsidRPr="00E77062">
        <w:rPr>
          <w:rFonts w:ascii="Courier New" w:hAnsi="Courier New" w:cs="Courier New"/>
          <w:sz w:val="18"/>
          <w:szCs w:val="18"/>
        </w:rPr>
        <w:t xml:space="preserve">  </w:t>
      </w:r>
    </w:p>
    <w:p w14:paraId="2C96202E" w14:textId="587C052B" w:rsidR="00E77062" w:rsidRPr="00E77062" w:rsidRDefault="00E77062" w:rsidP="00E77062">
      <w:pPr>
        <w:pStyle w:val="Corpodetexto"/>
        <w:rPr>
          <w:rFonts w:ascii="Courier New" w:hAnsi="Courier New" w:cs="Courier New"/>
          <w:sz w:val="18"/>
          <w:szCs w:val="18"/>
        </w:rPr>
      </w:pPr>
      <w:r w:rsidRPr="00E77062">
        <w:rPr>
          <w:rFonts w:ascii="Courier New" w:hAnsi="Courier New" w:cs="Courier New"/>
          <w:sz w:val="18"/>
          <w:szCs w:val="18"/>
        </w:rPr>
        <w:t>}</w:t>
      </w:r>
    </w:p>
    <w:p w14:paraId="3DF2014B" w14:textId="77777777" w:rsidR="00CA3BA3" w:rsidRDefault="00CA3BA3" w:rsidP="003276F2">
      <w:pPr>
        <w:pStyle w:val="Corpodetexto"/>
      </w:pPr>
    </w:p>
    <w:p w14:paraId="082860E8" w14:textId="77777777" w:rsidR="00CA3BA3" w:rsidRDefault="00CA3BA3" w:rsidP="00CA3BA3">
      <w:pPr>
        <w:pStyle w:val="Corpodetexto"/>
      </w:pPr>
      <w:r>
        <w:t>Código Montagem 2</w:t>
      </w:r>
    </w:p>
    <w:p w14:paraId="0F9926A3" w14:textId="4DD5255E" w:rsidR="00B51FB6" w:rsidRPr="00035CF1" w:rsidRDefault="00B51FB6" w:rsidP="00B51FB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5CF1">
        <w:rPr>
          <w:rFonts w:ascii="Courier New" w:hAnsi="Courier New" w:cs="Courier New"/>
          <w:sz w:val="18"/>
          <w:szCs w:val="18"/>
          <w:lang w:val="en-US"/>
        </w:rPr>
        <w:t>void setup() {</w:t>
      </w:r>
    </w:p>
    <w:p w14:paraId="016BF9B6" w14:textId="490676E5" w:rsidR="00B51FB6" w:rsidRPr="00035CF1" w:rsidRDefault="00B51FB6" w:rsidP="00B51FB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5CF1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5C3456" w:rsidRPr="00035CF1">
        <w:rPr>
          <w:rFonts w:ascii="Courier New" w:hAnsi="Courier New" w:cs="Courier New"/>
          <w:sz w:val="18"/>
          <w:szCs w:val="18"/>
          <w:lang w:val="en-US"/>
        </w:rPr>
        <w:tab/>
      </w:r>
      <w:r w:rsidRPr="00035CF1">
        <w:rPr>
          <w:rFonts w:ascii="Courier New" w:hAnsi="Courier New" w:cs="Courier New"/>
          <w:sz w:val="18"/>
          <w:szCs w:val="18"/>
          <w:lang w:val="en-US"/>
        </w:rPr>
        <w:t>Serial.begin(9600);</w:t>
      </w:r>
    </w:p>
    <w:p w14:paraId="26575AF7" w14:textId="77777777" w:rsidR="00B51FB6" w:rsidRPr="00035CF1" w:rsidRDefault="00B51FB6" w:rsidP="00B51FB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5CF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04970C8" w14:textId="77777777" w:rsidR="00B51FB6" w:rsidRPr="00035CF1" w:rsidRDefault="00B51FB6" w:rsidP="00B51FB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5CF1">
        <w:rPr>
          <w:rFonts w:ascii="Courier New" w:hAnsi="Courier New" w:cs="Courier New"/>
          <w:sz w:val="18"/>
          <w:szCs w:val="18"/>
          <w:lang w:val="en-US"/>
        </w:rPr>
        <w:t>void loop() {</w:t>
      </w:r>
    </w:p>
    <w:p w14:paraId="1C78465E" w14:textId="77777777" w:rsidR="00B51FB6" w:rsidRPr="00035CF1" w:rsidRDefault="00B51FB6" w:rsidP="00B51FB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5CF1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D304B98" w14:textId="7F9D2248" w:rsidR="00B51FB6" w:rsidRPr="00035CF1" w:rsidRDefault="00B51FB6" w:rsidP="00B51FB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5CF1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5C3456" w:rsidRPr="00035CF1">
        <w:rPr>
          <w:rFonts w:ascii="Courier New" w:hAnsi="Courier New" w:cs="Courier New"/>
          <w:sz w:val="18"/>
          <w:szCs w:val="18"/>
          <w:lang w:val="en-US"/>
        </w:rPr>
        <w:tab/>
      </w:r>
      <w:r w:rsidRPr="00035CF1">
        <w:rPr>
          <w:rFonts w:ascii="Courier New" w:hAnsi="Courier New" w:cs="Courier New"/>
          <w:sz w:val="18"/>
          <w:szCs w:val="18"/>
          <w:lang w:val="en-US"/>
        </w:rPr>
        <w:t>int temp;</w:t>
      </w:r>
    </w:p>
    <w:p w14:paraId="50D0E2B8" w14:textId="529D8250" w:rsidR="00B51FB6" w:rsidRPr="00035CF1" w:rsidRDefault="00B51FB6" w:rsidP="00B51FB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5CF1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5C3456" w:rsidRPr="00035CF1">
        <w:rPr>
          <w:rFonts w:ascii="Courier New" w:hAnsi="Courier New" w:cs="Courier New"/>
          <w:sz w:val="18"/>
          <w:szCs w:val="18"/>
          <w:lang w:val="en-US"/>
        </w:rPr>
        <w:tab/>
      </w:r>
      <w:r w:rsidRPr="00035CF1">
        <w:rPr>
          <w:rFonts w:ascii="Courier New" w:hAnsi="Courier New" w:cs="Courier New"/>
          <w:sz w:val="18"/>
          <w:szCs w:val="18"/>
          <w:lang w:val="en-US"/>
        </w:rPr>
        <w:t>float voltage;</w:t>
      </w:r>
    </w:p>
    <w:p w14:paraId="78967C90" w14:textId="33189F21" w:rsidR="00B51FB6" w:rsidRPr="00246CAB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035CF1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5C3456" w:rsidRPr="00035CF1">
        <w:rPr>
          <w:rFonts w:ascii="Courier New" w:hAnsi="Courier New" w:cs="Courier New"/>
          <w:sz w:val="18"/>
          <w:szCs w:val="18"/>
          <w:lang w:val="en-US"/>
        </w:rPr>
        <w:tab/>
      </w:r>
      <w:r w:rsidRPr="00246CAB">
        <w:rPr>
          <w:rFonts w:ascii="Courier New" w:hAnsi="Courier New" w:cs="Courier New"/>
          <w:sz w:val="18"/>
          <w:szCs w:val="18"/>
        </w:rPr>
        <w:t>float temperatura;</w:t>
      </w:r>
    </w:p>
    <w:p w14:paraId="4035AAB5" w14:textId="77777777" w:rsidR="00B51FB6" w:rsidRPr="00246CAB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246CAB">
        <w:rPr>
          <w:rFonts w:ascii="Courier New" w:hAnsi="Courier New" w:cs="Courier New"/>
          <w:sz w:val="18"/>
          <w:szCs w:val="18"/>
        </w:rPr>
        <w:t xml:space="preserve">  </w:t>
      </w:r>
    </w:p>
    <w:p w14:paraId="65E2A81C" w14:textId="191E1BAE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246CAB">
        <w:rPr>
          <w:rFonts w:ascii="Courier New" w:hAnsi="Courier New" w:cs="Courier New"/>
          <w:sz w:val="18"/>
          <w:szCs w:val="18"/>
        </w:rPr>
        <w:t xml:space="preserve">    </w:t>
      </w:r>
      <w:r w:rsidR="005C3456" w:rsidRPr="00246CAB">
        <w:rPr>
          <w:rFonts w:ascii="Courier New" w:hAnsi="Courier New" w:cs="Courier New"/>
          <w:sz w:val="18"/>
          <w:szCs w:val="18"/>
        </w:rPr>
        <w:tab/>
      </w:r>
      <w:r w:rsidRPr="00B51FB6">
        <w:rPr>
          <w:rFonts w:ascii="Courier New" w:hAnsi="Courier New" w:cs="Courier New"/>
          <w:sz w:val="18"/>
          <w:szCs w:val="18"/>
        </w:rPr>
        <w:t>// Obtenha uma leitura do sensor de temperatura:</w:t>
      </w:r>
    </w:p>
    <w:p w14:paraId="43582984" w14:textId="6FC5FA3E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B51FB6">
        <w:rPr>
          <w:rFonts w:ascii="Courier New" w:hAnsi="Courier New" w:cs="Courier New"/>
          <w:sz w:val="18"/>
          <w:szCs w:val="18"/>
        </w:rPr>
        <w:t>temp = analogRead(A0);</w:t>
      </w:r>
    </w:p>
    <w:p w14:paraId="283D83A6" w14:textId="77777777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B51FB6">
        <w:rPr>
          <w:rFonts w:ascii="Courier New" w:hAnsi="Courier New" w:cs="Courier New"/>
          <w:sz w:val="18"/>
          <w:szCs w:val="18"/>
        </w:rPr>
        <w:t xml:space="preserve">  </w:t>
      </w:r>
    </w:p>
    <w:p w14:paraId="5AF030D9" w14:textId="261E3437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B51FB6"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B51FB6">
        <w:rPr>
          <w:rFonts w:ascii="Courier New" w:hAnsi="Courier New" w:cs="Courier New"/>
          <w:sz w:val="18"/>
          <w:szCs w:val="18"/>
        </w:rPr>
        <w:t>// Converta a leitura em voltagem:</w:t>
      </w:r>
    </w:p>
    <w:p w14:paraId="4B8EE1DA" w14:textId="376B3006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B51FB6"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B51FB6">
        <w:rPr>
          <w:rFonts w:ascii="Courier New" w:hAnsi="Courier New" w:cs="Courier New"/>
          <w:sz w:val="18"/>
          <w:szCs w:val="18"/>
        </w:rPr>
        <w:t>voltage = temp * (5000 / 1024.0);</w:t>
      </w:r>
    </w:p>
    <w:p w14:paraId="437B4D0D" w14:textId="77777777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B51FB6">
        <w:rPr>
          <w:rFonts w:ascii="Courier New" w:hAnsi="Courier New" w:cs="Courier New"/>
          <w:sz w:val="18"/>
          <w:szCs w:val="18"/>
        </w:rPr>
        <w:t xml:space="preserve">  </w:t>
      </w:r>
    </w:p>
    <w:p w14:paraId="6C47B1EE" w14:textId="29997722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B51FB6"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B51FB6">
        <w:rPr>
          <w:rFonts w:ascii="Courier New" w:hAnsi="Courier New" w:cs="Courier New"/>
          <w:sz w:val="18"/>
          <w:szCs w:val="18"/>
        </w:rPr>
        <w:t>// Converta a tensão na temperatura em Celsius:</w:t>
      </w:r>
    </w:p>
    <w:p w14:paraId="1581D8DF" w14:textId="1CA96521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B51FB6"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B51FB6">
        <w:rPr>
          <w:rFonts w:ascii="Courier New" w:hAnsi="Courier New" w:cs="Courier New"/>
          <w:sz w:val="18"/>
          <w:szCs w:val="18"/>
        </w:rPr>
        <w:t>temperatura = (voltage - 500) / 10;</w:t>
      </w:r>
    </w:p>
    <w:p w14:paraId="31699B95" w14:textId="77777777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B51FB6">
        <w:rPr>
          <w:rFonts w:ascii="Courier New" w:hAnsi="Courier New" w:cs="Courier New"/>
          <w:sz w:val="18"/>
          <w:szCs w:val="18"/>
        </w:rPr>
        <w:t xml:space="preserve">  </w:t>
      </w:r>
    </w:p>
    <w:p w14:paraId="3B82824A" w14:textId="7E584DB0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B51FB6"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B51FB6">
        <w:rPr>
          <w:rFonts w:ascii="Courier New" w:hAnsi="Courier New" w:cs="Courier New"/>
          <w:sz w:val="18"/>
          <w:szCs w:val="18"/>
        </w:rPr>
        <w:t>Serial.print(temperatura);</w:t>
      </w:r>
    </w:p>
    <w:p w14:paraId="18CD1E96" w14:textId="77777777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B51FB6">
        <w:rPr>
          <w:rFonts w:ascii="Courier New" w:hAnsi="Courier New" w:cs="Courier New"/>
          <w:sz w:val="18"/>
          <w:szCs w:val="18"/>
        </w:rPr>
        <w:t xml:space="preserve">  </w:t>
      </w:r>
    </w:p>
    <w:p w14:paraId="101B21D5" w14:textId="7ABB4BCF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B51FB6">
        <w:rPr>
          <w:rFonts w:ascii="Courier New" w:hAnsi="Courier New" w:cs="Courier New"/>
          <w:sz w:val="18"/>
          <w:szCs w:val="18"/>
        </w:rPr>
        <w:t>Serial.print(" \xB0"); // simbolo: °</w:t>
      </w:r>
    </w:p>
    <w:p w14:paraId="7BEDAAD6" w14:textId="77777777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B51FB6">
        <w:rPr>
          <w:rFonts w:ascii="Courier New" w:hAnsi="Courier New" w:cs="Courier New"/>
          <w:sz w:val="18"/>
          <w:szCs w:val="18"/>
        </w:rPr>
        <w:lastRenderedPageBreak/>
        <w:t xml:space="preserve">  </w:t>
      </w:r>
    </w:p>
    <w:p w14:paraId="67BFD85D" w14:textId="6F3260DF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B51FB6"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B51FB6">
        <w:rPr>
          <w:rFonts w:ascii="Courier New" w:hAnsi="Courier New" w:cs="Courier New"/>
          <w:sz w:val="18"/>
          <w:szCs w:val="18"/>
        </w:rPr>
        <w:t>Serial.println("C");</w:t>
      </w:r>
    </w:p>
    <w:p w14:paraId="45DC551B" w14:textId="77777777" w:rsidR="00B51FB6" w:rsidRPr="00B51FB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B51FB6">
        <w:rPr>
          <w:rFonts w:ascii="Courier New" w:hAnsi="Courier New" w:cs="Courier New"/>
          <w:sz w:val="18"/>
          <w:szCs w:val="18"/>
        </w:rPr>
        <w:t xml:space="preserve">  </w:t>
      </w:r>
    </w:p>
    <w:p w14:paraId="30B9C72C" w14:textId="76672CE6" w:rsidR="00B51FB6" w:rsidRPr="005C345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B51FB6"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5C3456">
        <w:rPr>
          <w:rFonts w:ascii="Courier New" w:hAnsi="Courier New" w:cs="Courier New"/>
          <w:sz w:val="18"/>
          <w:szCs w:val="18"/>
        </w:rPr>
        <w:t>delay(1000);</w:t>
      </w:r>
    </w:p>
    <w:p w14:paraId="621ABF12" w14:textId="77777777" w:rsidR="00B51FB6" w:rsidRPr="005C3456" w:rsidRDefault="00B51FB6" w:rsidP="00B51FB6">
      <w:pPr>
        <w:pStyle w:val="Corpodetexto"/>
        <w:rPr>
          <w:rFonts w:ascii="Courier New" w:hAnsi="Courier New" w:cs="Courier New"/>
          <w:sz w:val="18"/>
          <w:szCs w:val="18"/>
        </w:rPr>
      </w:pPr>
      <w:r w:rsidRPr="005C3456">
        <w:rPr>
          <w:rFonts w:ascii="Courier New" w:hAnsi="Courier New" w:cs="Courier New"/>
          <w:sz w:val="18"/>
          <w:szCs w:val="18"/>
        </w:rPr>
        <w:t xml:space="preserve">  </w:t>
      </w:r>
    </w:p>
    <w:p w14:paraId="613922CA" w14:textId="3720F872" w:rsidR="00B51FB6" w:rsidRPr="001B2173" w:rsidRDefault="00B51FB6" w:rsidP="00B51FB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01A62C6" w14:textId="77777777" w:rsidR="00CA3BA3" w:rsidRPr="001B2173" w:rsidRDefault="00CA3BA3" w:rsidP="003276F2">
      <w:pPr>
        <w:pStyle w:val="Corpodetexto"/>
        <w:rPr>
          <w:lang w:val="en-US"/>
        </w:rPr>
      </w:pPr>
    </w:p>
    <w:p w14:paraId="5F4C0C23" w14:textId="77777777" w:rsidR="00CA3BA3" w:rsidRPr="001B2173" w:rsidRDefault="00CA3BA3" w:rsidP="00CA3BA3">
      <w:pPr>
        <w:pStyle w:val="Corpodetexto"/>
        <w:rPr>
          <w:lang w:val="en-US"/>
        </w:rPr>
      </w:pPr>
      <w:r w:rsidRPr="001B2173">
        <w:rPr>
          <w:lang w:val="en-US"/>
        </w:rPr>
        <w:t>Código Montagem 3</w:t>
      </w:r>
    </w:p>
    <w:p w14:paraId="31ED0F5F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  <w:lang w:val="en-US"/>
        </w:rPr>
        <w:t>int led = 2;</w:t>
      </w:r>
    </w:p>
    <w:p w14:paraId="6E7389B9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17772B8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  <w:lang w:val="en-US"/>
        </w:rPr>
        <w:t>void setup() {</w:t>
      </w:r>
    </w:p>
    <w:p w14:paraId="3E78E811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6F58ACA" w14:textId="73C8B8D1" w:rsidR="00E40D3F" w:rsidRPr="00E40D3F" w:rsidRDefault="00E14128" w:rsidP="00E40D3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0D3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5C3456">
        <w:rPr>
          <w:rFonts w:ascii="Courier New" w:hAnsi="Courier New" w:cs="Courier New"/>
          <w:sz w:val="18"/>
          <w:szCs w:val="18"/>
          <w:lang w:val="en-US"/>
        </w:rPr>
        <w:tab/>
      </w:r>
      <w:r w:rsidRPr="00E40D3F">
        <w:rPr>
          <w:rFonts w:ascii="Courier New" w:hAnsi="Courier New" w:cs="Courier New"/>
          <w:sz w:val="18"/>
          <w:szCs w:val="18"/>
          <w:lang w:val="en-US"/>
        </w:rPr>
        <w:t>Serial.begin(9600);</w:t>
      </w:r>
    </w:p>
    <w:p w14:paraId="759E6741" w14:textId="719691D6" w:rsidR="00E40D3F" w:rsidRPr="00E40D3F" w:rsidRDefault="00E40D3F" w:rsidP="00E40D3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0D3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5C3456">
        <w:rPr>
          <w:rFonts w:ascii="Courier New" w:hAnsi="Courier New" w:cs="Courier New"/>
          <w:sz w:val="18"/>
          <w:szCs w:val="18"/>
          <w:lang w:val="en-US"/>
        </w:rPr>
        <w:tab/>
      </w:r>
      <w:r w:rsidRPr="00E40D3F">
        <w:rPr>
          <w:rFonts w:ascii="Courier New" w:hAnsi="Courier New" w:cs="Courier New"/>
          <w:sz w:val="18"/>
          <w:szCs w:val="18"/>
          <w:lang w:val="en-US"/>
        </w:rPr>
        <w:t>pinMode(led, OUTPUT);</w:t>
      </w:r>
    </w:p>
    <w:p w14:paraId="209545EA" w14:textId="77777777" w:rsidR="00E14128" w:rsidRPr="001B2173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9A7D410" w14:textId="77777777" w:rsidR="00E14128" w:rsidRPr="001B2173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>void loop() {</w:t>
      </w:r>
    </w:p>
    <w:p w14:paraId="567F2A2D" w14:textId="77777777" w:rsidR="00E14128" w:rsidRPr="001B2173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781DB4F" w14:textId="34CF7BEB" w:rsidR="00E14128" w:rsidRPr="001B2173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5C3456">
        <w:rPr>
          <w:rFonts w:ascii="Courier New" w:hAnsi="Courier New" w:cs="Courier New"/>
          <w:sz w:val="18"/>
          <w:szCs w:val="18"/>
          <w:lang w:val="en-US"/>
        </w:rPr>
        <w:tab/>
      </w:r>
      <w:r w:rsidRPr="001B2173">
        <w:rPr>
          <w:rFonts w:ascii="Courier New" w:hAnsi="Courier New" w:cs="Courier New"/>
          <w:sz w:val="18"/>
          <w:szCs w:val="18"/>
          <w:lang w:val="en-US"/>
        </w:rPr>
        <w:t>int temp;</w:t>
      </w:r>
    </w:p>
    <w:p w14:paraId="7BC7532B" w14:textId="39275408" w:rsidR="00E14128" w:rsidRPr="001B2173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5C3456">
        <w:rPr>
          <w:rFonts w:ascii="Courier New" w:hAnsi="Courier New" w:cs="Courier New"/>
          <w:sz w:val="18"/>
          <w:szCs w:val="18"/>
          <w:lang w:val="en-US"/>
        </w:rPr>
        <w:tab/>
      </w:r>
      <w:r w:rsidRPr="001B2173">
        <w:rPr>
          <w:rFonts w:ascii="Courier New" w:hAnsi="Courier New" w:cs="Courier New"/>
          <w:sz w:val="18"/>
          <w:szCs w:val="18"/>
          <w:lang w:val="en-US"/>
        </w:rPr>
        <w:t>float voltage;</w:t>
      </w:r>
    </w:p>
    <w:p w14:paraId="28CE80EC" w14:textId="3C343022" w:rsidR="00E14128" w:rsidRPr="00E40D3F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5C3456">
        <w:rPr>
          <w:rFonts w:ascii="Courier New" w:hAnsi="Courier New" w:cs="Courier New"/>
          <w:sz w:val="18"/>
          <w:szCs w:val="18"/>
          <w:lang w:val="en-US"/>
        </w:rPr>
        <w:tab/>
      </w:r>
      <w:r w:rsidRPr="00E40D3F">
        <w:rPr>
          <w:rFonts w:ascii="Courier New" w:hAnsi="Courier New" w:cs="Courier New"/>
          <w:sz w:val="18"/>
          <w:szCs w:val="18"/>
        </w:rPr>
        <w:t>float temperatura;</w:t>
      </w:r>
    </w:p>
    <w:p w14:paraId="1534B195" w14:textId="77777777" w:rsidR="00E14128" w:rsidRPr="00E40D3F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E40D3F">
        <w:rPr>
          <w:rFonts w:ascii="Courier New" w:hAnsi="Courier New" w:cs="Courier New"/>
          <w:sz w:val="18"/>
          <w:szCs w:val="18"/>
        </w:rPr>
        <w:t xml:space="preserve">  </w:t>
      </w:r>
    </w:p>
    <w:p w14:paraId="218D5E6C" w14:textId="6CDC569F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E40D3F"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E14128">
        <w:rPr>
          <w:rFonts w:ascii="Courier New" w:hAnsi="Courier New" w:cs="Courier New"/>
          <w:sz w:val="18"/>
          <w:szCs w:val="18"/>
        </w:rPr>
        <w:t>// Obtenha uma leitura do sensor de temperatura:</w:t>
      </w:r>
    </w:p>
    <w:p w14:paraId="476C1F0A" w14:textId="5BF40A18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E14128">
        <w:rPr>
          <w:rFonts w:ascii="Courier New" w:hAnsi="Courier New" w:cs="Courier New"/>
          <w:sz w:val="18"/>
          <w:szCs w:val="18"/>
        </w:rPr>
        <w:t>temp = analogRead(A0);</w:t>
      </w:r>
    </w:p>
    <w:p w14:paraId="19EF9941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E14128">
        <w:rPr>
          <w:rFonts w:ascii="Courier New" w:hAnsi="Courier New" w:cs="Courier New"/>
          <w:sz w:val="18"/>
          <w:szCs w:val="18"/>
        </w:rPr>
        <w:t xml:space="preserve">  </w:t>
      </w:r>
    </w:p>
    <w:p w14:paraId="17D70531" w14:textId="4E9CB519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E14128">
        <w:rPr>
          <w:rFonts w:ascii="Courier New" w:hAnsi="Courier New" w:cs="Courier New"/>
          <w:sz w:val="18"/>
          <w:szCs w:val="18"/>
        </w:rPr>
        <w:t xml:space="preserve">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E14128">
        <w:rPr>
          <w:rFonts w:ascii="Courier New" w:hAnsi="Courier New" w:cs="Courier New"/>
          <w:sz w:val="18"/>
          <w:szCs w:val="18"/>
        </w:rPr>
        <w:t>// Converta a leitura em voltagem:</w:t>
      </w:r>
    </w:p>
    <w:p w14:paraId="2EEEF395" w14:textId="119CFCD8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E14128"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E14128">
        <w:rPr>
          <w:rFonts w:ascii="Courier New" w:hAnsi="Courier New" w:cs="Courier New"/>
          <w:sz w:val="18"/>
          <w:szCs w:val="18"/>
        </w:rPr>
        <w:t>voltage = temp * (5000 / 1024.0);</w:t>
      </w:r>
    </w:p>
    <w:p w14:paraId="2003593F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E14128">
        <w:rPr>
          <w:rFonts w:ascii="Courier New" w:hAnsi="Courier New" w:cs="Courier New"/>
          <w:sz w:val="18"/>
          <w:szCs w:val="18"/>
        </w:rPr>
        <w:t xml:space="preserve">  </w:t>
      </w:r>
    </w:p>
    <w:p w14:paraId="3B838F9E" w14:textId="7A51151D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E14128"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E14128">
        <w:rPr>
          <w:rFonts w:ascii="Courier New" w:hAnsi="Courier New" w:cs="Courier New"/>
          <w:sz w:val="18"/>
          <w:szCs w:val="18"/>
        </w:rPr>
        <w:t>// Converta a tensão na temperatura em Celsius:</w:t>
      </w:r>
    </w:p>
    <w:p w14:paraId="4129700C" w14:textId="07D7BBED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E14128"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E14128">
        <w:rPr>
          <w:rFonts w:ascii="Courier New" w:hAnsi="Courier New" w:cs="Courier New"/>
          <w:sz w:val="18"/>
          <w:szCs w:val="18"/>
        </w:rPr>
        <w:t>temperatura = (voltage - 500) / 10;</w:t>
      </w:r>
    </w:p>
    <w:p w14:paraId="6DBC596B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E14128">
        <w:rPr>
          <w:rFonts w:ascii="Courier New" w:hAnsi="Courier New" w:cs="Courier New"/>
          <w:sz w:val="18"/>
          <w:szCs w:val="18"/>
        </w:rPr>
        <w:t xml:space="preserve">  </w:t>
      </w:r>
    </w:p>
    <w:p w14:paraId="6DBF4EA3" w14:textId="3E7ACB58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E14128"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E14128">
        <w:rPr>
          <w:rFonts w:ascii="Courier New" w:hAnsi="Courier New" w:cs="Courier New"/>
          <w:sz w:val="18"/>
          <w:szCs w:val="18"/>
        </w:rPr>
        <w:t>Serial.print(temperatura);</w:t>
      </w:r>
    </w:p>
    <w:p w14:paraId="5F38AB4A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E14128">
        <w:rPr>
          <w:rFonts w:ascii="Courier New" w:hAnsi="Courier New" w:cs="Courier New"/>
          <w:sz w:val="18"/>
          <w:szCs w:val="18"/>
        </w:rPr>
        <w:t xml:space="preserve">  </w:t>
      </w:r>
    </w:p>
    <w:p w14:paraId="1C101B43" w14:textId="796F50C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E14128">
        <w:rPr>
          <w:rFonts w:ascii="Courier New" w:hAnsi="Courier New" w:cs="Courier New"/>
          <w:sz w:val="18"/>
          <w:szCs w:val="18"/>
        </w:rPr>
        <w:t>Serial.print(" \xB0"); // simbolo: °</w:t>
      </w:r>
    </w:p>
    <w:p w14:paraId="30F2A9F7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E14128">
        <w:rPr>
          <w:rFonts w:ascii="Courier New" w:hAnsi="Courier New" w:cs="Courier New"/>
          <w:sz w:val="18"/>
          <w:szCs w:val="18"/>
        </w:rPr>
        <w:t xml:space="preserve">  </w:t>
      </w:r>
    </w:p>
    <w:p w14:paraId="686F2D4A" w14:textId="08F6A6F2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E14128"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E14128">
        <w:rPr>
          <w:rFonts w:ascii="Courier New" w:hAnsi="Courier New" w:cs="Courier New"/>
          <w:sz w:val="18"/>
          <w:szCs w:val="18"/>
        </w:rPr>
        <w:t>Serial.println("C");</w:t>
      </w:r>
    </w:p>
    <w:p w14:paraId="0C295171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</w:rPr>
      </w:pPr>
      <w:r w:rsidRPr="00E14128">
        <w:rPr>
          <w:rFonts w:ascii="Courier New" w:hAnsi="Courier New" w:cs="Courier New"/>
          <w:sz w:val="18"/>
          <w:szCs w:val="18"/>
        </w:rPr>
        <w:t xml:space="preserve">  </w:t>
      </w:r>
    </w:p>
    <w:p w14:paraId="2826228F" w14:textId="6F436E98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</w:rPr>
        <w:t xml:space="preserve">    </w:t>
      </w:r>
      <w:r w:rsidR="005C3456">
        <w:rPr>
          <w:rFonts w:ascii="Courier New" w:hAnsi="Courier New" w:cs="Courier New"/>
          <w:sz w:val="18"/>
          <w:szCs w:val="18"/>
        </w:rPr>
        <w:tab/>
      </w:r>
      <w:r w:rsidRPr="00E14128">
        <w:rPr>
          <w:rFonts w:ascii="Courier New" w:hAnsi="Courier New" w:cs="Courier New"/>
          <w:sz w:val="18"/>
          <w:szCs w:val="18"/>
          <w:lang w:val="en-US"/>
        </w:rPr>
        <w:t>delay(1000);</w:t>
      </w:r>
    </w:p>
    <w:p w14:paraId="5A089EDD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7C3791A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E14128">
        <w:rPr>
          <w:rFonts w:ascii="Courier New" w:hAnsi="Courier New" w:cs="Courier New"/>
          <w:sz w:val="18"/>
          <w:szCs w:val="18"/>
          <w:lang w:val="en-US"/>
        </w:rPr>
        <w:tab/>
        <w:t>if(temperatura &gt;= 30){</w:t>
      </w:r>
    </w:p>
    <w:p w14:paraId="410994BD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14128">
        <w:rPr>
          <w:rFonts w:ascii="Courier New" w:hAnsi="Courier New" w:cs="Courier New"/>
          <w:sz w:val="18"/>
          <w:szCs w:val="18"/>
          <w:lang w:val="en-US"/>
        </w:rPr>
        <w:tab/>
      </w:r>
    </w:p>
    <w:p w14:paraId="279BFCA4" w14:textId="2F70753E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14128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E14128">
        <w:rPr>
          <w:rFonts w:ascii="Courier New" w:hAnsi="Courier New" w:cs="Courier New"/>
          <w:sz w:val="18"/>
          <w:szCs w:val="18"/>
          <w:lang w:val="en-US"/>
        </w:rPr>
        <w:t xml:space="preserve">digitalWrite(led, HIGH);  </w:t>
      </w:r>
    </w:p>
    <w:p w14:paraId="2637DB39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7E1E3A9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FE7AEF3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14128">
        <w:rPr>
          <w:rFonts w:ascii="Courier New" w:hAnsi="Courier New" w:cs="Courier New"/>
          <w:sz w:val="18"/>
          <w:szCs w:val="18"/>
          <w:lang w:val="en-US"/>
        </w:rPr>
        <w:tab/>
        <w:t>else{</w:t>
      </w:r>
    </w:p>
    <w:p w14:paraId="362F70FA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550DF259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  <w:lang w:val="en-US"/>
        </w:rPr>
        <w:tab/>
      </w:r>
      <w:r w:rsidRPr="00E14128">
        <w:rPr>
          <w:rFonts w:ascii="Courier New" w:hAnsi="Courier New" w:cs="Courier New"/>
          <w:sz w:val="18"/>
          <w:szCs w:val="18"/>
          <w:lang w:val="en-US"/>
        </w:rPr>
        <w:tab/>
        <w:t xml:space="preserve">digitalWrite(led, LOW);  </w:t>
      </w:r>
    </w:p>
    <w:p w14:paraId="13171DC5" w14:textId="77777777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152702B" w14:textId="6DBC730C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125E19E5" w14:textId="02A62845" w:rsidR="00E14128" w:rsidRPr="00E14128" w:rsidRDefault="00E14128" w:rsidP="00E14128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14128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37A7C20" w14:textId="77777777" w:rsidR="00CA3BA3" w:rsidRPr="00E14128" w:rsidRDefault="00CA3BA3" w:rsidP="003276F2">
      <w:pPr>
        <w:pStyle w:val="Corpodetexto"/>
        <w:rPr>
          <w:lang w:val="en-US"/>
        </w:rPr>
      </w:pPr>
    </w:p>
    <w:p w14:paraId="0CF89033" w14:textId="77777777" w:rsidR="00CA3BA3" w:rsidRPr="001B2173" w:rsidRDefault="00CA3BA3" w:rsidP="00CA3BA3">
      <w:pPr>
        <w:pStyle w:val="Corpodetexto"/>
        <w:rPr>
          <w:lang w:val="en-US"/>
        </w:rPr>
      </w:pPr>
      <w:r w:rsidRPr="001B2173">
        <w:rPr>
          <w:lang w:val="en-US"/>
        </w:rPr>
        <w:t>Código Montagem 4</w:t>
      </w:r>
    </w:p>
    <w:p w14:paraId="401EF3D7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>int led = 4;</w:t>
      </w:r>
    </w:p>
    <w:p w14:paraId="7E7D5904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const int buzzer = 2; </w:t>
      </w:r>
    </w:p>
    <w:p w14:paraId="29CCED75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5BE76D9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>int a = 100;</w:t>
      </w:r>
    </w:p>
    <w:p w14:paraId="66E23866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F9A8B88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>void setup() {</w:t>
      </w:r>
    </w:p>
    <w:p w14:paraId="36E79827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BDB535D" w14:textId="5804341F" w:rsidR="00527F85" w:rsidRPr="00527F85" w:rsidRDefault="0014436E" w:rsidP="00527F8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ab/>
        <w:t xml:space="preserve">Serial.begin(9600); </w:t>
      </w:r>
    </w:p>
    <w:p w14:paraId="6DC4EF66" w14:textId="4819EA08" w:rsidR="0014436E" w:rsidRPr="0014436E" w:rsidRDefault="00527F85" w:rsidP="00527F8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27F8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27F85">
        <w:rPr>
          <w:rFonts w:ascii="Courier New" w:hAnsi="Courier New" w:cs="Courier New"/>
          <w:sz w:val="18"/>
          <w:szCs w:val="18"/>
          <w:lang w:val="en-US"/>
        </w:rPr>
        <w:tab/>
        <w:t>pinMode(led, OUTPUT);</w:t>
      </w:r>
      <w:r w:rsidR="0014436E" w:rsidRPr="0014436E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</w:p>
    <w:p w14:paraId="37211716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 xml:space="preserve">pinMode(buzzer, OUTPUT); </w:t>
      </w:r>
    </w:p>
    <w:p w14:paraId="0B7F8ABA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6F9ABFB" w14:textId="77777777" w:rsidR="0014436E" w:rsidRPr="001B2173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>void loop() {</w:t>
      </w:r>
    </w:p>
    <w:p w14:paraId="23478EAF" w14:textId="77777777" w:rsidR="0014436E" w:rsidRPr="001B2173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</w:t>
      </w:r>
    </w:p>
    <w:p w14:paraId="0B398287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</w:t>
      </w:r>
      <w:r w:rsidRPr="001B2173">
        <w:rPr>
          <w:rFonts w:ascii="Courier New" w:hAnsi="Courier New" w:cs="Courier New"/>
          <w:sz w:val="18"/>
          <w:szCs w:val="18"/>
        </w:rPr>
        <w:tab/>
      </w:r>
      <w:r w:rsidRPr="0014436E">
        <w:rPr>
          <w:rFonts w:ascii="Courier New" w:hAnsi="Courier New" w:cs="Courier New"/>
          <w:sz w:val="18"/>
          <w:szCs w:val="18"/>
        </w:rPr>
        <w:t>inicio();</w:t>
      </w:r>
    </w:p>
    <w:p w14:paraId="38513C4D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</w:t>
      </w:r>
    </w:p>
    <w:p w14:paraId="1F8325D9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</w:t>
      </w:r>
      <w:r w:rsidRPr="0014436E">
        <w:rPr>
          <w:rFonts w:ascii="Courier New" w:hAnsi="Courier New" w:cs="Courier New"/>
          <w:sz w:val="18"/>
          <w:szCs w:val="18"/>
        </w:rPr>
        <w:tab/>
        <w:t>valortemp();</w:t>
      </w:r>
    </w:p>
    <w:p w14:paraId="054FC170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</w:t>
      </w:r>
    </w:p>
    <w:p w14:paraId="5FBCA3BA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</w:t>
      </w:r>
      <w:r w:rsidRPr="0014436E">
        <w:rPr>
          <w:rFonts w:ascii="Courier New" w:hAnsi="Courier New" w:cs="Courier New"/>
          <w:sz w:val="18"/>
          <w:szCs w:val="18"/>
        </w:rPr>
        <w:tab/>
        <w:t>bip();</w:t>
      </w:r>
    </w:p>
    <w:p w14:paraId="62E1FFB1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</w:t>
      </w:r>
    </w:p>
    <w:p w14:paraId="131B2370" w14:textId="77777777" w:rsidR="0014436E" w:rsidRPr="001B2173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32B3603" w14:textId="77777777" w:rsidR="0014436E" w:rsidRPr="001B2173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BC3DF03" w14:textId="77777777" w:rsidR="0014436E" w:rsidRPr="001B2173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>void inicio(){</w:t>
      </w:r>
    </w:p>
    <w:p w14:paraId="244F72B3" w14:textId="77777777" w:rsidR="0014436E" w:rsidRPr="001B2173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6EFF334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B2173">
        <w:rPr>
          <w:rFonts w:ascii="Courier New" w:hAnsi="Courier New" w:cs="Courier New"/>
          <w:sz w:val="18"/>
          <w:szCs w:val="18"/>
          <w:lang w:val="en-US"/>
        </w:rPr>
        <w:tab/>
      </w:r>
      <w:r w:rsidRPr="0014436E">
        <w:rPr>
          <w:rFonts w:ascii="Courier New" w:hAnsi="Courier New" w:cs="Courier New"/>
          <w:sz w:val="18"/>
          <w:szCs w:val="18"/>
          <w:lang w:val="en-US"/>
        </w:rPr>
        <w:t>tone(buzzer, a);</w:t>
      </w:r>
    </w:p>
    <w:p w14:paraId="0E51D1E2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>digitalWrite(led, HIGH);</w:t>
      </w:r>
    </w:p>
    <w:p w14:paraId="73ED8338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>delay(500);</w:t>
      </w:r>
    </w:p>
    <w:p w14:paraId="79CFFD6B" w14:textId="4BBC743B" w:rsidR="0014436E" w:rsidRPr="0014436E" w:rsidRDefault="0014436E" w:rsidP="0014436E">
      <w:pPr>
        <w:pStyle w:val="Corpodetex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>digitalWrite(led, LOW);</w:t>
      </w:r>
    </w:p>
    <w:p w14:paraId="3B39D84C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>noTone(buzzer);</w:t>
      </w:r>
    </w:p>
    <w:p w14:paraId="352BC123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>delay(500);</w:t>
      </w:r>
    </w:p>
    <w:p w14:paraId="6A9D3A46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CD1721D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>delay(3000); /* 30 segundos */</w:t>
      </w:r>
    </w:p>
    <w:p w14:paraId="7A137E79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8E7F426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58E29F3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>void bip(){</w:t>
      </w:r>
    </w:p>
    <w:p w14:paraId="49EC2871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3D856BD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>tone(buzzer, a);</w:t>
      </w:r>
    </w:p>
    <w:p w14:paraId="1D84426A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>digitalWrite(led, HIGH);</w:t>
      </w:r>
    </w:p>
    <w:p w14:paraId="75F4A75C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>delay(500);</w:t>
      </w:r>
    </w:p>
    <w:p w14:paraId="45C55FDE" w14:textId="41A1AE4E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4436E">
        <w:rPr>
          <w:rFonts w:ascii="Courier New" w:hAnsi="Courier New" w:cs="Courier New"/>
          <w:sz w:val="18"/>
          <w:szCs w:val="18"/>
          <w:lang w:val="en-US"/>
        </w:rPr>
        <w:t>digitalWrite(led, LOW);</w:t>
      </w:r>
    </w:p>
    <w:p w14:paraId="3FFBB3C5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>noTone(buzzer);</w:t>
      </w:r>
    </w:p>
    <w:p w14:paraId="362C6A87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>delay(500);</w:t>
      </w:r>
    </w:p>
    <w:p w14:paraId="60FF8E57" w14:textId="72A8AB31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4436E">
        <w:rPr>
          <w:rFonts w:ascii="Courier New" w:hAnsi="Courier New" w:cs="Courier New"/>
          <w:sz w:val="18"/>
          <w:szCs w:val="18"/>
          <w:lang w:val="en-US"/>
        </w:rPr>
        <w:t>tone(buzzer, a);</w:t>
      </w:r>
    </w:p>
    <w:p w14:paraId="47047C84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>digitalWrite(led, HIGH);</w:t>
      </w:r>
    </w:p>
    <w:p w14:paraId="1229B6C9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>delay(500);</w:t>
      </w:r>
    </w:p>
    <w:p w14:paraId="655606E6" w14:textId="17C3D7F9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4436E">
        <w:rPr>
          <w:rFonts w:ascii="Courier New" w:hAnsi="Courier New" w:cs="Courier New"/>
          <w:sz w:val="18"/>
          <w:szCs w:val="18"/>
          <w:lang w:val="en-US"/>
        </w:rPr>
        <w:t>digitalWrite(led, LOW);</w:t>
      </w:r>
    </w:p>
    <w:p w14:paraId="30538324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>noTone(buzzer);</w:t>
      </w:r>
    </w:p>
    <w:p w14:paraId="0EDAD0E6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  <w:t>delay(500);</w:t>
      </w:r>
    </w:p>
    <w:p w14:paraId="7B8CD2B4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47C4AB6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F4B03C2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>void valortemp(){</w:t>
      </w:r>
    </w:p>
    <w:p w14:paraId="4BDBE292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4D8FE49D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ab/>
        <w:t>int temp;</w:t>
      </w:r>
    </w:p>
    <w:p w14:paraId="24423241" w14:textId="77777777" w:rsidR="0014436E" w:rsidRPr="001B2173" w:rsidRDefault="0014436E" w:rsidP="0014436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4436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4436E">
        <w:rPr>
          <w:rFonts w:ascii="Courier New" w:hAnsi="Courier New" w:cs="Courier New"/>
          <w:sz w:val="18"/>
          <w:szCs w:val="18"/>
          <w:lang w:val="en-US"/>
        </w:rPr>
        <w:tab/>
      </w:r>
      <w:r w:rsidRPr="001B2173">
        <w:rPr>
          <w:rFonts w:ascii="Courier New" w:hAnsi="Courier New" w:cs="Courier New"/>
          <w:sz w:val="18"/>
          <w:szCs w:val="18"/>
          <w:lang w:val="en-US"/>
        </w:rPr>
        <w:t>float voltage;</w:t>
      </w:r>
    </w:p>
    <w:p w14:paraId="1A8EAB93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B2173">
        <w:rPr>
          <w:rFonts w:ascii="Courier New" w:hAnsi="Courier New" w:cs="Courier New"/>
          <w:sz w:val="18"/>
          <w:szCs w:val="18"/>
          <w:lang w:val="en-US"/>
        </w:rPr>
        <w:tab/>
      </w:r>
      <w:r w:rsidRPr="0014436E">
        <w:rPr>
          <w:rFonts w:ascii="Courier New" w:hAnsi="Courier New" w:cs="Courier New"/>
          <w:sz w:val="18"/>
          <w:szCs w:val="18"/>
        </w:rPr>
        <w:t>float temperatura;</w:t>
      </w:r>
    </w:p>
    <w:p w14:paraId="6E58F693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</w:t>
      </w:r>
    </w:p>
    <w:p w14:paraId="65F84CE0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</w:t>
      </w:r>
      <w:r w:rsidRPr="0014436E">
        <w:rPr>
          <w:rFonts w:ascii="Courier New" w:hAnsi="Courier New" w:cs="Courier New"/>
          <w:sz w:val="18"/>
          <w:szCs w:val="18"/>
        </w:rPr>
        <w:tab/>
        <w:t>// Obtenha uma leitura do sensor de temperatura:</w:t>
      </w:r>
    </w:p>
    <w:p w14:paraId="01AA27BD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ab/>
        <w:t>temp = analogRead(A0);</w:t>
      </w:r>
    </w:p>
    <w:p w14:paraId="77C32286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</w:t>
      </w:r>
    </w:p>
    <w:p w14:paraId="1410569C" w14:textId="122C92E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  <w:r w:rsidRPr="0014436E">
        <w:rPr>
          <w:rFonts w:ascii="Courier New" w:hAnsi="Courier New" w:cs="Courier New"/>
          <w:sz w:val="18"/>
          <w:szCs w:val="18"/>
        </w:rPr>
        <w:t>// Converta a leitura em voltagem:</w:t>
      </w:r>
    </w:p>
    <w:p w14:paraId="51D75B4A" w14:textId="530C5D44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14436E">
        <w:rPr>
          <w:rFonts w:ascii="Courier New" w:hAnsi="Courier New" w:cs="Courier New"/>
          <w:sz w:val="18"/>
          <w:szCs w:val="18"/>
        </w:rPr>
        <w:t>voltage = temp * (5000 / 1024.0);</w:t>
      </w:r>
    </w:p>
    <w:p w14:paraId="4DD5FDB3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</w:t>
      </w:r>
    </w:p>
    <w:p w14:paraId="2572915F" w14:textId="1C62E022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14436E">
        <w:rPr>
          <w:rFonts w:ascii="Courier New" w:hAnsi="Courier New" w:cs="Courier New"/>
          <w:sz w:val="18"/>
          <w:szCs w:val="18"/>
        </w:rPr>
        <w:t>// Converta a tensão na temperatura em Celsius:</w:t>
      </w:r>
    </w:p>
    <w:p w14:paraId="373FBF15" w14:textId="183D3772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14436E">
        <w:rPr>
          <w:rFonts w:ascii="Courier New" w:hAnsi="Courier New" w:cs="Courier New"/>
          <w:sz w:val="18"/>
          <w:szCs w:val="18"/>
        </w:rPr>
        <w:t>temperatura = (voltage - 500) / 10;</w:t>
      </w:r>
    </w:p>
    <w:p w14:paraId="23924CBE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r w:rsidRPr="0014436E">
        <w:rPr>
          <w:rFonts w:ascii="Courier New" w:hAnsi="Courier New" w:cs="Courier New"/>
          <w:sz w:val="18"/>
          <w:szCs w:val="18"/>
        </w:rPr>
        <w:tab/>
      </w:r>
    </w:p>
    <w:p w14:paraId="3E96CCC5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</w:t>
      </w:r>
      <w:r w:rsidRPr="0014436E">
        <w:rPr>
          <w:rFonts w:ascii="Courier New" w:hAnsi="Courier New" w:cs="Courier New"/>
          <w:sz w:val="18"/>
          <w:szCs w:val="18"/>
        </w:rPr>
        <w:tab/>
        <w:t>Serial.print(temperatura);</w:t>
      </w:r>
    </w:p>
    <w:p w14:paraId="3A3A80CD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</w:t>
      </w:r>
    </w:p>
    <w:p w14:paraId="716C0D24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</w:t>
      </w:r>
      <w:r w:rsidRPr="0014436E">
        <w:rPr>
          <w:rFonts w:ascii="Courier New" w:hAnsi="Courier New" w:cs="Courier New"/>
          <w:sz w:val="18"/>
          <w:szCs w:val="18"/>
        </w:rPr>
        <w:tab/>
        <w:t>Serial.print(" \xB0"); // simbolo: °</w:t>
      </w:r>
    </w:p>
    <w:p w14:paraId="594101A8" w14:textId="77777777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</w:t>
      </w:r>
    </w:p>
    <w:p w14:paraId="2DE9734F" w14:textId="7F84C1A3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14436E">
        <w:rPr>
          <w:rFonts w:ascii="Courier New" w:hAnsi="Courier New" w:cs="Courier New"/>
          <w:sz w:val="18"/>
          <w:szCs w:val="18"/>
        </w:rPr>
        <w:t>Serial.println("C");</w:t>
      </w:r>
    </w:p>
    <w:p w14:paraId="5453F960" w14:textId="6FF9590A" w:rsidR="0014436E" w:rsidRPr="0014436E" w:rsidRDefault="0014436E" w:rsidP="0014436E">
      <w:pPr>
        <w:pStyle w:val="Corpodetexto"/>
        <w:rPr>
          <w:rFonts w:ascii="Courier New" w:hAnsi="Courier New" w:cs="Courier New"/>
          <w:sz w:val="18"/>
          <w:szCs w:val="18"/>
        </w:rPr>
      </w:pPr>
      <w:r w:rsidRPr="0014436E">
        <w:rPr>
          <w:rFonts w:ascii="Courier New" w:hAnsi="Courier New" w:cs="Courier New"/>
          <w:sz w:val="18"/>
          <w:szCs w:val="18"/>
        </w:rPr>
        <w:t>}</w:t>
      </w:r>
    </w:p>
    <w:p w14:paraId="36C0AD53" w14:textId="77777777" w:rsidR="00CA3BA3" w:rsidRDefault="00CA3BA3" w:rsidP="003276F2">
      <w:pPr>
        <w:pStyle w:val="Corpodetexto"/>
      </w:pPr>
    </w:p>
    <w:p w14:paraId="18C616DB" w14:textId="77777777" w:rsidR="00CA3BA3" w:rsidRDefault="00CA3BA3" w:rsidP="00CA3BA3">
      <w:pPr>
        <w:pStyle w:val="Corpodetexto"/>
      </w:pPr>
      <w:r>
        <w:t>Código Montagem 5</w:t>
      </w:r>
    </w:p>
    <w:p w14:paraId="05314AB7" w14:textId="77777777" w:rsidR="00515E02" w:rsidRPr="001B2173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>void setup() {</w:t>
      </w:r>
    </w:p>
    <w:p w14:paraId="4F0C100B" w14:textId="77777777" w:rsidR="00515E02" w:rsidRPr="001B2173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</w:t>
      </w:r>
    </w:p>
    <w:p w14:paraId="1CD04D5D" w14:textId="77777777" w:rsidR="00515E02" w:rsidRPr="001B2173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ab/>
        <w:t>Serial.begin(9600);</w:t>
      </w:r>
    </w:p>
    <w:p w14:paraId="7E34BAAE" w14:textId="77777777" w:rsidR="00515E02" w:rsidRPr="001B2173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</w:t>
      </w:r>
    </w:p>
    <w:p w14:paraId="47EA9381" w14:textId="77777777" w:rsidR="00515E02" w:rsidRPr="00246CAB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246CAB">
        <w:rPr>
          <w:rFonts w:ascii="Courier New" w:hAnsi="Courier New" w:cs="Courier New"/>
          <w:sz w:val="18"/>
          <w:szCs w:val="18"/>
        </w:rPr>
        <w:t>}</w:t>
      </w:r>
    </w:p>
    <w:p w14:paraId="0D29A418" w14:textId="77777777" w:rsidR="00515E02" w:rsidRPr="00246CAB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1188D33C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t>void loop() {</w:t>
      </w:r>
    </w:p>
    <w:p w14:paraId="491C6636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189EF0C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15E02">
        <w:rPr>
          <w:rFonts w:ascii="Courier New" w:hAnsi="Courier New" w:cs="Courier New"/>
          <w:sz w:val="18"/>
          <w:szCs w:val="18"/>
          <w:lang w:val="en-US"/>
        </w:rPr>
        <w:tab/>
        <w:t>int temp;</w:t>
      </w:r>
    </w:p>
    <w:p w14:paraId="03A47981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7D5EAAE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15E02">
        <w:rPr>
          <w:rFonts w:ascii="Courier New" w:hAnsi="Courier New" w:cs="Courier New"/>
          <w:sz w:val="18"/>
          <w:szCs w:val="18"/>
          <w:lang w:val="en-US"/>
        </w:rPr>
        <w:tab/>
        <w:t>float voltage;</w:t>
      </w:r>
    </w:p>
    <w:p w14:paraId="4499047B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15E02">
        <w:rPr>
          <w:rFonts w:ascii="Courier New" w:hAnsi="Courier New" w:cs="Courier New"/>
          <w:sz w:val="18"/>
          <w:szCs w:val="18"/>
          <w:lang w:val="en-US"/>
        </w:rPr>
        <w:tab/>
      </w:r>
    </w:p>
    <w:p w14:paraId="3D4DB268" w14:textId="77777777" w:rsidR="00515E02" w:rsidRPr="00246CAB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tab/>
      </w:r>
      <w:r w:rsidRPr="00246CAB">
        <w:rPr>
          <w:rFonts w:ascii="Courier New" w:hAnsi="Courier New" w:cs="Courier New"/>
          <w:sz w:val="18"/>
          <w:szCs w:val="18"/>
          <w:lang w:val="en-US"/>
        </w:rPr>
        <w:t>float temperatura;</w:t>
      </w:r>
    </w:p>
    <w:p w14:paraId="68C223CF" w14:textId="77777777" w:rsidR="00515E02" w:rsidRPr="00246CAB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46CA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AE4A8D8" w14:textId="77777777" w:rsidR="00515E02" w:rsidRPr="00246CAB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46CA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46CAB">
        <w:rPr>
          <w:rFonts w:ascii="Courier New" w:hAnsi="Courier New" w:cs="Courier New"/>
          <w:sz w:val="18"/>
          <w:szCs w:val="18"/>
          <w:lang w:val="en-US"/>
        </w:rPr>
        <w:tab/>
        <w:t>temp = analogRead(A0);</w:t>
      </w:r>
    </w:p>
    <w:p w14:paraId="312E4ED8" w14:textId="77777777" w:rsidR="00515E02" w:rsidRPr="00246CAB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46CA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8938F5B" w14:textId="15AC4CA6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246CAB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246CAB">
        <w:rPr>
          <w:rFonts w:ascii="Courier New" w:hAnsi="Courier New" w:cs="Courier New"/>
          <w:sz w:val="18"/>
          <w:szCs w:val="18"/>
          <w:lang w:val="en-US"/>
        </w:rPr>
        <w:tab/>
      </w:r>
      <w:r w:rsidRPr="00515E02">
        <w:rPr>
          <w:rFonts w:ascii="Courier New" w:hAnsi="Courier New" w:cs="Courier New"/>
          <w:sz w:val="18"/>
          <w:szCs w:val="18"/>
        </w:rPr>
        <w:t>voltage = temp * (5000 / 1024.0);</w:t>
      </w:r>
    </w:p>
    <w:p w14:paraId="2FEF7C90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</w:t>
      </w:r>
    </w:p>
    <w:p w14:paraId="118A6660" w14:textId="0E054B6F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515E02">
        <w:rPr>
          <w:rFonts w:ascii="Courier New" w:hAnsi="Courier New" w:cs="Courier New"/>
          <w:sz w:val="18"/>
          <w:szCs w:val="18"/>
        </w:rPr>
        <w:t>temperatura = (voltage - 500) / 10;</w:t>
      </w:r>
    </w:p>
    <w:p w14:paraId="05861DFC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</w:t>
      </w:r>
    </w:p>
    <w:p w14:paraId="05390D5D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</w:t>
      </w:r>
      <w:r w:rsidRPr="00515E02">
        <w:rPr>
          <w:rFonts w:ascii="Courier New" w:hAnsi="Courier New" w:cs="Courier New"/>
          <w:sz w:val="18"/>
          <w:szCs w:val="18"/>
        </w:rPr>
        <w:tab/>
        <w:t>Serial.print("Temperatura interna:");</w:t>
      </w:r>
    </w:p>
    <w:p w14:paraId="78C260D4" w14:textId="7C2B8D9A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515E02">
        <w:rPr>
          <w:rFonts w:ascii="Courier New" w:hAnsi="Courier New" w:cs="Courier New"/>
          <w:sz w:val="18"/>
          <w:szCs w:val="18"/>
        </w:rPr>
        <w:t>Serial.print(temperatura);</w:t>
      </w:r>
    </w:p>
    <w:p w14:paraId="5409A01F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</w:t>
      </w:r>
    </w:p>
    <w:p w14:paraId="1050AFE3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</w:t>
      </w:r>
      <w:r w:rsidRPr="00515E02">
        <w:rPr>
          <w:rFonts w:ascii="Courier New" w:hAnsi="Courier New" w:cs="Courier New"/>
          <w:sz w:val="18"/>
          <w:szCs w:val="18"/>
        </w:rPr>
        <w:tab/>
        <w:t>Serial.print(" \xB0"); // simbolo: °</w:t>
      </w:r>
    </w:p>
    <w:p w14:paraId="02785D27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</w:t>
      </w:r>
    </w:p>
    <w:p w14:paraId="5E9A51CB" w14:textId="2DE45A90" w:rsidR="00515E02" w:rsidRPr="00246CAB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246CAB">
        <w:rPr>
          <w:rFonts w:ascii="Courier New" w:hAnsi="Courier New" w:cs="Courier New"/>
          <w:sz w:val="18"/>
          <w:szCs w:val="18"/>
          <w:lang w:val="en-US"/>
        </w:rPr>
        <w:t>Serial.println("C");</w:t>
      </w:r>
    </w:p>
    <w:p w14:paraId="6140D487" w14:textId="77777777" w:rsidR="00515E02" w:rsidRPr="00246CAB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46CA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F263296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46CA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46CAB">
        <w:rPr>
          <w:rFonts w:ascii="Courier New" w:hAnsi="Courier New" w:cs="Courier New"/>
          <w:sz w:val="18"/>
          <w:szCs w:val="18"/>
          <w:lang w:val="en-US"/>
        </w:rPr>
        <w:tab/>
      </w:r>
      <w:r w:rsidRPr="00515E02">
        <w:rPr>
          <w:rFonts w:ascii="Courier New" w:hAnsi="Courier New" w:cs="Courier New"/>
          <w:sz w:val="18"/>
          <w:szCs w:val="18"/>
          <w:lang w:val="en-US"/>
        </w:rPr>
        <w:t>delay(500);</w:t>
      </w:r>
    </w:p>
    <w:p w14:paraId="476F5B6A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612D0D2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515E02">
        <w:rPr>
          <w:rFonts w:ascii="Courier New" w:hAnsi="Courier New" w:cs="Courier New"/>
          <w:sz w:val="18"/>
          <w:szCs w:val="18"/>
          <w:lang w:val="en-US"/>
        </w:rPr>
        <w:tab/>
        <w:t>/* Externo  */</w:t>
      </w:r>
    </w:p>
    <w:p w14:paraId="6AE1BD90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71321CC5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15E02">
        <w:rPr>
          <w:rFonts w:ascii="Courier New" w:hAnsi="Courier New" w:cs="Courier New"/>
          <w:sz w:val="18"/>
          <w:szCs w:val="18"/>
          <w:lang w:val="en-US"/>
        </w:rPr>
        <w:tab/>
        <w:t>int temp2;</w:t>
      </w:r>
    </w:p>
    <w:p w14:paraId="2A869B4B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9004B1D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15E02">
        <w:rPr>
          <w:rFonts w:ascii="Courier New" w:hAnsi="Courier New" w:cs="Courier New"/>
          <w:sz w:val="18"/>
          <w:szCs w:val="18"/>
          <w:lang w:val="en-US"/>
        </w:rPr>
        <w:tab/>
        <w:t>float voltage2;</w:t>
      </w:r>
    </w:p>
    <w:p w14:paraId="6B4E5A38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15E02">
        <w:rPr>
          <w:rFonts w:ascii="Courier New" w:hAnsi="Courier New" w:cs="Courier New"/>
          <w:sz w:val="18"/>
          <w:szCs w:val="18"/>
          <w:lang w:val="en-US"/>
        </w:rPr>
        <w:tab/>
      </w:r>
    </w:p>
    <w:p w14:paraId="37E80982" w14:textId="77777777" w:rsidR="00515E02" w:rsidRPr="00246CAB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15E02">
        <w:rPr>
          <w:rFonts w:ascii="Courier New" w:hAnsi="Courier New" w:cs="Courier New"/>
          <w:sz w:val="18"/>
          <w:szCs w:val="18"/>
          <w:lang w:val="en-US"/>
        </w:rPr>
        <w:tab/>
      </w:r>
      <w:r w:rsidRPr="00246CAB">
        <w:rPr>
          <w:rFonts w:ascii="Courier New" w:hAnsi="Courier New" w:cs="Courier New"/>
          <w:sz w:val="18"/>
          <w:szCs w:val="18"/>
          <w:lang w:val="en-US"/>
        </w:rPr>
        <w:t>float temperatura2;</w:t>
      </w:r>
    </w:p>
    <w:p w14:paraId="5BC1A11C" w14:textId="77777777" w:rsidR="00515E02" w:rsidRPr="00246CAB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46CA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E4E83B1" w14:textId="77777777" w:rsidR="00515E02" w:rsidRPr="00246CAB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46CA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46CAB">
        <w:rPr>
          <w:rFonts w:ascii="Courier New" w:hAnsi="Courier New" w:cs="Courier New"/>
          <w:sz w:val="18"/>
          <w:szCs w:val="18"/>
          <w:lang w:val="en-US"/>
        </w:rPr>
        <w:tab/>
        <w:t>temp2 = analogRead(A1);</w:t>
      </w:r>
    </w:p>
    <w:p w14:paraId="151EF2F2" w14:textId="77777777" w:rsidR="00515E02" w:rsidRPr="00246CAB" w:rsidRDefault="00515E02" w:rsidP="00515E0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46CA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F5AF8FE" w14:textId="2C73057B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246C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246CAB">
        <w:rPr>
          <w:rFonts w:ascii="Courier New" w:hAnsi="Courier New" w:cs="Courier New"/>
          <w:sz w:val="18"/>
          <w:szCs w:val="18"/>
          <w:lang w:val="en-US"/>
        </w:rPr>
        <w:tab/>
      </w:r>
      <w:r w:rsidRPr="00515E02">
        <w:rPr>
          <w:rFonts w:ascii="Courier New" w:hAnsi="Courier New" w:cs="Courier New"/>
          <w:sz w:val="18"/>
          <w:szCs w:val="18"/>
        </w:rPr>
        <w:t>voltage2 = temp2 * (5000 / 1024.0);</w:t>
      </w:r>
    </w:p>
    <w:p w14:paraId="400F0243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</w:t>
      </w:r>
    </w:p>
    <w:p w14:paraId="1AD6A3F3" w14:textId="53A5F7E1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515E02">
        <w:rPr>
          <w:rFonts w:ascii="Courier New" w:hAnsi="Courier New" w:cs="Courier New"/>
          <w:sz w:val="18"/>
          <w:szCs w:val="18"/>
        </w:rPr>
        <w:t>temperatura2 = (voltage2 - 500) / 10;</w:t>
      </w:r>
    </w:p>
    <w:p w14:paraId="375C726D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</w:t>
      </w:r>
    </w:p>
    <w:p w14:paraId="709E8E92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</w:t>
      </w:r>
      <w:r w:rsidRPr="00515E02">
        <w:rPr>
          <w:rFonts w:ascii="Courier New" w:hAnsi="Courier New" w:cs="Courier New"/>
          <w:sz w:val="18"/>
          <w:szCs w:val="18"/>
        </w:rPr>
        <w:tab/>
        <w:t>Serial.print("Temperatura externa:");</w:t>
      </w:r>
    </w:p>
    <w:p w14:paraId="0DD0621D" w14:textId="2123556C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515E02">
        <w:rPr>
          <w:rFonts w:ascii="Courier New" w:hAnsi="Courier New" w:cs="Courier New"/>
          <w:sz w:val="18"/>
          <w:szCs w:val="18"/>
        </w:rPr>
        <w:t>Serial.print(temperatura2);</w:t>
      </w:r>
    </w:p>
    <w:p w14:paraId="0E50BBBE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</w:t>
      </w:r>
    </w:p>
    <w:p w14:paraId="4A3F2D42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</w:t>
      </w:r>
      <w:r w:rsidRPr="00515E02">
        <w:rPr>
          <w:rFonts w:ascii="Courier New" w:hAnsi="Courier New" w:cs="Courier New"/>
          <w:sz w:val="18"/>
          <w:szCs w:val="18"/>
        </w:rPr>
        <w:tab/>
        <w:t>Serial.print(" \xB0"); // simbolo: °</w:t>
      </w:r>
    </w:p>
    <w:p w14:paraId="74B81085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</w:t>
      </w:r>
    </w:p>
    <w:p w14:paraId="545EAC76" w14:textId="6390CC2D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515E02">
        <w:rPr>
          <w:rFonts w:ascii="Courier New" w:hAnsi="Courier New" w:cs="Courier New"/>
          <w:sz w:val="18"/>
          <w:szCs w:val="18"/>
        </w:rPr>
        <w:t xml:space="preserve">Serial.println("C"); </w:t>
      </w:r>
    </w:p>
    <w:p w14:paraId="4F0B054E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</w:t>
      </w:r>
    </w:p>
    <w:p w14:paraId="74D76463" w14:textId="77777777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 xml:space="preserve">  </w:t>
      </w:r>
      <w:r w:rsidRPr="00515E02">
        <w:rPr>
          <w:rFonts w:ascii="Courier New" w:hAnsi="Courier New" w:cs="Courier New"/>
          <w:sz w:val="18"/>
          <w:szCs w:val="18"/>
        </w:rPr>
        <w:tab/>
        <w:t>delay(500);</w:t>
      </w:r>
    </w:p>
    <w:p w14:paraId="4579F131" w14:textId="06332F1E" w:rsidR="00515E02" w:rsidRPr="00515E02" w:rsidRDefault="00515E02" w:rsidP="00515E02">
      <w:pPr>
        <w:pStyle w:val="Corpodetexto"/>
        <w:rPr>
          <w:rFonts w:ascii="Courier New" w:hAnsi="Courier New" w:cs="Courier New"/>
          <w:sz w:val="18"/>
          <w:szCs w:val="18"/>
        </w:rPr>
      </w:pPr>
      <w:r w:rsidRPr="00515E02">
        <w:rPr>
          <w:rFonts w:ascii="Courier New" w:hAnsi="Courier New" w:cs="Courier New"/>
          <w:sz w:val="18"/>
          <w:szCs w:val="18"/>
        </w:rPr>
        <w:t>}</w:t>
      </w:r>
    </w:p>
    <w:p w14:paraId="026790E6" w14:textId="77777777" w:rsidR="00CA3BA3" w:rsidRDefault="00CA3BA3" w:rsidP="003276F2">
      <w:pPr>
        <w:pStyle w:val="Corpodetexto"/>
      </w:pPr>
    </w:p>
    <w:p w14:paraId="5A2E8A04" w14:textId="77777777" w:rsidR="00CA3BA3" w:rsidRDefault="00CA3BA3" w:rsidP="00CA3BA3">
      <w:pPr>
        <w:pStyle w:val="Corpodetexto"/>
      </w:pPr>
      <w:r>
        <w:t>Código Montagem 6</w:t>
      </w:r>
    </w:p>
    <w:p w14:paraId="7138F06E" w14:textId="77777777" w:rsidR="001B2173" w:rsidRPr="00035CF1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035CF1">
        <w:rPr>
          <w:rFonts w:ascii="Courier New" w:hAnsi="Courier New" w:cs="Courier New"/>
          <w:sz w:val="18"/>
          <w:szCs w:val="18"/>
        </w:rPr>
        <w:t>void setup() {</w:t>
      </w:r>
    </w:p>
    <w:p w14:paraId="306C90AA" w14:textId="77777777" w:rsidR="001B2173" w:rsidRPr="00035CF1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035CF1">
        <w:rPr>
          <w:rFonts w:ascii="Courier New" w:hAnsi="Courier New" w:cs="Courier New"/>
          <w:sz w:val="18"/>
          <w:szCs w:val="18"/>
        </w:rPr>
        <w:t xml:space="preserve">  </w:t>
      </w:r>
    </w:p>
    <w:p w14:paraId="4FF6A864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5CF1"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  <w:lang w:val="en-US"/>
        </w:rPr>
        <w:t>Serial.begin(9600);</w:t>
      </w:r>
    </w:p>
    <w:p w14:paraId="44A6EDFA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3046E01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BFD0290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4584539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>void loop() {</w:t>
      </w:r>
    </w:p>
    <w:p w14:paraId="29647FBD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F853BF2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1B2173">
        <w:rPr>
          <w:rFonts w:ascii="Courier New" w:hAnsi="Courier New" w:cs="Courier New"/>
          <w:sz w:val="18"/>
          <w:szCs w:val="18"/>
          <w:lang w:val="en-US"/>
        </w:rPr>
        <w:tab/>
        <w:t>int temp;</w:t>
      </w:r>
    </w:p>
    <w:p w14:paraId="055974EE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3E782E9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B2173">
        <w:rPr>
          <w:rFonts w:ascii="Courier New" w:hAnsi="Courier New" w:cs="Courier New"/>
          <w:sz w:val="18"/>
          <w:szCs w:val="18"/>
          <w:lang w:val="en-US"/>
        </w:rPr>
        <w:tab/>
        <w:t>float voltage;</w:t>
      </w:r>
    </w:p>
    <w:p w14:paraId="7396042D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B2173">
        <w:rPr>
          <w:rFonts w:ascii="Courier New" w:hAnsi="Courier New" w:cs="Courier New"/>
          <w:sz w:val="18"/>
          <w:szCs w:val="18"/>
          <w:lang w:val="en-US"/>
        </w:rPr>
        <w:tab/>
      </w:r>
    </w:p>
    <w:p w14:paraId="5D2B22E3" w14:textId="77777777" w:rsidR="001B2173" w:rsidRPr="00035CF1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  <w:lang w:val="en-US"/>
        </w:rPr>
        <w:tab/>
      </w:r>
      <w:r w:rsidRPr="00035CF1">
        <w:rPr>
          <w:rFonts w:ascii="Courier New" w:hAnsi="Courier New" w:cs="Courier New"/>
          <w:sz w:val="18"/>
          <w:szCs w:val="18"/>
        </w:rPr>
        <w:t>float temperatura;</w:t>
      </w:r>
    </w:p>
    <w:p w14:paraId="5AE65812" w14:textId="77777777" w:rsidR="001B2173" w:rsidRPr="00035CF1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035CF1">
        <w:rPr>
          <w:rFonts w:ascii="Courier New" w:hAnsi="Courier New" w:cs="Courier New"/>
          <w:sz w:val="18"/>
          <w:szCs w:val="18"/>
        </w:rPr>
        <w:lastRenderedPageBreak/>
        <w:t xml:space="preserve">  </w:t>
      </w:r>
    </w:p>
    <w:p w14:paraId="51CDA32C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035CF1">
        <w:rPr>
          <w:rFonts w:ascii="Courier New" w:hAnsi="Courier New" w:cs="Courier New"/>
          <w:sz w:val="18"/>
          <w:szCs w:val="18"/>
        </w:rPr>
        <w:t xml:space="preserve">  </w:t>
      </w:r>
      <w:r w:rsidRPr="00035CF1"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</w:rPr>
        <w:t>temp = analogRead(A0);</w:t>
      </w:r>
    </w:p>
    <w:p w14:paraId="58F9B9C2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</w:t>
      </w:r>
    </w:p>
    <w:p w14:paraId="7F581B18" w14:textId="7DE9E20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</w:rPr>
        <w:t>voltage = temp * (5000 / 1024.0);</w:t>
      </w:r>
    </w:p>
    <w:p w14:paraId="72145CD4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</w:t>
      </w:r>
    </w:p>
    <w:p w14:paraId="123A2DA0" w14:textId="10913369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</w:rPr>
        <w:t>temperatura = (voltage - 500) / 10;</w:t>
      </w:r>
    </w:p>
    <w:p w14:paraId="5CF5094C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</w:t>
      </w:r>
    </w:p>
    <w:p w14:paraId="3F728EF6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ab/>
        <w:t>delay(500);</w:t>
      </w:r>
    </w:p>
    <w:p w14:paraId="28E351DA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</w:t>
      </w:r>
    </w:p>
    <w:p w14:paraId="33C7F3E9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</w:t>
      </w:r>
      <w:r w:rsidRPr="001B2173">
        <w:rPr>
          <w:rFonts w:ascii="Courier New" w:hAnsi="Courier New" w:cs="Courier New"/>
          <w:sz w:val="18"/>
          <w:szCs w:val="18"/>
        </w:rPr>
        <w:tab/>
        <w:t>if (temperatura &gt;= 24)</w:t>
      </w:r>
    </w:p>
    <w:p w14:paraId="18E4F1B6" w14:textId="2D6E0934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</w:rPr>
        <w:t>{</w:t>
      </w:r>
    </w:p>
    <w:p w14:paraId="22199235" w14:textId="7FAB2E21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  </w:t>
      </w:r>
      <w:r w:rsidRPr="001B2173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</w:rPr>
        <w:t xml:space="preserve">Serial.print("Temperatura interna </w:t>
      </w:r>
      <w:r w:rsidR="00246CAB" w:rsidRPr="001B2173">
        <w:rPr>
          <w:rFonts w:ascii="Courier New" w:hAnsi="Courier New" w:cs="Courier New"/>
          <w:sz w:val="18"/>
          <w:szCs w:val="18"/>
        </w:rPr>
        <w:t>máxima</w:t>
      </w:r>
      <w:bookmarkStart w:id="0" w:name="_GoBack"/>
      <w:bookmarkEnd w:id="0"/>
      <w:r w:rsidRPr="001B2173">
        <w:rPr>
          <w:rFonts w:ascii="Courier New" w:hAnsi="Courier New" w:cs="Courier New"/>
          <w:sz w:val="18"/>
          <w:szCs w:val="18"/>
        </w:rPr>
        <w:t>:");</w:t>
      </w:r>
    </w:p>
    <w:p w14:paraId="4A0AD2D8" w14:textId="0CF9F712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  </w:t>
      </w:r>
      <w:r w:rsidRPr="001B2173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</w:rPr>
        <w:t>Serial.print("24");</w:t>
      </w:r>
    </w:p>
    <w:p w14:paraId="1C478F46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</w:t>
      </w:r>
      <w:r w:rsidRPr="001B2173"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</w:rPr>
        <w:tab/>
        <w:t>Serial.print(" \xB0"); // simbolo: °</w:t>
      </w:r>
    </w:p>
    <w:p w14:paraId="00502C00" w14:textId="2016279A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  </w:t>
      </w:r>
      <w:r w:rsidRPr="001B2173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</w:rPr>
        <w:t>Serial.println("C");</w:t>
      </w:r>
    </w:p>
    <w:p w14:paraId="1EB4BEFD" w14:textId="7163E35C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</w:rPr>
        <w:t>}</w:t>
      </w:r>
    </w:p>
    <w:p w14:paraId="170FB23A" w14:textId="77777777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                   </w:t>
      </w:r>
    </w:p>
    <w:p w14:paraId="5035136A" w14:textId="3DAF44E4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</w:rPr>
        <w:t>else</w:t>
      </w:r>
    </w:p>
    <w:p w14:paraId="1F36BA21" w14:textId="07F2C45C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</w:rPr>
        <w:t>{</w:t>
      </w:r>
    </w:p>
    <w:p w14:paraId="118F37B1" w14:textId="173B5115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  </w:t>
      </w:r>
      <w:r w:rsidRPr="001B2173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</w:rPr>
        <w:t xml:space="preserve">Serial.print("temperatura Interna: "); </w:t>
      </w:r>
    </w:p>
    <w:p w14:paraId="3E584184" w14:textId="59A24E92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  </w:t>
      </w:r>
      <w:r w:rsidRPr="001B2173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</w:rPr>
        <w:t>Serial.println(temperatura);</w:t>
      </w:r>
    </w:p>
    <w:p w14:paraId="5AD631FA" w14:textId="0763B59F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1B2173">
        <w:rPr>
          <w:rFonts w:ascii="Courier New" w:hAnsi="Courier New" w:cs="Courier New"/>
          <w:sz w:val="18"/>
          <w:szCs w:val="18"/>
        </w:rPr>
        <w:t>}</w:t>
      </w:r>
    </w:p>
    <w:p w14:paraId="4E922E13" w14:textId="66483988" w:rsidR="001B2173" w:rsidRPr="001B2173" w:rsidRDefault="001B2173" w:rsidP="001B2173">
      <w:pPr>
        <w:pStyle w:val="Corpodetexto"/>
        <w:rPr>
          <w:rFonts w:ascii="Courier New" w:hAnsi="Courier New" w:cs="Courier New"/>
          <w:sz w:val="18"/>
          <w:szCs w:val="18"/>
        </w:rPr>
      </w:pPr>
      <w:r w:rsidRPr="001B2173">
        <w:rPr>
          <w:rFonts w:ascii="Courier New" w:hAnsi="Courier New" w:cs="Courier New"/>
          <w:sz w:val="18"/>
          <w:szCs w:val="18"/>
        </w:rPr>
        <w:t>}</w:t>
      </w:r>
    </w:p>
    <w:p w14:paraId="467199B7" w14:textId="77777777" w:rsidR="00CA3BA3" w:rsidRDefault="00CA3BA3" w:rsidP="00CA3BA3">
      <w:pPr>
        <w:pStyle w:val="Corpodetexto"/>
      </w:pPr>
    </w:p>
    <w:p w14:paraId="0F22DF4B" w14:textId="77777777" w:rsidR="00CA3BA3" w:rsidRPr="003276F2" w:rsidRDefault="00CA3BA3" w:rsidP="00CA3BA3">
      <w:pPr>
        <w:pStyle w:val="Corpodetexto"/>
      </w:pPr>
      <w:r>
        <w:t>Código Montagem 7</w:t>
      </w:r>
    </w:p>
    <w:p w14:paraId="47DD039B" w14:textId="77777777" w:rsidR="00CA3BA3" w:rsidRPr="003276F2" w:rsidRDefault="00CA3BA3" w:rsidP="003276F2">
      <w:pPr>
        <w:pStyle w:val="Corpodetexto"/>
      </w:pPr>
    </w:p>
    <w:p w14:paraId="2493F134" w14:textId="6EF2B938" w:rsidR="003276F2" w:rsidRDefault="003276F2" w:rsidP="005C3456">
      <w:pPr>
        <w:pStyle w:val="Ttulo"/>
        <w:jc w:val="left"/>
      </w:pPr>
    </w:p>
    <w:p w14:paraId="70B8993E" w14:textId="77777777" w:rsidR="005C3456" w:rsidRDefault="005C3456" w:rsidP="005C3456">
      <w:pPr>
        <w:pStyle w:val="Corpodetexto"/>
      </w:pPr>
    </w:p>
    <w:p w14:paraId="74DBE21F" w14:textId="77777777" w:rsidR="005C3456" w:rsidRDefault="005C3456" w:rsidP="005C3456">
      <w:pPr>
        <w:pStyle w:val="Corpodetexto"/>
      </w:pPr>
    </w:p>
    <w:p w14:paraId="327EB02E" w14:textId="77777777" w:rsidR="005C3456" w:rsidRDefault="005C3456" w:rsidP="005C3456">
      <w:pPr>
        <w:pStyle w:val="Corpodetexto"/>
      </w:pPr>
    </w:p>
    <w:p w14:paraId="4139A45C" w14:textId="77777777" w:rsidR="005C3456" w:rsidRDefault="005C3456" w:rsidP="005C3456">
      <w:pPr>
        <w:pStyle w:val="Corpodetexto"/>
      </w:pPr>
    </w:p>
    <w:p w14:paraId="5B633A7B" w14:textId="77777777" w:rsidR="005C3456" w:rsidRDefault="005C3456" w:rsidP="005C3456">
      <w:pPr>
        <w:pStyle w:val="Corpodetexto"/>
      </w:pPr>
    </w:p>
    <w:p w14:paraId="08C77174" w14:textId="77777777" w:rsidR="005C3456" w:rsidRDefault="005C3456" w:rsidP="005C3456">
      <w:pPr>
        <w:pStyle w:val="Corpodetexto"/>
      </w:pPr>
    </w:p>
    <w:p w14:paraId="665830C7" w14:textId="77777777" w:rsidR="005C3456" w:rsidRDefault="005C3456" w:rsidP="005C3456">
      <w:pPr>
        <w:pStyle w:val="Corpodetexto"/>
      </w:pPr>
    </w:p>
    <w:p w14:paraId="605420A0" w14:textId="77777777" w:rsidR="005C3456" w:rsidRDefault="005C3456" w:rsidP="005C3456">
      <w:pPr>
        <w:pStyle w:val="Corpodetexto"/>
      </w:pPr>
    </w:p>
    <w:p w14:paraId="16748E44" w14:textId="77777777" w:rsidR="005C3456" w:rsidRDefault="005C3456" w:rsidP="005C3456">
      <w:pPr>
        <w:pStyle w:val="Corpodetexto"/>
      </w:pPr>
    </w:p>
    <w:p w14:paraId="20A40240" w14:textId="77777777" w:rsidR="00542D29" w:rsidRPr="005C3456" w:rsidRDefault="00542D29" w:rsidP="005C3456">
      <w:pPr>
        <w:pStyle w:val="Corpodetexto"/>
      </w:pPr>
    </w:p>
    <w:p w14:paraId="3D52DB71" w14:textId="01CAA2AD" w:rsidR="003276F2" w:rsidRDefault="003276F2" w:rsidP="00542D29">
      <w:pPr>
        <w:pStyle w:val="Ttulo"/>
        <w:jc w:val="left"/>
      </w:pPr>
      <w:r>
        <w:lastRenderedPageBreak/>
        <w:t>Referências</w:t>
      </w:r>
    </w:p>
    <w:p w14:paraId="64699BC6" w14:textId="77777777" w:rsidR="00542D29" w:rsidRPr="00542D29" w:rsidRDefault="00542D29" w:rsidP="00542D29">
      <w:pPr>
        <w:pStyle w:val="Corpodetexto"/>
      </w:pPr>
    </w:p>
    <w:p w14:paraId="240E891E" w14:textId="77777777" w:rsidR="00542D29" w:rsidRDefault="00542D29" w:rsidP="00542D29">
      <w:pPr>
        <w:pStyle w:val="Corpodetexto"/>
      </w:pPr>
      <w:r>
        <w:t xml:space="preserve">BENTO, Clístenes Grizafis. A BOA PRÁTICA DE INDENTAR EM C. </w:t>
      </w:r>
      <w:r>
        <w:rPr>
          <w:b/>
        </w:rPr>
        <w:t xml:space="preserve">Espaço CMaker, </w:t>
      </w:r>
      <w:r>
        <w:t>2020.</w:t>
      </w:r>
    </w:p>
    <w:p w14:paraId="3E2DFB6E" w14:textId="778BDE7A" w:rsidR="00C1085B" w:rsidRDefault="00542D29" w:rsidP="00542D29">
      <w:pPr>
        <w:pStyle w:val="Corpodetexto"/>
      </w:pPr>
      <w:r>
        <w:t xml:space="preserve">Disponível em: </w:t>
      </w:r>
      <w:hyperlink r:id="rId15" w:history="1">
        <w:r>
          <w:rPr>
            <w:rStyle w:val="Hyperlink"/>
          </w:rPr>
          <w:t>http://cmaker.com.br/a-boa-pratica-de-indentar-em-c/</w:t>
        </w:r>
      </w:hyperlink>
      <w:r>
        <w:t>. Acesso em: 21 de junho. de 2021.</w:t>
      </w:r>
    </w:p>
    <w:p w14:paraId="4BE2E887" w14:textId="77777777" w:rsidR="00C1085B" w:rsidRDefault="00C1085B" w:rsidP="00542D29">
      <w:pPr>
        <w:pStyle w:val="Corpodetexto"/>
      </w:pPr>
    </w:p>
    <w:p w14:paraId="5AC8E7E6" w14:textId="6A0D943E" w:rsidR="00C1085B" w:rsidRDefault="00C1085B" w:rsidP="00C1085B">
      <w:pPr>
        <w:pStyle w:val="Corpodetexto"/>
      </w:pPr>
      <w:r>
        <w:t xml:space="preserve">BETTIO, Fabio. </w:t>
      </w:r>
      <w:r w:rsidRPr="00C1085B">
        <w:t>Tinkercad Aula 01 - Introdução - Professor Bettio</w:t>
      </w:r>
      <w:r>
        <w:t xml:space="preserve">. </w:t>
      </w:r>
      <w:r>
        <w:rPr>
          <w:b/>
        </w:rPr>
        <w:t xml:space="preserve">Youtube, </w:t>
      </w:r>
      <w:r>
        <w:t>2020.</w:t>
      </w:r>
    </w:p>
    <w:p w14:paraId="68755006" w14:textId="5ED0F060" w:rsidR="00C1085B" w:rsidRDefault="00C1085B" w:rsidP="00C1085B">
      <w:pPr>
        <w:pStyle w:val="Corpodetexto"/>
      </w:pPr>
      <w:r>
        <w:t xml:space="preserve">Disponível em: </w:t>
      </w:r>
      <w:hyperlink r:id="rId16" w:history="1">
        <w:r w:rsidRPr="00563FD5">
          <w:rPr>
            <w:rStyle w:val="Hyperlink"/>
          </w:rPr>
          <w:t>https://www.youtube.com/watch?v=GF82A3y1zL4</w:t>
        </w:r>
      </w:hyperlink>
      <w:r>
        <w:t>. Acesso em: 21 de junho. de 2021.</w:t>
      </w:r>
    </w:p>
    <w:p w14:paraId="3601CEB0" w14:textId="77777777" w:rsidR="004C7AF6" w:rsidRDefault="004C7AF6" w:rsidP="00542D29">
      <w:pPr>
        <w:pStyle w:val="Corpodetexto"/>
      </w:pPr>
    </w:p>
    <w:p w14:paraId="20AF66FB" w14:textId="77777777" w:rsidR="004C7AF6" w:rsidRDefault="004C7AF6" w:rsidP="004C7AF6">
      <w:pPr>
        <w:pStyle w:val="Corpodetexto"/>
      </w:pPr>
      <w:r>
        <w:t xml:space="preserve">BETTIO, Fabio. </w:t>
      </w:r>
      <w:r w:rsidRPr="0072255E">
        <w:t>Tinkercad Aula 7 – Sensor de Temperatura LM35</w:t>
      </w:r>
      <w:r>
        <w:t xml:space="preserve">. </w:t>
      </w:r>
      <w:r>
        <w:rPr>
          <w:b/>
        </w:rPr>
        <w:t xml:space="preserve">Youtube, </w:t>
      </w:r>
      <w:r>
        <w:t>2020.</w:t>
      </w:r>
    </w:p>
    <w:p w14:paraId="040E5C91" w14:textId="77777777" w:rsidR="004C7AF6" w:rsidRDefault="004C7AF6" w:rsidP="004C7AF6">
      <w:pPr>
        <w:pStyle w:val="Corpodetexto"/>
      </w:pPr>
      <w:r>
        <w:t xml:space="preserve">Disponível em: </w:t>
      </w:r>
      <w:hyperlink r:id="rId17" w:history="1">
        <w:r w:rsidRPr="00563FD5">
          <w:rPr>
            <w:rStyle w:val="Hyperlink"/>
          </w:rPr>
          <w:t>https://www.youtube.com/watch?v=wYyeKODIdqg</w:t>
        </w:r>
      </w:hyperlink>
      <w:r>
        <w:t>. Acesso em: 21 de junho. de 2021.</w:t>
      </w:r>
    </w:p>
    <w:p w14:paraId="52DFEBF2" w14:textId="77777777" w:rsidR="00D026D4" w:rsidRDefault="00D026D4" w:rsidP="004C7AF6">
      <w:pPr>
        <w:pStyle w:val="Corpodetexto"/>
      </w:pPr>
    </w:p>
    <w:p w14:paraId="45103F7B" w14:textId="77777777" w:rsidR="00D026D4" w:rsidRDefault="00D026D4" w:rsidP="00D026D4">
      <w:pPr>
        <w:pStyle w:val="Corpodetexto"/>
        <w:jc w:val="left"/>
      </w:pPr>
      <w:r w:rsidRPr="004C7AF6">
        <w:t>Cacpnrj</w:t>
      </w:r>
      <w:r>
        <w:t xml:space="preserve">. </w:t>
      </w:r>
      <w:r w:rsidRPr="004C7AF6">
        <w:t>Guia de uso do sensor de temperatura analógico TMP36 com Arduino</w:t>
      </w:r>
      <w:r>
        <w:t xml:space="preserve">. </w:t>
      </w:r>
      <w:r w:rsidRPr="004C7AF6">
        <w:rPr>
          <w:b/>
        </w:rPr>
        <w:t>Cap Sistema</w:t>
      </w:r>
      <w:r>
        <w:rPr>
          <w:b/>
        </w:rPr>
        <w:t xml:space="preserve">, </w:t>
      </w:r>
      <w:r>
        <w:t>2020.</w:t>
      </w:r>
    </w:p>
    <w:p w14:paraId="1B6027B4" w14:textId="372BBD4E" w:rsidR="00D026D4" w:rsidRDefault="00D026D4" w:rsidP="00D026D4">
      <w:pPr>
        <w:pStyle w:val="Corpodetexto"/>
      </w:pPr>
      <w:r>
        <w:t xml:space="preserve">Disponível em: </w:t>
      </w:r>
      <w:hyperlink r:id="rId18" w:history="1">
        <w:r w:rsidRPr="00563FD5">
          <w:rPr>
            <w:rStyle w:val="Hyperlink"/>
          </w:rPr>
          <w:t>https://capsistema.com.br/index.php/2020/11/09/guia-de-uso-do-sensor-de-temperatura-analogico-tmp36-com-arduino/</w:t>
        </w:r>
      </w:hyperlink>
      <w:r>
        <w:t>. Acesso em: 21 de junho. de 2021.</w:t>
      </w:r>
    </w:p>
    <w:p w14:paraId="182ACD32" w14:textId="77777777" w:rsidR="004C7AF6" w:rsidRDefault="004C7AF6" w:rsidP="004C7AF6">
      <w:pPr>
        <w:pStyle w:val="Corpodetexto"/>
      </w:pPr>
    </w:p>
    <w:p w14:paraId="3D0EBC79" w14:textId="76A2999E" w:rsidR="004C7AF6" w:rsidRDefault="004C7AF6" w:rsidP="004C7AF6">
      <w:pPr>
        <w:pStyle w:val="Corpodetexto"/>
        <w:jc w:val="left"/>
      </w:pPr>
      <w:r>
        <w:t xml:space="preserve">if. </w:t>
      </w:r>
      <w:r w:rsidR="00F452AB">
        <w:rPr>
          <w:b/>
        </w:rPr>
        <w:t xml:space="preserve">ARDUINO.CC, </w:t>
      </w:r>
      <w:r>
        <w:t>2021.</w:t>
      </w:r>
    </w:p>
    <w:p w14:paraId="035EBC47" w14:textId="736B8EA8" w:rsidR="00542D29" w:rsidRDefault="004C7AF6" w:rsidP="00D026D4">
      <w:pPr>
        <w:pStyle w:val="Corpodetexto"/>
        <w:jc w:val="left"/>
      </w:pPr>
      <w:r>
        <w:t xml:space="preserve">Disponível em: </w:t>
      </w:r>
      <w:hyperlink r:id="rId19" w:history="1">
        <w:r>
          <w:rPr>
            <w:rStyle w:val="Hyperlink"/>
          </w:rPr>
          <w:t>https://www.arduino.cc/reference/pt/language/structure/control-structure/if/</w:t>
        </w:r>
      </w:hyperlink>
      <w:r>
        <w:t>. Acesso em: 28 de junho. de 2021.</w:t>
      </w:r>
    </w:p>
    <w:p w14:paraId="791422F4" w14:textId="77777777" w:rsidR="00E66DC5" w:rsidRDefault="00E66DC5" w:rsidP="00D026D4">
      <w:pPr>
        <w:pStyle w:val="Corpodetexto"/>
        <w:jc w:val="left"/>
      </w:pPr>
    </w:p>
    <w:p w14:paraId="244BE8A6" w14:textId="08352D6C" w:rsidR="00E66DC5" w:rsidRDefault="00E66DC5" w:rsidP="00E66DC5">
      <w:pPr>
        <w:pStyle w:val="Corpodetexto"/>
        <w:jc w:val="left"/>
      </w:pPr>
      <w:r w:rsidRPr="00E66DC5">
        <w:t>Documentação de Referência da Linguagem Arduino</w:t>
      </w:r>
      <w:r>
        <w:t xml:space="preserve">. </w:t>
      </w:r>
      <w:r>
        <w:rPr>
          <w:b/>
        </w:rPr>
        <w:t xml:space="preserve">ARDUINO.CC, </w:t>
      </w:r>
      <w:r>
        <w:t>2021.</w:t>
      </w:r>
    </w:p>
    <w:p w14:paraId="0F28E440" w14:textId="6D9B61BC" w:rsidR="00E66DC5" w:rsidRDefault="00E66DC5" w:rsidP="00E66DC5">
      <w:pPr>
        <w:pStyle w:val="Corpodetexto"/>
        <w:jc w:val="left"/>
      </w:pPr>
      <w:r>
        <w:t xml:space="preserve">Disponível em: </w:t>
      </w:r>
      <w:hyperlink r:id="rId20" w:history="1">
        <w:r w:rsidRPr="00563FD5">
          <w:rPr>
            <w:rStyle w:val="Hyperlink"/>
          </w:rPr>
          <w:t>https://www.arduino.cc/reference/pt/</w:t>
        </w:r>
      </w:hyperlink>
      <w:r>
        <w:t>. Acesso em: 28 de junho. de 2021.</w:t>
      </w:r>
    </w:p>
    <w:p w14:paraId="3780EF97" w14:textId="77777777" w:rsidR="0038333A" w:rsidRDefault="0038333A" w:rsidP="00D026D4">
      <w:pPr>
        <w:pStyle w:val="Corpodetexto"/>
        <w:jc w:val="left"/>
      </w:pPr>
    </w:p>
    <w:p w14:paraId="2B84556E" w14:textId="198D8202" w:rsidR="0038333A" w:rsidRPr="00035CF1" w:rsidRDefault="0038333A" w:rsidP="0038333A">
      <w:pPr>
        <w:pStyle w:val="Corpodetexto"/>
        <w:jc w:val="left"/>
      </w:pPr>
      <w:r w:rsidRPr="00035CF1">
        <w:t xml:space="preserve">C++ if...else statement. </w:t>
      </w:r>
      <w:r w:rsidRPr="00035CF1">
        <w:rPr>
          <w:b/>
        </w:rPr>
        <w:t xml:space="preserve">tutorialspoint, </w:t>
      </w:r>
      <w:r w:rsidRPr="00035CF1">
        <w:t>2021.</w:t>
      </w:r>
    </w:p>
    <w:p w14:paraId="7B1F5523" w14:textId="020F7672" w:rsidR="006B249B" w:rsidRPr="003276F2" w:rsidRDefault="0038333A" w:rsidP="009107C1">
      <w:pPr>
        <w:pStyle w:val="Corpodetexto"/>
      </w:pPr>
      <w:r>
        <w:t xml:space="preserve">Disponível em: </w:t>
      </w:r>
      <w:hyperlink r:id="rId21" w:history="1">
        <w:r>
          <w:rPr>
            <w:rStyle w:val="Hyperlink"/>
          </w:rPr>
          <w:t>https://www.tutorialspoint.com/cplusplus/cpp_if_else_statement.htm</w:t>
        </w:r>
      </w:hyperlink>
      <w:r w:rsidR="002774BD">
        <w:t xml:space="preserve">.  </w:t>
      </w:r>
      <w:r>
        <w:t xml:space="preserve">Acesso em: 28 de junho. de 2021. </w:t>
      </w:r>
    </w:p>
    <w:p w14:paraId="2EB9460F" w14:textId="77777777" w:rsidR="003276F2" w:rsidRPr="003276F2" w:rsidRDefault="003276F2" w:rsidP="003276F2">
      <w:pPr>
        <w:pStyle w:val="Corpodetexto"/>
      </w:pPr>
    </w:p>
    <w:p w14:paraId="14C17648" w14:textId="77777777" w:rsidR="005053CC" w:rsidRDefault="005053CC" w:rsidP="0061293A">
      <w:pPr>
        <w:pStyle w:val="Ttulo"/>
        <w:jc w:val="left"/>
      </w:pPr>
    </w:p>
    <w:sectPr w:rsidR="005053CC" w:rsidSect="00EA4180">
      <w:headerReference w:type="default" r:id="rId22"/>
      <w:footerReference w:type="default" r:id="rId23"/>
      <w:pgSz w:w="11907" w:h="16840" w:code="9"/>
      <w:pgMar w:top="851" w:right="1134" w:bottom="1418" w:left="1418" w:header="720" w:footer="72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E5D91" w14:textId="77777777" w:rsidR="008562BC" w:rsidRDefault="008562BC">
      <w:pPr>
        <w:spacing w:line="240" w:lineRule="auto"/>
      </w:pPr>
      <w:r>
        <w:separator/>
      </w:r>
    </w:p>
  </w:endnote>
  <w:endnote w:type="continuationSeparator" w:id="0">
    <w:p w14:paraId="47DF002B" w14:textId="77777777" w:rsidR="008562BC" w:rsidRDefault="00856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egrito">
    <w:altName w:val="Arial"/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53CC" w:rsidRPr="00EE1039" w14:paraId="411B2F71" w14:textId="77777777" w:rsidTr="00EE103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6674A" w14:textId="77777777" w:rsidR="005053CC" w:rsidRPr="00EE1039" w:rsidRDefault="0061293A">
          <w:pPr>
            <w:ind w:right="360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Relatório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A55AD2" w14:textId="77777777" w:rsidR="005053CC" w:rsidRPr="00EE1039" w:rsidRDefault="0061293A">
          <w:pPr>
            <w:jc w:val="center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GRUPO MARISTA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A1B6E" w14:textId="77777777" w:rsidR="005053CC" w:rsidRPr="00EE1039" w:rsidRDefault="005053CC">
          <w:pPr>
            <w:jc w:val="right"/>
            <w:rPr>
              <w:rFonts w:ascii="Arial" w:hAnsi="Arial" w:cs="Arial"/>
              <w:sz w:val="18"/>
              <w:lang w:val="pt-BR"/>
            </w:rPr>
          </w:pPr>
          <w:r w:rsidRPr="00EE1039">
            <w:rPr>
              <w:rFonts w:ascii="Arial" w:hAnsi="Arial" w:cs="Arial"/>
              <w:sz w:val="18"/>
              <w:lang w:val="pt-BR"/>
            </w:rPr>
            <w:t xml:space="preserve">Pág.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PAGE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246CAB">
            <w:rPr>
              <w:rStyle w:val="Nmerodepgina"/>
              <w:rFonts w:ascii="Arial" w:hAnsi="Arial" w:cs="Arial"/>
              <w:noProof/>
              <w:sz w:val="18"/>
              <w:lang w:val="pt-BR"/>
            </w:rPr>
            <w:t>11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t xml:space="preserve"> de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NUMPAGES  \* MERGEFORMAT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246CAB" w:rsidRPr="00246CAB">
            <w:rPr>
              <w:rStyle w:val="Nmerodepgina"/>
              <w:noProof/>
              <w:sz w:val="18"/>
            </w:rPr>
            <w:t>12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</w:p>
      </w:tc>
    </w:tr>
  </w:tbl>
  <w:p w14:paraId="4AF7CBC8" w14:textId="77777777" w:rsidR="005053CC" w:rsidRDefault="005053CC" w:rsidP="00EE10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268D8" w14:textId="77777777" w:rsidR="008562BC" w:rsidRDefault="008562BC">
      <w:pPr>
        <w:spacing w:line="240" w:lineRule="auto"/>
      </w:pPr>
      <w:r>
        <w:separator/>
      </w:r>
    </w:p>
  </w:footnote>
  <w:footnote w:type="continuationSeparator" w:id="0">
    <w:p w14:paraId="776AF605" w14:textId="77777777" w:rsidR="008562BC" w:rsidRDefault="00856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6039"/>
      <w:gridCol w:w="2202"/>
      <w:gridCol w:w="1284"/>
    </w:tblGrid>
    <w:tr w:rsidR="00EE1039" w:rsidRPr="00B810BC" w14:paraId="5EDB2DDE" w14:textId="77777777" w:rsidTr="00EA4180">
      <w:trPr>
        <w:trHeight w:hRule="exact" w:val="284"/>
      </w:trPr>
      <w:tc>
        <w:tcPr>
          <w:tcW w:w="3170" w:type="pct"/>
        </w:tcPr>
        <w:p w14:paraId="2EB903E4" w14:textId="55B45C26" w:rsidR="00EE1039" w:rsidRPr="00B810BC" w:rsidRDefault="007C31AE" w:rsidP="00B91ED8">
          <w:pPr>
            <w:pStyle w:val="ItemdeTabela10"/>
            <w:rPr>
              <w:sz w:val="18"/>
            </w:rPr>
          </w:pPr>
          <w:r w:rsidRPr="007C31AE">
            <w:rPr>
              <w:sz w:val="18"/>
            </w:rPr>
            <w:t>Sensor de Temperatura LM35</w:t>
          </w:r>
        </w:p>
      </w:tc>
      <w:tc>
        <w:tcPr>
          <w:tcW w:w="1156" w:type="pct"/>
        </w:tcPr>
        <w:p w14:paraId="0AD719CC" w14:textId="77777777" w:rsidR="00EE1039" w:rsidRPr="00B810BC" w:rsidRDefault="00EE1039" w:rsidP="003D2174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Versão </w:t>
          </w:r>
          <w:r w:rsidR="005013AC">
            <w:rPr>
              <w:sz w:val="18"/>
            </w:rPr>
            <w:t>1</w:t>
          </w:r>
          <w:r w:rsidRPr="00B810BC">
            <w:rPr>
              <w:sz w:val="18"/>
            </w:rPr>
            <w:t>.</w:t>
          </w:r>
          <w:r w:rsidR="00301C90">
            <w:rPr>
              <w:sz w:val="18"/>
            </w:rPr>
            <w:t>8</w:t>
          </w:r>
          <w:r w:rsidRPr="00B810BC">
            <w:rPr>
              <w:sz w:val="18"/>
            </w:rPr>
            <w:fldChar w:fldCharType="begin"/>
          </w:r>
          <w:r w:rsidRPr="00B810BC">
            <w:rPr>
              <w:sz w:val="18"/>
            </w:rPr>
            <w:instrText xml:space="preserve"> DOCPROPERTY  Manager  \* MERGEFORMAT </w:instrText>
          </w:r>
          <w:r w:rsidRPr="00B810BC">
            <w:rPr>
              <w:sz w:val="18"/>
            </w:rPr>
            <w:fldChar w:fldCharType="end"/>
          </w:r>
        </w:p>
      </w:tc>
      <w:tc>
        <w:tcPr>
          <w:tcW w:w="674" w:type="pct"/>
          <w:vMerge w:val="restart"/>
        </w:tcPr>
        <w:p w14:paraId="79056406" w14:textId="77777777" w:rsidR="00EE1039" w:rsidRPr="00B810BC" w:rsidRDefault="008562BC" w:rsidP="00B91ED8">
          <w:pPr>
            <w:pStyle w:val="ItemdeTabela10"/>
            <w:jc w:val="right"/>
            <w:rPr>
              <w:sz w:val="18"/>
            </w:rPr>
          </w:pPr>
          <w:r>
            <w:rPr>
              <w:sz w:val="18"/>
            </w:rPr>
            <w:pict w14:anchorId="5563C6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53pt;height:24.75pt">
                <v:imagedata r:id="rId1" o:title="Tecpuc_Logo"/>
              </v:shape>
            </w:pict>
          </w:r>
        </w:p>
      </w:tc>
    </w:tr>
    <w:tr w:rsidR="00EE1039" w:rsidRPr="00B810BC" w14:paraId="201FE816" w14:textId="77777777" w:rsidTr="00EA4180">
      <w:trPr>
        <w:trHeight w:hRule="exact" w:val="284"/>
      </w:trPr>
      <w:tc>
        <w:tcPr>
          <w:tcW w:w="3170" w:type="pct"/>
        </w:tcPr>
        <w:p w14:paraId="197B88E0" w14:textId="77777777" w:rsidR="00EE1039" w:rsidRPr="00B810BC" w:rsidRDefault="00EA4180" w:rsidP="00B91ED8">
          <w:pPr>
            <w:pStyle w:val="ItemdeTabela10"/>
            <w:rPr>
              <w:sz w:val="18"/>
            </w:rPr>
          </w:pPr>
          <w:r>
            <w:rPr>
              <w:sz w:val="18"/>
            </w:rPr>
            <w:t>Relatório de Atividade</w:t>
          </w:r>
        </w:p>
      </w:tc>
      <w:tc>
        <w:tcPr>
          <w:tcW w:w="1156" w:type="pct"/>
        </w:tcPr>
        <w:p w14:paraId="333EAA14" w14:textId="645092FB" w:rsidR="00EE1039" w:rsidRPr="00B810BC" w:rsidRDefault="00EE1039" w:rsidP="00EA4180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  Data: </w:t>
          </w:r>
          <w:r w:rsidR="007C31AE">
            <w:rPr>
              <w:sz w:val="18"/>
            </w:rPr>
            <w:t>21</w:t>
          </w:r>
          <w:r w:rsidRPr="00B810BC">
            <w:rPr>
              <w:sz w:val="18"/>
            </w:rPr>
            <w:t>/</w:t>
          </w:r>
          <w:r w:rsidR="007C31AE">
            <w:rPr>
              <w:sz w:val="18"/>
            </w:rPr>
            <w:t>06</w:t>
          </w:r>
          <w:r w:rsidRPr="00B810BC">
            <w:rPr>
              <w:sz w:val="18"/>
            </w:rPr>
            <w:t>/20</w:t>
          </w:r>
          <w:r w:rsidR="007C31AE">
            <w:rPr>
              <w:sz w:val="18"/>
            </w:rPr>
            <w:t>21</w:t>
          </w:r>
        </w:p>
      </w:tc>
      <w:tc>
        <w:tcPr>
          <w:tcW w:w="674" w:type="pct"/>
          <w:vMerge/>
        </w:tcPr>
        <w:p w14:paraId="060F9DA8" w14:textId="77777777" w:rsidR="00EE1039" w:rsidRPr="00B810BC" w:rsidRDefault="00EE1039" w:rsidP="00B91ED8">
          <w:pPr>
            <w:pStyle w:val="ItemdeTabela10"/>
            <w:jc w:val="right"/>
            <w:rPr>
              <w:sz w:val="18"/>
            </w:rPr>
          </w:pPr>
        </w:p>
      </w:tc>
    </w:tr>
  </w:tbl>
  <w:p w14:paraId="0317545C" w14:textId="77777777" w:rsidR="005053CC" w:rsidRDefault="005053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F91859"/>
    <w:multiLevelType w:val="hybridMultilevel"/>
    <w:tmpl w:val="216CA2B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DD31D5"/>
    <w:multiLevelType w:val="hybridMultilevel"/>
    <w:tmpl w:val="ED88085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4142A2"/>
    <w:multiLevelType w:val="hybridMultilevel"/>
    <w:tmpl w:val="F5F4234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E403A9B"/>
    <w:multiLevelType w:val="hybridMultilevel"/>
    <w:tmpl w:val="0F103C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647B1A"/>
    <w:multiLevelType w:val="hybridMultilevel"/>
    <w:tmpl w:val="E286D72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F924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A87814"/>
    <w:multiLevelType w:val="hybridMultilevel"/>
    <w:tmpl w:val="BC908E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F317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F37A14"/>
    <w:multiLevelType w:val="hybridMultilevel"/>
    <w:tmpl w:val="41F4BAA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C011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EE27C6"/>
    <w:multiLevelType w:val="hybridMultilevel"/>
    <w:tmpl w:val="000C088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74349E"/>
    <w:multiLevelType w:val="hybridMultilevel"/>
    <w:tmpl w:val="C0F05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234D5"/>
    <w:multiLevelType w:val="hybridMultilevel"/>
    <w:tmpl w:val="F4B0CFBE"/>
    <w:lvl w:ilvl="0" w:tplc="0B10DC24">
      <w:start w:val="1"/>
      <w:numFmt w:val="bullet"/>
      <w:pStyle w:val="Itemcom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9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284AC4"/>
    <w:multiLevelType w:val="hybridMultilevel"/>
    <w:tmpl w:val="06121C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24"/>
  </w:num>
  <w:num w:numId="5">
    <w:abstractNumId w:val="2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2"/>
  </w:num>
  <w:num w:numId="9">
    <w:abstractNumId w:val="5"/>
  </w:num>
  <w:num w:numId="10">
    <w:abstractNumId w:val="19"/>
  </w:num>
  <w:num w:numId="11">
    <w:abstractNumId w:val="14"/>
  </w:num>
  <w:num w:numId="12">
    <w:abstractNumId w:val="31"/>
  </w:num>
  <w:num w:numId="13">
    <w:abstractNumId w:val="13"/>
  </w:num>
  <w:num w:numId="14">
    <w:abstractNumId w:val="6"/>
  </w:num>
  <w:num w:numId="15">
    <w:abstractNumId w:val="29"/>
  </w:num>
  <w:num w:numId="16">
    <w:abstractNumId w:val="22"/>
  </w:num>
  <w:num w:numId="17">
    <w:abstractNumId w:val="10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6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9"/>
  </w:num>
  <w:num w:numId="24">
    <w:abstractNumId w:val="4"/>
  </w:num>
  <w:num w:numId="25">
    <w:abstractNumId w:val="34"/>
  </w:num>
  <w:num w:numId="26">
    <w:abstractNumId w:val="1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7">
    <w:abstractNumId w:val="25"/>
  </w:num>
  <w:num w:numId="28">
    <w:abstractNumId w:val="28"/>
  </w:num>
  <w:num w:numId="29">
    <w:abstractNumId w:val="3"/>
  </w:num>
  <w:num w:numId="30">
    <w:abstractNumId w:val="16"/>
  </w:num>
  <w:num w:numId="31">
    <w:abstractNumId w:val="7"/>
  </w:num>
  <w:num w:numId="32">
    <w:abstractNumId w:val="18"/>
  </w:num>
  <w:num w:numId="33">
    <w:abstractNumId w:val="8"/>
  </w:num>
  <w:num w:numId="34">
    <w:abstractNumId w:val="12"/>
  </w:num>
  <w:num w:numId="35">
    <w:abstractNumId w:val="20"/>
  </w:num>
  <w:num w:numId="36">
    <w:abstractNumId w:val="30"/>
  </w:num>
  <w:num w:numId="37">
    <w:abstractNumId w:val="1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49"/>
    <w:rsid w:val="00024D41"/>
    <w:rsid w:val="0002704D"/>
    <w:rsid w:val="00035CF1"/>
    <w:rsid w:val="000634F4"/>
    <w:rsid w:val="000C776E"/>
    <w:rsid w:val="000D1AFD"/>
    <w:rsid w:val="001032E0"/>
    <w:rsid w:val="0014266F"/>
    <w:rsid w:val="00142D7E"/>
    <w:rsid w:val="0014436E"/>
    <w:rsid w:val="00147BA0"/>
    <w:rsid w:val="00155A61"/>
    <w:rsid w:val="00173300"/>
    <w:rsid w:val="00177904"/>
    <w:rsid w:val="001A63E6"/>
    <w:rsid w:val="001B2173"/>
    <w:rsid w:val="001C0155"/>
    <w:rsid w:val="001E1533"/>
    <w:rsid w:val="001F67B4"/>
    <w:rsid w:val="00216FE5"/>
    <w:rsid w:val="00246CAB"/>
    <w:rsid w:val="002615E2"/>
    <w:rsid w:val="002774BD"/>
    <w:rsid w:val="0028689A"/>
    <w:rsid w:val="002B172B"/>
    <w:rsid w:val="002B2348"/>
    <w:rsid w:val="002B2C80"/>
    <w:rsid w:val="002D0917"/>
    <w:rsid w:val="002F3D24"/>
    <w:rsid w:val="00301C90"/>
    <w:rsid w:val="003215AB"/>
    <w:rsid w:val="00321DA7"/>
    <w:rsid w:val="00325E3D"/>
    <w:rsid w:val="003276F2"/>
    <w:rsid w:val="00333772"/>
    <w:rsid w:val="00377FDD"/>
    <w:rsid w:val="0038333A"/>
    <w:rsid w:val="00384023"/>
    <w:rsid w:val="003A13EF"/>
    <w:rsid w:val="003B240D"/>
    <w:rsid w:val="003B64E2"/>
    <w:rsid w:val="003C27EA"/>
    <w:rsid w:val="003D2174"/>
    <w:rsid w:val="00437313"/>
    <w:rsid w:val="00455CBC"/>
    <w:rsid w:val="004704C5"/>
    <w:rsid w:val="004948A6"/>
    <w:rsid w:val="004B1C95"/>
    <w:rsid w:val="004C7AF6"/>
    <w:rsid w:val="004D59A6"/>
    <w:rsid w:val="004E62EF"/>
    <w:rsid w:val="004F3C2B"/>
    <w:rsid w:val="005013AC"/>
    <w:rsid w:val="00504EFA"/>
    <w:rsid w:val="005053CC"/>
    <w:rsid w:val="00515E02"/>
    <w:rsid w:val="00527F85"/>
    <w:rsid w:val="00542D29"/>
    <w:rsid w:val="00546149"/>
    <w:rsid w:val="00554A55"/>
    <w:rsid w:val="00562011"/>
    <w:rsid w:val="005C3456"/>
    <w:rsid w:val="005F1F6E"/>
    <w:rsid w:val="0061293A"/>
    <w:rsid w:val="006166CA"/>
    <w:rsid w:val="00625AF3"/>
    <w:rsid w:val="0064044A"/>
    <w:rsid w:val="00651356"/>
    <w:rsid w:val="00663A08"/>
    <w:rsid w:val="006A01C7"/>
    <w:rsid w:val="006B0C27"/>
    <w:rsid w:val="006B104D"/>
    <w:rsid w:val="006B249B"/>
    <w:rsid w:val="006F5452"/>
    <w:rsid w:val="006F7E79"/>
    <w:rsid w:val="00704C28"/>
    <w:rsid w:val="0072255E"/>
    <w:rsid w:val="00730F10"/>
    <w:rsid w:val="00737982"/>
    <w:rsid w:val="00742A5C"/>
    <w:rsid w:val="007C31AE"/>
    <w:rsid w:val="007D6D0B"/>
    <w:rsid w:val="007E1141"/>
    <w:rsid w:val="007F59EA"/>
    <w:rsid w:val="00822459"/>
    <w:rsid w:val="008238BA"/>
    <w:rsid w:val="008451E9"/>
    <w:rsid w:val="008562BC"/>
    <w:rsid w:val="00870A99"/>
    <w:rsid w:val="008716C4"/>
    <w:rsid w:val="00880DB9"/>
    <w:rsid w:val="008A41CA"/>
    <w:rsid w:val="008B392E"/>
    <w:rsid w:val="008B7E9F"/>
    <w:rsid w:val="008D60EF"/>
    <w:rsid w:val="009107C1"/>
    <w:rsid w:val="009212E2"/>
    <w:rsid w:val="00946F18"/>
    <w:rsid w:val="009848FA"/>
    <w:rsid w:val="0099077A"/>
    <w:rsid w:val="009A1299"/>
    <w:rsid w:val="009A4B9D"/>
    <w:rsid w:val="009B29FE"/>
    <w:rsid w:val="009C6B8B"/>
    <w:rsid w:val="00A04421"/>
    <w:rsid w:val="00A11915"/>
    <w:rsid w:val="00A207FE"/>
    <w:rsid w:val="00A24EE5"/>
    <w:rsid w:val="00A25E9B"/>
    <w:rsid w:val="00A65468"/>
    <w:rsid w:val="00A93AEE"/>
    <w:rsid w:val="00AA23A7"/>
    <w:rsid w:val="00AC392C"/>
    <w:rsid w:val="00AE2F14"/>
    <w:rsid w:val="00B3546B"/>
    <w:rsid w:val="00B45339"/>
    <w:rsid w:val="00B51FB6"/>
    <w:rsid w:val="00B5326A"/>
    <w:rsid w:val="00B565E3"/>
    <w:rsid w:val="00B91ED8"/>
    <w:rsid w:val="00BA3D9E"/>
    <w:rsid w:val="00BA661C"/>
    <w:rsid w:val="00BC205D"/>
    <w:rsid w:val="00BD27D5"/>
    <w:rsid w:val="00BE7ED4"/>
    <w:rsid w:val="00C043D9"/>
    <w:rsid w:val="00C1085B"/>
    <w:rsid w:val="00C20ABD"/>
    <w:rsid w:val="00C261E4"/>
    <w:rsid w:val="00C42752"/>
    <w:rsid w:val="00C47BA3"/>
    <w:rsid w:val="00C47C3C"/>
    <w:rsid w:val="00C624ED"/>
    <w:rsid w:val="00C772B8"/>
    <w:rsid w:val="00CA3BA3"/>
    <w:rsid w:val="00CA4698"/>
    <w:rsid w:val="00CA5A66"/>
    <w:rsid w:val="00CC248C"/>
    <w:rsid w:val="00CE0779"/>
    <w:rsid w:val="00CF6F25"/>
    <w:rsid w:val="00D026D4"/>
    <w:rsid w:val="00D24F33"/>
    <w:rsid w:val="00D57391"/>
    <w:rsid w:val="00D61353"/>
    <w:rsid w:val="00D70A26"/>
    <w:rsid w:val="00D84F55"/>
    <w:rsid w:val="00D84F56"/>
    <w:rsid w:val="00D87690"/>
    <w:rsid w:val="00D9399D"/>
    <w:rsid w:val="00DC2B9A"/>
    <w:rsid w:val="00DD21DE"/>
    <w:rsid w:val="00DE3363"/>
    <w:rsid w:val="00E0696C"/>
    <w:rsid w:val="00E14128"/>
    <w:rsid w:val="00E3392E"/>
    <w:rsid w:val="00E36DE4"/>
    <w:rsid w:val="00E40D3F"/>
    <w:rsid w:val="00E66DC5"/>
    <w:rsid w:val="00E77062"/>
    <w:rsid w:val="00E943DC"/>
    <w:rsid w:val="00EA3EAA"/>
    <w:rsid w:val="00EA4180"/>
    <w:rsid w:val="00EB3D3A"/>
    <w:rsid w:val="00EC75A6"/>
    <w:rsid w:val="00EE1039"/>
    <w:rsid w:val="00EE1FAD"/>
    <w:rsid w:val="00EE2C05"/>
    <w:rsid w:val="00EE330E"/>
    <w:rsid w:val="00EF3BAF"/>
    <w:rsid w:val="00F11AE8"/>
    <w:rsid w:val="00F135DD"/>
    <w:rsid w:val="00F3026C"/>
    <w:rsid w:val="00F452AB"/>
    <w:rsid w:val="00F57C6F"/>
    <w:rsid w:val="00F61BF8"/>
    <w:rsid w:val="00F971B7"/>
    <w:rsid w:val="00F97F93"/>
    <w:rsid w:val="00FA2C9E"/>
    <w:rsid w:val="00FA731B"/>
    <w:rsid w:val="00FB4B8E"/>
    <w:rsid w:val="00FF370B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,"/>
  <w:listSeparator w:val=";"/>
  <w14:docId w14:val="4B92A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300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240" w:line="240" w:lineRule="auto"/>
      <w:ind w:left="720" w:hanging="7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Corpodetexto"/>
    <w:qFormat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pPr>
      <w:keepLines/>
      <w:spacing w:after="120"/>
      <w:jc w:val="both"/>
    </w:pPr>
    <w:rPr>
      <w:rFonts w:ascii="Arial" w:hAnsi="Arial"/>
      <w:sz w:val="24"/>
      <w:lang w:val="pt-BR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  <w:lang w:val="pt-BR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/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Esquerda1">
    <w:name w:val="Normal + Esquerda:  1"/>
    <w:aliases w:val="27 cm"/>
    <w:basedOn w:val="Normal"/>
  </w:style>
  <w:style w:type="paragraph" w:styleId="Textodebalo">
    <w:name w:val="Balloon Text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ItemcomBullet">
    <w:name w:val="Item com Bullet"/>
    <w:basedOn w:val="Corpodetexto"/>
    <w:qFormat/>
    <w:pPr>
      <w:numPr>
        <w:numId w:val="28"/>
      </w:numPr>
    </w:pPr>
  </w:style>
  <w:style w:type="paragraph" w:customStyle="1" w:styleId="ItemdeTabela12">
    <w:name w:val="Item de Tabela (12)"/>
    <w:basedOn w:val="Corpodetexto"/>
    <w:qFormat/>
    <w:pPr>
      <w:spacing w:before="60" w:after="60" w:line="240" w:lineRule="auto"/>
    </w:pPr>
    <w:rPr>
      <w:sz w:val="20"/>
    </w:rPr>
  </w:style>
  <w:style w:type="paragraph" w:customStyle="1" w:styleId="ItemdeTabela10">
    <w:name w:val="Item de Tabela (10)"/>
    <w:basedOn w:val="ItemdeTabela12"/>
    <w:qFormat/>
    <w:pPr>
      <w:spacing w:before="40" w:after="40"/>
    </w:pPr>
  </w:style>
  <w:style w:type="paragraph" w:customStyle="1" w:styleId="TtulodeTabela10">
    <w:name w:val="Título de Tabela (10)"/>
    <w:basedOn w:val="Tabletext"/>
    <w:qFormat/>
    <w:rPr>
      <w:rFonts w:ascii="Arial" w:hAnsi="Arial" w:cs="Arial"/>
      <w:b/>
      <w:lang w:val="pt-BR"/>
    </w:rPr>
  </w:style>
  <w:style w:type="paragraph" w:customStyle="1" w:styleId="TtulodeTabela12">
    <w:name w:val="Título de Tabela (12)"/>
    <w:basedOn w:val="TtulodeTabela10"/>
    <w:qFormat/>
    <w:pPr>
      <w:spacing w:before="120"/>
    </w:pPr>
    <w:rPr>
      <w:rFonts w:ascii="Arial Negrito" w:hAnsi="Arial Negrito"/>
      <w:sz w:val="24"/>
    </w:rPr>
  </w:style>
  <w:style w:type="character" w:customStyle="1" w:styleId="CabealhoChar">
    <w:name w:val="Cabeçalho Char"/>
    <w:rPr>
      <w:lang w:val="en-US" w:eastAsia="en-US"/>
    </w:rPr>
  </w:style>
  <w:style w:type="character" w:customStyle="1" w:styleId="InfoBlueChar">
    <w:name w:val="InfoBlue Char"/>
    <w:rPr>
      <w:rFonts w:ascii="Arial" w:hAnsi="Arial"/>
      <w:i/>
      <w:color w:val="0000FF"/>
      <w:lang w:eastAsia="en-US"/>
    </w:rPr>
  </w:style>
  <w:style w:type="paragraph" w:customStyle="1" w:styleId="TabelaTexto">
    <w:name w:val="Tabela_Texto"/>
    <w:basedOn w:val="Normal"/>
    <w:pPr>
      <w:keepLines/>
      <w:autoSpaceDE w:val="0"/>
      <w:autoSpaceDN w:val="0"/>
      <w:spacing w:after="120"/>
    </w:pPr>
    <w:rPr>
      <w:rFonts w:ascii="Arial" w:hAnsi="Arial"/>
      <w:snapToGrid w:val="0"/>
    </w:rPr>
  </w:style>
  <w:style w:type="paragraph" w:customStyle="1" w:styleId="TtulodeTabela">
    <w:name w:val="Título de Tabela"/>
    <w:basedOn w:val="Corpodetexto"/>
    <w:pPr>
      <w:autoSpaceDE w:val="0"/>
      <w:autoSpaceDN w:val="0"/>
      <w:spacing w:before="60" w:after="60" w:line="240" w:lineRule="auto"/>
    </w:pPr>
    <w:rPr>
      <w:b/>
      <w:bCs/>
      <w:snapToGrid w:val="0"/>
      <w:sz w:val="20"/>
    </w:rPr>
  </w:style>
  <w:style w:type="paragraph" w:customStyle="1" w:styleId="TabelaTitulo">
    <w:name w:val="Tabela_Titulo"/>
    <w:basedOn w:val="Normal"/>
    <w:pPr>
      <w:autoSpaceDE w:val="0"/>
      <w:autoSpaceDN w:val="0"/>
    </w:pPr>
    <w:rPr>
      <w:rFonts w:ascii="Arial" w:hAnsi="Arial"/>
      <w:b/>
      <w:smallCaps/>
      <w:snapToGrid w:val="0"/>
      <w:lang w:val="pt-BR"/>
    </w:rPr>
  </w:style>
  <w:style w:type="paragraph" w:customStyle="1" w:styleId="Explicao">
    <w:name w:val="Explicação"/>
    <w:basedOn w:val="Corpodetexto"/>
    <w:pPr>
      <w:keepLines w:val="0"/>
      <w:widowControl/>
      <w:spacing w:line="240" w:lineRule="auto"/>
    </w:pPr>
    <w:rPr>
      <w:rFonts w:cs="Arial"/>
      <w:i/>
      <w:iCs/>
      <w:color w:val="0000FF"/>
      <w:szCs w:val="24"/>
      <w:lang w:eastAsia="pt-BR"/>
    </w:rPr>
  </w:style>
  <w:style w:type="character" w:customStyle="1" w:styleId="ExplicaoChar">
    <w:name w:val="Explicação Char"/>
    <w:rPr>
      <w:rFonts w:ascii="Arial" w:hAnsi="Arial" w:cs="Arial"/>
      <w:i/>
      <w:iCs/>
      <w:color w:val="0000FF"/>
      <w:sz w:val="24"/>
      <w:szCs w:val="24"/>
    </w:rPr>
  </w:style>
  <w:style w:type="paragraph" w:customStyle="1" w:styleId="ItemdeTabela">
    <w:name w:val="Item de Tabela"/>
    <w:basedOn w:val="Corpodetexto"/>
    <w:pPr>
      <w:keepLines w:val="0"/>
      <w:widowControl/>
      <w:spacing w:before="60" w:after="60" w:line="240" w:lineRule="auto"/>
      <w:jc w:val="left"/>
    </w:pPr>
    <w:rPr>
      <w:sz w:val="20"/>
      <w:lang w:eastAsia="pt-BR"/>
    </w:rPr>
  </w:style>
  <w:style w:type="paragraph" w:styleId="Legenda">
    <w:name w:val="caption"/>
    <w:basedOn w:val="Normal"/>
    <w:next w:val="Normal"/>
    <w:qFormat/>
    <w:pPr>
      <w:widowControl/>
      <w:spacing w:line="240" w:lineRule="auto"/>
      <w:jc w:val="center"/>
    </w:pPr>
    <w:rPr>
      <w:rFonts w:ascii="Arial" w:hAnsi="Arial"/>
      <w:b/>
      <w:bCs/>
      <w:lang w:val="pt-BR" w:eastAsia="pt-BR"/>
    </w:rPr>
  </w:style>
  <w:style w:type="paragraph" w:customStyle="1" w:styleId="ExplicaodeTabela">
    <w:name w:val="Explicação de Tabela"/>
    <w:basedOn w:val="Explicao"/>
    <w:rPr>
      <w:sz w:val="20"/>
      <w:szCs w:val="20"/>
    </w:rPr>
  </w:style>
  <w:style w:type="paragraph" w:customStyle="1" w:styleId="TtulodeCapa">
    <w:name w:val="Título de Capa"/>
    <w:basedOn w:val="Ttulo"/>
    <w:next w:val="Corpodetexto"/>
    <w:qFormat/>
    <w:pPr>
      <w:jc w:val="right"/>
    </w:pPr>
    <w:rPr>
      <w:bCs/>
    </w:rPr>
  </w:style>
  <w:style w:type="paragraph" w:customStyle="1" w:styleId="Verso">
    <w:name w:val="Versão"/>
    <w:basedOn w:val="Corpodetexto"/>
    <w:qFormat/>
    <w:pPr>
      <w:jc w:val="center"/>
    </w:pPr>
  </w:style>
  <w:style w:type="character" w:customStyle="1" w:styleId="CorpodetextoChar">
    <w:name w:val="Corpo de texto Char"/>
    <w:link w:val="Corpodetexto"/>
    <w:semiHidden/>
    <w:rsid w:val="00542D29"/>
    <w:rPr>
      <w:rFonts w:ascii="Arial" w:hAnsi="Arial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capsistema.com.br/index.php/2020/11/09/guia-de-uso-do-sensor-de-temperatura-analogico-tmp36-com-arduin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cplusplus/cpp_if_else_statement.ht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wYyeKODIdq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GF82A3y1zL4" TargetMode="External"/><Relationship Id="rId20" Type="http://schemas.openxmlformats.org/officeDocument/2006/relationships/hyperlink" Target="https://www.arduino.cc/reference/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cmaker.com.br/a-boa-pratica-de-indentar-em-c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arduino.cc/reference/pt/language/structure/control-structure/if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Vers&#227;o%20Final\Templates\Anteprojet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87530-FE2C-4108-8023-9D0C89CE3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Anteprojeto.dot</Template>
  <TotalTime>189</TotalTime>
  <Pages>12</Pages>
  <Words>1220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/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>Controle Pessoal Financeiro</dc:subject>
  <dc:creator>Danilo, Erisson, Fabio</dc:creator>
  <cp:keywords/>
  <cp:lastModifiedBy>Usuário do Windows</cp:lastModifiedBy>
  <cp:revision>37</cp:revision>
  <cp:lastPrinted>2009-12-14T16:21:00Z</cp:lastPrinted>
  <dcterms:created xsi:type="dcterms:W3CDTF">2021-04-19T20:30:00Z</dcterms:created>
  <dcterms:modified xsi:type="dcterms:W3CDTF">2021-06-28T18:43:00Z</dcterms:modified>
  <cp:category>TP-PP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_AdHocReviewCycleID">
    <vt:i4>-1942238706</vt:i4>
  </property>
  <property fmtid="{D5CDD505-2E9C-101B-9397-08002B2CF9AE}" pid="4" name="_EmailSubject">
    <vt:lpwstr/>
  </property>
  <property fmtid="{D5CDD505-2E9C-101B-9397-08002B2CF9AE}" pid="5" name="_AuthorEmail">
    <vt:lpwstr>vtiboni@unimedpr.com.br</vt:lpwstr>
  </property>
  <property fmtid="{D5CDD505-2E9C-101B-9397-08002B2CF9AE}" pid="6" name="_AuthorEmailDisplayName">
    <vt:lpwstr>FDPR-PROJ-Cardio-Vanio Tiboni</vt:lpwstr>
  </property>
  <property fmtid="{D5CDD505-2E9C-101B-9397-08002B2CF9AE}" pid="7" name="_ReviewingToolsShownOnce">
    <vt:lpwstr/>
  </property>
</Properties>
</file>